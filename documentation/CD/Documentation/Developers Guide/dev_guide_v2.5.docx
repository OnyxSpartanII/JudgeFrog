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lang w:eastAsia="ja-JP"/>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lang w:eastAsia="ja-JP"/>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lang w:eastAsia="ja-JP"/>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438766" w:displacedByCustomXml="next"/>
                          <w:bookmarkStart w:id="1" w:name="_Toc418434949" w:displacedByCustomXml="next"/>
                          <w:bookmarkStart w:id="2" w:name="_Toc418434345" w:displacedByCustomXml="next"/>
                          <w:bookmarkStart w:id="3" w:name="_Toc411849117" w:displacedByCustomXml="next"/>
                          <w:bookmarkStart w:id="4" w:name="_Toc405905940" w:displacedByCustomXml="next"/>
                          <w:bookmarkStart w:id="5" w:name="_Toc402860026" w:displacedByCustomXml="next"/>
                          <w:bookmarkStart w:id="6" w:name="_Toc402167807" w:displacedByCustomXml="next"/>
                          <w:bookmarkStart w:id="7" w:name="_Toc402167766" w:displacedByCustomXml="next"/>
                          <w:bookmarkStart w:id="8" w:name="_Toc402099281" w:displacedByCustomXml="next"/>
                          <w:bookmarkStart w:id="9" w:name="_Toc402098594" w:displacedByCustomXml="next"/>
                          <w:bookmarkStart w:id="10" w:name="_Toc402094599" w:displacedByCustomXml="next"/>
                          <w:bookmarkStart w:id="11" w:name="_Toc402093687" w:displacedByCustomXml="next"/>
                          <w:bookmarkStart w:id="12" w:name="_Toc401328301" w:displacedByCustomXml="next"/>
                          <w:bookmarkStart w:id="13" w:name="_Toc401328111" w:displacedByCustomXml="next"/>
                          <w:bookmarkStart w:id="14"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p w14:paraId="7EAD02CF" w14:textId="10D33DA3" w:rsidR="000507D6" w:rsidRDefault="000507D6"/>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5" w:name="_Toc418438766" w:displacedByCustomXml="next"/>
                    <w:bookmarkStart w:id="16" w:name="_Toc418434949" w:displacedByCustomXml="next"/>
                    <w:bookmarkStart w:id="17" w:name="_Toc418434345" w:displacedByCustomXml="next"/>
                    <w:bookmarkStart w:id="18" w:name="_Toc411849117" w:displacedByCustomXml="next"/>
                    <w:bookmarkStart w:id="19" w:name="_Toc405905940" w:displacedByCustomXml="next"/>
                    <w:bookmarkStart w:id="20" w:name="_Toc402860026" w:displacedByCustomXml="next"/>
                    <w:bookmarkStart w:id="21" w:name="_Toc402167807" w:displacedByCustomXml="next"/>
                    <w:bookmarkStart w:id="22" w:name="_Toc402167766" w:displacedByCustomXml="next"/>
                    <w:bookmarkStart w:id="23" w:name="_Toc402099281" w:displacedByCustomXml="next"/>
                    <w:bookmarkStart w:id="24" w:name="_Toc402098594" w:displacedByCustomXml="next"/>
                    <w:bookmarkStart w:id="25" w:name="_Toc402094599" w:displacedByCustomXml="next"/>
                    <w:bookmarkStart w:id="26" w:name="_Toc402093687" w:displacedByCustomXml="next"/>
                    <w:bookmarkStart w:id="27" w:name="_Toc401328301" w:displacedByCustomXml="next"/>
                    <w:bookmarkStart w:id="28" w:name="_Toc401328111" w:displacedByCustomXml="next"/>
                    <w:bookmarkStart w:id="29"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p w14:paraId="7EAD02CF" w14:textId="10D33DA3" w:rsidR="000507D6" w:rsidRDefault="000507D6"/>
                  </w:txbxContent>
                </v:textbox>
                <w10:wrap anchorx="margin" anchory="margin"/>
              </v:shape>
            </w:pict>
          </mc:Fallback>
        </mc:AlternateContent>
      </w:r>
      <w:r w:rsidR="003723D8" w:rsidRPr="00545A85">
        <w:rPr>
          <w:noProof/>
          <w:lang w:eastAsia="ja-JP"/>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7F01DA10" w:rsidR="000507D6" w:rsidRPr="0060048B" w:rsidRDefault="000507D6" w:rsidP="003723D8">
                                <w:pPr>
                                  <w:jc w:val="center"/>
                                  <w:rPr>
                                    <w:color w:val="FFFFFF" w:themeColor="background1"/>
                                  </w:rPr>
                                </w:pPr>
                                <w:r>
                                  <w:rPr>
                                    <w:b/>
                                    <w:i/>
                                    <w:color w:val="FFFFFF" w:themeColor="background1"/>
                                  </w:rPr>
                                  <w:t>V2.</w:t>
                                </w:r>
                                <w:r w:rsidR="004E54FB">
                                  <w:rPr>
                                    <w:b/>
                                    <w:i/>
                                    <w:color w:val="FFFFFF" w:themeColor="background1"/>
                                  </w:rPr>
                                  <w:t>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7F01DA10" w:rsidR="000507D6" w:rsidRPr="0060048B" w:rsidRDefault="000507D6" w:rsidP="003723D8">
                          <w:pPr>
                            <w:jc w:val="center"/>
                            <w:rPr>
                              <w:color w:val="FFFFFF" w:themeColor="background1"/>
                            </w:rPr>
                          </w:pPr>
                          <w:r>
                            <w:rPr>
                              <w:b/>
                              <w:i/>
                              <w:color w:val="FFFFFF" w:themeColor="background1"/>
                            </w:rPr>
                            <w:t>V2.</w:t>
                          </w:r>
                          <w:r w:rsidR="004E54FB">
                            <w:rPr>
                              <w:b/>
                              <w:i/>
                              <w:color w:val="FFFFFF" w:themeColor="background1"/>
                            </w:rPr>
                            <w:t>4</w:t>
                          </w:r>
                        </w:p>
                      </w:sdtContent>
                    </w:sdt>
                  </w:txbxContent>
                </v:textbox>
                <w10:wrap anchorx="margin" anchory="page"/>
              </v:shape>
            </w:pict>
          </mc:Fallback>
        </mc:AlternateContent>
      </w:r>
      <w:r w:rsidR="003723D8" w:rsidRPr="00545A85">
        <w:rPr>
          <w:noProof/>
          <w:lang w:eastAsia="ja-JP"/>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EndPr>
                              <w:rPr>
                                <w:rStyle w:val="Heading9Char"/>
                              </w:rPr>
                            </w:sdtEndPr>
                            <w:sdtContent>
                              <w:p w14:paraId="49B250ED" w14:textId="72716ABC" w:rsidR="000507D6" w:rsidRPr="0060048B" w:rsidRDefault="000507D6"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0507D6" w:rsidRPr="0060048B" w:rsidRDefault="000507D6"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v:textbox>
                <w10:wrap anchorx="margin" anchory="page"/>
              </v:shape>
            </w:pict>
          </mc:Fallback>
        </mc:AlternateContent>
      </w:r>
      <w:r w:rsidR="00374C0B" w:rsidRPr="00545A85">
        <w:br w:type="page"/>
      </w:r>
    </w:p>
    <w:p w14:paraId="481A125F" w14:textId="77777777" w:rsidR="0000419D" w:rsidRPr="00545A85" w:rsidRDefault="0000419D" w:rsidP="0000419D">
      <w:pPr>
        <w:pStyle w:val="Heading1"/>
        <w:rPr>
          <w:rFonts w:ascii="Times New Roman" w:hAnsi="Times New Roman" w:cs="Times New Roman"/>
        </w:rPr>
      </w:pPr>
      <w:bookmarkStart w:id="15" w:name="_Toc418438767"/>
      <w:r w:rsidRPr="00545A85">
        <w:rPr>
          <w:rFonts w:ascii="Times New Roman" w:hAnsi="Times New Roman" w:cs="Times New Roman"/>
        </w:rPr>
        <w:lastRenderedPageBreak/>
        <w:t>Revision History</w:t>
      </w:r>
      <w:bookmarkEnd w:id="15"/>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6030"/>
        <w:gridCol w:w="2088"/>
      </w:tblGrid>
      <w:tr w:rsidR="00647EE1" w:rsidRPr="00545A85" w14:paraId="10505CC3" w14:textId="77777777" w:rsidTr="0005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6030"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2088"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6030"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2088"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6030" w:type="dxa"/>
          </w:tcPr>
          <w:p w14:paraId="60B75EC4" w14:textId="50AFBBF6" w:rsidR="00891F65" w:rsidRDefault="0006189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w:t>
            </w:r>
            <w:r w:rsidR="00891F65" w:rsidRPr="00545A85">
              <w:t xml:space="preserve"> </w:t>
            </w:r>
            <w:proofErr w:type="spellStart"/>
            <w:r w:rsidR="00891F65" w:rsidRPr="00545A85">
              <w:t>Arvixe</w:t>
            </w:r>
            <w:proofErr w:type="spellEnd"/>
            <w:r w:rsidR="00891F65" w:rsidRPr="00545A85">
              <w:t>, CakePHP sections</w:t>
            </w:r>
          </w:p>
          <w:p w14:paraId="6A162240" w14:textId="75BB706C" w:rsidR="009153E1" w:rsidRPr="00545A85" w:rsidRDefault="009153E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Model section</w:t>
            </w:r>
          </w:p>
        </w:tc>
        <w:tc>
          <w:tcPr>
            <w:tcW w:w="2088"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r w:rsidR="009C385A" w:rsidRPr="00545A85" w14:paraId="2E3C918F"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3801EA6" w14:textId="2B22424C" w:rsidR="009C385A" w:rsidRDefault="009153E1" w:rsidP="00B97F66">
            <w:pPr>
              <w:jc w:val="center"/>
            </w:pPr>
            <w:r>
              <w:t>2</w:t>
            </w:r>
            <w:r w:rsidR="009C385A">
              <w:t>.1</w:t>
            </w:r>
          </w:p>
        </w:tc>
        <w:tc>
          <w:tcPr>
            <w:tcW w:w="6030" w:type="dxa"/>
          </w:tcPr>
          <w:p w14:paraId="2FF04D97" w14:textId="7BE9534F" w:rsidR="00862471" w:rsidRDefault="0006189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Completed </w:t>
            </w:r>
            <w:r w:rsidR="00EF5182">
              <w:t>Controller overview</w:t>
            </w:r>
            <w:r w:rsidR="009C385A">
              <w:t xml:space="preserve"> </w:t>
            </w:r>
          </w:p>
          <w:p w14:paraId="2524B187" w14:textId="1631B1EE" w:rsidR="009C385A" w:rsidRDefault="0086247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AppController</w:t>
            </w:r>
            <w:proofErr w:type="spellEnd"/>
            <w:r>
              <w:t xml:space="preserve">, </w:t>
            </w:r>
            <w:proofErr w:type="spellStart"/>
            <w:r w:rsidR="009C385A">
              <w:t>PagesController</w:t>
            </w:r>
            <w:proofErr w:type="spellEnd"/>
            <w:r>
              <w:t xml:space="preserve">, </w:t>
            </w:r>
            <w:proofErr w:type="spellStart"/>
            <w:r>
              <w:t>AdminPanelController</w:t>
            </w:r>
            <w:proofErr w:type="spellEnd"/>
            <w:r>
              <w:t xml:space="preserve">, CaseEditsController, </w:t>
            </w:r>
            <w:proofErr w:type="spellStart"/>
            <w:r>
              <w:t>UsersController</w:t>
            </w:r>
            <w:proofErr w:type="spellEnd"/>
            <w:r w:rsidR="009C385A">
              <w:t xml:space="preserve"> sections</w:t>
            </w:r>
          </w:p>
        </w:tc>
        <w:tc>
          <w:tcPr>
            <w:tcW w:w="2088" w:type="dxa"/>
          </w:tcPr>
          <w:p w14:paraId="0BBB5F1D" w14:textId="773ABF9F" w:rsidR="009C385A" w:rsidRDefault="009C385A"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241684" w:rsidRPr="00545A85" w14:paraId="6A570C8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48B319D3" w14:textId="6EBA5510" w:rsidR="00241684" w:rsidRDefault="009153E1" w:rsidP="00B97F66">
            <w:pPr>
              <w:jc w:val="center"/>
            </w:pPr>
            <w:r>
              <w:t>2</w:t>
            </w:r>
            <w:r w:rsidR="00241684">
              <w:t>.2</w:t>
            </w:r>
          </w:p>
        </w:tc>
        <w:tc>
          <w:tcPr>
            <w:tcW w:w="6030" w:type="dxa"/>
          </w:tcPr>
          <w:p w14:paraId="19F28C4C" w14:textId="3AFA0EA9" w:rsidR="00241684" w:rsidRDefault="00241684"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MySQL section content</w:t>
            </w:r>
          </w:p>
        </w:tc>
        <w:tc>
          <w:tcPr>
            <w:tcW w:w="2088" w:type="dxa"/>
          </w:tcPr>
          <w:p w14:paraId="08FCEE85" w14:textId="26114C27" w:rsidR="00241684" w:rsidRDefault="00241684"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886ED5" w:rsidRPr="00545A85" w14:paraId="37A23692"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16398C" w14:textId="251F12E5" w:rsidR="00886ED5" w:rsidRDefault="009153E1" w:rsidP="00B97F66">
            <w:pPr>
              <w:jc w:val="center"/>
            </w:pPr>
            <w:r>
              <w:t>2</w:t>
            </w:r>
            <w:r w:rsidR="00886ED5">
              <w:t>.3</w:t>
            </w:r>
          </w:p>
        </w:tc>
        <w:tc>
          <w:tcPr>
            <w:tcW w:w="6030" w:type="dxa"/>
          </w:tcPr>
          <w:p w14:paraId="4A2EF807" w14:textId="77777777" w:rsidR="00886ED5" w:rsidRDefault="00886ED5"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Introduction section</w:t>
            </w:r>
          </w:p>
          <w:p w14:paraId="1EAAA2F4" w14:textId="5410CE09" w:rsidR="00F95A6D" w:rsidRDefault="00F95A6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System Overview section</w:t>
            </w:r>
          </w:p>
        </w:tc>
        <w:tc>
          <w:tcPr>
            <w:tcW w:w="2088" w:type="dxa"/>
          </w:tcPr>
          <w:p w14:paraId="133A1E1F" w14:textId="528E592D" w:rsidR="00886ED5" w:rsidRDefault="00886ED5"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4E54FB" w:rsidRPr="00545A85" w14:paraId="78EE422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6D912AF2" w14:textId="676DA418" w:rsidR="004E54FB" w:rsidRDefault="004E54FB" w:rsidP="00B97F66">
            <w:pPr>
              <w:jc w:val="center"/>
            </w:pPr>
            <w:r>
              <w:t>2.4</w:t>
            </w:r>
          </w:p>
        </w:tc>
        <w:tc>
          <w:tcPr>
            <w:tcW w:w="6030" w:type="dxa"/>
          </w:tcPr>
          <w:p w14:paraId="7529746E" w14:textId="743D0E59" w:rsidR="004E54FB" w:rsidRDefault="004E54FB"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Finish controller sections</w:t>
            </w:r>
          </w:p>
        </w:tc>
        <w:tc>
          <w:tcPr>
            <w:tcW w:w="2088" w:type="dxa"/>
          </w:tcPr>
          <w:p w14:paraId="52649D2A" w14:textId="3B616939" w:rsidR="004E54FB" w:rsidRDefault="004E54FB"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E262ED" w:rsidRPr="00545A85" w14:paraId="57F961E3"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FC905A4" w14:textId="152D1A43" w:rsidR="00E262ED" w:rsidRDefault="00E262ED" w:rsidP="00B97F66">
            <w:pPr>
              <w:jc w:val="center"/>
            </w:pPr>
            <w:r>
              <w:t>2.5</w:t>
            </w:r>
          </w:p>
        </w:tc>
        <w:tc>
          <w:tcPr>
            <w:tcW w:w="6030" w:type="dxa"/>
          </w:tcPr>
          <w:p w14:paraId="5DEA5C8A" w14:textId="7E5529D1" w:rsidR="00E262ED" w:rsidRDefault="00E262E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Update Glossary</w:t>
            </w:r>
          </w:p>
        </w:tc>
        <w:tc>
          <w:tcPr>
            <w:tcW w:w="2088" w:type="dxa"/>
          </w:tcPr>
          <w:p w14:paraId="02ECF82C" w14:textId="08A22235" w:rsidR="00E262ED" w:rsidRDefault="00E262ED" w:rsidP="005A206D">
            <w:pPr>
              <w:jc w:val="right"/>
              <w:cnfStyle w:val="000000100000" w:firstRow="0" w:lastRow="0" w:firstColumn="0" w:lastColumn="0" w:oddVBand="0" w:evenVBand="0" w:oddHBand="1" w:evenHBand="0" w:firstRowFirstColumn="0" w:firstRowLastColumn="0" w:lastRowFirstColumn="0" w:lastRowLastColumn="0"/>
            </w:pPr>
            <w:r>
              <w:t>May 5, 2015</w:t>
            </w:r>
          </w:p>
        </w:tc>
      </w:tr>
    </w:tbl>
    <w:p w14:paraId="2606B6F4" w14:textId="77777777" w:rsidR="0000419D" w:rsidRPr="00545A85" w:rsidRDefault="0000419D" w:rsidP="0000419D">
      <w:pPr>
        <w:pStyle w:val="Heading1"/>
        <w:jc w:val="both"/>
        <w:rPr>
          <w:rFonts w:ascii="Times New Roman" w:hAnsi="Times New Roman" w:cs="Times New Roman"/>
        </w:rPr>
      </w:pPr>
      <w:bookmarkStart w:id="16" w:name="_Toc418438768"/>
      <w:r w:rsidRPr="00545A85">
        <w:rPr>
          <w:rFonts w:ascii="Times New Roman" w:hAnsi="Times New Roman" w:cs="Times New Roman"/>
        </w:rPr>
        <w:t>Revision Sign-Off</w:t>
      </w:r>
      <w:bookmarkEnd w:id="16"/>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Brice </w:t>
            </w:r>
            <w:proofErr w:type="spellStart"/>
            <w:r w:rsidRPr="00545A85">
              <w:rPr>
                <w:rFonts w:eastAsiaTheme="majorEastAsia"/>
                <w:b w:val="0"/>
                <w:bCs w:val="0"/>
                <w:color w:val="261F5B" w:themeColor="accent1" w:themeShade="BF"/>
                <w:sz w:val="28"/>
                <w:szCs w:val="28"/>
              </w:rPr>
              <w:t>Boula</w:t>
            </w:r>
            <w:proofErr w:type="spellEnd"/>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Landon </w:t>
            </w:r>
            <w:proofErr w:type="spellStart"/>
            <w:r w:rsidRPr="00545A85">
              <w:rPr>
                <w:rFonts w:eastAsiaTheme="majorEastAsia"/>
                <w:b w:val="0"/>
                <w:bCs w:val="0"/>
                <w:color w:val="261F5B" w:themeColor="accent1" w:themeShade="BF"/>
                <w:sz w:val="28"/>
                <w:szCs w:val="28"/>
              </w:rPr>
              <w:t>Westrom</w:t>
            </w:r>
            <w:proofErr w:type="spellEnd"/>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54221724" w14:textId="77777777" w:rsidR="00086D7E" w:rsidRDefault="0000419D" w:rsidP="00086D7E">
      <w:pPr>
        <w:pStyle w:val="Heading1"/>
        <w:rPr>
          <w:noProof/>
        </w:rPr>
      </w:pPr>
      <w:r w:rsidRPr="00545A85">
        <w:rPr>
          <w:rFonts w:ascii="Times New Roman" w:hAnsi="Times New Roman" w:cs="Times New Roman"/>
          <w:sz w:val="28"/>
        </w:rPr>
        <w:br w:type="page"/>
      </w:r>
      <w:bookmarkStart w:id="17" w:name="_Toc402098597"/>
      <w:bookmarkStart w:id="18" w:name="_Toc402099284"/>
      <w:bookmarkStart w:id="19" w:name="_Toc402860029"/>
      <w:bookmarkStart w:id="20" w:name="_Toc418438769"/>
      <w:r w:rsidR="00B343E9" w:rsidRPr="00545A85">
        <w:rPr>
          <w:rFonts w:ascii="Times New Roman" w:hAnsi="Times New Roman" w:cs="Times New Roman"/>
        </w:rPr>
        <w:lastRenderedPageBreak/>
        <w:t>Table of Contents</w:t>
      </w:r>
      <w:bookmarkEnd w:id="17"/>
      <w:bookmarkEnd w:id="18"/>
      <w:bookmarkEnd w:id="19"/>
      <w:bookmarkEnd w:id="20"/>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088FE060" w14:textId="77777777" w:rsidR="00086D7E" w:rsidRDefault="00D90190">
      <w:pPr>
        <w:pStyle w:val="TOC2"/>
        <w:rPr>
          <w:rFonts w:asciiTheme="minorHAnsi" w:hAnsiTheme="minorHAnsi" w:cstheme="minorBidi"/>
          <w:b w:val="0"/>
          <w:sz w:val="22"/>
        </w:rPr>
      </w:pPr>
      <w:hyperlink w:anchor="_Toc418438767" w:history="1">
        <w:r w:rsidR="00086D7E" w:rsidRPr="00FA5586">
          <w:rPr>
            <w:rStyle w:val="Hyperlink"/>
          </w:rPr>
          <w:t>Revision History</w:t>
        </w:r>
        <w:r w:rsidR="00086D7E">
          <w:rPr>
            <w:webHidden/>
          </w:rPr>
          <w:tab/>
        </w:r>
        <w:r w:rsidR="00086D7E">
          <w:rPr>
            <w:webHidden/>
          </w:rPr>
          <w:fldChar w:fldCharType="begin"/>
        </w:r>
        <w:r w:rsidR="00086D7E">
          <w:rPr>
            <w:webHidden/>
          </w:rPr>
          <w:instrText xml:space="preserve"> PAGEREF _Toc418438767 \h </w:instrText>
        </w:r>
        <w:r w:rsidR="00086D7E">
          <w:rPr>
            <w:webHidden/>
          </w:rPr>
        </w:r>
        <w:r w:rsidR="00086D7E">
          <w:rPr>
            <w:webHidden/>
          </w:rPr>
          <w:fldChar w:fldCharType="separate"/>
        </w:r>
        <w:r w:rsidR="002E6139">
          <w:rPr>
            <w:webHidden/>
          </w:rPr>
          <w:t>ii</w:t>
        </w:r>
        <w:r w:rsidR="00086D7E">
          <w:rPr>
            <w:webHidden/>
          </w:rPr>
          <w:fldChar w:fldCharType="end"/>
        </w:r>
      </w:hyperlink>
    </w:p>
    <w:p w14:paraId="129F735B" w14:textId="77777777" w:rsidR="00086D7E" w:rsidRDefault="00D90190">
      <w:pPr>
        <w:pStyle w:val="TOC2"/>
        <w:rPr>
          <w:rFonts w:asciiTheme="minorHAnsi" w:hAnsiTheme="minorHAnsi" w:cstheme="minorBidi"/>
          <w:b w:val="0"/>
          <w:sz w:val="22"/>
        </w:rPr>
      </w:pPr>
      <w:hyperlink w:anchor="_Toc418438768" w:history="1">
        <w:r w:rsidR="00086D7E" w:rsidRPr="00FA5586">
          <w:rPr>
            <w:rStyle w:val="Hyperlink"/>
          </w:rPr>
          <w:t>Revision Sign-Off</w:t>
        </w:r>
        <w:r w:rsidR="00086D7E">
          <w:rPr>
            <w:webHidden/>
          </w:rPr>
          <w:tab/>
        </w:r>
        <w:r w:rsidR="00086D7E">
          <w:rPr>
            <w:webHidden/>
          </w:rPr>
          <w:fldChar w:fldCharType="begin"/>
        </w:r>
        <w:r w:rsidR="00086D7E">
          <w:rPr>
            <w:webHidden/>
          </w:rPr>
          <w:instrText xml:space="preserve"> PAGEREF _Toc418438768 \h </w:instrText>
        </w:r>
        <w:r w:rsidR="00086D7E">
          <w:rPr>
            <w:webHidden/>
          </w:rPr>
        </w:r>
        <w:r w:rsidR="00086D7E">
          <w:rPr>
            <w:webHidden/>
          </w:rPr>
          <w:fldChar w:fldCharType="separate"/>
        </w:r>
        <w:r w:rsidR="002E6139">
          <w:rPr>
            <w:webHidden/>
          </w:rPr>
          <w:t>ii</w:t>
        </w:r>
        <w:r w:rsidR="00086D7E">
          <w:rPr>
            <w:webHidden/>
          </w:rPr>
          <w:fldChar w:fldCharType="end"/>
        </w:r>
      </w:hyperlink>
    </w:p>
    <w:p w14:paraId="0A19318B" w14:textId="77777777" w:rsidR="00086D7E" w:rsidRDefault="00D90190">
      <w:pPr>
        <w:pStyle w:val="TOC2"/>
        <w:rPr>
          <w:rFonts w:asciiTheme="minorHAnsi" w:hAnsiTheme="minorHAnsi" w:cstheme="minorBidi"/>
          <w:b w:val="0"/>
          <w:sz w:val="22"/>
        </w:rPr>
      </w:pPr>
      <w:hyperlink w:anchor="_Toc418438769" w:history="1">
        <w:r w:rsidR="00086D7E" w:rsidRPr="00FA5586">
          <w:rPr>
            <w:rStyle w:val="Hyperlink"/>
          </w:rPr>
          <w:t>Table of Contents</w:t>
        </w:r>
        <w:r w:rsidR="00086D7E">
          <w:rPr>
            <w:webHidden/>
          </w:rPr>
          <w:tab/>
        </w:r>
        <w:r w:rsidR="00086D7E">
          <w:rPr>
            <w:webHidden/>
          </w:rPr>
          <w:fldChar w:fldCharType="begin"/>
        </w:r>
        <w:r w:rsidR="00086D7E">
          <w:rPr>
            <w:webHidden/>
          </w:rPr>
          <w:instrText xml:space="preserve"> PAGEREF _Toc418438769 \h </w:instrText>
        </w:r>
        <w:r w:rsidR="00086D7E">
          <w:rPr>
            <w:webHidden/>
          </w:rPr>
        </w:r>
        <w:r w:rsidR="00086D7E">
          <w:rPr>
            <w:webHidden/>
          </w:rPr>
          <w:fldChar w:fldCharType="separate"/>
        </w:r>
        <w:r w:rsidR="002E6139">
          <w:rPr>
            <w:webHidden/>
          </w:rPr>
          <w:t>iii</w:t>
        </w:r>
        <w:r w:rsidR="00086D7E">
          <w:rPr>
            <w:webHidden/>
          </w:rPr>
          <w:fldChar w:fldCharType="end"/>
        </w:r>
      </w:hyperlink>
    </w:p>
    <w:p w14:paraId="038E5FEA" w14:textId="3800EA97" w:rsidR="00086D7E" w:rsidRDefault="00D90190">
      <w:pPr>
        <w:pStyle w:val="TOC2"/>
        <w:rPr>
          <w:rFonts w:asciiTheme="minorHAnsi" w:hAnsiTheme="minorHAnsi" w:cstheme="minorBidi"/>
          <w:b w:val="0"/>
          <w:sz w:val="22"/>
        </w:rPr>
      </w:pPr>
      <w:hyperlink w:anchor="_Toc418438770" w:history="1">
        <w:r w:rsidR="00086D7E" w:rsidRPr="00FA5586">
          <w:rPr>
            <w:rStyle w:val="Hyperlink"/>
          </w:rPr>
          <w:t>1.</w:t>
        </w:r>
        <w:r w:rsidR="00084EC2">
          <w:rPr>
            <w:rFonts w:asciiTheme="minorHAnsi" w:hAnsiTheme="minorHAnsi" w:cstheme="minorBidi"/>
            <w:b w:val="0"/>
            <w:sz w:val="22"/>
          </w:rPr>
          <w:t xml:space="preserve"> </w:t>
        </w:r>
        <w:r w:rsidR="00086D7E" w:rsidRPr="00FA5586">
          <w:rPr>
            <w:rStyle w:val="Hyperlink"/>
          </w:rPr>
          <w:t>Introduction</w:t>
        </w:r>
        <w:r w:rsidR="00086D7E">
          <w:rPr>
            <w:webHidden/>
          </w:rPr>
          <w:tab/>
        </w:r>
        <w:r w:rsidR="00086D7E">
          <w:rPr>
            <w:webHidden/>
          </w:rPr>
          <w:fldChar w:fldCharType="begin"/>
        </w:r>
        <w:r w:rsidR="00086D7E">
          <w:rPr>
            <w:webHidden/>
          </w:rPr>
          <w:instrText xml:space="preserve"> PAGEREF _Toc418438770 \h </w:instrText>
        </w:r>
        <w:r w:rsidR="00086D7E">
          <w:rPr>
            <w:webHidden/>
          </w:rPr>
        </w:r>
        <w:r w:rsidR="00086D7E">
          <w:rPr>
            <w:webHidden/>
          </w:rPr>
          <w:fldChar w:fldCharType="separate"/>
        </w:r>
        <w:r w:rsidR="002E6139">
          <w:rPr>
            <w:webHidden/>
          </w:rPr>
          <w:t>6</w:t>
        </w:r>
        <w:r w:rsidR="00086D7E">
          <w:rPr>
            <w:webHidden/>
          </w:rPr>
          <w:fldChar w:fldCharType="end"/>
        </w:r>
      </w:hyperlink>
    </w:p>
    <w:p w14:paraId="08025340" w14:textId="77777777" w:rsidR="00086D7E" w:rsidRDefault="00D90190">
      <w:pPr>
        <w:pStyle w:val="TOC3"/>
        <w:rPr>
          <w:rFonts w:asciiTheme="minorHAnsi" w:hAnsiTheme="minorHAnsi" w:cstheme="minorBidi"/>
          <w:noProof/>
          <w:sz w:val="22"/>
        </w:rPr>
      </w:pPr>
      <w:hyperlink w:anchor="_Toc418438771" w:history="1">
        <w:r w:rsidR="00086D7E" w:rsidRPr="00FA5586">
          <w:rPr>
            <w:rStyle w:val="Hyperlink"/>
            <w:noProof/>
          </w:rPr>
          <w:t>1.1 Purpose</w:t>
        </w:r>
        <w:r w:rsidR="00086D7E">
          <w:rPr>
            <w:noProof/>
            <w:webHidden/>
          </w:rPr>
          <w:tab/>
        </w:r>
        <w:r w:rsidR="00086D7E">
          <w:rPr>
            <w:noProof/>
            <w:webHidden/>
          </w:rPr>
          <w:fldChar w:fldCharType="begin"/>
        </w:r>
        <w:r w:rsidR="00086D7E">
          <w:rPr>
            <w:noProof/>
            <w:webHidden/>
          </w:rPr>
          <w:instrText xml:space="preserve"> PAGEREF _Toc418438771 \h </w:instrText>
        </w:r>
        <w:r w:rsidR="00086D7E">
          <w:rPr>
            <w:noProof/>
            <w:webHidden/>
          </w:rPr>
        </w:r>
        <w:r w:rsidR="00086D7E">
          <w:rPr>
            <w:noProof/>
            <w:webHidden/>
          </w:rPr>
          <w:fldChar w:fldCharType="separate"/>
        </w:r>
        <w:r w:rsidR="002E6139">
          <w:rPr>
            <w:noProof/>
            <w:webHidden/>
          </w:rPr>
          <w:t>6</w:t>
        </w:r>
        <w:r w:rsidR="00086D7E">
          <w:rPr>
            <w:noProof/>
            <w:webHidden/>
          </w:rPr>
          <w:fldChar w:fldCharType="end"/>
        </w:r>
      </w:hyperlink>
    </w:p>
    <w:p w14:paraId="5C407D6A" w14:textId="77777777" w:rsidR="00086D7E" w:rsidRDefault="00D90190">
      <w:pPr>
        <w:pStyle w:val="TOC3"/>
        <w:rPr>
          <w:rFonts w:asciiTheme="minorHAnsi" w:hAnsiTheme="minorHAnsi" w:cstheme="minorBidi"/>
          <w:noProof/>
          <w:sz w:val="22"/>
        </w:rPr>
      </w:pPr>
      <w:hyperlink w:anchor="_Toc418438772" w:history="1">
        <w:r w:rsidR="00086D7E" w:rsidRPr="00FA5586">
          <w:rPr>
            <w:rStyle w:val="Hyperlink"/>
            <w:noProof/>
          </w:rPr>
          <w:t>1.2 Overview</w:t>
        </w:r>
        <w:r w:rsidR="00086D7E">
          <w:rPr>
            <w:noProof/>
            <w:webHidden/>
          </w:rPr>
          <w:tab/>
        </w:r>
        <w:r w:rsidR="00086D7E">
          <w:rPr>
            <w:noProof/>
            <w:webHidden/>
          </w:rPr>
          <w:fldChar w:fldCharType="begin"/>
        </w:r>
        <w:r w:rsidR="00086D7E">
          <w:rPr>
            <w:noProof/>
            <w:webHidden/>
          </w:rPr>
          <w:instrText xml:space="preserve"> PAGEREF _Toc418438772 \h </w:instrText>
        </w:r>
        <w:r w:rsidR="00086D7E">
          <w:rPr>
            <w:noProof/>
            <w:webHidden/>
          </w:rPr>
        </w:r>
        <w:r w:rsidR="00086D7E">
          <w:rPr>
            <w:noProof/>
            <w:webHidden/>
          </w:rPr>
          <w:fldChar w:fldCharType="separate"/>
        </w:r>
        <w:r w:rsidR="002E6139">
          <w:rPr>
            <w:noProof/>
            <w:webHidden/>
          </w:rPr>
          <w:t>6</w:t>
        </w:r>
        <w:r w:rsidR="00086D7E">
          <w:rPr>
            <w:noProof/>
            <w:webHidden/>
          </w:rPr>
          <w:fldChar w:fldCharType="end"/>
        </w:r>
      </w:hyperlink>
    </w:p>
    <w:p w14:paraId="31182A12" w14:textId="3ED6189F" w:rsidR="00086D7E" w:rsidRDefault="00D90190">
      <w:pPr>
        <w:pStyle w:val="TOC2"/>
        <w:rPr>
          <w:rFonts w:asciiTheme="minorHAnsi" w:hAnsiTheme="minorHAnsi" w:cstheme="minorBidi"/>
          <w:b w:val="0"/>
          <w:sz w:val="22"/>
        </w:rPr>
      </w:pPr>
      <w:hyperlink w:anchor="_Toc418438773" w:history="1">
        <w:r w:rsidR="00086D7E" w:rsidRPr="00FA5586">
          <w:rPr>
            <w:rStyle w:val="Hyperlink"/>
          </w:rPr>
          <w:t>2.</w:t>
        </w:r>
        <w:r w:rsidR="00084EC2">
          <w:rPr>
            <w:rFonts w:asciiTheme="minorHAnsi" w:hAnsiTheme="minorHAnsi" w:cstheme="minorBidi"/>
            <w:b w:val="0"/>
            <w:sz w:val="22"/>
          </w:rPr>
          <w:t xml:space="preserve"> </w:t>
        </w:r>
        <w:r w:rsidR="00086D7E" w:rsidRPr="00FA5586">
          <w:rPr>
            <w:rStyle w:val="Hyperlink"/>
          </w:rPr>
          <w:t>System Overview</w:t>
        </w:r>
        <w:r w:rsidR="00086D7E">
          <w:rPr>
            <w:webHidden/>
          </w:rPr>
          <w:tab/>
        </w:r>
        <w:r w:rsidR="00086D7E">
          <w:rPr>
            <w:webHidden/>
          </w:rPr>
          <w:fldChar w:fldCharType="begin"/>
        </w:r>
        <w:r w:rsidR="00086D7E">
          <w:rPr>
            <w:webHidden/>
          </w:rPr>
          <w:instrText xml:space="preserve"> PAGEREF _Toc418438773 \h </w:instrText>
        </w:r>
        <w:r w:rsidR="00086D7E">
          <w:rPr>
            <w:webHidden/>
          </w:rPr>
        </w:r>
        <w:r w:rsidR="00086D7E">
          <w:rPr>
            <w:webHidden/>
          </w:rPr>
          <w:fldChar w:fldCharType="separate"/>
        </w:r>
        <w:r w:rsidR="002E6139">
          <w:rPr>
            <w:webHidden/>
          </w:rPr>
          <w:t>7</w:t>
        </w:r>
        <w:r w:rsidR="00086D7E">
          <w:rPr>
            <w:webHidden/>
          </w:rPr>
          <w:fldChar w:fldCharType="end"/>
        </w:r>
      </w:hyperlink>
    </w:p>
    <w:p w14:paraId="0712B0DC" w14:textId="77777777" w:rsidR="00086D7E" w:rsidRDefault="00D90190">
      <w:pPr>
        <w:pStyle w:val="TOC3"/>
        <w:rPr>
          <w:rFonts w:asciiTheme="minorHAnsi" w:hAnsiTheme="minorHAnsi" w:cstheme="minorBidi"/>
          <w:noProof/>
          <w:sz w:val="22"/>
        </w:rPr>
      </w:pPr>
      <w:hyperlink w:anchor="_Toc418438774" w:history="1">
        <w:r w:rsidR="00086D7E" w:rsidRPr="00FA5586">
          <w:rPr>
            <w:rStyle w:val="Hyperlink"/>
            <w:noProof/>
          </w:rPr>
          <w:t>2.1 System Components</w:t>
        </w:r>
        <w:r w:rsidR="00086D7E">
          <w:rPr>
            <w:noProof/>
            <w:webHidden/>
          </w:rPr>
          <w:tab/>
        </w:r>
        <w:r w:rsidR="00086D7E">
          <w:rPr>
            <w:noProof/>
            <w:webHidden/>
          </w:rPr>
          <w:fldChar w:fldCharType="begin"/>
        </w:r>
        <w:r w:rsidR="00086D7E">
          <w:rPr>
            <w:noProof/>
            <w:webHidden/>
          </w:rPr>
          <w:instrText xml:space="preserve"> PAGEREF _Toc418438774 \h </w:instrText>
        </w:r>
        <w:r w:rsidR="00086D7E">
          <w:rPr>
            <w:noProof/>
            <w:webHidden/>
          </w:rPr>
        </w:r>
        <w:r w:rsidR="00086D7E">
          <w:rPr>
            <w:noProof/>
            <w:webHidden/>
          </w:rPr>
          <w:fldChar w:fldCharType="separate"/>
        </w:r>
        <w:r w:rsidR="002E6139">
          <w:rPr>
            <w:noProof/>
            <w:webHidden/>
          </w:rPr>
          <w:t>7</w:t>
        </w:r>
        <w:r w:rsidR="00086D7E">
          <w:rPr>
            <w:noProof/>
            <w:webHidden/>
          </w:rPr>
          <w:fldChar w:fldCharType="end"/>
        </w:r>
      </w:hyperlink>
    </w:p>
    <w:p w14:paraId="7317A3DD"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75" w:history="1">
        <w:r w:rsidR="00086D7E" w:rsidRPr="00FA5586">
          <w:rPr>
            <w:rStyle w:val="Hyperlink"/>
            <w:noProof/>
          </w:rPr>
          <w:t>2.1.2 MySQL Database</w:t>
        </w:r>
        <w:r w:rsidR="00086D7E">
          <w:rPr>
            <w:noProof/>
            <w:webHidden/>
          </w:rPr>
          <w:tab/>
        </w:r>
        <w:r w:rsidR="00086D7E">
          <w:rPr>
            <w:noProof/>
            <w:webHidden/>
          </w:rPr>
          <w:fldChar w:fldCharType="begin"/>
        </w:r>
        <w:r w:rsidR="00086D7E">
          <w:rPr>
            <w:noProof/>
            <w:webHidden/>
          </w:rPr>
          <w:instrText xml:space="preserve"> PAGEREF _Toc418438775 \h </w:instrText>
        </w:r>
        <w:r w:rsidR="00086D7E">
          <w:rPr>
            <w:noProof/>
            <w:webHidden/>
          </w:rPr>
        </w:r>
        <w:r w:rsidR="00086D7E">
          <w:rPr>
            <w:noProof/>
            <w:webHidden/>
          </w:rPr>
          <w:fldChar w:fldCharType="separate"/>
        </w:r>
        <w:r w:rsidR="002E6139">
          <w:rPr>
            <w:noProof/>
            <w:webHidden/>
          </w:rPr>
          <w:t>7</w:t>
        </w:r>
        <w:r w:rsidR="00086D7E">
          <w:rPr>
            <w:noProof/>
            <w:webHidden/>
          </w:rPr>
          <w:fldChar w:fldCharType="end"/>
        </w:r>
      </w:hyperlink>
    </w:p>
    <w:p w14:paraId="6CF63B1C"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76" w:history="1">
        <w:r w:rsidR="00086D7E" w:rsidRPr="00FA5586">
          <w:rPr>
            <w:rStyle w:val="Hyperlink"/>
            <w:noProof/>
          </w:rPr>
          <w:t>2.1.3 Web Host</w:t>
        </w:r>
        <w:r w:rsidR="00086D7E">
          <w:rPr>
            <w:noProof/>
            <w:webHidden/>
          </w:rPr>
          <w:tab/>
        </w:r>
        <w:r w:rsidR="00086D7E">
          <w:rPr>
            <w:noProof/>
            <w:webHidden/>
          </w:rPr>
          <w:fldChar w:fldCharType="begin"/>
        </w:r>
        <w:r w:rsidR="00086D7E">
          <w:rPr>
            <w:noProof/>
            <w:webHidden/>
          </w:rPr>
          <w:instrText xml:space="preserve"> PAGEREF _Toc418438776 \h </w:instrText>
        </w:r>
        <w:r w:rsidR="00086D7E">
          <w:rPr>
            <w:noProof/>
            <w:webHidden/>
          </w:rPr>
        </w:r>
        <w:r w:rsidR="00086D7E">
          <w:rPr>
            <w:noProof/>
            <w:webHidden/>
          </w:rPr>
          <w:fldChar w:fldCharType="separate"/>
        </w:r>
        <w:r w:rsidR="002E6139">
          <w:rPr>
            <w:noProof/>
            <w:webHidden/>
          </w:rPr>
          <w:t>7</w:t>
        </w:r>
        <w:r w:rsidR="00086D7E">
          <w:rPr>
            <w:noProof/>
            <w:webHidden/>
          </w:rPr>
          <w:fldChar w:fldCharType="end"/>
        </w:r>
      </w:hyperlink>
    </w:p>
    <w:p w14:paraId="3D469BAE" w14:textId="59662BD1" w:rsidR="00086D7E" w:rsidRDefault="00D90190">
      <w:pPr>
        <w:pStyle w:val="TOC2"/>
        <w:rPr>
          <w:rFonts w:asciiTheme="minorHAnsi" w:hAnsiTheme="minorHAnsi" w:cstheme="minorBidi"/>
          <w:b w:val="0"/>
          <w:sz w:val="22"/>
        </w:rPr>
      </w:pPr>
      <w:hyperlink w:anchor="_Toc418438777" w:history="1">
        <w:r w:rsidR="00086D7E" w:rsidRPr="00FA5586">
          <w:rPr>
            <w:rStyle w:val="Hyperlink"/>
          </w:rPr>
          <w:t>3.</w:t>
        </w:r>
        <w:r w:rsidR="00084EC2">
          <w:rPr>
            <w:rFonts w:asciiTheme="minorHAnsi" w:hAnsiTheme="minorHAnsi" w:cstheme="minorBidi"/>
            <w:b w:val="0"/>
            <w:sz w:val="22"/>
          </w:rPr>
          <w:t xml:space="preserve"> </w:t>
        </w:r>
        <w:r w:rsidR="00086D7E" w:rsidRPr="00FA5586">
          <w:rPr>
            <w:rStyle w:val="Hyperlink"/>
          </w:rPr>
          <w:t>Arvixe</w:t>
        </w:r>
        <w:r w:rsidR="00086D7E">
          <w:rPr>
            <w:webHidden/>
          </w:rPr>
          <w:tab/>
        </w:r>
        <w:r w:rsidR="00086D7E">
          <w:rPr>
            <w:webHidden/>
          </w:rPr>
          <w:fldChar w:fldCharType="begin"/>
        </w:r>
        <w:r w:rsidR="00086D7E">
          <w:rPr>
            <w:webHidden/>
          </w:rPr>
          <w:instrText xml:space="preserve"> PAGEREF _Toc418438777 \h </w:instrText>
        </w:r>
        <w:r w:rsidR="00086D7E">
          <w:rPr>
            <w:webHidden/>
          </w:rPr>
        </w:r>
        <w:r w:rsidR="00086D7E">
          <w:rPr>
            <w:webHidden/>
          </w:rPr>
          <w:fldChar w:fldCharType="separate"/>
        </w:r>
        <w:r w:rsidR="002E6139">
          <w:rPr>
            <w:webHidden/>
          </w:rPr>
          <w:t>8</w:t>
        </w:r>
        <w:r w:rsidR="00086D7E">
          <w:rPr>
            <w:webHidden/>
          </w:rPr>
          <w:fldChar w:fldCharType="end"/>
        </w:r>
      </w:hyperlink>
    </w:p>
    <w:p w14:paraId="58CF3B73" w14:textId="77777777" w:rsidR="00086D7E" w:rsidRDefault="00D90190">
      <w:pPr>
        <w:pStyle w:val="TOC3"/>
        <w:rPr>
          <w:rFonts w:asciiTheme="minorHAnsi" w:hAnsiTheme="minorHAnsi" w:cstheme="minorBidi"/>
          <w:noProof/>
          <w:sz w:val="22"/>
        </w:rPr>
      </w:pPr>
      <w:hyperlink w:anchor="_Toc418438778" w:history="1">
        <w:r w:rsidR="00086D7E" w:rsidRPr="00FA5586">
          <w:rPr>
            <w:rStyle w:val="Hyperlink"/>
            <w:noProof/>
          </w:rPr>
          <w:t>3.1 Overview</w:t>
        </w:r>
        <w:r w:rsidR="00086D7E">
          <w:rPr>
            <w:noProof/>
            <w:webHidden/>
          </w:rPr>
          <w:tab/>
        </w:r>
        <w:r w:rsidR="00086D7E">
          <w:rPr>
            <w:noProof/>
            <w:webHidden/>
          </w:rPr>
          <w:fldChar w:fldCharType="begin"/>
        </w:r>
        <w:r w:rsidR="00086D7E">
          <w:rPr>
            <w:noProof/>
            <w:webHidden/>
          </w:rPr>
          <w:instrText xml:space="preserve"> PAGEREF _Toc418438778 \h </w:instrText>
        </w:r>
        <w:r w:rsidR="00086D7E">
          <w:rPr>
            <w:noProof/>
            <w:webHidden/>
          </w:rPr>
        </w:r>
        <w:r w:rsidR="00086D7E">
          <w:rPr>
            <w:noProof/>
            <w:webHidden/>
          </w:rPr>
          <w:fldChar w:fldCharType="separate"/>
        </w:r>
        <w:r w:rsidR="002E6139">
          <w:rPr>
            <w:noProof/>
            <w:webHidden/>
          </w:rPr>
          <w:t>8</w:t>
        </w:r>
        <w:r w:rsidR="00086D7E">
          <w:rPr>
            <w:noProof/>
            <w:webHidden/>
          </w:rPr>
          <w:fldChar w:fldCharType="end"/>
        </w:r>
      </w:hyperlink>
    </w:p>
    <w:p w14:paraId="2128916E" w14:textId="77777777" w:rsidR="00086D7E" w:rsidRDefault="00D90190">
      <w:pPr>
        <w:pStyle w:val="TOC3"/>
        <w:rPr>
          <w:rFonts w:asciiTheme="minorHAnsi" w:hAnsiTheme="minorHAnsi" w:cstheme="minorBidi"/>
          <w:noProof/>
          <w:sz w:val="22"/>
        </w:rPr>
      </w:pPr>
      <w:hyperlink w:anchor="_Toc418438779" w:history="1">
        <w:r w:rsidR="00086D7E" w:rsidRPr="00FA5586">
          <w:rPr>
            <w:rStyle w:val="Hyperlink"/>
            <w:noProof/>
          </w:rPr>
          <w:t>3.2 Oyster</w:t>
        </w:r>
        <w:r w:rsidR="00086D7E">
          <w:rPr>
            <w:noProof/>
            <w:webHidden/>
          </w:rPr>
          <w:tab/>
        </w:r>
        <w:r w:rsidR="00086D7E">
          <w:rPr>
            <w:noProof/>
            <w:webHidden/>
          </w:rPr>
          <w:fldChar w:fldCharType="begin"/>
        </w:r>
        <w:r w:rsidR="00086D7E">
          <w:rPr>
            <w:noProof/>
            <w:webHidden/>
          </w:rPr>
          <w:instrText xml:space="preserve"> PAGEREF _Toc418438779 \h </w:instrText>
        </w:r>
        <w:r w:rsidR="00086D7E">
          <w:rPr>
            <w:noProof/>
            <w:webHidden/>
          </w:rPr>
        </w:r>
        <w:r w:rsidR="00086D7E">
          <w:rPr>
            <w:noProof/>
            <w:webHidden/>
          </w:rPr>
          <w:fldChar w:fldCharType="separate"/>
        </w:r>
        <w:r w:rsidR="002E6139">
          <w:rPr>
            <w:noProof/>
            <w:webHidden/>
          </w:rPr>
          <w:t>8</w:t>
        </w:r>
        <w:r w:rsidR="00086D7E">
          <w:rPr>
            <w:noProof/>
            <w:webHidden/>
          </w:rPr>
          <w:fldChar w:fldCharType="end"/>
        </w:r>
      </w:hyperlink>
    </w:p>
    <w:p w14:paraId="2C5FFCF5"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80" w:history="1">
        <w:r w:rsidR="00086D7E" w:rsidRPr="00FA5586">
          <w:rPr>
            <w:rStyle w:val="Hyperlink"/>
            <w:noProof/>
          </w:rPr>
          <w:t>3.2.1 cPanel &amp; Apache</w:t>
        </w:r>
        <w:r w:rsidR="00086D7E">
          <w:rPr>
            <w:noProof/>
            <w:webHidden/>
          </w:rPr>
          <w:tab/>
        </w:r>
        <w:r w:rsidR="00086D7E">
          <w:rPr>
            <w:noProof/>
            <w:webHidden/>
          </w:rPr>
          <w:fldChar w:fldCharType="begin"/>
        </w:r>
        <w:r w:rsidR="00086D7E">
          <w:rPr>
            <w:noProof/>
            <w:webHidden/>
          </w:rPr>
          <w:instrText xml:space="preserve"> PAGEREF _Toc418438780 \h </w:instrText>
        </w:r>
        <w:r w:rsidR="00086D7E">
          <w:rPr>
            <w:noProof/>
            <w:webHidden/>
          </w:rPr>
        </w:r>
        <w:r w:rsidR="00086D7E">
          <w:rPr>
            <w:noProof/>
            <w:webHidden/>
          </w:rPr>
          <w:fldChar w:fldCharType="separate"/>
        </w:r>
        <w:r w:rsidR="002E6139">
          <w:rPr>
            <w:noProof/>
            <w:webHidden/>
          </w:rPr>
          <w:t>8</w:t>
        </w:r>
        <w:r w:rsidR="00086D7E">
          <w:rPr>
            <w:noProof/>
            <w:webHidden/>
          </w:rPr>
          <w:fldChar w:fldCharType="end"/>
        </w:r>
      </w:hyperlink>
    </w:p>
    <w:p w14:paraId="79780E3B"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81" w:history="1">
        <w:r w:rsidR="00086D7E" w:rsidRPr="00FA5586">
          <w:rPr>
            <w:rStyle w:val="Hyperlink"/>
            <w:noProof/>
          </w:rPr>
          <w:t>3.2.2 PHP</w:t>
        </w:r>
        <w:r w:rsidR="00086D7E">
          <w:rPr>
            <w:noProof/>
            <w:webHidden/>
          </w:rPr>
          <w:tab/>
        </w:r>
        <w:r w:rsidR="00086D7E">
          <w:rPr>
            <w:noProof/>
            <w:webHidden/>
          </w:rPr>
          <w:fldChar w:fldCharType="begin"/>
        </w:r>
        <w:r w:rsidR="00086D7E">
          <w:rPr>
            <w:noProof/>
            <w:webHidden/>
          </w:rPr>
          <w:instrText xml:space="preserve"> PAGEREF _Toc418438781 \h </w:instrText>
        </w:r>
        <w:r w:rsidR="00086D7E">
          <w:rPr>
            <w:noProof/>
            <w:webHidden/>
          </w:rPr>
        </w:r>
        <w:r w:rsidR="00086D7E">
          <w:rPr>
            <w:noProof/>
            <w:webHidden/>
          </w:rPr>
          <w:fldChar w:fldCharType="separate"/>
        </w:r>
        <w:r w:rsidR="002E6139">
          <w:rPr>
            <w:noProof/>
            <w:webHidden/>
          </w:rPr>
          <w:t>8</w:t>
        </w:r>
        <w:r w:rsidR="00086D7E">
          <w:rPr>
            <w:noProof/>
            <w:webHidden/>
          </w:rPr>
          <w:fldChar w:fldCharType="end"/>
        </w:r>
      </w:hyperlink>
    </w:p>
    <w:p w14:paraId="0DC6D55D"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82" w:history="1">
        <w:r w:rsidR="00086D7E" w:rsidRPr="00FA5586">
          <w:rPr>
            <w:rStyle w:val="Hyperlink"/>
            <w:noProof/>
          </w:rPr>
          <w:t>3.2.3 MySQL</w:t>
        </w:r>
        <w:r w:rsidR="00086D7E">
          <w:rPr>
            <w:noProof/>
            <w:webHidden/>
          </w:rPr>
          <w:tab/>
        </w:r>
        <w:r w:rsidR="00086D7E">
          <w:rPr>
            <w:noProof/>
            <w:webHidden/>
          </w:rPr>
          <w:fldChar w:fldCharType="begin"/>
        </w:r>
        <w:r w:rsidR="00086D7E">
          <w:rPr>
            <w:noProof/>
            <w:webHidden/>
          </w:rPr>
          <w:instrText xml:space="preserve"> PAGEREF _Toc418438782 \h </w:instrText>
        </w:r>
        <w:r w:rsidR="00086D7E">
          <w:rPr>
            <w:noProof/>
            <w:webHidden/>
          </w:rPr>
        </w:r>
        <w:r w:rsidR="00086D7E">
          <w:rPr>
            <w:noProof/>
            <w:webHidden/>
          </w:rPr>
          <w:fldChar w:fldCharType="separate"/>
        </w:r>
        <w:r w:rsidR="002E6139">
          <w:rPr>
            <w:noProof/>
            <w:webHidden/>
          </w:rPr>
          <w:t>8</w:t>
        </w:r>
        <w:r w:rsidR="00086D7E">
          <w:rPr>
            <w:noProof/>
            <w:webHidden/>
          </w:rPr>
          <w:fldChar w:fldCharType="end"/>
        </w:r>
      </w:hyperlink>
    </w:p>
    <w:p w14:paraId="1FF401DE"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83" w:history="1">
        <w:r w:rsidR="00086D7E" w:rsidRPr="00FA5586">
          <w:rPr>
            <w:rStyle w:val="Hyperlink"/>
            <w:noProof/>
          </w:rPr>
          <w:t>3.2.4 FTP</w:t>
        </w:r>
        <w:r w:rsidR="00086D7E">
          <w:rPr>
            <w:noProof/>
            <w:webHidden/>
          </w:rPr>
          <w:tab/>
        </w:r>
        <w:r w:rsidR="00086D7E">
          <w:rPr>
            <w:noProof/>
            <w:webHidden/>
          </w:rPr>
          <w:fldChar w:fldCharType="begin"/>
        </w:r>
        <w:r w:rsidR="00086D7E">
          <w:rPr>
            <w:noProof/>
            <w:webHidden/>
          </w:rPr>
          <w:instrText xml:space="preserve"> PAGEREF _Toc418438783 \h </w:instrText>
        </w:r>
        <w:r w:rsidR="00086D7E">
          <w:rPr>
            <w:noProof/>
            <w:webHidden/>
          </w:rPr>
        </w:r>
        <w:r w:rsidR="00086D7E">
          <w:rPr>
            <w:noProof/>
            <w:webHidden/>
          </w:rPr>
          <w:fldChar w:fldCharType="separate"/>
        </w:r>
        <w:r w:rsidR="002E6139">
          <w:rPr>
            <w:noProof/>
            <w:webHidden/>
          </w:rPr>
          <w:t>8</w:t>
        </w:r>
        <w:r w:rsidR="00086D7E">
          <w:rPr>
            <w:noProof/>
            <w:webHidden/>
          </w:rPr>
          <w:fldChar w:fldCharType="end"/>
        </w:r>
      </w:hyperlink>
    </w:p>
    <w:p w14:paraId="6EF85426"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84" w:history="1">
        <w:r w:rsidR="00086D7E" w:rsidRPr="00FA5586">
          <w:rPr>
            <w:rStyle w:val="Hyperlink"/>
            <w:noProof/>
          </w:rPr>
          <w:t>3.2.5 Subdomain Management</w:t>
        </w:r>
        <w:r w:rsidR="00086D7E">
          <w:rPr>
            <w:noProof/>
            <w:webHidden/>
          </w:rPr>
          <w:tab/>
        </w:r>
        <w:r w:rsidR="00086D7E">
          <w:rPr>
            <w:noProof/>
            <w:webHidden/>
          </w:rPr>
          <w:fldChar w:fldCharType="begin"/>
        </w:r>
        <w:r w:rsidR="00086D7E">
          <w:rPr>
            <w:noProof/>
            <w:webHidden/>
          </w:rPr>
          <w:instrText xml:space="preserve"> PAGEREF _Toc418438784 \h </w:instrText>
        </w:r>
        <w:r w:rsidR="00086D7E">
          <w:rPr>
            <w:noProof/>
            <w:webHidden/>
          </w:rPr>
        </w:r>
        <w:r w:rsidR="00086D7E">
          <w:rPr>
            <w:noProof/>
            <w:webHidden/>
          </w:rPr>
          <w:fldChar w:fldCharType="separate"/>
        </w:r>
        <w:r w:rsidR="002E6139">
          <w:rPr>
            <w:noProof/>
            <w:webHidden/>
          </w:rPr>
          <w:t>8</w:t>
        </w:r>
        <w:r w:rsidR="00086D7E">
          <w:rPr>
            <w:noProof/>
            <w:webHidden/>
          </w:rPr>
          <w:fldChar w:fldCharType="end"/>
        </w:r>
      </w:hyperlink>
    </w:p>
    <w:p w14:paraId="47C11FFA" w14:textId="050C1F42" w:rsidR="00086D7E" w:rsidRDefault="00D90190">
      <w:pPr>
        <w:pStyle w:val="TOC2"/>
        <w:rPr>
          <w:rFonts w:asciiTheme="minorHAnsi" w:hAnsiTheme="minorHAnsi" w:cstheme="minorBidi"/>
          <w:b w:val="0"/>
          <w:sz w:val="22"/>
        </w:rPr>
      </w:pPr>
      <w:hyperlink w:anchor="_Toc418438785" w:history="1">
        <w:r w:rsidR="00086D7E" w:rsidRPr="00FA5586">
          <w:rPr>
            <w:rStyle w:val="Hyperlink"/>
          </w:rPr>
          <w:t>4.</w:t>
        </w:r>
        <w:r w:rsidR="00084EC2">
          <w:rPr>
            <w:rFonts w:asciiTheme="minorHAnsi" w:hAnsiTheme="minorHAnsi" w:cstheme="minorBidi"/>
            <w:b w:val="0"/>
            <w:sz w:val="22"/>
          </w:rPr>
          <w:t xml:space="preserve"> </w:t>
        </w:r>
        <w:r w:rsidR="00086D7E" w:rsidRPr="00FA5586">
          <w:rPr>
            <w:rStyle w:val="Hyperlink"/>
          </w:rPr>
          <w:t>MySQL Database</w:t>
        </w:r>
        <w:r w:rsidR="00086D7E">
          <w:rPr>
            <w:webHidden/>
          </w:rPr>
          <w:tab/>
        </w:r>
        <w:r w:rsidR="00086D7E">
          <w:rPr>
            <w:webHidden/>
          </w:rPr>
          <w:fldChar w:fldCharType="begin"/>
        </w:r>
        <w:r w:rsidR="00086D7E">
          <w:rPr>
            <w:webHidden/>
          </w:rPr>
          <w:instrText xml:space="preserve"> PAGEREF _Toc418438785 \h </w:instrText>
        </w:r>
        <w:r w:rsidR="00086D7E">
          <w:rPr>
            <w:webHidden/>
          </w:rPr>
        </w:r>
        <w:r w:rsidR="00086D7E">
          <w:rPr>
            <w:webHidden/>
          </w:rPr>
          <w:fldChar w:fldCharType="separate"/>
        </w:r>
        <w:r w:rsidR="002E6139">
          <w:rPr>
            <w:webHidden/>
          </w:rPr>
          <w:t>9</w:t>
        </w:r>
        <w:r w:rsidR="00086D7E">
          <w:rPr>
            <w:webHidden/>
          </w:rPr>
          <w:fldChar w:fldCharType="end"/>
        </w:r>
      </w:hyperlink>
    </w:p>
    <w:p w14:paraId="56F4A27E" w14:textId="3B805445" w:rsidR="00086D7E" w:rsidRDefault="00D90190">
      <w:pPr>
        <w:pStyle w:val="TOC2"/>
        <w:rPr>
          <w:rFonts w:asciiTheme="minorHAnsi" w:hAnsiTheme="minorHAnsi" w:cstheme="minorBidi"/>
          <w:b w:val="0"/>
          <w:sz w:val="22"/>
        </w:rPr>
      </w:pPr>
      <w:hyperlink w:anchor="_Toc418438786" w:history="1">
        <w:r w:rsidR="00086D7E" w:rsidRPr="00FA5586">
          <w:rPr>
            <w:rStyle w:val="Hyperlink"/>
          </w:rPr>
          <w:t>5.</w:t>
        </w:r>
        <w:r w:rsidR="00084EC2">
          <w:rPr>
            <w:rFonts w:asciiTheme="minorHAnsi" w:hAnsiTheme="minorHAnsi" w:cstheme="minorBidi"/>
            <w:b w:val="0"/>
            <w:sz w:val="22"/>
          </w:rPr>
          <w:t xml:space="preserve"> </w:t>
        </w:r>
        <w:r w:rsidR="00086D7E" w:rsidRPr="00FA5586">
          <w:rPr>
            <w:rStyle w:val="Hyperlink"/>
          </w:rPr>
          <w:t>CakePHP</w:t>
        </w:r>
        <w:r w:rsidR="00086D7E">
          <w:rPr>
            <w:webHidden/>
          </w:rPr>
          <w:tab/>
        </w:r>
        <w:r w:rsidR="00086D7E">
          <w:rPr>
            <w:webHidden/>
          </w:rPr>
          <w:fldChar w:fldCharType="begin"/>
        </w:r>
        <w:r w:rsidR="00086D7E">
          <w:rPr>
            <w:webHidden/>
          </w:rPr>
          <w:instrText xml:space="preserve"> PAGEREF _Toc418438786 \h </w:instrText>
        </w:r>
        <w:r w:rsidR="00086D7E">
          <w:rPr>
            <w:webHidden/>
          </w:rPr>
        </w:r>
        <w:r w:rsidR="00086D7E">
          <w:rPr>
            <w:webHidden/>
          </w:rPr>
          <w:fldChar w:fldCharType="separate"/>
        </w:r>
        <w:r w:rsidR="002E6139">
          <w:rPr>
            <w:webHidden/>
          </w:rPr>
          <w:t>18</w:t>
        </w:r>
        <w:r w:rsidR="00086D7E">
          <w:rPr>
            <w:webHidden/>
          </w:rPr>
          <w:fldChar w:fldCharType="end"/>
        </w:r>
      </w:hyperlink>
    </w:p>
    <w:p w14:paraId="020AB277" w14:textId="77777777" w:rsidR="00086D7E" w:rsidRDefault="00D90190">
      <w:pPr>
        <w:pStyle w:val="TOC3"/>
        <w:rPr>
          <w:rFonts w:asciiTheme="minorHAnsi" w:hAnsiTheme="minorHAnsi" w:cstheme="minorBidi"/>
          <w:noProof/>
          <w:sz w:val="22"/>
        </w:rPr>
      </w:pPr>
      <w:hyperlink w:anchor="_Toc418438787" w:history="1">
        <w:r w:rsidR="00086D7E" w:rsidRPr="00FA5586">
          <w:rPr>
            <w:rStyle w:val="Hyperlink"/>
            <w:noProof/>
          </w:rPr>
          <w:t>5.1 Overview</w:t>
        </w:r>
        <w:r w:rsidR="00086D7E">
          <w:rPr>
            <w:noProof/>
            <w:webHidden/>
          </w:rPr>
          <w:tab/>
        </w:r>
        <w:r w:rsidR="00086D7E">
          <w:rPr>
            <w:noProof/>
            <w:webHidden/>
          </w:rPr>
          <w:fldChar w:fldCharType="begin"/>
        </w:r>
        <w:r w:rsidR="00086D7E">
          <w:rPr>
            <w:noProof/>
            <w:webHidden/>
          </w:rPr>
          <w:instrText xml:space="preserve"> PAGEREF _Toc418438787 \h </w:instrText>
        </w:r>
        <w:r w:rsidR="00086D7E">
          <w:rPr>
            <w:noProof/>
            <w:webHidden/>
          </w:rPr>
        </w:r>
        <w:r w:rsidR="00086D7E">
          <w:rPr>
            <w:noProof/>
            <w:webHidden/>
          </w:rPr>
          <w:fldChar w:fldCharType="separate"/>
        </w:r>
        <w:r w:rsidR="002E6139">
          <w:rPr>
            <w:noProof/>
            <w:webHidden/>
          </w:rPr>
          <w:t>18</w:t>
        </w:r>
        <w:r w:rsidR="00086D7E">
          <w:rPr>
            <w:noProof/>
            <w:webHidden/>
          </w:rPr>
          <w:fldChar w:fldCharType="end"/>
        </w:r>
      </w:hyperlink>
    </w:p>
    <w:p w14:paraId="6F6D27EA" w14:textId="77777777" w:rsidR="00086D7E" w:rsidRDefault="00D90190">
      <w:pPr>
        <w:pStyle w:val="TOC3"/>
        <w:rPr>
          <w:rFonts w:asciiTheme="minorHAnsi" w:hAnsiTheme="minorHAnsi" w:cstheme="minorBidi"/>
          <w:noProof/>
          <w:sz w:val="22"/>
        </w:rPr>
      </w:pPr>
      <w:hyperlink w:anchor="_Toc418438788" w:history="1">
        <w:r w:rsidR="00086D7E" w:rsidRPr="00FA5586">
          <w:rPr>
            <w:rStyle w:val="Hyperlink"/>
            <w:noProof/>
          </w:rPr>
          <w:t>5.2 Configuring CakePHP</w:t>
        </w:r>
        <w:r w:rsidR="00086D7E">
          <w:rPr>
            <w:noProof/>
            <w:webHidden/>
          </w:rPr>
          <w:tab/>
        </w:r>
        <w:r w:rsidR="00086D7E">
          <w:rPr>
            <w:noProof/>
            <w:webHidden/>
          </w:rPr>
          <w:fldChar w:fldCharType="begin"/>
        </w:r>
        <w:r w:rsidR="00086D7E">
          <w:rPr>
            <w:noProof/>
            <w:webHidden/>
          </w:rPr>
          <w:instrText xml:space="preserve"> PAGEREF _Toc418438788 \h </w:instrText>
        </w:r>
        <w:r w:rsidR="00086D7E">
          <w:rPr>
            <w:noProof/>
            <w:webHidden/>
          </w:rPr>
        </w:r>
        <w:r w:rsidR="00086D7E">
          <w:rPr>
            <w:noProof/>
            <w:webHidden/>
          </w:rPr>
          <w:fldChar w:fldCharType="separate"/>
        </w:r>
        <w:r w:rsidR="002E6139">
          <w:rPr>
            <w:noProof/>
            <w:webHidden/>
          </w:rPr>
          <w:t>18</w:t>
        </w:r>
        <w:r w:rsidR="00086D7E">
          <w:rPr>
            <w:noProof/>
            <w:webHidden/>
          </w:rPr>
          <w:fldChar w:fldCharType="end"/>
        </w:r>
      </w:hyperlink>
    </w:p>
    <w:p w14:paraId="49A12E0D" w14:textId="77777777" w:rsidR="00086D7E" w:rsidRDefault="00D90190">
      <w:pPr>
        <w:pStyle w:val="TOC3"/>
        <w:rPr>
          <w:rFonts w:asciiTheme="minorHAnsi" w:hAnsiTheme="minorHAnsi" w:cstheme="minorBidi"/>
          <w:noProof/>
          <w:sz w:val="22"/>
        </w:rPr>
      </w:pPr>
      <w:hyperlink w:anchor="_Toc418438789" w:history="1">
        <w:r w:rsidR="00086D7E" w:rsidRPr="00FA5586">
          <w:rPr>
            <w:rStyle w:val="Hyperlink"/>
            <w:noProof/>
          </w:rPr>
          <w:t>5.3 Useful References</w:t>
        </w:r>
        <w:r w:rsidR="00086D7E">
          <w:rPr>
            <w:noProof/>
            <w:webHidden/>
          </w:rPr>
          <w:tab/>
        </w:r>
        <w:r w:rsidR="00086D7E">
          <w:rPr>
            <w:noProof/>
            <w:webHidden/>
          </w:rPr>
          <w:fldChar w:fldCharType="begin"/>
        </w:r>
        <w:r w:rsidR="00086D7E">
          <w:rPr>
            <w:noProof/>
            <w:webHidden/>
          </w:rPr>
          <w:instrText xml:space="preserve"> PAGEREF _Toc418438789 \h </w:instrText>
        </w:r>
        <w:r w:rsidR="00086D7E">
          <w:rPr>
            <w:noProof/>
            <w:webHidden/>
          </w:rPr>
        </w:r>
        <w:r w:rsidR="00086D7E">
          <w:rPr>
            <w:noProof/>
            <w:webHidden/>
          </w:rPr>
          <w:fldChar w:fldCharType="separate"/>
        </w:r>
        <w:r w:rsidR="002E6139">
          <w:rPr>
            <w:noProof/>
            <w:webHidden/>
          </w:rPr>
          <w:t>18</w:t>
        </w:r>
        <w:r w:rsidR="00086D7E">
          <w:rPr>
            <w:noProof/>
            <w:webHidden/>
          </w:rPr>
          <w:fldChar w:fldCharType="end"/>
        </w:r>
      </w:hyperlink>
    </w:p>
    <w:p w14:paraId="477084CF" w14:textId="09995965" w:rsidR="00086D7E" w:rsidRDefault="00D90190">
      <w:pPr>
        <w:pStyle w:val="TOC2"/>
        <w:rPr>
          <w:rFonts w:asciiTheme="minorHAnsi" w:hAnsiTheme="minorHAnsi" w:cstheme="minorBidi"/>
          <w:b w:val="0"/>
          <w:sz w:val="22"/>
        </w:rPr>
      </w:pPr>
      <w:hyperlink w:anchor="_Toc418438790" w:history="1">
        <w:r w:rsidR="00086D7E" w:rsidRPr="00FA5586">
          <w:rPr>
            <w:rStyle w:val="Hyperlink"/>
          </w:rPr>
          <w:t>6.</w:t>
        </w:r>
        <w:r w:rsidR="00084EC2">
          <w:rPr>
            <w:rFonts w:asciiTheme="minorHAnsi" w:hAnsiTheme="minorHAnsi" w:cstheme="minorBidi"/>
            <w:b w:val="0"/>
            <w:sz w:val="22"/>
          </w:rPr>
          <w:t xml:space="preserve"> </w:t>
        </w:r>
        <w:r w:rsidR="00086D7E" w:rsidRPr="00FA5586">
          <w:rPr>
            <w:rStyle w:val="Hyperlink"/>
          </w:rPr>
          <w:t>Models</w:t>
        </w:r>
        <w:r w:rsidR="00086D7E">
          <w:rPr>
            <w:webHidden/>
          </w:rPr>
          <w:tab/>
        </w:r>
        <w:r w:rsidR="00086D7E">
          <w:rPr>
            <w:webHidden/>
          </w:rPr>
          <w:fldChar w:fldCharType="begin"/>
        </w:r>
        <w:r w:rsidR="00086D7E">
          <w:rPr>
            <w:webHidden/>
          </w:rPr>
          <w:instrText xml:space="preserve"> PAGEREF _Toc418438790 \h </w:instrText>
        </w:r>
        <w:r w:rsidR="00086D7E">
          <w:rPr>
            <w:webHidden/>
          </w:rPr>
        </w:r>
        <w:r w:rsidR="00086D7E">
          <w:rPr>
            <w:webHidden/>
          </w:rPr>
          <w:fldChar w:fldCharType="separate"/>
        </w:r>
        <w:r w:rsidR="002E6139">
          <w:rPr>
            <w:webHidden/>
          </w:rPr>
          <w:t>20</w:t>
        </w:r>
        <w:r w:rsidR="00086D7E">
          <w:rPr>
            <w:webHidden/>
          </w:rPr>
          <w:fldChar w:fldCharType="end"/>
        </w:r>
      </w:hyperlink>
    </w:p>
    <w:p w14:paraId="42A3DC1B" w14:textId="77777777" w:rsidR="00086D7E" w:rsidRDefault="00D90190">
      <w:pPr>
        <w:pStyle w:val="TOC3"/>
        <w:rPr>
          <w:rFonts w:asciiTheme="minorHAnsi" w:hAnsiTheme="minorHAnsi" w:cstheme="minorBidi"/>
          <w:noProof/>
          <w:sz w:val="22"/>
        </w:rPr>
      </w:pPr>
      <w:hyperlink w:anchor="_Toc418438791" w:history="1">
        <w:r w:rsidR="00086D7E" w:rsidRPr="00FA5586">
          <w:rPr>
            <w:rStyle w:val="Hyperlink"/>
            <w:noProof/>
          </w:rPr>
          <w:t>6.1 Overview</w:t>
        </w:r>
        <w:r w:rsidR="00086D7E">
          <w:rPr>
            <w:noProof/>
            <w:webHidden/>
          </w:rPr>
          <w:tab/>
        </w:r>
        <w:r w:rsidR="00086D7E">
          <w:rPr>
            <w:noProof/>
            <w:webHidden/>
          </w:rPr>
          <w:fldChar w:fldCharType="begin"/>
        </w:r>
        <w:r w:rsidR="00086D7E">
          <w:rPr>
            <w:noProof/>
            <w:webHidden/>
          </w:rPr>
          <w:instrText xml:space="preserve"> PAGEREF _Toc418438791 \h </w:instrText>
        </w:r>
        <w:r w:rsidR="00086D7E">
          <w:rPr>
            <w:noProof/>
            <w:webHidden/>
          </w:rPr>
        </w:r>
        <w:r w:rsidR="00086D7E">
          <w:rPr>
            <w:noProof/>
            <w:webHidden/>
          </w:rPr>
          <w:fldChar w:fldCharType="separate"/>
        </w:r>
        <w:r w:rsidR="002E6139">
          <w:rPr>
            <w:noProof/>
            <w:webHidden/>
          </w:rPr>
          <w:t>20</w:t>
        </w:r>
        <w:r w:rsidR="00086D7E">
          <w:rPr>
            <w:noProof/>
            <w:webHidden/>
          </w:rPr>
          <w:fldChar w:fldCharType="end"/>
        </w:r>
      </w:hyperlink>
    </w:p>
    <w:p w14:paraId="233FC8A9" w14:textId="77777777" w:rsidR="00086D7E" w:rsidRDefault="00D90190">
      <w:pPr>
        <w:pStyle w:val="TOC3"/>
        <w:rPr>
          <w:rFonts w:asciiTheme="minorHAnsi" w:hAnsiTheme="minorHAnsi" w:cstheme="minorBidi"/>
          <w:noProof/>
          <w:sz w:val="22"/>
        </w:rPr>
      </w:pPr>
      <w:hyperlink w:anchor="_Toc418438792" w:history="1">
        <w:r w:rsidR="00086D7E" w:rsidRPr="00FA5586">
          <w:rPr>
            <w:rStyle w:val="Hyperlink"/>
            <w:noProof/>
          </w:rPr>
          <w:t>6.2 Datum</w:t>
        </w:r>
        <w:r w:rsidR="00086D7E">
          <w:rPr>
            <w:noProof/>
            <w:webHidden/>
          </w:rPr>
          <w:tab/>
        </w:r>
        <w:r w:rsidR="00086D7E">
          <w:rPr>
            <w:noProof/>
            <w:webHidden/>
          </w:rPr>
          <w:fldChar w:fldCharType="begin"/>
        </w:r>
        <w:r w:rsidR="00086D7E">
          <w:rPr>
            <w:noProof/>
            <w:webHidden/>
          </w:rPr>
          <w:instrText xml:space="preserve"> PAGEREF _Toc418438792 \h </w:instrText>
        </w:r>
        <w:r w:rsidR="00086D7E">
          <w:rPr>
            <w:noProof/>
            <w:webHidden/>
          </w:rPr>
        </w:r>
        <w:r w:rsidR="00086D7E">
          <w:rPr>
            <w:noProof/>
            <w:webHidden/>
          </w:rPr>
          <w:fldChar w:fldCharType="separate"/>
        </w:r>
        <w:r w:rsidR="002E6139">
          <w:rPr>
            <w:noProof/>
            <w:webHidden/>
          </w:rPr>
          <w:t>20</w:t>
        </w:r>
        <w:r w:rsidR="00086D7E">
          <w:rPr>
            <w:noProof/>
            <w:webHidden/>
          </w:rPr>
          <w:fldChar w:fldCharType="end"/>
        </w:r>
      </w:hyperlink>
    </w:p>
    <w:p w14:paraId="6101AE7E" w14:textId="77777777" w:rsidR="00086D7E" w:rsidRDefault="00D90190">
      <w:pPr>
        <w:pStyle w:val="TOC3"/>
        <w:rPr>
          <w:rFonts w:asciiTheme="minorHAnsi" w:hAnsiTheme="minorHAnsi" w:cstheme="minorBidi"/>
          <w:noProof/>
          <w:sz w:val="22"/>
        </w:rPr>
      </w:pPr>
      <w:hyperlink w:anchor="_Toc418438793" w:history="1">
        <w:r w:rsidR="00086D7E" w:rsidRPr="00FA5586">
          <w:rPr>
            <w:rStyle w:val="Hyperlink"/>
            <w:noProof/>
          </w:rPr>
          <w:t>6.3 DataInProgress</w:t>
        </w:r>
        <w:r w:rsidR="00086D7E">
          <w:rPr>
            <w:noProof/>
            <w:webHidden/>
          </w:rPr>
          <w:tab/>
        </w:r>
        <w:r w:rsidR="00086D7E">
          <w:rPr>
            <w:noProof/>
            <w:webHidden/>
          </w:rPr>
          <w:fldChar w:fldCharType="begin"/>
        </w:r>
        <w:r w:rsidR="00086D7E">
          <w:rPr>
            <w:noProof/>
            <w:webHidden/>
          </w:rPr>
          <w:instrText xml:space="preserve"> PAGEREF _Toc418438793 \h </w:instrText>
        </w:r>
        <w:r w:rsidR="00086D7E">
          <w:rPr>
            <w:noProof/>
            <w:webHidden/>
          </w:rPr>
        </w:r>
        <w:r w:rsidR="00086D7E">
          <w:rPr>
            <w:noProof/>
            <w:webHidden/>
          </w:rPr>
          <w:fldChar w:fldCharType="separate"/>
        </w:r>
        <w:r w:rsidR="002E6139">
          <w:rPr>
            <w:noProof/>
            <w:webHidden/>
          </w:rPr>
          <w:t>20</w:t>
        </w:r>
        <w:r w:rsidR="00086D7E">
          <w:rPr>
            <w:noProof/>
            <w:webHidden/>
          </w:rPr>
          <w:fldChar w:fldCharType="end"/>
        </w:r>
      </w:hyperlink>
    </w:p>
    <w:p w14:paraId="18901355" w14:textId="77777777" w:rsidR="00086D7E" w:rsidRDefault="00D90190">
      <w:pPr>
        <w:pStyle w:val="TOC3"/>
        <w:rPr>
          <w:rFonts w:asciiTheme="minorHAnsi" w:hAnsiTheme="minorHAnsi" w:cstheme="minorBidi"/>
          <w:noProof/>
          <w:sz w:val="22"/>
        </w:rPr>
      </w:pPr>
      <w:hyperlink w:anchor="_Toc418438794" w:history="1">
        <w:r w:rsidR="00086D7E" w:rsidRPr="00FA5586">
          <w:rPr>
            <w:rStyle w:val="Hyperlink"/>
            <w:noProof/>
          </w:rPr>
          <w:t>6.4 User</w:t>
        </w:r>
        <w:r w:rsidR="00086D7E">
          <w:rPr>
            <w:noProof/>
            <w:webHidden/>
          </w:rPr>
          <w:tab/>
        </w:r>
        <w:r w:rsidR="00086D7E">
          <w:rPr>
            <w:noProof/>
            <w:webHidden/>
          </w:rPr>
          <w:fldChar w:fldCharType="begin"/>
        </w:r>
        <w:r w:rsidR="00086D7E">
          <w:rPr>
            <w:noProof/>
            <w:webHidden/>
          </w:rPr>
          <w:instrText xml:space="preserve"> PAGEREF _Toc418438794 \h </w:instrText>
        </w:r>
        <w:r w:rsidR="00086D7E">
          <w:rPr>
            <w:noProof/>
            <w:webHidden/>
          </w:rPr>
        </w:r>
        <w:r w:rsidR="00086D7E">
          <w:rPr>
            <w:noProof/>
            <w:webHidden/>
          </w:rPr>
          <w:fldChar w:fldCharType="separate"/>
        </w:r>
        <w:r w:rsidR="002E6139">
          <w:rPr>
            <w:noProof/>
            <w:webHidden/>
          </w:rPr>
          <w:t>20</w:t>
        </w:r>
        <w:r w:rsidR="00086D7E">
          <w:rPr>
            <w:noProof/>
            <w:webHidden/>
          </w:rPr>
          <w:fldChar w:fldCharType="end"/>
        </w:r>
      </w:hyperlink>
    </w:p>
    <w:p w14:paraId="6A426B82" w14:textId="4C2F31C7" w:rsidR="00086D7E" w:rsidRDefault="00D90190">
      <w:pPr>
        <w:pStyle w:val="TOC2"/>
        <w:rPr>
          <w:rFonts w:asciiTheme="minorHAnsi" w:hAnsiTheme="minorHAnsi" w:cstheme="minorBidi"/>
          <w:b w:val="0"/>
          <w:sz w:val="22"/>
        </w:rPr>
      </w:pPr>
      <w:hyperlink w:anchor="_Toc418438795" w:history="1">
        <w:r w:rsidR="00086D7E" w:rsidRPr="00FA5586">
          <w:rPr>
            <w:rStyle w:val="Hyperlink"/>
          </w:rPr>
          <w:t>7.</w:t>
        </w:r>
        <w:r w:rsidR="00084EC2">
          <w:rPr>
            <w:rFonts w:asciiTheme="minorHAnsi" w:hAnsiTheme="minorHAnsi" w:cstheme="minorBidi"/>
            <w:b w:val="0"/>
            <w:sz w:val="22"/>
          </w:rPr>
          <w:t xml:space="preserve"> </w:t>
        </w:r>
        <w:r w:rsidR="00086D7E" w:rsidRPr="00FA5586">
          <w:rPr>
            <w:rStyle w:val="Hyperlink"/>
          </w:rPr>
          <w:t>Controllers</w:t>
        </w:r>
        <w:r w:rsidR="00086D7E">
          <w:rPr>
            <w:webHidden/>
          </w:rPr>
          <w:tab/>
        </w:r>
        <w:r w:rsidR="00086D7E">
          <w:rPr>
            <w:webHidden/>
          </w:rPr>
          <w:fldChar w:fldCharType="begin"/>
        </w:r>
        <w:r w:rsidR="00086D7E">
          <w:rPr>
            <w:webHidden/>
          </w:rPr>
          <w:instrText xml:space="preserve"> PAGEREF _Toc418438795 \h </w:instrText>
        </w:r>
        <w:r w:rsidR="00086D7E">
          <w:rPr>
            <w:webHidden/>
          </w:rPr>
        </w:r>
        <w:r w:rsidR="00086D7E">
          <w:rPr>
            <w:webHidden/>
          </w:rPr>
          <w:fldChar w:fldCharType="separate"/>
        </w:r>
        <w:r w:rsidR="002E6139">
          <w:rPr>
            <w:webHidden/>
          </w:rPr>
          <w:t>21</w:t>
        </w:r>
        <w:r w:rsidR="00086D7E">
          <w:rPr>
            <w:webHidden/>
          </w:rPr>
          <w:fldChar w:fldCharType="end"/>
        </w:r>
      </w:hyperlink>
    </w:p>
    <w:p w14:paraId="11234CF2" w14:textId="77777777" w:rsidR="00086D7E" w:rsidRDefault="00D90190">
      <w:pPr>
        <w:pStyle w:val="TOC3"/>
        <w:rPr>
          <w:rFonts w:asciiTheme="minorHAnsi" w:hAnsiTheme="minorHAnsi" w:cstheme="minorBidi"/>
          <w:noProof/>
          <w:sz w:val="22"/>
        </w:rPr>
      </w:pPr>
      <w:hyperlink w:anchor="_Toc418438796" w:history="1">
        <w:r w:rsidR="00086D7E" w:rsidRPr="00FA5586">
          <w:rPr>
            <w:rStyle w:val="Hyperlink"/>
            <w:noProof/>
          </w:rPr>
          <w:t>7.1 Overview</w:t>
        </w:r>
        <w:r w:rsidR="00086D7E">
          <w:rPr>
            <w:noProof/>
            <w:webHidden/>
          </w:rPr>
          <w:tab/>
        </w:r>
        <w:r w:rsidR="00086D7E">
          <w:rPr>
            <w:noProof/>
            <w:webHidden/>
          </w:rPr>
          <w:fldChar w:fldCharType="begin"/>
        </w:r>
        <w:r w:rsidR="00086D7E">
          <w:rPr>
            <w:noProof/>
            <w:webHidden/>
          </w:rPr>
          <w:instrText xml:space="preserve"> PAGEREF _Toc418438796 \h </w:instrText>
        </w:r>
        <w:r w:rsidR="00086D7E">
          <w:rPr>
            <w:noProof/>
            <w:webHidden/>
          </w:rPr>
        </w:r>
        <w:r w:rsidR="00086D7E">
          <w:rPr>
            <w:noProof/>
            <w:webHidden/>
          </w:rPr>
          <w:fldChar w:fldCharType="separate"/>
        </w:r>
        <w:r w:rsidR="002E6139">
          <w:rPr>
            <w:noProof/>
            <w:webHidden/>
          </w:rPr>
          <w:t>21</w:t>
        </w:r>
        <w:r w:rsidR="00086D7E">
          <w:rPr>
            <w:noProof/>
            <w:webHidden/>
          </w:rPr>
          <w:fldChar w:fldCharType="end"/>
        </w:r>
      </w:hyperlink>
    </w:p>
    <w:p w14:paraId="124B96EA" w14:textId="77777777" w:rsidR="00086D7E" w:rsidRDefault="00D90190">
      <w:pPr>
        <w:pStyle w:val="TOC3"/>
        <w:rPr>
          <w:rFonts w:asciiTheme="minorHAnsi" w:hAnsiTheme="minorHAnsi" w:cstheme="minorBidi"/>
          <w:noProof/>
          <w:sz w:val="22"/>
        </w:rPr>
      </w:pPr>
      <w:hyperlink w:anchor="_Toc418438797" w:history="1">
        <w:r w:rsidR="00086D7E" w:rsidRPr="00FA5586">
          <w:rPr>
            <w:rStyle w:val="Hyperlink"/>
            <w:noProof/>
          </w:rPr>
          <w:t>7.2 AppController</w:t>
        </w:r>
        <w:r w:rsidR="00086D7E">
          <w:rPr>
            <w:noProof/>
            <w:webHidden/>
          </w:rPr>
          <w:tab/>
        </w:r>
        <w:r w:rsidR="00086D7E">
          <w:rPr>
            <w:noProof/>
            <w:webHidden/>
          </w:rPr>
          <w:fldChar w:fldCharType="begin"/>
        </w:r>
        <w:r w:rsidR="00086D7E">
          <w:rPr>
            <w:noProof/>
            <w:webHidden/>
          </w:rPr>
          <w:instrText xml:space="preserve"> PAGEREF _Toc418438797 \h </w:instrText>
        </w:r>
        <w:r w:rsidR="00086D7E">
          <w:rPr>
            <w:noProof/>
            <w:webHidden/>
          </w:rPr>
        </w:r>
        <w:r w:rsidR="00086D7E">
          <w:rPr>
            <w:noProof/>
            <w:webHidden/>
          </w:rPr>
          <w:fldChar w:fldCharType="separate"/>
        </w:r>
        <w:r w:rsidR="002E6139">
          <w:rPr>
            <w:noProof/>
            <w:webHidden/>
          </w:rPr>
          <w:t>21</w:t>
        </w:r>
        <w:r w:rsidR="00086D7E">
          <w:rPr>
            <w:noProof/>
            <w:webHidden/>
          </w:rPr>
          <w:fldChar w:fldCharType="end"/>
        </w:r>
      </w:hyperlink>
    </w:p>
    <w:p w14:paraId="78E94EEB"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98" w:history="1">
        <w:r w:rsidR="00086D7E" w:rsidRPr="00FA5586">
          <w:rPr>
            <w:rStyle w:val="Hyperlink"/>
            <w:noProof/>
          </w:rPr>
          <w:t>7.2.1 Interactions</w:t>
        </w:r>
        <w:r w:rsidR="00086D7E">
          <w:rPr>
            <w:noProof/>
            <w:webHidden/>
          </w:rPr>
          <w:tab/>
        </w:r>
        <w:r w:rsidR="00086D7E">
          <w:rPr>
            <w:noProof/>
            <w:webHidden/>
          </w:rPr>
          <w:fldChar w:fldCharType="begin"/>
        </w:r>
        <w:r w:rsidR="00086D7E">
          <w:rPr>
            <w:noProof/>
            <w:webHidden/>
          </w:rPr>
          <w:instrText xml:space="preserve"> PAGEREF _Toc418438798 \h </w:instrText>
        </w:r>
        <w:r w:rsidR="00086D7E">
          <w:rPr>
            <w:noProof/>
            <w:webHidden/>
          </w:rPr>
        </w:r>
        <w:r w:rsidR="00086D7E">
          <w:rPr>
            <w:noProof/>
            <w:webHidden/>
          </w:rPr>
          <w:fldChar w:fldCharType="separate"/>
        </w:r>
        <w:r w:rsidR="002E6139">
          <w:rPr>
            <w:noProof/>
            <w:webHidden/>
          </w:rPr>
          <w:t>21</w:t>
        </w:r>
        <w:r w:rsidR="00086D7E">
          <w:rPr>
            <w:noProof/>
            <w:webHidden/>
          </w:rPr>
          <w:fldChar w:fldCharType="end"/>
        </w:r>
      </w:hyperlink>
    </w:p>
    <w:p w14:paraId="29858B41"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799" w:history="1">
        <w:r w:rsidR="00086D7E" w:rsidRPr="00FA5586">
          <w:rPr>
            <w:rStyle w:val="Hyperlink"/>
            <w:noProof/>
          </w:rPr>
          <w:t>7.2.2 Views Associated</w:t>
        </w:r>
        <w:r w:rsidR="00086D7E">
          <w:rPr>
            <w:noProof/>
            <w:webHidden/>
          </w:rPr>
          <w:tab/>
        </w:r>
        <w:r w:rsidR="00086D7E">
          <w:rPr>
            <w:noProof/>
            <w:webHidden/>
          </w:rPr>
          <w:fldChar w:fldCharType="begin"/>
        </w:r>
        <w:r w:rsidR="00086D7E">
          <w:rPr>
            <w:noProof/>
            <w:webHidden/>
          </w:rPr>
          <w:instrText xml:space="preserve"> PAGEREF _Toc418438799 \h </w:instrText>
        </w:r>
        <w:r w:rsidR="00086D7E">
          <w:rPr>
            <w:noProof/>
            <w:webHidden/>
          </w:rPr>
        </w:r>
        <w:r w:rsidR="00086D7E">
          <w:rPr>
            <w:noProof/>
            <w:webHidden/>
          </w:rPr>
          <w:fldChar w:fldCharType="separate"/>
        </w:r>
        <w:r w:rsidR="002E6139">
          <w:rPr>
            <w:noProof/>
            <w:webHidden/>
          </w:rPr>
          <w:t>21</w:t>
        </w:r>
        <w:r w:rsidR="00086D7E">
          <w:rPr>
            <w:noProof/>
            <w:webHidden/>
          </w:rPr>
          <w:fldChar w:fldCharType="end"/>
        </w:r>
      </w:hyperlink>
    </w:p>
    <w:p w14:paraId="033BF616"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00" w:history="1">
        <w:r w:rsidR="00086D7E" w:rsidRPr="00FA5586">
          <w:rPr>
            <w:rStyle w:val="Hyperlink"/>
            <w:noProof/>
          </w:rPr>
          <w:t>7.2.3 Functions</w:t>
        </w:r>
        <w:r w:rsidR="00086D7E">
          <w:rPr>
            <w:noProof/>
            <w:webHidden/>
          </w:rPr>
          <w:tab/>
        </w:r>
        <w:r w:rsidR="00086D7E">
          <w:rPr>
            <w:noProof/>
            <w:webHidden/>
          </w:rPr>
          <w:fldChar w:fldCharType="begin"/>
        </w:r>
        <w:r w:rsidR="00086D7E">
          <w:rPr>
            <w:noProof/>
            <w:webHidden/>
          </w:rPr>
          <w:instrText xml:space="preserve"> PAGEREF _Toc418438800 \h </w:instrText>
        </w:r>
        <w:r w:rsidR="00086D7E">
          <w:rPr>
            <w:noProof/>
            <w:webHidden/>
          </w:rPr>
        </w:r>
        <w:r w:rsidR="00086D7E">
          <w:rPr>
            <w:noProof/>
            <w:webHidden/>
          </w:rPr>
          <w:fldChar w:fldCharType="separate"/>
        </w:r>
        <w:r w:rsidR="002E6139">
          <w:rPr>
            <w:noProof/>
            <w:webHidden/>
          </w:rPr>
          <w:t>21</w:t>
        </w:r>
        <w:r w:rsidR="00086D7E">
          <w:rPr>
            <w:noProof/>
            <w:webHidden/>
          </w:rPr>
          <w:fldChar w:fldCharType="end"/>
        </w:r>
      </w:hyperlink>
    </w:p>
    <w:p w14:paraId="2E5C69AF" w14:textId="77777777" w:rsidR="00086D7E" w:rsidRDefault="00D90190">
      <w:pPr>
        <w:pStyle w:val="TOC3"/>
        <w:rPr>
          <w:rFonts w:asciiTheme="minorHAnsi" w:hAnsiTheme="minorHAnsi" w:cstheme="minorBidi"/>
          <w:noProof/>
          <w:sz w:val="22"/>
        </w:rPr>
      </w:pPr>
      <w:hyperlink w:anchor="_Toc418438801" w:history="1">
        <w:r w:rsidR="00086D7E" w:rsidRPr="00FA5586">
          <w:rPr>
            <w:rStyle w:val="Hyperlink"/>
            <w:noProof/>
          </w:rPr>
          <w:t>7.3 PagesController</w:t>
        </w:r>
        <w:r w:rsidR="00086D7E">
          <w:rPr>
            <w:noProof/>
            <w:webHidden/>
          </w:rPr>
          <w:tab/>
        </w:r>
        <w:r w:rsidR="00086D7E">
          <w:rPr>
            <w:noProof/>
            <w:webHidden/>
          </w:rPr>
          <w:fldChar w:fldCharType="begin"/>
        </w:r>
        <w:r w:rsidR="00086D7E">
          <w:rPr>
            <w:noProof/>
            <w:webHidden/>
          </w:rPr>
          <w:instrText xml:space="preserve"> PAGEREF _Toc418438801 \h </w:instrText>
        </w:r>
        <w:r w:rsidR="00086D7E">
          <w:rPr>
            <w:noProof/>
            <w:webHidden/>
          </w:rPr>
        </w:r>
        <w:r w:rsidR="00086D7E">
          <w:rPr>
            <w:noProof/>
            <w:webHidden/>
          </w:rPr>
          <w:fldChar w:fldCharType="separate"/>
        </w:r>
        <w:r w:rsidR="002E6139">
          <w:rPr>
            <w:noProof/>
            <w:webHidden/>
          </w:rPr>
          <w:t>21</w:t>
        </w:r>
        <w:r w:rsidR="00086D7E">
          <w:rPr>
            <w:noProof/>
            <w:webHidden/>
          </w:rPr>
          <w:fldChar w:fldCharType="end"/>
        </w:r>
      </w:hyperlink>
    </w:p>
    <w:p w14:paraId="2A4F2131"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02" w:history="1">
        <w:r w:rsidR="00086D7E" w:rsidRPr="00FA5586">
          <w:rPr>
            <w:rStyle w:val="Hyperlink"/>
            <w:noProof/>
          </w:rPr>
          <w:t>7.3.1 Interactions</w:t>
        </w:r>
        <w:r w:rsidR="00086D7E">
          <w:rPr>
            <w:noProof/>
            <w:webHidden/>
          </w:rPr>
          <w:tab/>
        </w:r>
        <w:r w:rsidR="00086D7E">
          <w:rPr>
            <w:noProof/>
            <w:webHidden/>
          </w:rPr>
          <w:fldChar w:fldCharType="begin"/>
        </w:r>
        <w:r w:rsidR="00086D7E">
          <w:rPr>
            <w:noProof/>
            <w:webHidden/>
          </w:rPr>
          <w:instrText xml:space="preserve"> PAGEREF _Toc418438802 \h </w:instrText>
        </w:r>
        <w:r w:rsidR="00086D7E">
          <w:rPr>
            <w:noProof/>
            <w:webHidden/>
          </w:rPr>
        </w:r>
        <w:r w:rsidR="00086D7E">
          <w:rPr>
            <w:noProof/>
            <w:webHidden/>
          </w:rPr>
          <w:fldChar w:fldCharType="separate"/>
        </w:r>
        <w:r w:rsidR="002E6139">
          <w:rPr>
            <w:noProof/>
            <w:webHidden/>
          </w:rPr>
          <w:t>21</w:t>
        </w:r>
        <w:r w:rsidR="00086D7E">
          <w:rPr>
            <w:noProof/>
            <w:webHidden/>
          </w:rPr>
          <w:fldChar w:fldCharType="end"/>
        </w:r>
      </w:hyperlink>
    </w:p>
    <w:p w14:paraId="38B90B46"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03" w:history="1">
        <w:r w:rsidR="00086D7E" w:rsidRPr="00FA5586">
          <w:rPr>
            <w:rStyle w:val="Hyperlink"/>
            <w:noProof/>
          </w:rPr>
          <w:t>7.3.2 Views Associated</w:t>
        </w:r>
        <w:r w:rsidR="00086D7E">
          <w:rPr>
            <w:noProof/>
            <w:webHidden/>
          </w:rPr>
          <w:tab/>
        </w:r>
        <w:r w:rsidR="00086D7E">
          <w:rPr>
            <w:noProof/>
            <w:webHidden/>
          </w:rPr>
          <w:fldChar w:fldCharType="begin"/>
        </w:r>
        <w:r w:rsidR="00086D7E">
          <w:rPr>
            <w:noProof/>
            <w:webHidden/>
          </w:rPr>
          <w:instrText xml:space="preserve"> PAGEREF _Toc418438803 \h </w:instrText>
        </w:r>
        <w:r w:rsidR="00086D7E">
          <w:rPr>
            <w:noProof/>
            <w:webHidden/>
          </w:rPr>
        </w:r>
        <w:r w:rsidR="00086D7E">
          <w:rPr>
            <w:noProof/>
            <w:webHidden/>
          </w:rPr>
          <w:fldChar w:fldCharType="separate"/>
        </w:r>
        <w:r w:rsidR="002E6139">
          <w:rPr>
            <w:noProof/>
            <w:webHidden/>
          </w:rPr>
          <w:t>21</w:t>
        </w:r>
        <w:r w:rsidR="00086D7E">
          <w:rPr>
            <w:noProof/>
            <w:webHidden/>
          </w:rPr>
          <w:fldChar w:fldCharType="end"/>
        </w:r>
      </w:hyperlink>
    </w:p>
    <w:p w14:paraId="2DF2584B"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04" w:history="1">
        <w:r w:rsidR="00086D7E" w:rsidRPr="00FA5586">
          <w:rPr>
            <w:rStyle w:val="Hyperlink"/>
            <w:noProof/>
          </w:rPr>
          <w:t>7.3.3 Functions</w:t>
        </w:r>
        <w:r w:rsidR="00086D7E">
          <w:rPr>
            <w:noProof/>
            <w:webHidden/>
          </w:rPr>
          <w:tab/>
        </w:r>
        <w:r w:rsidR="00086D7E">
          <w:rPr>
            <w:noProof/>
            <w:webHidden/>
          </w:rPr>
          <w:fldChar w:fldCharType="begin"/>
        </w:r>
        <w:r w:rsidR="00086D7E">
          <w:rPr>
            <w:noProof/>
            <w:webHidden/>
          </w:rPr>
          <w:instrText xml:space="preserve"> PAGEREF _Toc418438804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4532033F" w14:textId="77777777" w:rsidR="00086D7E" w:rsidRDefault="00D90190">
      <w:pPr>
        <w:pStyle w:val="TOC3"/>
        <w:rPr>
          <w:rFonts w:asciiTheme="minorHAnsi" w:hAnsiTheme="minorHAnsi" w:cstheme="minorBidi"/>
          <w:noProof/>
          <w:sz w:val="22"/>
        </w:rPr>
      </w:pPr>
      <w:hyperlink w:anchor="_Toc418438805" w:history="1">
        <w:r w:rsidR="00086D7E" w:rsidRPr="00FA5586">
          <w:rPr>
            <w:rStyle w:val="Hyperlink"/>
            <w:noProof/>
          </w:rPr>
          <w:t>7.4 AdminPanelController</w:t>
        </w:r>
        <w:r w:rsidR="00086D7E">
          <w:rPr>
            <w:noProof/>
            <w:webHidden/>
          </w:rPr>
          <w:tab/>
        </w:r>
        <w:r w:rsidR="00086D7E">
          <w:rPr>
            <w:noProof/>
            <w:webHidden/>
          </w:rPr>
          <w:fldChar w:fldCharType="begin"/>
        </w:r>
        <w:r w:rsidR="00086D7E">
          <w:rPr>
            <w:noProof/>
            <w:webHidden/>
          </w:rPr>
          <w:instrText xml:space="preserve"> PAGEREF _Toc418438805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2AB36519"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06" w:history="1">
        <w:r w:rsidR="00086D7E" w:rsidRPr="00FA5586">
          <w:rPr>
            <w:rStyle w:val="Hyperlink"/>
            <w:noProof/>
          </w:rPr>
          <w:t>7.4.1 Interactions</w:t>
        </w:r>
        <w:r w:rsidR="00086D7E">
          <w:rPr>
            <w:noProof/>
            <w:webHidden/>
          </w:rPr>
          <w:tab/>
        </w:r>
        <w:r w:rsidR="00086D7E">
          <w:rPr>
            <w:noProof/>
            <w:webHidden/>
          </w:rPr>
          <w:fldChar w:fldCharType="begin"/>
        </w:r>
        <w:r w:rsidR="00086D7E">
          <w:rPr>
            <w:noProof/>
            <w:webHidden/>
          </w:rPr>
          <w:instrText xml:space="preserve"> PAGEREF _Toc418438806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3F3A486C"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07" w:history="1">
        <w:r w:rsidR="00086D7E" w:rsidRPr="00FA5586">
          <w:rPr>
            <w:rStyle w:val="Hyperlink"/>
            <w:noProof/>
          </w:rPr>
          <w:t>7.4.2 Views Associated</w:t>
        </w:r>
        <w:r w:rsidR="00086D7E">
          <w:rPr>
            <w:noProof/>
            <w:webHidden/>
          </w:rPr>
          <w:tab/>
        </w:r>
        <w:r w:rsidR="00086D7E">
          <w:rPr>
            <w:noProof/>
            <w:webHidden/>
          </w:rPr>
          <w:fldChar w:fldCharType="begin"/>
        </w:r>
        <w:r w:rsidR="00086D7E">
          <w:rPr>
            <w:noProof/>
            <w:webHidden/>
          </w:rPr>
          <w:instrText xml:space="preserve"> PAGEREF _Toc418438807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39F936FE"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08" w:history="1">
        <w:r w:rsidR="00086D7E" w:rsidRPr="00FA5586">
          <w:rPr>
            <w:rStyle w:val="Hyperlink"/>
            <w:noProof/>
          </w:rPr>
          <w:t>7.4.3 Functions</w:t>
        </w:r>
        <w:r w:rsidR="00086D7E">
          <w:rPr>
            <w:noProof/>
            <w:webHidden/>
          </w:rPr>
          <w:tab/>
        </w:r>
        <w:r w:rsidR="00086D7E">
          <w:rPr>
            <w:noProof/>
            <w:webHidden/>
          </w:rPr>
          <w:fldChar w:fldCharType="begin"/>
        </w:r>
        <w:r w:rsidR="00086D7E">
          <w:rPr>
            <w:noProof/>
            <w:webHidden/>
          </w:rPr>
          <w:instrText xml:space="preserve"> PAGEREF _Toc418438808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28BF8D5C" w14:textId="77777777" w:rsidR="00086D7E" w:rsidRDefault="00D90190">
      <w:pPr>
        <w:pStyle w:val="TOC3"/>
        <w:rPr>
          <w:rFonts w:asciiTheme="minorHAnsi" w:hAnsiTheme="minorHAnsi" w:cstheme="minorBidi"/>
          <w:noProof/>
          <w:sz w:val="22"/>
        </w:rPr>
      </w:pPr>
      <w:hyperlink w:anchor="_Toc418438809" w:history="1">
        <w:r w:rsidR="00086D7E" w:rsidRPr="00FA5586">
          <w:rPr>
            <w:rStyle w:val="Hyperlink"/>
            <w:noProof/>
          </w:rPr>
          <w:t>7.5 UploadsController</w:t>
        </w:r>
        <w:r w:rsidR="00086D7E">
          <w:rPr>
            <w:noProof/>
            <w:webHidden/>
          </w:rPr>
          <w:tab/>
        </w:r>
        <w:r w:rsidR="00086D7E">
          <w:rPr>
            <w:noProof/>
            <w:webHidden/>
          </w:rPr>
          <w:fldChar w:fldCharType="begin"/>
        </w:r>
        <w:r w:rsidR="00086D7E">
          <w:rPr>
            <w:noProof/>
            <w:webHidden/>
          </w:rPr>
          <w:instrText xml:space="preserve"> PAGEREF _Toc418438809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579EC927"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10" w:history="1">
        <w:r w:rsidR="00086D7E" w:rsidRPr="00FA5586">
          <w:rPr>
            <w:rStyle w:val="Hyperlink"/>
            <w:noProof/>
          </w:rPr>
          <w:t>7.5.1 Interactions</w:t>
        </w:r>
        <w:r w:rsidR="00086D7E">
          <w:rPr>
            <w:noProof/>
            <w:webHidden/>
          </w:rPr>
          <w:tab/>
        </w:r>
        <w:r w:rsidR="00086D7E">
          <w:rPr>
            <w:noProof/>
            <w:webHidden/>
          </w:rPr>
          <w:fldChar w:fldCharType="begin"/>
        </w:r>
        <w:r w:rsidR="00086D7E">
          <w:rPr>
            <w:noProof/>
            <w:webHidden/>
          </w:rPr>
          <w:instrText xml:space="preserve"> PAGEREF _Toc418438810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0197C8FE"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11" w:history="1">
        <w:r w:rsidR="00086D7E" w:rsidRPr="00FA5586">
          <w:rPr>
            <w:rStyle w:val="Hyperlink"/>
            <w:noProof/>
          </w:rPr>
          <w:t>7.5.2 Views Associated</w:t>
        </w:r>
        <w:r w:rsidR="00086D7E">
          <w:rPr>
            <w:noProof/>
            <w:webHidden/>
          </w:rPr>
          <w:tab/>
        </w:r>
        <w:r w:rsidR="00086D7E">
          <w:rPr>
            <w:noProof/>
            <w:webHidden/>
          </w:rPr>
          <w:fldChar w:fldCharType="begin"/>
        </w:r>
        <w:r w:rsidR="00086D7E">
          <w:rPr>
            <w:noProof/>
            <w:webHidden/>
          </w:rPr>
          <w:instrText xml:space="preserve"> PAGEREF _Toc418438811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37067A5C"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12" w:history="1">
        <w:r w:rsidR="00086D7E" w:rsidRPr="00FA5586">
          <w:rPr>
            <w:rStyle w:val="Hyperlink"/>
            <w:noProof/>
          </w:rPr>
          <w:t>7.5.3 Functions</w:t>
        </w:r>
        <w:r w:rsidR="00086D7E">
          <w:rPr>
            <w:noProof/>
            <w:webHidden/>
          </w:rPr>
          <w:tab/>
        </w:r>
        <w:r w:rsidR="00086D7E">
          <w:rPr>
            <w:noProof/>
            <w:webHidden/>
          </w:rPr>
          <w:fldChar w:fldCharType="begin"/>
        </w:r>
        <w:r w:rsidR="00086D7E">
          <w:rPr>
            <w:noProof/>
            <w:webHidden/>
          </w:rPr>
          <w:instrText xml:space="preserve"> PAGEREF _Toc418438812 \h </w:instrText>
        </w:r>
        <w:r w:rsidR="00086D7E">
          <w:rPr>
            <w:noProof/>
            <w:webHidden/>
          </w:rPr>
        </w:r>
        <w:r w:rsidR="00086D7E">
          <w:rPr>
            <w:noProof/>
            <w:webHidden/>
          </w:rPr>
          <w:fldChar w:fldCharType="separate"/>
        </w:r>
        <w:r w:rsidR="002E6139">
          <w:rPr>
            <w:noProof/>
            <w:webHidden/>
          </w:rPr>
          <w:t>23</w:t>
        </w:r>
        <w:r w:rsidR="00086D7E">
          <w:rPr>
            <w:noProof/>
            <w:webHidden/>
          </w:rPr>
          <w:fldChar w:fldCharType="end"/>
        </w:r>
      </w:hyperlink>
    </w:p>
    <w:p w14:paraId="0E90FD35" w14:textId="77777777" w:rsidR="00086D7E" w:rsidRDefault="00D90190">
      <w:pPr>
        <w:pStyle w:val="TOC3"/>
        <w:rPr>
          <w:rFonts w:asciiTheme="minorHAnsi" w:hAnsiTheme="minorHAnsi" w:cstheme="minorBidi"/>
          <w:noProof/>
          <w:sz w:val="22"/>
        </w:rPr>
      </w:pPr>
      <w:hyperlink w:anchor="_Toc418438813" w:history="1">
        <w:r w:rsidR="00086D7E" w:rsidRPr="00FA5586">
          <w:rPr>
            <w:rStyle w:val="Hyperlink"/>
            <w:noProof/>
          </w:rPr>
          <w:t>7.6 DownloadsController</w:t>
        </w:r>
        <w:r w:rsidR="00086D7E">
          <w:rPr>
            <w:noProof/>
            <w:webHidden/>
          </w:rPr>
          <w:tab/>
        </w:r>
        <w:r w:rsidR="00086D7E">
          <w:rPr>
            <w:noProof/>
            <w:webHidden/>
          </w:rPr>
          <w:fldChar w:fldCharType="begin"/>
        </w:r>
        <w:r w:rsidR="00086D7E">
          <w:rPr>
            <w:noProof/>
            <w:webHidden/>
          </w:rPr>
          <w:instrText xml:space="preserve"> PAGEREF _Toc418438813 \h </w:instrText>
        </w:r>
        <w:r w:rsidR="00086D7E">
          <w:rPr>
            <w:noProof/>
            <w:webHidden/>
          </w:rPr>
        </w:r>
        <w:r w:rsidR="00086D7E">
          <w:rPr>
            <w:noProof/>
            <w:webHidden/>
          </w:rPr>
          <w:fldChar w:fldCharType="separate"/>
        </w:r>
        <w:r w:rsidR="002E6139">
          <w:rPr>
            <w:noProof/>
            <w:webHidden/>
          </w:rPr>
          <w:t>23</w:t>
        </w:r>
        <w:r w:rsidR="00086D7E">
          <w:rPr>
            <w:noProof/>
            <w:webHidden/>
          </w:rPr>
          <w:fldChar w:fldCharType="end"/>
        </w:r>
      </w:hyperlink>
    </w:p>
    <w:p w14:paraId="6B4E9AC4"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14" w:history="1">
        <w:r w:rsidR="00086D7E" w:rsidRPr="00FA5586">
          <w:rPr>
            <w:rStyle w:val="Hyperlink"/>
            <w:noProof/>
          </w:rPr>
          <w:t>7.6.1 Interactions</w:t>
        </w:r>
        <w:r w:rsidR="00086D7E">
          <w:rPr>
            <w:noProof/>
            <w:webHidden/>
          </w:rPr>
          <w:tab/>
        </w:r>
        <w:r w:rsidR="00086D7E">
          <w:rPr>
            <w:noProof/>
            <w:webHidden/>
          </w:rPr>
          <w:fldChar w:fldCharType="begin"/>
        </w:r>
        <w:r w:rsidR="00086D7E">
          <w:rPr>
            <w:noProof/>
            <w:webHidden/>
          </w:rPr>
          <w:instrText xml:space="preserve"> PAGEREF _Toc418438814 \h </w:instrText>
        </w:r>
        <w:r w:rsidR="00086D7E">
          <w:rPr>
            <w:noProof/>
            <w:webHidden/>
          </w:rPr>
        </w:r>
        <w:r w:rsidR="00086D7E">
          <w:rPr>
            <w:noProof/>
            <w:webHidden/>
          </w:rPr>
          <w:fldChar w:fldCharType="separate"/>
        </w:r>
        <w:r w:rsidR="002E6139">
          <w:rPr>
            <w:noProof/>
            <w:webHidden/>
          </w:rPr>
          <w:t>23</w:t>
        </w:r>
        <w:r w:rsidR="00086D7E">
          <w:rPr>
            <w:noProof/>
            <w:webHidden/>
          </w:rPr>
          <w:fldChar w:fldCharType="end"/>
        </w:r>
      </w:hyperlink>
    </w:p>
    <w:p w14:paraId="41943A1A"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15" w:history="1">
        <w:r w:rsidR="00086D7E" w:rsidRPr="00FA5586">
          <w:rPr>
            <w:rStyle w:val="Hyperlink"/>
            <w:noProof/>
          </w:rPr>
          <w:t>7.6.2 Views Associated</w:t>
        </w:r>
        <w:r w:rsidR="00086D7E">
          <w:rPr>
            <w:noProof/>
            <w:webHidden/>
          </w:rPr>
          <w:tab/>
        </w:r>
        <w:r w:rsidR="00086D7E">
          <w:rPr>
            <w:noProof/>
            <w:webHidden/>
          </w:rPr>
          <w:fldChar w:fldCharType="begin"/>
        </w:r>
        <w:r w:rsidR="00086D7E">
          <w:rPr>
            <w:noProof/>
            <w:webHidden/>
          </w:rPr>
          <w:instrText xml:space="preserve"> PAGEREF _Toc418438815 \h </w:instrText>
        </w:r>
        <w:r w:rsidR="00086D7E">
          <w:rPr>
            <w:noProof/>
            <w:webHidden/>
          </w:rPr>
        </w:r>
        <w:r w:rsidR="00086D7E">
          <w:rPr>
            <w:noProof/>
            <w:webHidden/>
          </w:rPr>
          <w:fldChar w:fldCharType="separate"/>
        </w:r>
        <w:r w:rsidR="002E6139">
          <w:rPr>
            <w:noProof/>
            <w:webHidden/>
          </w:rPr>
          <w:t>23</w:t>
        </w:r>
        <w:r w:rsidR="00086D7E">
          <w:rPr>
            <w:noProof/>
            <w:webHidden/>
          </w:rPr>
          <w:fldChar w:fldCharType="end"/>
        </w:r>
      </w:hyperlink>
    </w:p>
    <w:p w14:paraId="6E85DCAC"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16" w:history="1">
        <w:r w:rsidR="00086D7E" w:rsidRPr="00FA5586">
          <w:rPr>
            <w:rStyle w:val="Hyperlink"/>
            <w:noProof/>
          </w:rPr>
          <w:t>7.6.3 Functions</w:t>
        </w:r>
        <w:r w:rsidR="00086D7E">
          <w:rPr>
            <w:noProof/>
            <w:webHidden/>
          </w:rPr>
          <w:tab/>
        </w:r>
        <w:r w:rsidR="00086D7E">
          <w:rPr>
            <w:noProof/>
            <w:webHidden/>
          </w:rPr>
          <w:fldChar w:fldCharType="begin"/>
        </w:r>
        <w:r w:rsidR="00086D7E">
          <w:rPr>
            <w:noProof/>
            <w:webHidden/>
          </w:rPr>
          <w:instrText xml:space="preserve"> PAGEREF _Toc418438816 \h </w:instrText>
        </w:r>
        <w:r w:rsidR="00086D7E">
          <w:rPr>
            <w:noProof/>
            <w:webHidden/>
          </w:rPr>
        </w:r>
        <w:r w:rsidR="00086D7E">
          <w:rPr>
            <w:noProof/>
            <w:webHidden/>
          </w:rPr>
          <w:fldChar w:fldCharType="separate"/>
        </w:r>
        <w:r w:rsidR="002E6139">
          <w:rPr>
            <w:noProof/>
            <w:webHidden/>
          </w:rPr>
          <w:t>23</w:t>
        </w:r>
        <w:r w:rsidR="00086D7E">
          <w:rPr>
            <w:noProof/>
            <w:webHidden/>
          </w:rPr>
          <w:fldChar w:fldCharType="end"/>
        </w:r>
      </w:hyperlink>
    </w:p>
    <w:p w14:paraId="206F9B89" w14:textId="77777777" w:rsidR="00086D7E" w:rsidRDefault="00D90190">
      <w:pPr>
        <w:pStyle w:val="TOC3"/>
        <w:rPr>
          <w:rFonts w:asciiTheme="minorHAnsi" w:hAnsiTheme="minorHAnsi" w:cstheme="minorBidi"/>
          <w:noProof/>
          <w:sz w:val="22"/>
        </w:rPr>
      </w:pPr>
      <w:hyperlink w:anchor="_Toc418438817" w:history="1">
        <w:r w:rsidR="00086D7E" w:rsidRPr="00FA5586">
          <w:rPr>
            <w:rStyle w:val="Hyperlink"/>
            <w:noProof/>
          </w:rPr>
          <w:t>7.7 CaseEditsController</w:t>
        </w:r>
        <w:r w:rsidR="00086D7E">
          <w:rPr>
            <w:noProof/>
            <w:webHidden/>
          </w:rPr>
          <w:tab/>
        </w:r>
        <w:r w:rsidR="00086D7E">
          <w:rPr>
            <w:noProof/>
            <w:webHidden/>
          </w:rPr>
          <w:fldChar w:fldCharType="begin"/>
        </w:r>
        <w:r w:rsidR="00086D7E">
          <w:rPr>
            <w:noProof/>
            <w:webHidden/>
          </w:rPr>
          <w:instrText xml:space="preserve"> PAGEREF _Toc418438817 \h </w:instrText>
        </w:r>
        <w:r w:rsidR="00086D7E">
          <w:rPr>
            <w:noProof/>
            <w:webHidden/>
          </w:rPr>
        </w:r>
        <w:r w:rsidR="00086D7E">
          <w:rPr>
            <w:noProof/>
            <w:webHidden/>
          </w:rPr>
          <w:fldChar w:fldCharType="separate"/>
        </w:r>
        <w:r w:rsidR="002E6139">
          <w:rPr>
            <w:noProof/>
            <w:webHidden/>
          </w:rPr>
          <w:t>22</w:t>
        </w:r>
        <w:r w:rsidR="00086D7E">
          <w:rPr>
            <w:noProof/>
            <w:webHidden/>
          </w:rPr>
          <w:fldChar w:fldCharType="end"/>
        </w:r>
      </w:hyperlink>
    </w:p>
    <w:p w14:paraId="74AEA3B8"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18" w:history="1">
        <w:r w:rsidR="00086D7E" w:rsidRPr="00FA5586">
          <w:rPr>
            <w:rStyle w:val="Hyperlink"/>
            <w:noProof/>
          </w:rPr>
          <w:t>7.7.1 Interactions</w:t>
        </w:r>
        <w:r w:rsidR="00086D7E">
          <w:rPr>
            <w:noProof/>
            <w:webHidden/>
          </w:rPr>
          <w:tab/>
        </w:r>
        <w:r w:rsidR="00086D7E">
          <w:rPr>
            <w:noProof/>
            <w:webHidden/>
          </w:rPr>
          <w:fldChar w:fldCharType="begin"/>
        </w:r>
        <w:r w:rsidR="00086D7E">
          <w:rPr>
            <w:noProof/>
            <w:webHidden/>
          </w:rPr>
          <w:instrText xml:space="preserve"> PAGEREF _Toc418438818 \h </w:instrText>
        </w:r>
        <w:r w:rsidR="00086D7E">
          <w:rPr>
            <w:noProof/>
            <w:webHidden/>
          </w:rPr>
        </w:r>
        <w:r w:rsidR="00086D7E">
          <w:rPr>
            <w:noProof/>
            <w:webHidden/>
          </w:rPr>
          <w:fldChar w:fldCharType="separate"/>
        </w:r>
        <w:r w:rsidR="002E6139">
          <w:rPr>
            <w:noProof/>
            <w:webHidden/>
          </w:rPr>
          <w:t>23</w:t>
        </w:r>
        <w:r w:rsidR="00086D7E">
          <w:rPr>
            <w:noProof/>
            <w:webHidden/>
          </w:rPr>
          <w:fldChar w:fldCharType="end"/>
        </w:r>
      </w:hyperlink>
    </w:p>
    <w:p w14:paraId="6ACBB896"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19" w:history="1">
        <w:r w:rsidR="00086D7E" w:rsidRPr="00FA5586">
          <w:rPr>
            <w:rStyle w:val="Hyperlink"/>
            <w:noProof/>
          </w:rPr>
          <w:t>7.7.2 Views Associated</w:t>
        </w:r>
        <w:r w:rsidR="00086D7E">
          <w:rPr>
            <w:noProof/>
            <w:webHidden/>
          </w:rPr>
          <w:tab/>
        </w:r>
        <w:r w:rsidR="00086D7E">
          <w:rPr>
            <w:noProof/>
            <w:webHidden/>
          </w:rPr>
          <w:fldChar w:fldCharType="begin"/>
        </w:r>
        <w:r w:rsidR="00086D7E">
          <w:rPr>
            <w:noProof/>
            <w:webHidden/>
          </w:rPr>
          <w:instrText xml:space="preserve"> PAGEREF _Toc418438819 \h </w:instrText>
        </w:r>
        <w:r w:rsidR="00086D7E">
          <w:rPr>
            <w:noProof/>
            <w:webHidden/>
          </w:rPr>
        </w:r>
        <w:r w:rsidR="00086D7E">
          <w:rPr>
            <w:noProof/>
            <w:webHidden/>
          </w:rPr>
          <w:fldChar w:fldCharType="separate"/>
        </w:r>
        <w:r w:rsidR="002E6139">
          <w:rPr>
            <w:noProof/>
            <w:webHidden/>
          </w:rPr>
          <w:t>23</w:t>
        </w:r>
        <w:r w:rsidR="00086D7E">
          <w:rPr>
            <w:noProof/>
            <w:webHidden/>
          </w:rPr>
          <w:fldChar w:fldCharType="end"/>
        </w:r>
      </w:hyperlink>
    </w:p>
    <w:p w14:paraId="24753E51"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20" w:history="1">
        <w:r w:rsidR="00086D7E" w:rsidRPr="00FA5586">
          <w:rPr>
            <w:rStyle w:val="Hyperlink"/>
            <w:noProof/>
          </w:rPr>
          <w:t>7.7.3 Functions</w:t>
        </w:r>
        <w:r w:rsidR="00086D7E">
          <w:rPr>
            <w:noProof/>
            <w:webHidden/>
          </w:rPr>
          <w:tab/>
        </w:r>
        <w:r w:rsidR="00086D7E">
          <w:rPr>
            <w:noProof/>
            <w:webHidden/>
          </w:rPr>
          <w:fldChar w:fldCharType="begin"/>
        </w:r>
        <w:r w:rsidR="00086D7E">
          <w:rPr>
            <w:noProof/>
            <w:webHidden/>
          </w:rPr>
          <w:instrText xml:space="preserve"> PAGEREF _Toc418438820 \h </w:instrText>
        </w:r>
        <w:r w:rsidR="00086D7E">
          <w:rPr>
            <w:noProof/>
            <w:webHidden/>
          </w:rPr>
        </w:r>
        <w:r w:rsidR="00086D7E">
          <w:rPr>
            <w:noProof/>
            <w:webHidden/>
          </w:rPr>
          <w:fldChar w:fldCharType="separate"/>
        </w:r>
        <w:r w:rsidR="002E6139">
          <w:rPr>
            <w:noProof/>
            <w:webHidden/>
          </w:rPr>
          <w:t>24</w:t>
        </w:r>
        <w:r w:rsidR="00086D7E">
          <w:rPr>
            <w:noProof/>
            <w:webHidden/>
          </w:rPr>
          <w:fldChar w:fldCharType="end"/>
        </w:r>
      </w:hyperlink>
    </w:p>
    <w:p w14:paraId="40E46B96" w14:textId="77777777" w:rsidR="00086D7E" w:rsidRDefault="00D90190">
      <w:pPr>
        <w:pStyle w:val="TOC3"/>
        <w:rPr>
          <w:rFonts w:asciiTheme="minorHAnsi" w:hAnsiTheme="minorHAnsi" w:cstheme="minorBidi"/>
          <w:noProof/>
          <w:sz w:val="22"/>
        </w:rPr>
      </w:pPr>
      <w:hyperlink w:anchor="_Toc418438821" w:history="1">
        <w:r w:rsidR="00086D7E" w:rsidRPr="00FA5586">
          <w:rPr>
            <w:rStyle w:val="Hyperlink"/>
            <w:noProof/>
          </w:rPr>
          <w:t>7.8 CaseReviewsController</w:t>
        </w:r>
        <w:r w:rsidR="00086D7E">
          <w:rPr>
            <w:noProof/>
            <w:webHidden/>
          </w:rPr>
          <w:tab/>
        </w:r>
        <w:r w:rsidR="00086D7E">
          <w:rPr>
            <w:noProof/>
            <w:webHidden/>
          </w:rPr>
          <w:fldChar w:fldCharType="begin"/>
        </w:r>
        <w:r w:rsidR="00086D7E">
          <w:rPr>
            <w:noProof/>
            <w:webHidden/>
          </w:rPr>
          <w:instrText xml:space="preserve"> PAGEREF _Toc418438821 \h </w:instrText>
        </w:r>
        <w:r w:rsidR="00086D7E">
          <w:rPr>
            <w:noProof/>
            <w:webHidden/>
          </w:rPr>
        </w:r>
        <w:r w:rsidR="00086D7E">
          <w:rPr>
            <w:noProof/>
            <w:webHidden/>
          </w:rPr>
          <w:fldChar w:fldCharType="separate"/>
        </w:r>
        <w:r w:rsidR="002E6139">
          <w:rPr>
            <w:noProof/>
            <w:webHidden/>
          </w:rPr>
          <w:t>25</w:t>
        </w:r>
        <w:r w:rsidR="00086D7E">
          <w:rPr>
            <w:noProof/>
            <w:webHidden/>
          </w:rPr>
          <w:fldChar w:fldCharType="end"/>
        </w:r>
      </w:hyperlink>
    </w:p>
    <w:p w14:paraId="1600423F"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22" w:history="1">
        <w:r w:rsidR="00086D7E" w:rsidRPr="00FA5586">
          <w:rPr>
            <w:rStyle w:val="Hyperlink"/>
            <w:noProof/>
          </w:rPr>
          <w:t>7.8.1 Interactions</w:t>
        </w:r>
        <w:r w:rsidR="00086D7E">
          <w:rPr>
            <w:noProof/>
            <w:webHidden/>
          </w:rPr>
          <w:tab/>
        </w:r>
        <w:r w:rsidR="00086D7E">
          <w:rPr>
            <w:noProof/>
            <w:webHidden/>
          </w:rPr>
          <w:fldChar w:fldCharType="begin"/>
        </w:r>
        <w:r w:rsidR="00086D7E">
          <w:rPr>
            <w:noProof/>
            <w:webHidden/>
          </w:rPr>
          <w:instrText xml:space="preserve"> PAGEREF _Toc418438822 \h </w:instrText>
        </w:r>
        <w:r w:rsidR="00086D7E">
          <w:rPr>
            <w:noProof/>
            <w:webHidden/>
          </w:rPr>
        </w:r>
        <w:r w:rsidR="00086D7E">
          <w:rPr>
            <w:noProof/>
            <w:webHidden/>
          </w:rPr>
          <w:fldChar w:fldCharType="separate"/>
        </w:r>
        <w:r w:rsidR="002E6139">
          <w:rPr>
            <w:noProof/>
            <w:webHidden/>
          </w:rPr>
          <w:t>25</w:t>
        </w:r>
        <w:r w:rsidR="00086D7E">
          <w:rPr>
            <w:noProof/>
            <w:webHidden/>
          </w:rPr>
          <w:fldChar w:fldCharType="end"/>
        </w:r>
      </w:hyperlink>
    </w:p>
    <w:p w14:paraId="22FA1BD1"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23" w:history="1">
        <w:r w:rsidR="00086D7E" w:rsidRPr="00FA5586">
          <w:rPr>
            <w:rStyle w:val="Hyperlink"/>
            <w:noProof/>
          </w:rPr>
          <w:t>7.8.2 Views Associated</w:t>
        </w:r>
        <w:r w:rsidR="00086D7E">
          <w:rPr>
            <w:noProof/>
            <w:webHidden/>
          </w:rPr>
          <w:tab/>
        </w:r>
        <w:r w:rsidR="00086D7E">
          <w:rPr>
            <w:noProof/>
            <w:webHidden/>
          </w:rPr>
          <w:fldChar w:fldCharType="begin"/>
        </w:r>
        <w:r w:rsidR="00086D7E">
          <w:rPr>
            <w:noProof/>
            <w:webHidden/>
          </w:rPr>
          <w:instrText xml:space="preserve"> PAGEREF _Toc418438823 \h </w:instrText>
        </w:r>
        <w:r w:rsidR="00086D7E">
          <w:rPr>
            <w:noProof/>
            <w:webHidden/>
          </w:rPr>
        </w:r>
        <w:r w:rsidR="00086D7E">
          <w:rPr>
            <w:noProof/>
            <w:webHidden/>
          </w:rPr>
          <w:fldChar w:fldCharType="separate"/>
        </w:r>
        <w:r w:rsidR="002E6139">
          <w:rPr>
            <w:noProof/>
            <w:webHidden/>
          </w:rPr>
          <w:t>25</w:t>
        </w:r>
        <w:r w:rsidR="00086D7E">
          <w:rPr>
            <w:noProof/>
            <w:webHidden/>
          </w:rPr>
          <w:fldChar w:fldCharType="end"/>
        </w:r>
      </w:hyperlink>
    </w:p>
    <w:p w14:paraId="7009EBDA"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24" w:history="1">
        <w:r w:rsidR="00086D7E" w:rsidRPr="00FA5586">
          <w:rPr>
            <w:rStyle w:val="Hyperlink"/>
            <w:noProof/>
          </w:rPr>
          <w:t>7.8.3 Functions</w:t>
        </w:r>
        <w:r w:rsidR="00086D7E">
          <w:rPr>
            <w:noProof/>
            <w:webHidden/>
          </w:rPr>
          <w:tab/>
        </w:r>
        <w:r w:rsidR="00086D7E">
          <w:rPr>
            <w:noProof/>
            <w:webHidden/>
          </w:rPr>
          <w:fldChar w:fldCharType="begin"/>
        </w:r>
        <w:r w:rsidR="00086D7E">
          <w:rPr>
            <w:noProof/>
            <w:webHidden/>
          </w:rPr>
          <w:instrText xml:space="preserve"> PAGEREF _Toc418438824 \h </w:instrText>
        </w:r>
        <w:r w:rsidR="00086D7E">
          <w:rPr>
            <w:noProof/>
            <w:webHidden/>
          </w:rPr>
        </w:r>
        <w:r w:rsidR="00086D7E">
          <w:rPr>
            <w:noProof/>
            <w:webHidden/>
          </w:rPr>
          <w:fldChar w:fldCharType="separate"/>
        </w:r>
        <w:r w:rsidR="002E6139">
          <w:rPr>
            <w:noProof/>
            <w:webHidden/>
          </w:rPr>
          <w:t>25</w:t>
        </w:r>
        <w:r w:rsidR="00086D7E">
          <w:rPr>
            <w:noProof/>
            <w:webHidden/>
          </w:rPr>
          <w:fldChar w:fldCharType="end"/>
        </w:r>
      </w:hyperlink>
    </w:p>
    <w:p w14:paraId="31109145" w14:textId="77777777" w:rsidR="00AB25B1" w:rsidRDefault="00AB25B1">
      <w:pPr>
        <w:pStyle w:val="TOC3"/>
        <w:rPr>
          <w:rStyle w:val="Hyperlink"/>
          <w:noProof/>
        </w:rPr>
      </w:pPr>
    </w:p>
    <w:p w14:paraId="47A9FC9C" w14:textId="77777777" w:rsidR="00086D7E" w:rsidRDefault="00D90190">
      <w:pPr>
        <w:pStyle w:val="TOC3"/>
        <w:rPr>
          <w:rFonts w:asciiTheme="minorHAnsi" w:hAnsiTheme="minorHAnsi" w:cstheme="minorBidi"/>
          <w:noProof/>
          <w:sz w:val="22"/>
        </w:rPr>
      </w:pPr>
      <w:hyperlink w:anchor="_Toc418438825" w:history="1">
        <w:r w:rsidR="00086D7E" w:rsidRPr="00FA5586">
          <w:rPr>
            <w:rStyle w:val="Hyperlink"/>
            <w:noProof/>
          </w:rPr>
          <w:t>7.9 UsersController</w:t>
        </w:r>
        <w:r w:rsidR="00086D7E">
          <w:rPr>
            <w:noProof/>
            <w:webHidden/>
          </w:rPr>
          <w:tab/>
        </w:r>
        <w:r w:rsidR="00086D7E">
          <w:rPr>
            <w:noProof/>
            <w:webHidden/>
          </w:rPr>
          <w:fldChar w:fldCharType="begin"/>
        </w:r>
        <w:r w:rsidR="00086D7E">
          <w:rPr>
            <w:noProof/>
            <w:webHidden/>
          </w:rPr>
          <w:instrText xml:space="preserve"> PAGEREF _Toc418438825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5F4CD499"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26" w:history="1">
        <w:r w:rsidR="00086D7E" w:rsidRPr="00FA5586">
          <w:rPr>
            <w:rStyle w:val="Hyperlink"/>
            <w:noProof/>
          </w:rPr>
          <w:t>7.9.1 Interactions</w:t>
        </w:r>
        <w:r w:rsidR="00086D7E">
          <w:rPr>
            <w:noProof/>
            <w:webHidden/>
          </w:rPr>
          <w:tab/>
        </w:r>
        <w:r w:rsidR="00086D7E">
          <w:rPr>
            <w:noProof/>
            <w:webHidden/>
          </w:rPr>
          <w:fldChar w:fldCharType="begin"/>
        </w:r>
        <w:r w:rsidR="00086D7E">
          <w:rPr>
            <w:noProof/>
            <w:webHidden/>
          </w:rPr>
          <w:instrText xml:space="preserve"> PAGEREF _Toc418438826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2184C8F3"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27" w:history="1">
        <w:r w:rsidR="00086D7E" w:rsidRPr="00FA5586">
          <w:rPr>
            <w:rStyle w:val="Hyperlink"/>
            <w:noProof/>
          </w:rPr>
          <w:t>7.9.2 Views Associated</w:t>
        </w:r>
        <w:r w:rsidR="00086D7E">
          <w:rPr>
            <w:noProof/>
            <w:webHidden/>
          </w:rPr>
          <w:tab/>
        </w:r>
        <w:r w:rsidR="00086D7E">
          <w:rPr>
            <w:noProof/>
            <w:webHidden/>
          </w:rPr>
          <w:fldChar w:fldCharType="begin"/>
        </w:r>
        <w:r w:rsidR="00086D7E">
          <w:rPr>
            <w:noProof/>
            <w:webHidden/>
          </w:rPr>
          <w:instrText xml:space="preserve"> PAGEREF _Toc418438827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7E1DE42C"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28" w:history="1">
        <w:r w:rsidR="00086D7E" w:rsidRPr="00FA5586">
          <w:rPr>
            <w:rStyle w:val="Hyperlink"/>
            <w:noProof/>
          </w:rPr>
          <w:t>7.9.3 Functions</w:t>
        </w:r>
        <w:r w:rsidR="00086D7E">
          <w:rPr>
            <w:noProof/>
            <w:webHidden/>
          </w:rPr>
          <w:tab/>
        </w:r>
        <w:r w:rsidR="00086D7E">
          <w:rPr>
            <w:noProof/>
            <w:webHidden/>
          </w:rPr>
          <w:fldChar w:fldCharType="begin"/>
        </w:r>
        <w:r w:rsidR="00086D7E">
          <w:rPr>
            <w:noProof/>
            <w:webHidden/>
          </w:rPr>
          <w:instrText xml:space="preserve"> PAGEREF _Toc418438828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5BC75A47" w14:textId="77777777" w:rsidR="00086D7E" w:rsidRDefault="00D90190">
      <w:pPr>
        <w:pStyle w:val="TOC3"/>
        <w:rPr>
          <w:rFonts w:asciiTheme="minorHAnsi" w:hAnsiTheme="minorHAnsi" w:cstheme="minorBidi"/>
          <w:noProof/>
          <w:sz w:val="22"/>
        </w:rPr>
      </w:pPr>
      <w:hyperlink w:anchor="_Toc418438829" w:history="1">
        <w:r w:rsidR="00086D7E" w:rsidRPr="00FA5586">
          <w:rPr>
            <w:rStyle w:val="Hyperlink"/>
            <w:noProof/>
          </w:rPr>
          <w:t>7.10 SearchController</w:t>
        </w:r>
        <w:r w:rsidR="00086D7E">
          <w:rPr>
            <w:noProof/>
            <w:webHidden/>
          </w:rPr>
          <w:tab/>
        </w:r>
        <w:r w:rsidR="00086D7E">
          <w:rPr>
            <w:noProof/>
            <w:webHidden/>
          </w:rPr>
          <w:fldChar w:fldCharType="begin"/>
        </w:r>
        <w:r w:rsidR="00086D7E">
          <w:rPr>
            <w:noProof/>
            <w:webHidden/>
          </w:rPr>
          <w:instrText xml:space="preserve"> PAGEREF _Toc418438829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09DF3E06"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30" w:history="1">
        <w:r w:rsidR="00086D7E" w:rsidRPr="00FA5586">
          <w:rPr>
            <w:rStyle w:val="Hyperlink"/>
            <w:noProof/>
          </w:rPr>
          <w:t>7.10.1 Interactions</w:t>
        </w:r>
        <w:r w:rsidR="00086D7E">
          <w:rPr>
            <w:noProof/>
            <w:webHidden/>
          </w:rPr>
          <w:tab/>
        </w:r>
        <w:r w:rsidR="00086D7E">
          <w:rPr>
            <w:noProof/>
            <w:webHidden/>
          </w:rPr>
          <w:fldChar w:fldCharType="begin"/>
        </w:r>
        <w:r w:rsidR="00086D7E">
          <w:rPr>
            <w:noProof/>
            <w:webHidden/>
          </w:rPr>
          <w:instrText xml:space="preserve"> PAGEREF _Toc418438830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545B12B1"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31" w:history="1">
        <w:r w:rsidR="00086D7E" w:rsidRPr="00FA5586">
          <w:rPr>
            <w:rStyle w:val="Hyperlink"/>
            <w:noProof/>
          </w:rPr>
          <w:t>7.10.2 Views Associated</w:t>
        </w:r>
        <w:r w:rsidR="00086D7E">
          <w:rPr>
            <w:noProof/>
            <w:webHidden/>
          </w:rPr>
          <w:tab/>
        </w:r>
        <w:r w:rsidR="00086D7E">
          <w:rPr>
            <w:noProof/>
            <w:webHidden/>
          </w:rPr>
          <w:fldChar w:fldCharType="begin"/>
        </w:r>
        <w:r w:rsidR="00086D7E">
          <w:rPr>
            <w:noProof/>
            <w:webHidden/>
          </w:rPr>
          <w:instrText xml:space="preserve"> PAGEREF _Toc418438831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44E8F814"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32" w:history="1">
        <w:r w:rsidR="00086D7E" w:rsidRPr="00FA5586">
          <w:rPr>
            <w:rStyle w:val="Hyperlink"/>
            <w:noProof/>
          </w:rPr>
          <w:t>7.10.3 Functions</w:t>
        </w:r>
        <w:r w:rsidR="00086D7E">
          <w:rPr>
            <w:noProof/>
            <w:webHidden/>
          </w:rPr>
          <w:tab/>
        </w:r>
        <w:r w:rsidR="00086D7E">
          <w:rPr>
            <w:noProof/>
            <w:webHidden/>
          </w:rPr>
          <w:fldChar w:fldCharType="begin"/>
        </w:r>
        <w:r w:rsidR="00086D7E">
          <w:rPr>
            <w:noProof/>
            <w:webHidden/>
          </w:rPr>
          <w:instrText xml:space="preserve"> PAGEREF _Toc418438832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3881E0B2" w14:textId="77777777" w:rsidR="00086D7E" w:rsidRDefault="00D90190">
      <w:pPr>
        <w:pStyle w:val="TOC3"/>
        <w:rPr>
          <w:rFonts w:asciiTheme="minorHAnsi" w:hAnsiTheme="minorHAnsi" w:cstheme="minorBidi"/>
          <w:noProof/>
          <w:sz w:val="22"/>
        </w:rPr>
      </w:pPr>
      <w:hyperlink w:anchor="_Toc418438833" w:history="1">
        <w:r w:rsidR="00086D7E" w:rsidRPr="00FA5586">
          <w:rPr>
            <w:rStyle w:val="Hyperlink"/>
            <w:noProof/>
          </w:rPr>
          <w:t>7.11 AnalyzeController</w:t>
        </w:r>
        <w:r w:rsidR="00086D7E">
          <w:rPr>
            <w:noProof/>
            <w:webHidden/>
          </w:rPr>
          <w:tab/>
        </w:r>
        <w:r w:rsidR="00086D7E">
          <w:rPr>
            <w:noProof/>
            <w:webHidden/>
          </w:rPr>
          <w:fldChar w:fldCharType="begin"/>
        </w:r>
        <w:r w:rsidR="00086D7E">
          <w:rPr>
            <w:noProof/>
            <w:webHidden/>
          </w:rPr>
          <w:instrText xml:space="preserve"> PAGEREF _Toc418438833 \h </w:instrText>
        </w:r>
        <w:r w:rsidR="00086D7E">
          <w:rPr>
            <w:noProof/>
            <w:webHidden/>
          </w:rPr>
        </w:r>
        <w:r w:rsidR="00086D7E">
          <w:rPr>
            <w:noProof/>
            <w:webHidden/>
          </w:rPr>
          <w:fldChar w:fldCharType="separate"/>
        </w:r>
        <w:r w:rsidR="002E6139">
          <w:rPr>
            <w:noProof/>
            <w:webHidden/>
          </w:rPr>
          <w:t>26</w:t>
        </w:r>
        <w:r w:rsidR="00086D7E">
          <w:rPr>
            <w:noProof/>
            <w:webHidden/>
          </w:rPr>
          <w:fldChar w:fldCharType="end"/>
        </w:r>
      </w:hyperlink>
    </w:p>
    <w:p w14:paraId="6995E6CD"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34" w:history="1">
        <w:r w:rsidR="00086D7E" w:rsidRPr="00FA5586">
          <w:rPr>
            <w:rStyle w:val="Hyperlink"/>
            <w:noProof/>
          </w:rPr>
          <w:t>7.11.1 Interactions</w:t>
        </w:r>
        <w:r w:rsidR="00086D7E">
          <w:rPr>
            <w:noProof/>
            <w:webHidden/>
          </w:rPr>
          <w:tab/>
        </w:r>
        <w:r w:rsidR="00086D7E">
          <w:rPr>
            <w:noProof/>
            <w:webHidden/>
          </w:rPr>
          <w:fldChar w:fldCharType="begin"/>
        </w:r>
        <w:r w:rsidR="00086D7E">
          <w:rPr>
            <w:noProof/>
            <w:webHidden/>
          </w:rPr>
          <w:instrText xml:space="preserve"> PAGEREF _Toc418438834 \h </w:instrText>
        </w:r>
        <w:r w:rsidR="00086D7E">
          <w:rPr>
            <w:noProof/>
            <w:webHidden/>
          </w:rPr>
        </w:r>
        <w:r w:rsidR="00086D7E">
          <w:rPr>
            <w:noProof/>
            <w:webHidden/>
          </w:rPr>
          <w:fldChar w:fldCharType="separate"/>
        </w:r>
        <w:r w:rsidR="002E6139">
          <w:rPr>
            <w:noProof/>
            <w:webHidden/>
          </w:rPr>
          <w:t>27</w:t>
        </w:r>
        <w:r w:rsidR="00086D7E">
          <w:rPr>
            <w:noProof/>
            <w:webHidden/>
          </w:rPr>
          <w:fldChar w:fldCharType="end"/>
        </w:r>
      </w:hyperlink>
    </w:p>
    <w:p w14:paraId="36C43405"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35" w:history="1">
        <w:r w:rsidR="00086D7E" w:rsidRPr="00FA5586">
          <w:rPr>
            <w:rStyle w:val="Hyperlink"/>
            <w:noProof/>
          </w:rPr>
          <w:t>7.11.2 Views Associated</w:t>
        </w:r>
        <w:r w:rsidR="00086D7E">
          <w:rPr>
            <w:noProof/>
            <w:webHidden/>
          </w:rPr>
          <w:tab/>
        </w:r>
        <w:r w:rsidR="00086D7E">
          <w:rPr>
            <w:noProof/>
            <w:webHidden/>
          </w:rPr>
          <w:fldChar w:fldCharType="begin"/>
        </w:r>
        <w:r w:rsidR="00086D7E">
          <w:rPr>
            <w:noProof/>
            <w:webHidden/>
          </w:rPr>
          <w:instrText xml:space="preserve"> PAGEREF _Toc418438835 \h </w:instrText>
        </w:r>
        <w:r w:rsidR="00086D7E">
          <w:rPr>
            <w:noProof/>
            <w:webHidden/>
          </w:rPr>
        </w:r>
        <w:r w:rsidR="00086D7E">
          <w:rPr>
            <w:noProof/>
            <w:webHidden/>
          </w:rPr>
          <w:fldChar w:fldCharType="separate"/>
        </w:r>
        <w:r w:rsidR="002E6139">
          <w:rPr>
            <w:noProof/>
            <w:webHidden/>
          </w:rPr>
          <w:t>27</w:t>
        </w:r>
        <w:r w:rsidR="00086D7E">
          <w:rPr>
            <w:noProof/>
            <w:webHidden/>
          </w:rPr>
          <w:fldChar w:fldCharType="end"/>
        </w:r>
      </w:hyperlink>
    </w:p>
    <w:p w14:paraId="200C6CB9" w14:textId="77777777" w:rsidR="00086D7E" w:rsidRDefault="00D90190">
      <w:pPr>
        <w:pStyle w:val="TOC4"/>
        <w:tabs>
          <w:tab w:val="right" w:leader="dot" w:pos="9350"/>
        </w:tabs>
        <w:rPr>
          <w:rFonts w:asciiTheme="minorHAnsi" w:eastAsiaTheme="minorEastAsia" w:hAnsiTheme="minorHAnsi" w:cstheme="minorBidi"/>
          <w:noProof/>
          <w:sz w:val="22"/>
          <w:lang w:eastAsia="ja-JP"/>
        </w:rPr>
      </w:pPr>
      <w:hyperlink w:anchor="_Toc418438836" w:history="1">
        <w:r w:rsidR="00086D7E" w:rsidRPr="00FA5586">
          <w:rPr>
            <w:rStyle w:val="Hyperlink"/>
            <w:noProof/>
          </w:rPr>
          <w:t>7.11.3 Functions</w:t>
        </w:r>
        <w:r w:rsidR="00086D7E">
          <w:rPr>
            <w:noProof/>
            <w:webHidden/>
          </w:rPr>
          <w:tab/>
        </w:r>
        <w:r w:rsidR="00086D7E">
          <w:rPr>
            <w:noProof/>
            <w:webHidden/>
          </w:rPr>
          <w:fldChar w:fldCharType="begin"/>
        </w:r>
        <w:r w:rsidR="00086D7E">
          <w:rPr>
            <w:noProof/>
            <w:webHidden/>
          </w:rPr>
          <w:instrText xml:space="preserve"> PAGEREF _Toc418438836 \h </w:instrText>
        </w:r>
        <w:r w:rsidR="00086D7E">
          <w:rPr>
            <w:noProof/>
            <w:webHidden/>
          </w:rPr>
        </w:r>
        <w:r w:rsidR="00086D7E">
          <w:rPr>
            <w:noProof/>
            <w:webHidden/>
          </w:rPr>
          <w:fldChar w:fldCharType="separate"/>
        </w:r>
        <w:r w:rsidR="002E6139">
          <w:rPr>
            <w:noProof/>
            <w:webHidden/>
          </w:rPr>
          <w:t>27</w:t>
        </w:r>
        <w:r w:rsidR="00086D7E">
          <w:rPr>
            <w:noProof/>
            <w:webHidden/>
          </w:rPr>
          <w:fldChar w:fldCharType="end"/>
        </w:r>
      </w:hyperlink>
    </w:p>
    <w:p w14:paraId="17B3C4EF" w14:textId="77777777" w:rsidR="00086D7E" w:rsidRDefault="00D90190">
      <w:pPr>
        <w:pStyle w:val="TOC2"/>
        <w:rPr>
          <w:rFonts w:asciiTheme="minorHAnsi" w:hAnsiTheme="minorHAnsi" w:cstheme="minorBidi"/>
          <w:b w:val="0"/>
          <w:sz w:val="22"/>
        </w:rPr>
      </w:pPr>
      <w:hyperlink w:anchor="_Toc418438837" w:history="1">
        <w:r w:rsidR="00086D7E" w:rsidRPr="00FA5586">
          <w:rPr>
            <w:rStyle w:val="Hyperlink"/>
          </w:rPr>
          <w:t>8.</w:t>
        </w:r>
        <w:r w:rsidR="00086D7E">
          <w:rPr>
            <w:rFonts w:asciiTheme="minorHAnsi" w:hAnsiTheme="minorHAnsi" w:cstheme="minorBidi"/>
            <w:b w:val="0"/>
            <w:sz w:val="22"/>
          </w:rPr>
          <w:tab/>
        </w:r>
        <w:r w:rsidR="00086D7E" w:rsidRPr="00FA5586">
          <w:rPr>
            <w:rStyle w:val="Hyperlink"/>
          </w:rPr>
          <w:t>Glossary of Terms</w:t>
        </w:r>
        <w:r w:rsidR="00086D7E">
          <w:rPr>
            <w:webHidden/>
          </w:rPr>
          <w:tab/>
        </w:r>
        <w:r w:rsidR="00086D7E">
          <w:rPr>
            <w:webHidden/>
          </w:rPr>
          <w:fldChar w:fldCharType="begin"/>
        </w:r>
        <w:r w:rsidR="00086D7E">
          <w:rPr>
            <w:webHidden/>
          </w:rPr>
          <w:instrText xml:space="preserve"> PAGEREF _Toc418438837 \h </w:instrText>
        </w:r>
        <w:r w:rsidR="00086D7E">
          <w:rPr>
            <w:webHidden/>
          </w:rPr>
        </w:r>
        <w:r w:rsidR="00086D7E">
          <w:rPr>
            <w:webHidden/>
          </w:rPr>
          <w:fldChar w:fldCharType="separate"/>
        </w:r>
        <w:r w:rsidR="002E6139">
          <w:rPr>
            <w:webHidden/>
          </w:rPr>
          <w:t>29</w:t>
        </w:r>
        <w:r w:rsidR="00086D7E">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bookmarkStart w:id="21" w:name="_GoBack"/>
      <w:bookmarkEnd w:id="21"/>
    </w:p>
    <w:p w14:paraId="667CE384" w14:textId="77777777" w:rsidR="0000419D" w:rsidRPr="00545A85" w:rsidRDefault="0000419D" w:rsidP="00387303">
      <w:pPr>
        <w:pStyle w:val="Heading1"/>
        <w:numPr>
          <w:ilvl w:val="0"/>
          <w:numId w:val="36"/>
        </w:numPr>
        <w:rPr>
          <w:rFonts w:ascii="Times New Roman" w:hAnsi="Times New Roman" w:cs="Times New Roman"/>
        </w:rPr>
      </w:pPr>
      <w:bookmarkStart w:id="22" w:name="_Toc401327170"/>
      <w:bookmarkStart w:id="23" w:name="_Toc418438770"/>
      <w:r w:rsidRPr="00545A85">
        <w:rPr>
          <w:rFonts w:ascii="Times New Roman" w:hAnsi="Times New Roman" w:cs="Times New Roman"/>
        </w:rPr>
        <w:lastRenderedPageBreak/>
        <w:t>Introduction</w:t>
      </w:r>
      <w:bookmarkEnd w:id="22"/>
      <w:bookmarkEnd w:id="23"/>
    </w:p>
    <w:p w14:paraId="4A8158D6" w14:textId="77777777" w:rsidR="007F6C46" w:rsidRPr="00545A85" w:rsidRDefault="003B3658" w:rsidP="003B3658">
      <w:pPr>
        <w:pStyle w:val="Heading2"/>
        <w:rPr>
          <w:rFonts w:cs="Times New Roman"/>
          <w:szCs w:val="32"/>
        </w:rPr>
      </w:pPr>
      <w:bookmarkStart w:id="24" w:name="_Toc418438771"/>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24"/>
      <w:r w:rsidR="001A5ABE" w:rsidRPr="00545A85">
        <w:rPr>
          <w:rFonts w:cs="Times New Roman"/>
          <w:szCs w:val="32"/>
        </w:rPr>
        <w:t xml:space="preserve"> </w:t>
      </w:r>
    </w:p>
    <w:p w14:paraId="2FFED5B5" w14:textId="76290096" w:rsidR="005856B2" w:rsidRPr="00545A85" w:rsidRDefault="0016166D" w:rsidP="005856B2">
      <w:pPr>
        <w:rPr>
          <w:szCs w:val="24"/>
        </w:rPr>
      </w:pPr>
      <w:r w:rsidRPr="00545A85">
        <w:rPr>
          <w:szCs w:val="24"/>
        </w:rPr>
        <w:t xml:space="preserve">The purpose of this document is to provide </w:t>
      </w:r>
      <w:r w:rsidR="00B72746">
        <w:rPr>
          <w:szCs w:val="24"/>
        </w:rPr>
        <w:t>you with the tools necessary to assume and continue development of the Human Trafficking Data (HTD) project. This document contains a detailed breakdown of the structure and interactions of our project. For more specific information on code, please check the source code itself for comments.</w:t>
      </w:r>
    </w:p>
    <w:p w14:paraId="37A6BB3F" w14:textId="5D9E9530" w:rsidR="008D1207" w:rsidRPr="00545A85" w:rsidRDefault="003B3658" w:rsidP="008D1207">
      <w:pPr>
        <w:pStyle w:val="Heading2"/>
        <w:rPr>
          <w:rFonts w:cs="Times New Roman"/>
          <w:szCs w:val="32"/>
        </w:rPr>
      </w:pPr>
      <w:bookmarkStart w:id="25" w:name="_Toc418438772"/>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25"/>
    </w:p>
    <w:p w14:paraId="0D27C168" w14:textId="6A895C7C" w:rsidR="00FC28BB" w:rsidRPr="00545A85" w:rsidRDefault="00800777" w:rsidP="00FC28BB">
      <w:pPr>
        <w:rPr>
          <w:szCs w:val="24"/>
        </w:rPr>
      </w:pPr>
      <w:r w:rsidRPr="00545A85">
        <w:rPr>
          <w:szCs w:val="24"/>
        </w:rPr>
        <w:t>This document includes the following sections.</w:t>
      </w:r>
    </w:p>
    <w:p w14:paraId="56789217" w14:textId="747AD45E" w:rsidR="00800777" w:rsidRPr="004E3622" w:rsidRDefault="004E3622" w:rsidP="00FC28BB">
      <w:pPr>
        <w:rPr>
          <w:szCs w:val="24"/>
        </w:rPr>
      </w:pPr>
      <w:r>
        <w:rPr>
          <w:b/>
          <w:szCs w:val="24"/>
        </w:rPr>
        <w:t xml:space="preserve">Section 2: System Overview – </w:t>
      </w:r>
      <w:r>
        <w:rPr>
          <w:szCs w:val="24"/>
        </w:rPr>
        <w:t>This section describes a brief overview of all system components.</w:t>
      </w:r>
    </w:p>
    <w:p w14:paraId="6BA80314" w14:textId="3FD4A886" w:rsidR="005004E9" w:rsidRDefault="004E3622" w:rsidP="00FC28BB">
      <w:pPr>
        <w:rPr>
          <w:szCs w:val="24"/>
        </w:rPr>
      </w:pPr>
      <w:r>
        <w:rPr>
          <w:b/>
          <w:szCs w:val="24"/>
        </w:rPr>
        <w:t xml:space="preserve">Section 3: </w:t>
      </w:r>
      <w:proofErr w:type="spellStart"/>
      <w:r>
        <w:rPr>
          <w:b/>
          <w:szCs w:val="24"/>
        </w:rPr>
        <w:t>Arvixe</w:t>
      </w:r>
      <w:proofErr w:type="spellEnd"/>
      <w:r>
        <w:rPr>
          <w:b/>
          <w:szCs w:val="24"/>
        </w:rPr>
        <w:t xml:space="preserve"> – </w:t>
      </w:r>
      <w:r>
        <w:rPr>
          <w:szCs w:val="24"/>
        </w:rPr>
        <w:t>This section contains detailed information about the hosting setup for Human Trafficking Data.</w:t>
      </w:r>
    </w:p>
    <w:p w14:paraId="27321495" w14:textId="00A09A2C" w:rsidR="004E3622" w:rsidRDefault="004E3622" w:rsidP="00FC28BB">
      <w:pPr>
        <w:rPr>
          <w:szCs w:val="24"/>
        </w:rPr>
      </w:pPr>
      <w:r>
        <w:rPr>
          <w:b/>
          <w:szCs w:val="24"/>
        </w:rPr>
        <w:t>Section 4: MySQL Database</w:t>
      </w:r>
      <w:r>
        <w:rPr>
          <w:szCs w:val="24"/>
        </w:rPr>
        <w:t xml:space="preserve"> – This section contains a detailed description of the database schema and configuration.</w:t>
      </w:r>
    </w:p>
    <w:p w14:paraId="2C47422F" w14:textId="1322CB51" w:rsidR="004E3622" w:rsidRDefault="004E3622" w:rsidP="00FC28BB">
      <w:pPr>
        <w:rPr>
          <w:szCs w:val="24"/>
        </w:rPr>
      </w:pPr>
      <w:r w:rsidRPr="004E3622">
        <w:rPr>
          <w:b/>
          <w:szCs w:val="24"/>
        </w:rPr>
        <w:t>Section 5: CakePHP</w:t>
      </w:r>
      <w:r>
        <w:rPr>
          <w:szCs w:val="24"/>
        </w:rPr>
        <w:t xml:space="preserve"> – This section contains a detailed description of the PHP framework used for the project.</w:t>
      </w:r>
    </w:p>
    <w:p w14:paraId="38DE9920" w14:textId="11C0CE28" w:rsidR="00C05FE9" w:rsidRDefault="00C05FE9" w:rsidP="00FC28BB">
      <w:pPr>
        <w:rPr>
          <w:szCs w:val="24"/>
        </w:rPr>
      </w:pPr>
      <w:r w:rsidRPr="00C05FE9">
        <w:rPr>
          <w:b/>
          <w:szCs w:val="24"/>
        </w:rPr>
        <w:t>Section 6: Models</w:t>
      </w:r>
      <w:r>
        <w:rPr>
          <w:szCs w:val="24"/>
        </w:rPr>
        <w:t xml:space="preserve"> – This section contains information about the data models used in the HTD application.</w:t>
      </w:r>
    </w:p>
    <w:p w14:paraId="2CB19CD7" w14:textId="6EE706E9" w:rsidR="00C05FE9" w:rsidRPr="004E3622" w:rsidRDefault="00C05FE9" w:rsidP="00FC28BB">
      <w:pPr>
        <w:rPr>
          <w:szCs w:val="24"/>
        </w:rPr>
      </w:pPr>
      <w:r w:rsidRPr="00C05FE9">
        <w:rPr>
          <w:b/>
          <w:szCs w:val="24"/>
        </w:rPr>
        <w:t>Section 7: Controllers</w:t>
      </w:r>
      <w:r>
        <w:rPr>
          <w:szCs w:val="24"/>
        </w:rPr>
        <w:t xml:space="preserve"> – This section contains a detailed breakdown of all controllers in the HTD project, their functions, interactions, and views.</w:t>
      </w:r>
    </w:p>
    <w:p w14:paraId="6B87EDC6" w14:textId="05D5DD25" w:rsidR="005004E9" w:rsidRPr="00545A85" w:rsidRDefault="004E3622" w:rsidP="00FC28BB">
      <w:pPr>
        <w:rPr>
          <w:szCs w:val="24"/>
        </w:rPr>
      </w:pPr>
      <w:r>
        <w:rPr>
          <w:b/>
          <w:szCs w:val="24"/>
        </w:rPr>
        <w:t>Section 8</w:t>
      </w:r>
      <w:r w:rsidR="005004E9" w:rsidRPr="00545A85">
        <w:rPr>
          <w:b/>
          <w:szCs w:val="24"/>
        </w:rPr>
        <w:t xml:space="preserve"> - Glossary of Terms:</w:t>
      </w:r>
      <w:r w:rsidR="005004E9"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26" w:name="_Toc418438773"/>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26"/>
    </w:p>
    <w:p w14:paraId="24E9AA9D" w14:textId="4E450355" w:rsidR="00FC28BB" w:rsidRPr="00545A85" w:rsidRDefault="00A2029C" w:rsidP="00A2029C">
      <w:pPr>
        <w:pStyle w:val="Heading2"/>
        <w:contextualSpacing/>
        <w:rPr>
          <w:rFonts w:cs="Times New Roman"/>
        </w:rPr>
      </w:pPr>
      <w:bookmarkStart w:id="27" w:name="_Toc418438774"/>
      <w:r w:rsidRPr="00545A85">
        <w:rPr>
          <w:rFonts w:cs="Times New Roman"/>
        </w:rPr>
        <w:t>2.1 System Components</w:t>
      </w:r>
      <w:bookmarkEnd w:id="27"/>
      <w:r w:rsidRPr="00545A85">
        <w:rPr>
          <w:rFonts w:cs="Times New Roman"/>
        </w:rPr>
        <w:t xml:space="preserve"> </w:t>
      </w:r>
    </w:p>
    <w:p w14:paraId="30808A43" w14:textId="43485F18" w:rsidR="00A2029C" w:rsidRPr="00545A85" w:rsidRDefault="00A2029C" w:rsidP="00A2029C">
      <w:pPr>
        <w:rPr>
          <w:szCs w:val="24"/>
        </w:rPr>
      </w:pPr>
      <w:r w:rsidRPr="00545A85">
        <w:rPr>
          <w:szCs w:val="24"/>
        </w:rPr>
        <w:t xml:space="preserve">Judge Frog is comprised of </w:t>
      </w:r>
      <w:r w:rsidR="000628C8">
        <w:rPr>
          <w:szCs w:val="24"/>
        </w:rPr>
        <w:t xml:space="preserve">a </w:t>
      </w:r>
      <w:r w:rsidR="00E869B1" w:rsidRPr="00545A85">
        <w:rPr>
          <w:szCs w:val="24"/>
        </w:rPr>
        <w:t xml:space="preserve">CakePHP web application, </w:t>
      </w:r>
      <w:r w:rsidR="000628C8">
        <w:rPr>
          <w:szCs w:val="24"/>
        </w:rPr>
        <w:t xml:space="preserve">a </w:t>
      </w:r>
      <w:r w:rsidR="00E869B1" w:rsidRPr="00545A85">
        <w:rPr>
          <w:szCs w:val="24"/>
        </w:rPr>
        <w:t xml:space="preserve">MySQL database, and a web host.  </w:t>
      </w:r>
    </w:p>
    <w:p w14:paraId="0E9478E1" w14:textId="0E9FD7BF" w:rsidR="00A2029C" w:rsidRPr="00545A85" w:rsidRDefault="00A2029C" w:rsidP="00A2029C">
      <w:pPr>
        <w:contextualSpacing/>
        <w:rPr>
          <w:rFonts w:eastAsiaTheme="majorEastAsia"/>
          <w:b/>
          <w:bCs/>
          <w:color w:val="4D1D77" w:themeColor="accent3"/>
        </w:rPr>
      </w:pPr>
      <w:r w:rsidRPr="00545A85">
        <w:rPr>
          <w:rFonts w:eastAsiaTheme="majorEastAsia"/>
          <w:b/>
          <w:bCs/>
          <w:color w:val="4D1D77" w:themeColor="accent3"/>
        </w:rPr>
        <w:t xml:space="preserve">2.1.1 </w:t>
      </w:r>
      <w:r w:rsidR="00E869B1" w:rsidRPr="00545A85">
        <w:rPr>
          <w:rFonts w:eastAsiaTheme="majorEastAsia"/>
          <w:b/>
          <w:bCs/>
          <w:color w:val="4D1D77" w:themeColor="accent3"/>
        </w:rPr>
        <w:t>CakePHP</w:t>
      </w:r>
      <w:r w:rsidRPr="00545A85">
        <w:rPr>
          <w:rFonts w:eastAsiaTheme="majorEastAsia"/>
          <w:b/>
          <w:bCs/>
          <w:color w:val="4D1D77" w:themeColor="accent3"/>
        </w:rPr>
        <w:t xml:space="preserve"> Web Application</w:t>
      </w:r>
    </w:p>
    <w:p w14:paraId="5CD043C4" w14:textId="0E5D0D7F" w:rsidR="00A2029C" w:rsidRPr="00545A85" w:rsidRDefault="002D6734" w:rsidP="00A2029C">
      <w:pPr>
        <w:contextualSpacing/>
        <w:rPr>
          <w:rFonts w:eastAsiaTheme="majorEastAsia"/>
          <w:bCs/>
          <w:szCs w:val="24"/>
        </w:rPr>
      </w:pPr>
      <w:r>
        <w:rPr>
          <w:rFonts w:eastAsiaTheme="majorEastAsia"/>
          <w:bCs/>
          <w:szCs w:val="24"/>
        </w:rPr>
        <w:t xml:space="preserve">The </w:t>
      </w:r>
      <w:r w:rsidR="00F23649">
        <w:rPr>
          <w:rFonts w:eastAsiaTheme="majorEastAsia"/>
          <w:bCs/>
          <w:szCs w:val="24"/>
        </w:rPr>
        <w:t>web application is written primarily in PHP, using a framework called CakePHP. This framework provides excellent functionality when interacting with a MySQL database.</w:t>
      </w:r>
    </w:p>
    <w:p w14:paraId="67202F2C" w14:textId="65FF5256" w:rsidR="00EC79C6" w:rsidRPr="00545A85" w:rsidRDefault="00EC79C6" w:rsidP="00EC79C6">
      <w:pPr>
        <w:pStyle w:val="Heading3"/>
        <w:rPr>
          <w:rFonts w:cs="Times New Roman"/>
        </w:rPr>
      </w:pPr>
      <w:bookmarkStart w:id="28" w:name="_Toc418438775"/>
      <w:r w:rsidRPr="00545A85">
        <w:rPr>
          <w:rFonts w:cs="Times New Roman"/>
        </w:rPr>
        <w:t xml:space="preserve">2.1.2 </w:t>
      </w:r>
      <w:r w:rsidR="00E869B1" w:rsidRPr="00545A85">
        <w:rPr>
          <w:rFonts w:cs="Times New Roman"/>
        </w:rPr>
        <w:t>MySQL Database</w:t>
      </w:r>
      <w:bookmarkEnd w:id="28"/>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29" w:name="_Toc418438776"/>
      <w:r w:rsidRPr="00545A85">
        <w:rPr>
          <w:rFonts w:cs="Times New Roman"/>
        </w:rPr>
        <w:t>2.1.3 Web Host</w:t>
      </w:r>
      <w:bookmarkEnd w:id="29"/>
    </w:p>
    <w:p w14:paraId="17C369D8" w14:textId="436F45BD" w:rsidR="00E869B1" w:rsidRPr="00545A85" w:rsidRDefault="00E869B1" w:rsidP="00E869B1">
      <w:r w:rsidRPr="00545A85">
        <w:rPr>
          <w:rFonts w:eastAsiaTheme="majorEastAsia"/>
          <w:bCs/>
          <w:szCs w:val="24"/>
        </w:rPr>
        <w:t xml:space="preserve">The web host the project relies on is </w:t>
      </w:r>
      <w:proofErr w:type="spellStart"/>
      <w:r w:rsidRPr="00545A85">
        <w:rPr>
          <w:rFonts w:eastAsiaTheme="majorEastAsia"/>
          <w:bCs/>
          <w:szCs w:val="24"/>
        </w:rPr>
        <w:t>Arvixe</w:t>
      </w:r>
      <w:proofErr w:type="spellEnd"/>
      <w:r w:rsidRPr="00545A85">
        <w:rPr>
          <w:rFonts w:eastAsiaTheme="majorEastAsia"/>
          <w:bCs/>
          <w:szCs w:val="24"/>
        </w:rPr>
        <w:t xml:space="preserve">. Three domains are purchased from </w:t>
      </w:r>
      <w:proofErr w:type="spellStart"/>
      <w:r w:rsidRPr="00545A85">
        <w:rPr>
          <w:rFonts w:eastAsiaTheme="majorEastAsia"/>
          <w:bCs/>
          <w:szCs w:val="24"/>
        </w:rPr>
        <w:t>Arvixe</w:t>
      </w:r>
      <w:proofErr w:type="spellEnd"/>
      <w:r w:rsidRPr="00545A85">
        <w:rPr>
          <w:rFonts w:eastAsiaTheme="majorEastAsia"/>
          <w:bCs/>
          <w:szCs w:val="24"/>
        </w:rPr>
        <w:t xml:space="preserve"> including; humantraffickingdata.org, humantraffickingdata.com, humantraffickingdata.net. The web application and</w:t>
      </w:r>
      <w:r w:rsidR="00F23649">
        <w:rPr>
          <w:rFonts w:eastAsiaTheme="majorEastAsia"/>
          <w:bCs/>
          <w:szCs w:val="24"/>
        </w:rPr>
        <w:t xml:space="preserve"> database are stored on a Linux server using Apache for the web server.</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30" w:name="_Toc418438777"/>
      <w:proofErr w:type="spellStart"/>
      <w:r>
        <w:rPr>
          <w:rFonts w:ascii="Times New Roman" w:hAnsi="Times New Roman" w:cs="Times New Roman"/>
        </w:rPr>
        <w:lastRenderedPageBreak/>
        <w:t>Arvixe</w:t>
      </w:r>
      <w:bookmarkEnd w:id="30"/>
      <w:proofErr w:type="spellEnd"/>
    </w:p>
    <w:p w14:paraId="108D2648" w14:textId="77777777" w:rsidR="00915D63" w:rsidRPr="00545A85" w:rsidRDefault="00915D63" w:rsidP="00915D63">
      <w:pPr>
        <w:pStyle w:val="Heading2"/>
        <w:rPr>
          <w:rFonts w:cs="Times New Roman"/>
        </w:rPr>
      </w:pPr>
      <w:bookmarkStart w:id="31" w:name="_Toc418438778"/>
      <w:r w:rsidRPr="00545A85">
        <w:rPr>
          <w:rFonts w:cs="Times New Roman"/>
        </w:rPr>
        <w:t>3.1 Overview</w:t>
      </w:r>
      <w:bookmarkEnd w:id="31"/>
    </w:p>
    <w:p w14:paraId="120263D6" w14:textId="0C9BFBBE" w:rsidR="00915D63" w:rsidRPr="00545A85" w:rsidRDefault="00915D63" w:rsidP="00915D63">
      <w:r w:rsidRPr="00545A85">
        <w:t xml:space="preserve">The Judge Frog project contracted with a web host called </w:t>
      </w:r>
      <w:proofErr w:type="spellStart"/>
      <w:r w:rsidRPr="00545A85">
        <w:t>Arvixe</w:t>
      </w:r>
      <w:proofErr w:type="spellEnd"/>
      <w:r w:rsidRPr="00545A85">
        <w:t xml:space="preserve"> (</w:t>
      </w:r>
      <w:hyperlink r:id="rId17" w:history="1">
        <w:r w:rsidRPr="00545A85">
          <w:rPr>
            <w:rStyle w:val="Hyperlink"/>
          </w:rPr>
          <w:t>http://www.arvixe.com/</w:t>
        </w:r>
      </w:hyperlink>
      <w:r w:rsidRPr="00545A85">
        <w:t>) to provide an Apache server for the project. Please see Dr. Bouche for the credent</w:t>
      </w:r>
      <w:r w:rsidR="002D6734">
        <w:t xml:space="preserve">ials necessary to access </w:t>
      </w:r>
      <w:proofErr w:type="spellStart"/>
      <w:r w:rsidR="002D6734">
        <w:t>Arvixe</w:t>
      </w:r>
      <w:proofErr w:type="spellEnd"/>
      <w:r w:rsidR="002D6734">
        <w:t xml:space="preserve">. Three domains are registered with </w:t>
      </w:r>
      <w:proofErr w:type="spellStart"/>
      <w:r w:rsidR="002D6734">
        <w:t>Arvixe</w:t>
      </w:r>
      <w:proofErr w:type="spellEnd"/>
      <w:r w:rsidR="002D6734">
        <w:t xml:space="preserve">: </w:t>
      </w:r>
      <w:hyperlink r:id="rId18" w:history="1">
        <w:r w:rsidR="002D6734" w:rsidRPr="00211F3B">
          <w:rPr>
            <w:rStyle w:val="Hyperlink"/>
          </w:rPr>
          <w:t>www.humantraffickingdata.org</w:t>
        </w:r>
      </w:hyperlink>
      <w:r w:rsidR="002D6734">
        <w:t xml:space="preserve">, </w:t>
      </w:r>
      <w:hyperlink r:id="rId19" w:history="1">
        <w:r w:rsidR="002D6734" w:rsidRPr="00211F3B">
          <w:rPr>
            <w:rStyle w:val="Hyperlink"/>
          </w:rPr>
          <w:t>www.humantraffickingdata.com</w:t>
        </w:r>
      </w:hyperlink>
      <w:r w:rsidR="002D6734">
        <w:t xml:space="preserve">, and </w:t>
      </w:r>
      <w:hyperlink r:id="rId20" w:history="1">
        <w:r w:rsidR="002D6734" w:rsidRPr="00211F3B">
          <w:rPr>
            <w:rStyle w:val="Hyperlink"/>
          </w:rPr>
          <w:t>www.humantraffickingdata.net</w:t>
        </w:r>
      </w:hyperlink>
      <w:r w:rsidR="002D6734">
        <w:t>.</w:t>
      </w:r>
    </w:p>
    <w:p w14:paraId="00BCCDC1" w14:textId="77777777" w:rsidR="00915D63" w:rsidRPr="009D07F8" w:rsidRDefault="00915D63" w:rsidP="00915D63">
      <w:pPr>
        <w:pStyle w:val="Heading2"/>
        <w:rPr>
          <w:rFonts w:cs="Times New Roman"/>
        </w:rPr>
      </w:pPr>
      <w:bookmarkStart w:id="32" w:name="_Toc418438779"/>
      <w:r w:rsidRPr="00545A85">
        <w:rPr>
          <w:rFonts w:cs="Times New Roman"/>
        </w:rPr>
        <w:t>3.2 Oyster</w:t>
      </w:r>
      <w:bookmarkEnd w:id="32"/>
    </w:p>
    <w:p w14:paraId="662E23C0" w14:textId="77777777" w:rsidR="00915D63" w:rsidRPr="009D07F8" w:rsidRDefault="00915D63" w:rsidP="00915D63">
      <w:pPr>
        <w:pStyle w:val="Heading3"/>
        <w:rPr>
          <w:rFonts w:cs="Times New Roman"/>
        </w:rPr>
      </w:pPr>
      <w:bookmarkStart w:id="33" w:name="_Toc418438780"/>
      <w:r w:rsidRPr="009D07F8">
        <w:rPr>
          <w:rFonts w:cs="Times New Roman"/>
        </w:rPr>
        <w:t>3.2.1</w:t>
      </w:r>
      <w:r>
        <w:rPr>
          <w:rFonts w:cs="Times New Roman"/>
        </w:rPr>
        <w:t xml:space="preserve"> </w:t>
      </w:r>
      <w:proofErr w:type="spellStart"/>
      <w:proofErr w:type="gramStart"/>
      <w:r>
        <w:rPr>
          <w:rFonts w:cs="Times New Roman"/>
        </w:rPr>
        <w:t>cPanel</w:t>
      </w:r>
      <w:proofErr w:type="spellEnd"/>
      <w:proofErr w:type="gramEnd"/>
      <w:r>
        <w:rPr>
          <w:rFonts w:cs="Times New Roman"/>
        </w:rPr>
        <w:t xml:space="preserve"> &amp; Apache</w:t>
      </w:r>
      <w:bookmarkEnd w:id="33"/>
    </w:p>
    <w:p w14:paraId="131E7743" w14:textId="77777777" w:rsidR="00915D63" w:rsidRDefault="00915D63" w:rsidP="00915D63">
      <w:r>
        <w:t xml:space="preserve">The Human Trafficking Data website is hosted on an Apache server named Oyster. To access the server, the URL is </w:t>
      </w:r>
      <w:hyperlink r:id="rId21" w:history="1">
        <w:r w:rsidRPr="005B31A9">
          <w:rPr>
            <w:rStyle w:val="Hyperlink"/>
          </w:rPr>
          <w:t>www.oyster.arvixe.com</w:t>
        </w:r>
      </w:hyperlink>
      <w:r>
        <w:t xml:space="preserve">. Use the </w:t>
      </w:r>
      <w:proofErr w:type="spellStart"/>
      <w:r>
        <w:t>cPanel</w:t>
      </w:r>
      <w:proofErr w:type="spellEnd"/>
      <w:r>
        <w:t xml:space="preserve">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34" w:name="_Toc418438781"/>
      <w:r>
        <w:t>3.2.2 PHP</w:t>
      </w:r>
      <w:bookmarkEnd w:id="34"/>
    </w:p>
    <w:p w14:paraId="1DE128FA" w14:textId="77777777" w:rsidR="00915D63" w:rsidRDefault="00915D63" w:rsidP="00915D63">
      <w:r>
        <w:t xml:space="preserve">The PHP version running on the server is listed as </w:t>
      </w:r>
      <w:r w:rsidRPr="00545A85">
        <w:rPr>
          <w:b/>
        </w:rPr>
        <w:t>5.3.28</w:t>
      </w:r>
      <w:r>
        <w:t xml:space="preserve"> on the </w:t>
      </w:r>
      <w:proofErr w:type="spellStart"/>
      <w:r>
        <w:t>cPanel</w:t>
      </w:r>
      <w:proofErr w:type="spellEnd"/>
      <w:r>
        <w:t xml:space="preserve">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w:t>
      </w:r>
      <w:proofErr w:type="spellStart"/>
      <w:r>
        <w:t>cPanel</w:t>
      </w:r>
      <w:proofErr w:type="spellEnd"/>
      <w:r>
        <w:t>.</w:t>
      </w:r>
    </w:p>
    <w:p w14:paraId="61EDC63A" w14:textId="77777777" w:rsidR="00915D63" w:rsidRDefault="00915D63" w:rsidP="00915D63">
      <w:pPr>
        <w:pStyle w:val="Heading3"/>
      </w:pPr>
      <w:bookmarkStart w:id="35" w:name="_Toc418438782"/>
      <w:r>
        <w:t>3.2.3 MySQL</w:t>
      </w:r>
      <w:bookmarkEnd w:id="35"/>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proofErr w:type="spellStart"/>
      <w:r w:rsidRPr="00491A3C">
        <w:rPr>
          <w:b/>
        </w:rPr>
        <w:t>phpMyAdmin</w:t>
      </w:r>
      <w:proofErr w:type="spellEnd"/>
      <w:r>
        <w:t xml:space="preserve"> is available.</w:t>
      </w:r>
    </w:p>
    <w:p w14:paraId="4DF5AD76" w14:textId="77777777" w:rsidR="00915D63" w:rsidRDefault="00915D63" w:rsidP="00915D63">
      <w:pPr>
        <w:pStyle w:val="Heading3"/>
      </w:pPr>
      <w:bookmarkStart w:id="36" w:name="_Toc418438783"/>
      <w:r>
        <w:t>3.2.4 FTP</w:t>
      </w:r>
      <w:bookmarkEnd w:id="36"/>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proofErr w:type="spellStart"/>
      <w:r w:rsidRPr="0073743A">
        <w:rPr>
          <w:b/>
        </w:rPr>
        <w:t>public_html</w:t>
      </w:r>
      <w:proofErr w:type="spellEnd"/>
      <w:r>
        <w:rPr>
          <w:b/>
        </w:rPr>
        <w:t xml:space="preserve"> </w:t>
      </w:r>
      <w:r>
        <w:t>directory.</w:t>
      </w:r>
    </w:p>
    <w:p w14:paraId="28C21AC5" w14:textId="77777777" w:rsidR="00915D63" w:rsidRDefault="00915D63" w:rsidP="00915D63">
      <w:pPr>
        <w:pStyle w:val="Heading3"/>
      </w:pPr>
      <w:bookmarkStart w:id="37" w:name="_Toc418438784"/>
      <w:r>
        <w:t>3.2.5 Subdomain Management</w:t>
      </w:r>
      <w:bookmarkEnd w:id="37"/>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38" w:name="_Toc418438785"/>
      <w:r>
        <w:t>MySQL Database</w:t>
      </w:r>
      <w:bookmarkEnd w:id="38"/>
    </w:p>
    <w:p w14:paraId="6D8B9036" w14:textId="77777777" w:rsidR="00241684" w:rsidRDefault="00241684" w:rsidP="00241684">
      <w:pPr>
        <w:pStyle w:val="Heading2"/>
      </w:pPr>
      <w:r>
        <w:t>4.1 Overview</w:t>
      </w:r>
    </w:p>
    <w:p w14:paraId="1E284EB9" w14:textId="77777777" w:rsidR="00241684" w:rsidRDefault="00241684" w:rsidP="00241684">
      <w:r>
        <w:t xml:space="preserve">HTD utilizes a </w:t>
      </w:r>
      <w:r w:rsidRPr="000575E6">
        <w:rPr>
          <w:b/>
        </w:rPr>
        <w:t>MySQL v5.5.42-37</w:t>
      </w:r>
      <w:r>
        <w:t xml:space="preserve">.1 database to store all of the records regarding case and user information. There are 3 individual tables which hold different records; the first is the </w:t>
      </w:r>
      <w:r w:rsidRPr="000575E6">
        <w:rPr>
          <w:b/>
        </w:rPr>
        <w:t>User</w:t>
      </w:r>
      <w:r>
        <w:t xml:space="preserve"> table, the second being the </w:t>
      </w:r>
      <w:r w:rsidRPr="000575E6">
        <w:rPr>
          <w:b/>
        </w:rPr>
        <w:t>DataInProgres</w:t>
      </w:r>
      <w:r>
        <w:rPr>
          <w:b/>
        </w:rPr>
        <w:t>s</w:t>
      </w:r>
      <w:r>
        <w:t xml:space="preserve"> table, and the third being the </w:t>
      </w:r>
      <w:r w:rsidRPr="00BB4A8D">
        <w:rPr>
          <w:b/>
        </w:rPr>
        <w:t>Data</w:t>
      </w:r>
      <w:r>
        <w:t xml:space="preserve"> table. The </w:t>
      </w:r>
      <w:r w:rsidRPr="00BB4A8D">
        <w:rPr>
          <w:b/>
        </w:rPr>
        <w:t>User</w:t>
      </w:r>
      <w:r>
        <w:t xml:space="preserve"> table holds all of the information necessary for user accounts and permissions. The </w:t>
      </w:r>
      <w:r w:rsidRPr="00BB4A8D">
        <w:rPr>
          <w:b/>
        </w:rPr>
        <w:t>DataInProgress</w:t>
      </w:r>
      <w:r>
        <w:t xml:space="preserve"> table contains all of the information regarding cases which are currently in progress. In progress refers to cases which have been flagged to be reviewed by administrators. This flagging is done when: a case gets submitted for review from case creation or a case gets edited. The </w:t>
      </w:r>
      <w:r>
        <w:rPr>
          <w:b/>
        </w:rPr>
        <w:t>Data</w:t>
      </w:r>
      <w:r>
        <w:t xml:space="preserve"> table contains the same exact information as </w:t>
      </w:r>
      <w:r>
        <w:rPr>
          <w:b/>
        </w:rPr>
        <w:t>DataInProgress</w:t>
      </w:r>
      <w:r>
        <w:t xml:space="preserve"> but holds information in a different state to separate finalized from in-progress data. These variables will be explained more in </w:t>
      </w:r>
      <w:r w:rsidRPr="00BB4A8D">
        <w:rPr>
          <w:b/>
        </w:rPr>
        <w:t>Section 4.4</w:t>
      </w:r>
      <w:r>
        <w:t xml:space="preserve"> of this document. The application we used to administer and model the database was </w:t>
      </w:r>
      <w:r w:rsidRPr="00BB4A8D">
        <w:rPr>
          <w:b/>
        </w:rPr>
        <w:t>MySQL</w:t>
      </w:r>
      <w:r>
        <w:t xml:space="preserve"> </w:t>
      </w:r>
      <w:r w:rsidRPr="00BB4A8D">
        <w:rPr>
          <w:b/>
        </w:rPr>
        <w:t>Workbench</w:t>
      </w:r>
      <w:r>
        <w:t xml:space="preserve"> and a </w:t>
      </w:r>
      <w:r w:rsidRPr="00BB4A8D">
        <w:rPr>
          <w:b/>
        </w:rPr>
        <w:t>MySQL</w:t>
      </w:r>
      <w:r>
        <w:t xml:space="preserve"> </w:t>
      </w:r>
      <w:r w:rsidRPr="00BB4A8D">
        <w:rPr>
          <w:b/>
        </w:rPr>
        <w:t>Workbench</w:t>
      </w:r>
      <w:r>
        <w:t xml:space="preserve"> file containing a model of the database will be included in our project directory.</w:t>
      </w:r>
    </w:p>
    <w:p w14:paraId="0B60C04A" w14:textId="77777777" w:rsidR="00241684" w:rsidRDefault="00241684" w:rsidP="00241684">
      <w:pPr>
        <w:pStyle w:val="Heading2"/>
      </w:pPr>
      <w:r>
        <w:t>4.2 MySQL Workbench</w:t>
      </w:r>
    </w:p>
    <w:p w14:paraId="19BD8963" w14:textId="77777777" w:rsidR="00241684" w:rsidRDefault="00241684" w:rsidP="00241684">
      <w:r w:rsidRPr="00BB4A8D">
        <w:rPr>
          <w:b/>
        </w:rPr>
        <w:t>MySQL</w:t>
      </w:r>
      <w:r>
        <w:t xml:space="preserve"> </w:t>
      </w:r>
      <w:r w:rsidRPr="00BB4A8D">
        <w:rPr>
          <w:b/>
        </w:rPr>
        <w:t>Workbench</w:t>
      </w:r>
      <w:r>
        <w:t xml:space="preserve"> is a utility designed for DBAs and developers and allows them to design and model their database, develop SQL, administrate the database, and perform database migration. For our development process, we chose the most up-to-date version of </w:t>
      </w:r>
      <w:r w:rsidRPr="00BB4A8D">
        <w:rPr>
          <w:b/>
        </w:rPr>
        <w:t>MySQL</w:t>
      </w:r>
      <w:r>
        <w:t xml:space="preserve"> </w:t>
      </w:r>
      <w:r w:rsidRPr="00BB4A8D">
        <w:rPr>
          <w:b/>
        </w:rPr>
        <w:t>Workbench</w:t>
      </w:r>
      <w:r>
        <w:t xml:space="preserve"> which is </w:t>
      </w:r>
      <w:r w:rsidRPr="00BB4A8D">
        <w:rPr>
          <w:b/>
        </w:rPr>
        <w:t>v6.3.3</w:t>
      </w:r>
      <w:r>
        <w:t>.</w:t>
      </w:r>
    </w:p>
    <w:p w14:paraId="174C5EC7" w14:textId="77777777" w:rsidR="00241684" w:rsidRDefault="00241684" w:rsidP="00241684">
      <w:pPr>
        <w:pStyle w:val="Heading3"/>
      </w:pPr>
      <w:r>
        <w:t>4.2.1 Installation</w:t>
      </w:r>
    </w:p>
    <w:p w14:paraId="67DCBA87" w14:textId="77777777" w:rsidR="00241684" w:rsidRDefault="00241684" w:rsidP="00241684">
      <w:r>
        <w:t xml:space="preserve">To install </w:t>
      </w:r>
      <w:r w:rsidRPr="00BB4A8D">
        <w:rPr>
          <w:b/>
        </w:rPr>
        <w:t>MySQL</w:t>
      </w:r>
      <w:r>
        <w:t xml:space="preserve"> </w:t>
      </w:r>
      <w:r w:rsidRPr="00BB4A8D">
        <w:rPr>
          <w:b/>
        </w:rPr>
        <w:t>Workbench</w:t>
      </w:r>
      <w:r>
        <w:t xml:space="preserve"> on your machine, please follow the instructions listed at </w:t>
      </w:r>
      <w:hyperlink r:id="rId22" w:history="1">
        <w:r w:rsidRPr="00414AB3">
          <w:rPr>
            <w:rStyle w:val="Hyperlink"/>
          </w:rPr>
          <w:t>http://dev.mysql.com/downloads/workbench/</w:t>
        </w:r>
      </w:hyperlink>
      <w:r>
        <w:t>.</w:t>
      </w:r>
    </w:p>
    <w:p w14:paraId="19ECBCC4" w14:textId="77777777" w:rsidR="00241684" w:rsidRDefault="00241684" w:rsidP="00241684">
      <w:pPr>
        <w:pStyle w:val="Heading3"/>
      </w:pPr>
      <w:r>
        <w:t>4.2.2 Useful References</w:t>
      </w:r>
    </w:p>
    <w:p w14:paraId="2A125803" w14:textId="77777777" w:rsidR="00241684" w:rsidRDefault="00241684" w:rsidP="00241684">
      <w:r w:rsidRPr="00BB4A8D">
        <w:rPr>
          <w:b/>
        </w:rPr>
        <w:t>MySQL</w:t>
      </w:r>
      <w:r>
        <w:t xml:space="preserve"> provides very extensive documentation on how to use </w:t>
      </w:r>
      <w:r w:rsidRPr="00BB4A8D">
        <w:rPr>
          <w:b/>
        </w:rPr>
        <w:t>MySQL</w:t>
      </w:r>
      <w:r>
        <w:t xml:space="preserve"> </w:t>
      </w:r>
      <w:r w:rsidRPr="00BB4A8D">
        <w:rPr>
          <w:b/>
        </w:rPr>
        <w:t>Workbench</w:t>
      </w:r>
      <w:r>
        <w:t xml:space="preserve">, if there are any questions on how </w:t>
      </w:r>
      <w:r w:rsidRPr="00BB4A8D">
        <w:rPr>
          <w:b/>
        </w:rPr>
        <w:t>MySQL</w:t>
      </w:r>
      <w:r>
        <w:t xml:space="preserve"> </w:t>
      </w:r>
      <w:r w:rsidRPr="00BB4A8D">
        <w:rPr>
          <w:b/>
        </w:rPr>
        <w:t>Workbench</w:t>
      </w:r>
      <w:r>
        <w:t xml:space="preserve"> performs please visit their documentation at the following URL: </w:t>
      </w:r>
      <w:hyperlink r:id="rId23" w:history="1">
        <w:r w:rsidRPr="00414AB3">
          <w:rPr>
            <w:rStyle w:val="Hyperlink"/>
          </w:rPr>
          <w:t>http://dev.mysql.com/doc/workbench/en/index.html</w:t>
        </w:r>
      </w:hyperlink>
      <w:r>
        <w:t>.</w:t>
      </w:r>
    </w:p>
    <w:p w14:paraId="1CC73665" w14:textId="77777777" w:rsidR="00241684" w:rsidRDefault="00241684" w:rsidP="00241684">
      <w:pPr>
        <w:pStyle w:val="Heading2"/>
      </w:pPr>
      <w:r>
        <w:t>4.3 Accessing the Database</w:t>
      </w:r>
    </w:p>
    <w:p w14:paraId="217E8939" w14:textId="77777777" w:rsidR="00241684" w:rsidRPr="00BB4A8D" w:rsidRDefault="00241684" w:rsidP="00241684">
      <w:r>
        <w:t xml:space="preserve">To access the database we used for this project there are 2 methods, one for accessing the database through </w:t>
      </w:r>
      <w:proofErr w:type="spellStart"/>
      <w:r w:rsidRPr="00BB4A8D">
        <w:rPr>
          <w:b/>
        </w:rPr>
        <w:t>Arvixe’s</w:t>
      </w:r>
      <w:proofErr w:type="spellEnd"/>
      <w:r>
        <w:t xml:space="preserve"> </w:t>
      </w:r>
      <w:proofErr w:type="spellStart"/>
      <w:r w:rsidRPr="00BB4A8D">
        <w:rPr>
          <w:b/>
        </w:rPr>
        <w:t>cPanel</w:t>
      </w:r>
      <w:proofErr w:type="spellEnd"/>
      <w:r>
        <w:t xml:space="preserve"> and one using </w:t>
      </w:r>
      <w:r>
        <w:rPr>
          <w:b/>
        </w:rPr>
        <w:t xml:space="preserve">MySQL </w:t>
      </w:r>
      <w:proofErr w:type="gramStart"/>
      <w:r>
        <w:rPr>
          <w:b/>
        </w:rPr>
        <w:t>Workbench</w:t>
      </w:r>
      <w:r>
        <w:t>.</w:t>
      </w:r>
      <w:proofErr w:type="gramEnd"/>
      <w:r>
        <w:t xml:space="preserve"> Following these two methods there will be general information that will allow the developer to view the settings usually necessary to connect to a </w:t>
      </w:r>
      <w:r>
        <w:rPr>
          <w:b/>
        </w:rPr>
        <w:t>MySQL database</w:t>
      </w:r>
      <w:r>
        <w:t>.</w:t>
      </w:r>
    </w:p>
    <w:p w14:paraId="0E6322F5" w14:textId="77777777" w:rsidR="00241684" w:rsidRDefault="00241684" w:rsidP="00241684">
      <w:pPr>
        <w:pStyle w:val="Heading3"/>
      </w:pPr>
      <w:r>
        <w:lastRenderedPageBreak/>
        <w:t xml:space="preserve">4.3.1 </w:t>
      </w:r>
      <w:proofErr w:type="spellStart"/>
      <w:r>
        <w:t>Arvixe</w:t>
      </w:r>
      <w:proofErr w:type="spellEnd"/>
    </w:p>
    <w:p w14:paraId="0C40BCEA" w14:textId="77777777" w:rsidR="00241684" w:rsidRPr="00BB4A8D" w:rsidRDefault="00241684" w:rsidP="00241684">
      <w:r>
        <w:t xml:space="preserve">One can access the database by using </w:t>
      </w:r>
      <w:proofErr w:type="spellStart"/>
      <w:r w:rsidRPr="00BB4A8D">
        <w:rPr>
          <w:b/>
        </w:rPr>
        <w:t>Arvixe’s</w:t>
      </w:r>
      <w:proofErr w:type="spellEnd"/>
      <w:r>
        <w:t xml:space="preserve"> pre-installed </w:t>
      </w:r>
      <w:proofErr w:type="spellStart"/>
      <w:r w:rsidRPr="00BB4A8D">
        <w:rPr>
          <w:b/>
        </w:rPr>
        <w:t>cPanel</w:t>
      </w:r>
      <w:proofErr w:type="spellEnd"/>
      <w:r>
        <w:t xml:space="preserve"> and navigating to the utilities which connect to the database. Specifically, the modules listed in </w:t>
      </w:r>
      <w:r>
        <w:rPr>
          <w:b/>
        </w:rPr>
        <w:t>Section 3.2.3</w:t>
      </w:r>
      <w:r>
        <w:t xml:space="preserve"> of this document.</w:t>
      </w:r>
    </w:p>
    <w:p w14:paraId="2A9C216B" w14:textId="77777777" w:rsidR="00241684" w:rsidRDefault="00241684" w:rsidP="00241684">
      <w:pPr>
        <w:pStyle w:val="Heading3"/>
      </w:pPr>
      <w:r>
        <w:t>4.3.2 MySQL Workbench</w:t>
      </w:r>
    </w:p>
    <w:p w14:paraId="42BAD97E" w14:textId="77777777" w:rsidR="00241684" w:rsidRDefault="00241684" w:rsidP="00241684">
      <w:r>
        <w:t xml:space="preserve">To configure </w:t>
      </w:r>
      <w:r>
        <w:rPr>
          <w:b/>
        </w:rPr>
        <w:t>MySQL Workbench</w:t>
      </w:r>
      <w:r>
        <w:t xml:space="preserve"> to remotely connect to the </w:t>
      </w:r>
      <w:r>
        <w:rPr>
          <w:b/>
        </w:rPr>
        <w:t>MySQL database</w:t>
      </w:r>
      <w:r>
        <w:t>, we must complete a few simple steps.</w:t>
      </w:r>
    </w:p>
    <w:p w14:paraId="15368587" w14:textId="77777777" w:rsidR="00241684" w:rsidRDefault="00241684" w:rsidP="00241684">
      <w:pPr>
        <w:pStyle w:val="ListParagraph"/>
        <w:numPr>
          <w:ilvl w:val="0"/>
          <w:numId w:val="37"/>
        </w:numPr>
      </w:pPr>
      <w:r>
        <w:t xml:space="preserve">In the toolbar navigate to: Database </w:t>
      </w:r>
      <w:r>
        <w:sym w:font="Wingdings" w:char="F0E0"/>
      </w:r>
      <w:r>
        <w:t xml:space="preserve"> Manage Connections. A popup with </w:t>
      </w:r>
      <w:r>
        <w:rPr>
          <w:b/>
        </w:rPr>
        <w:t>MySQL Connections</w:t>
      </w:r>
      <w:r>
        <w:t xml:space="preserve"> on the left-hand side should open.</w:t>
      </w:r>
    </w:p>
    <w:p w14:paraId="67AD3BD8" w14:textId="77777777" w:rsidR="00241684" w:rsidRDefault="00241684" w:rsidP="00241684">
      <w:pPr>
        <w:pStyle w:val="ListParagraph"/>
        <w:numPr>
          <w:ilvl w:val="0"/>
          <w:numId w:val="37"/>
        </w:numPr>
      </w:pPr>
      <w:r>
        <w:t xml:space="preserve">Click the </w:t>
      </w:r>
      <w:r w:rsidRPr="000D5EAB">
        <w:rPr>
          <w:b/>
        </w:rPr>
        <w:t>‘New’ button</w:t>
      </w:r>
      <w:r>
        <w:t xml:space="preserve"> in the bottom left-hand corner.</w:t>
      </w:r>
    </w:p>
    <w:p w14:paraId="7BDDC952" w14:textId="77777777" w:rsidR="00241684" w:rsidRDefault="00241684" w:rsidP="00241684">
      <w:pPr>
        <w:pStyle w:val="ListParagraph"/>
        <w:numPr>
          <w:ilvl w:val="0"/>
          <w:numId w:val="37"/>
        </w:numPr>
      </w:pPr>
      <w:r>
        <w:t xml:space="preserve">Rename the </w:t>
      </w:r>
      <w:r>
        <w:rPr>
          <w:b/>
        </w:rPr>
        <w:t>Connection Name</w:t>
      </w:r>
      <w:r>
        <w:t xml:space="preserve"> to a meaningful name for the project.</w:t>
      </w:r>
    </w:p>
    <w:p w14:paraId="068158A9" w14:textId="77777777" w:rsidR="00241684" w:rsidRDefault="00241684" w:rsidP="00241684">
      <w:pPr>
        <w:pStyle w:val="ListParagraph"/>
        <w:numPr>
          <w:ilvl w:val="0"/>
          <w:numId w:val="37"/>
        </w:numPr>
      </w:pPr>
      <w:r>
        <w:t xml:space="preserve">Under the </w:t>
      </w:r>
      <w:r>
        <w:rPr>
          <w:b/>
        </w:rPr>
        <w:t xml:space="preserve">‘Connection’ </w:t>
      </w:r>
      <w:r>
        <w:t>tab</w:t>
      </w:r>
    </w:p>
    <w:p w14:paraId="2B330744" w14:textId="77777777" w:rsidR="00241684" w:rsidRDefault="00241684" w:rsidP="00241684">
      <w:pPr>
        <w:pStyle w:val="ListParagraph"/>
        <w:numPr>
          <w:ilvl w:val="1"/>
          <w:numId w:val="37"/>
        </w:numPr>
      </w:pPr>
      <w:r>
        <w:t xml:space="preserve">Set the </w:t>
      </w:r>
      <w:r>
        <w:rPr>
          <w:b/>
        </w:rPr>
        <w:t>Hostname</w:t>
      </w:r>
      <w:r>
        <w:t xml:space="preserve"> to </w:t>
      </w:r>
      <w:r w:rsidRPr="000D5EAB">
        <w:rPr>
          <w:b/>
        </w:rPr>
        <w:t>‘oyster.arvixe.com’</w:t>
      </w:r>
      <w:r>
        <w:t>.</w:t>
      </w:r>
    </w:p>
    <w:p w14:paraId="5FAA7433" w14:textId="77777777" w:rsidR="00241684" w:rsidRDefault="00241684" w:rsidP="00241684">
      <w:pPr>
        <w:pStyle w:val="ListParagraph"/>
        <w:numPr>
          <w:ilvl w:val="1"/>
          <w:numId w:val="37"/>
        </w:numPr>
      </w:pPr>
      <w:r>
        <w:t xml:space="preserve">Set the </w:t>
      </w:r>
      <w:r>
        <w:rPr>
          <w:b/>
        </w:rPr>
        <w:t>Port</w:t>
      </w:r>
      <w:r>
        <w:t xml:space="preserve"> to </w:t>
      </w:r>
      <w:r w:rsidRPr="000D5EAB">
        <w:rPr>
          <w:b/>
        </w:rPr>
        <w:t>3306</w:t>
      </w:r>
      <w:r>
        <w:t>.</w:t>
      </w:r>
    </w:p>
    <w:p w14:paraId="2938A0B8" w14:textId="77777777" w:rsidR="00241684" w:rsidRDefault="00241684" w:rsidP="00241684">
      <w:pPr>
        <w:pStyle w:val="ListParagraph"/>
        <w:numPr>
          <w:ilvl w:val="1"/>
          <w:numId w:val="37"/>
        </w:numPr>
      </w:pPr>
      <w:r>
        <w:t xml:space="preserve">Set the </w:t>
      </w:r>
      <w:r>
        <w:rPr>
          <w:b/>
        </w:rPr>
        <w:t>Username</w:t>
      </w:r>
      <w:r>
        <w:t xml:space="preserve"> to the username given by the project administrator.</w:t>
      </w:r>
    </w:p>
    <w:p w14:paraId="7C7A84A9" w14:textId="77777777" w:rsidR="00241684" w:rsidRDefault="00241684" w:rsidP="00241684">
      <w:pPr>
        <w:pStyle w:val="ListParagraph"/>
        <w:numPr>
          <w:ilvl w:val="1"/>
          <w:numId w:val="37"/>
        </w:numPr>
      </w:pPr>
      <w:r>
        <w:t xml:space="preserve">Set the </w:t>
      </w:r>
      <w:r>
        <w:rPr>
          <w:b/>
        </w:rPr>
        <w:t>Password</w:t>
      </w:r>
      <w:r>
        <w:t xml:space="preserve"> to the password given by the project administrator.</w:t>
      </w:r>
    </w:p>
    <w:p w14:paraId="03405517" w14:textId="77777777" w:rsidR="00241684" w:rsidRDefault="00241684" w:rsidP="00241684">
      <w:pPr>
        <w:pStyle w:val="ListParagraph"/>
        <w:numPr>
          <w:ilvl w:val="0"/>
          <w:numId w:val="37"/>
        </w:numPr>
      </w:pPr>
      <w:r w:rsidRPr="000D5EAB">
        <w:rPr>
          <w:b/>
        </w:rPr>
        <w:t>All other fields</w:t>
      </w:r>
      <w:r>
        <w:t xml:space="preserve"> should remain at </w:t>
      </w:r>
      <w:r>
        <w:rPr>
          <w:b/>
        </w:rPr>
        <w:t>default</w:t>
      </w:r>
      <w:r>
        <w:t xml:space="preserve"> values.</w:t>
      </w:r>
    </w:p>
    <w:p w14:paraId="560CF30D" w14:textId="77777777" w:rsidR="00241684" w:rsidRDefault="00241684" w:rsidP="00241684">
      <w:pPr>
        <w:pStyle w:val="ListParagraph"/>
        <w:numPr>
          <w:ilvl w:val="0"/>
          <w:numId w:val="37"/>
        </w:numPr>
      </w:pPr>
      <w:r>
        <w:t xml:space="preserve">Hit the </w:t>
      </w:r>
      <w:r>
        <w:rPr>
          <w:b/>
        </w:rPr>
        <w:t>‘Test Connection’</w:t>
      </w:r>
      <w:r>
        <w:t xml:space="preserve"> </w:t>
      </w:r>
      <w:r>
        <w:rPr>
          <w:b/>
        </w:rPr>
        <w:t>button</w:t>
      </w:r>
      <w:r>
        <w:t xml:space="preserve"> to verify the connection is working.</w:t>
      </w:r>
    </w:p>
    <w:p w14:paraId="49D50D32" w14:textId="77777777" w:rsidR="00241684" w:rsidRPr="000D5EAB" w:rsidRDefault="00241684" w:rsidP="00241684">
      <w:r>
        <w:t xml:space="preserve">If the connection test returned positive, then you have successfully connected to the </w:t>
      </w:r>
      <w:proofErr w:type="spellStart"/>
      <w:r>
        <w:rPr>
          <w:b/>
        </w:rPr>
        <w:t>Arvixe</w:t>
      </w:r>
      <w:proofErr w:type="spellEnd"/>
      <w:r>
        <w:rPr>
          <w:b/>
        </w:rPr>
        <w:t xml:space="preserve"> database</w:t>
      </w:r>
      <w:r>
        <w:t xml:space="preserve">. If they have not, please refer to </w:t>
      </w:r>
      <w:r>
        <w:rPr>
          <w:b/>
        </w:rPr>
        <w:t>Section 4.2.2</w:t>
      </w:r>
      <w:r>
        <w:t xml:space="preserve"> to find </w:t>
      </w:r>
      <w:r>
        <w:rPr>
          <w:b/>
        </w:rPr>
        <w:t>references</w:t>
      </w:r>
      <w:r>
        <w:t xml:space="preserve"> which will aid you in solving the issue.</w:t>
      </w:r>
    </w:p>
    <w:p w14:paraId="0D680EFC" w14:textId="77777777" w:rsidR="00241684" w:rsidRDefault="00241684" w:rsidP="00241684">
      <w:pPr>
        <w:pStyle w:val="Heading3"/>
      </w:pPr>
      <w:r>
        <w:t>4.3.3 Other</w:t>
      </w:r>
    </w:p>
    <w:p w14:paraId="6C138886" w14:textId="77777777" w:rsidR="00241684" w:rsidRDefault="00241684" w:rsidP="00241684">
      <w:r>
        <w:t xml:space="preserve">This information is intended to be used if the developer wishes to connect to the </w:t>
      </w:r>
      <w:r>
        <w:rPr>
          <w:b/>
        </w:rPr>
        <w:t>MySQL database</w:t>
      </w:r>
      <w:r>
        <w:t xml:space="preserve"> hosted by </w:t>
      </w:r>
      <w:proofErr w:type="spellStart"/>
      <w:r>
        <w:rPr>
          <w:b/>
        </w:rPr>
        <w:t>Arvixe</w:t>
      </w:r>
      <w:proofErr w:type="spellEnd"/>
      <w:r>
        <w:t>.</w:t>
      </w:r>
    </w:p>
    <w:p w14:paraId="4469789C" w14:textId="77777777" w:rsidR="00241684" w:rsidRDefault="00241684" w:rsidP="00241684">
      <w:pPr>
        <w:pStyle w:val="ListParagraph"/>
        <w:numPr>
          <w:ilvl w:val="0"/>
          <w:numId w:val="2"/>
        </w:numPr>
      </w:pPr>
      <w:r>
        <w:rPr>
          <w:b/>
        </w:rPr>
        <w:t>Hostname:</w:t>
      </w:r>
      <w:r>
        <w:t xml:space="preserve"> oyster.arvixe.com</w:t>
      </w:r>
    </w:p>
    <w:p w14:paraId="1D44E34C" w14:textId="77777777" w:rsidR="00241684" w:rsidRDefault="00241684" w:rsidP="00241684">
      <w:pPr>
        <w:pStyle w:val="ListParagraph"/>
        <w:numPr>
          <w:ilvl w:val="0"/>
          <w:numId w:val="2"/>
        </w:numPr>
      </w:pPr>
      <w:r>
        <w:rPr>
          <w:b/>
        </w:rPr>
        <w:t>Port:</w:t>
      </w:r>
      <w:r>
        <w:t xml:space="preserve"> 3306</w:t>
      </w:r>
    </w:p>
    <w:p w14:paraId="76D0A04A" w14:textId="77777777" w:rsidR="00241684" w:rsidRDefault="00241684" w:rsidP="00241684">
      <w:pPr>
        <w:pStyle w:val="ListParagraph"/>
        <w:numPr>
          <w:ilvl w:val="0"/>
          <w:numId w:val="2"/>
        </w:numPr>
      </w:pPr>
      <w:r>
        <w:rPr>
          <w:b/>
        </w:rPr>
        <w:t>Username:</w:t>
      </w:r>
      <w:r>
        <w:t xml:space="preserve"> Contact project administrator</w:t>
      </w:r>
    </w:p>
    <w:p w14:paraId="3CA2343D" w14:textId="77777777" w:rsidR="00241684" w:rsidRPr="000575E6" w:rsidRDefault="00241684" w:rsidP="00241684">
      <w:pPr>
        <w:pStyle w:val="ListParagraph"/>
        <w:numPr>
          <w:ilvl w:val="0"/>
          <w:numId w:val="2"/>
        </w:numPr>
      </w:pPr>
      <w:r>
        <w:rPr>
          <w:b/>
        </w:rPr>
        <w:t>Password:</w:t>
      </w:r>
      <w:r>
        <w:t xml:space="preserve"> Contact project administrator</w:t>
      </w:r>
    </w:p>
    <w:p w14:paraId="35BADDA7" w14:textId="77777777" w:rsidR="00241684" w:rsidRDefault="00241684" w:rsidP="00241684">
      <w:pPr>
        <w:rPr>
          <w:rFonts w:eastAsiaTheme="majorEastAsia" w:cstheme="majorBidi"/>
          <w:b/>
          <w:bCs/>
          <w:color w:val="4F2D7F" w:themeColor="accent2"/>
          <w:sz w:val="32"/>
          <w:szCs w:val="26"/>
        </w:rPr>
      </w:pPr>
      <w:r>
        <w:br w:type="page"/>
      </w:r>
    </w:p>
    <w:p w14:paraId="5CD6332C" w14:textId="77777777" w:rsidR="00241684" w:rsidRDefault="00241684" w:rsidP="00241684">
      <w:pPr>
        <w:pStyle w:val="Heading2"/>
      </w:pPr>
      <w:r>
        <w:lastRenderedPageBreak/>
        <w:t>4.4 Database Schema</w:t>
      </w:r>
    </w:p>
    <w:p w14:paraId="20760138" w14:textId="77777777" w:rsidR="00241684" w:rsidRPr="00C8537D" w:rsidRDefault="00241684" w:rsidP="00241684">
      <w:r>
        <w:t xml:space="preserve">The </w:t>
      </w:r>
      <w:r>
        <w:rPr>
          <w:b/>
        </w:rPr>
        <w:t>schema</w:t>
      </w:r>
      <w:r>
        <w:t xml:space="preserve"> for the </w:t>
      </w:r>
      <w:r>
        <w:rPr>
          <w:b/>
        </w:rPr>
        <w:t>MySQL database</w:t>
      </w:r>
      <w:r>
        <w:t xml:space="preserve"> used in the current version of this project will be represented below in a table showing the: </w:t>
      </w:r>
      <w:r w:rsidRPr="00DA6A53">
        <w:rPr>
          <w:b/>
        </w:rPr>
        <w:t>name</w:t>
      </w:r>
      <w:r>
        <w:t xml:space="preserve">, </w:t>
      </w:r>
      <w:r w:rsidRPr="00DA6A53">
        <w:rPr>
          <w:b/>
        </w:rPr>
        <w:t>type</w:t>
      </w:r>
      <w:r>
        <w:t xml:space="preserve">, </w:t>
      </w:r>
      <w:r>
        <w:rPr>
          <w:b/>
        </w:rPr>
        <w:t>attributes</w:t>
      </w:r>
      <w:r>
        <w:t xml:space="preserve">, </w:t>
      </w:r>
      <w:r w:rsidRPr="00DA6A53">
        <w:rPr>
          <w:b/>
        </w:rPr>
        <w:t>default</w:t>
      </w:r>
      <w:r>
        <w:t xml:space="preserve">, </w:t>
      </w:r>
      <w:r w:rsidRPr="00DA6A53">
        <w:t>and</w:t>
      </w:r>
      <w:r>
        <w:t xml:space="preserve"> </w:t>
      </w:r>
      <w:r w:rsidRPr="00DA6A53">
        <w:rPr>
          <w:b/>
        </w:rPr>
        <w:t>description</w:t>
      </w:r>
      <w:r>
        <w:t xml:space="preserve"> of each </w:t>
      </w:r>
      <w:r w:rsidRPr="00DA6A53">
        <w:rPr>
          <w:b/>
        </w:rPr>
        <w:t>column</w:t>
      </w:r>
      <w:r>
        <w:t xml:space="preserve"> for each </w:t>
      </w:r>
      <w:r w:rsidRPr="00DA6A53">
        <w:rPr>
          <w:b/>
        </w:rPr>
        <w:t>table</w:t>
      </w:r>
      <w:r>
        <w:t xml:space="preserve"> in the </w:t>
      </w:r>
      <w:r w:rsidRPr="00DA6A53">
        <w:rPr>
          <w:b/>
        </w:rPr>
        <w:t>database</w:t>
      </w:r>
      <w:r>
        <w:t xml:space="preserve">. The </w:t>
      </w:r>
      <w:r>
        <w:rPr>
          <w:b/>
        </w:rPr>
        <w:t>attributes</w:t>
      </w:r>
      <w:r>
        <w:t xml:space="preserve"> column will contain abbreviations which correspond to </w:t>
      </w:r>
      <w:r>
        <w:rPr>
          <w:b/>
        </w:rPr>
        <w:t>MySQL Workbench</w:t>
      </w:r>
      <w:r>
        <w:t xml:space="preserve"> abbreviations: </w:t>
      </w:r>
      <w:r w:rsidRPr="00C8537D">
        <w:rPr>
          <w:b/>
        </w:rPr>
        <w:t>PK</w:t>
      </w:r>
      <w:r>
        <w:t xml:space="preserve"> is </w:t>
      </w:r>
      <w:r w:rsidRPr="00C8537D">
        <w:rPr>
          <w:b/>
        </w:rPr>
        <w:t>primary</w:t>
      </w:r>
      <w:r>
        <w:t xml:space="preserve"> </w:t>
      </w:r>
      <w:r w:rsidRPr="00C8537D">
        <w:rPr>
          <w:b/>
        </w:rPr>
        <w:t>key</w:t>
      </w:r>
      <w:r>
        <w:t xml:space="preserve">; </w:t>
      </w:r>
      <w:r w:rsidRPr="00C8537D">
        <w:rPr>
          <w:b/>
        </w:rPr>
        <w:t>NN</w:t>
      </w:r>
      <w:r>
        <w:t xml:space="preserve"> is </w:t>
      </w:r>
      <w:r w:rsidRPr="00C8537D">
        <w:rPr>
          <w:b/>
        </w:rPr>
        <w:t>not</w:t>
      </w:r>
      <w:r>
        <w:t xml:space="preserve"> </w:t>
      </w:r>
      <w:r w:rsidRPr="00C8537D">
        <w:rPr>
          <w:b/>
        </w:rPr>
        <w:t>null</w:t>
      </w:r>
      <w:r>
        <w:t xml:space="preserve">, </w:t>
      </w:r>
      <w:r w:rsidRPr="00C8537D">
        <w:rPr>
          <w:b/>
        </w:rPr>
        <w:t>UQ</w:t>
      </w:r>
      <w:r>
        <w:t xml:space="preserve"> is </w:t>
      </w:r>
      <w:r w:rsidRPr="00C8537D">
        <w:rPr>
          <w:b/>
        </w:rPr>
        <w:t>unique</w:t>
      </w:r>
      <w:r>
        <w:t xml:space="preserve">, </w:t>
      </w:r>
      <w:r w:rsidRPr="00C8537D">
        <w:rPr>
          <w:b/>
        </w:rPr>
        <w:t>BIN</w:t>
      </w:r>
      <w:r>
        <w:t xml:space="preserve"> is </w:t>
      </w:r>
      <w:r w:rsidRPr="00C8537D">
        <w:rPr>
          <w:b/>
        </w:rPr>
        <w:t>binary</w:t>
      </w:r>
      <w:r>
        <w:t xml:space="preserve">, </w:t>
      </w:r>
      <w:r w:rsidRPr="00C8537D">
        <w:rPr>
          <w:b/>
        </w:rPr>
        <w:t>UN</w:t>
      </w:r>
      <w:r>
        <w:t xml:space="preserve"> is </w:t>
      </w:r>
      <w:r w:rsidRPr="00C8537D">
        <w:rPr>
          <w:b/>
        </w:rPr>
        <w:t>unsigned</w:t>
      </w:r>
      <w:r>
        <w:t xml:space="preserve">, </w:t>
      </w:r>
      <w:r w:rsidRPr="00C8537D">
        <w:rPr>
          <w:b/>
        </w:rPr>
        <w:t>ZF</w:t>
      </w:r>
      <w:r>
        <w:t xml:space="preserve"> is </w:t>
      </w:r>
      <w:r w:rsidRPr="00C8537D">
        <w:rPr>
          <w:b/>
        </w:rPr>
        <w:t>zero-fill</w:t>
      </w:r>
      <w:r>
        <w:t xml:space="preserve">, </w:t>
      </w:r>
      <w:r w:rsidRPr="00C8537D">
        <w:rPr>
          <w:b/>
        </w:rPr>
        <w:t>AI</w:t>
      </w:r>
      <w:r>
        <w:t xml:space="preserve"> is </w:t>
      </w:r>
      <w:r w:rsidRPr="00C8537D">
        <w:rPr>
          <w:b/>
        </w:rPr>
        <w:t>auto-increment</w:t>
      </w:r>
      <w:r>
        <w:t xml:space="preserve"> (</w:t>
      </w:r>
      <w:hyperlink r:id="rId24" w:history="1">
        <w:r w:rsidRPr="00414AB3">
          <w:rPr>
            <w:rStyle w:val="Hyperlink"/>
          </w:rPr>
          <w:t>http://dev.mysql.com/doc/workbench/en/wb-table-editor-columns-tab.html</w:t>
        </w:r>
      </w:hyperlink>
      <w:r>
        <w:t>).</w:t>
      </w:r>
    </w:p>
    <w:p w14:paraId="6A1979D6" w14:textId="77777777" w:rsidR="00241684" w:rsidRPr="00DA6A53" w:rsidRDefault="00241684" w:rsidP="00241684">
      <w:r>
        <w:rPr>
          <w:b/>
        </w:rPr>
        <w:t>Users table:</w:t>
      </w:r>
    </w:p>
    <w:tbl>
      <w:tblPr>
        <w:tblStyle w:val="LightList-Accent1"/>
        <w:tblW w:w="0" w:type="auto"/>
        <w:tblLook w:val="00A0" w:firstRow="1" w:lastRow="0" w:firstColumn="1" w:lastColumn="0" w:noHBand="0" w:noVBand="0"/>
      </w:tblPr>
      <w:tblGrid>
        <w:gridCol w:w="1429"/>
        <w:gridCol w:w="2004"/>
        <w:gridCol w:w="1895"/>
        <w:gridCol w:w="1080"/>
        <w:gridCol w:w="3168"/>
      </w:tblGrid>
      <w:tr w:rsidR="00241684" w14:paraId="76C25B2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64054B"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2004" w:type="dxa"/>
          </w:tcPr>
          <w:p w14:paraId="0E2C066F" w14:textId="77777777" w:rsidR="00241684" w:rsidRDefault="00241684" w:rsidP="000507D6">
            <w:r>
              <w:t>Type</w:t>
            </w:r>
          </w:p>
        </w:tc>
        <w:tc>
          <w:tcPr>
            <w:tcW w:w="1895" w:type="dxa"/>
          </w:tcPr>
          <w:p w14:paraId="49FF9149"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1080" w:type="dxa"/>
          </w:tcPr>
          <w:p w14:paraId="6C7589DD" w14:textId="77777777" w:rsidR="00241684" w:rsidRDefault="00241684" w:rsidP="000507D6">
            <w:r>
              <w:t>Default</w:t>
            </w:r>
          </w:p>
        </w:tc>
        <w:tc>
          <w:tcPr>
            <w:tcW w:w="3168" w:type="dxa"/>
          </w:tcPr>
          <w:p w14:paraId="7436D62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rsidRPr="0005209D" w14:paraId="2F5A07C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30B26E" w14:textId="77777777" w:rsidR="00241684" w:rsidRPr="00DA6A53" w:rsidRDefault="00241684" w:rsidP="000507D6">
            <w:r w:rsidRPr="00DA6A53">
              <w:t>Id</w:t>
            </w:r>
          </w:p>
        </w:tc>
        <w:tc>
          <w:tcPr>
            <w:cnfStyle w:val="000010000000" w:firstRow="0" w:lastRow="0" w:firstColumn="0" w:lastColumn="0" w:oddVBand="1" w:evenVBand="0" w:oddHBand="0" w:evenHBand="0" w:firstRowFirstColumn="0" w:firstRowLastColumn="0" w:lastRowFirstColumn="0" w:lastRowLastColumn="0"/>
            <w:tcW w:w="2004" w:type="dxa"/>
          </w:tcPr>
          <w:p w14:paraId="7C39DAC8" w14:textId="77777777" w:rsidR="00241684" w:rsidRPr="00DA6A53" w:rsidRDefault="00241684" w:rsidP="000507D6">
            <w:r w:rsidRPr="00DA6A53">
              <w:t>INTEGER</w:t>
            </w:r>
          </w:p>
        </w:tc>
        <w:tc>
          <w:tcPr>
            <w:tcW w:w="1895" w:type="dxa"/>
          </w:tcPr>
          <w:p w14:paraId="528B2D08"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UQ, AI</w:t>
            </w:r>
          </w:p>
        </w:tc>
        <w:tc>
          <w:tcPr>
            <w:cnfStyle w:val="000010000000" w:firstRow="0" w:lastRow="0" w:firstColumn="0" w:lastColumn="0" w:oddVBand="1" w:evenVBand="0" w:oddHBand="0" w:evenHBand="0" w:firstRowFirstColumn="0" w:firstRowLastColumn="0" w:lastRowFirstColumn="0" w:lastRowLastColumn="0"/>
            <w:tcW w:w="1080" w:type="dxa"/>
          </w:tcPr>
          <w:p w14:paraId="404B67D8" w14:textId="77777777" w:rsidR="00241684" w:rsidRDefault="00241684" w:rsidP="000507D6"/>
        </w:tc>
        <w:tc>
          <w:tcPr>
            <w:tcW w:w="3168" w:type="dxa"/>
          </w:tcPr>
          <w:p w14:paraId="27DB9E7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ID given to each user to uniquely identify them.</w:t>
            </w:r>
          </w:p>
        </w:tc>
      </w:tr>
      <w:tr w:rsidR="00241684" w:rsidRPr="0005209D" w14:paraId="25DF0BE3"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2BE93602" w14:textId="77777777" w:rsidR="00241684" w:rsidRPr="00DA6A53" w:rsidRDefault="00241684" w:rsidP="000507D6">
            <w:r w:rsidRPr="00DA6A53">
              <w:t>Username</w:t>
            </w:r>
          </w:p>
        </w:tc>
        <w:tc>
          <w:tcPr>
            <w:cnfStyle w:val="000010000000" w:firstRow="0" w:lastRow="0" w:firstColumn="0" w:lastColumn="0" w:oddVBand="1" w:evenVBand="0" w:oddHBand="0" w:evenHBand="0" w:firstRowFirstColumn="0" w:firstRowLastColumn="0" w:lastRowFirstColumn="0" w:lastRowLastColumn="0"/>
            <w:tcW w:w="2004" w:type="dxa"/>
          </w:tcPr>
          <w:p w14:paraId="2CC9C6F7" w14:textId="77777777" w:rsidR="00241684" w:rsidRPr="00DA6A53" w:rsidRDefault="00241684" w:rsidP="000507D6">
            <w:r w:rsidRPr="00DA6A53">
              <w:t>VARCHAR(45)</w:t>
            </w:r>
          </w:p>
        </w:tc>
        <w:tc>
          <w:tcPr>
            <w:tcW w:w="1895" w:type="dxa"/>
          </w:tcPr>
          <w:p w14:paraId="53E2BC3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 UQ</w:t>
            </w:r>
          </w:p>
        </w:tc>
        <w:tc>
          <w:tcPr>
            <w:cnfStyle w:val="000010000000" w:firstRow="0" w:lastRow="0" w:firstColumn="0" w:lastColumn="0" w:oddVBand="1" w:evenVBand="0" w:oddHBand="0" w:evenHBand="0" w:firstRowFirstColumn="0" w:firstRowLastColumn="0" w:lastRowFirstColumn="0" w:lastRowLastColumn="0"/>
            <w:tcW w:w="1080" w:type="dxa"/>
          </w:tcPr>
          <w:p w14:paraId="3C5B2C39" w14:textId="77777777" w:rsidR="00241684" w:rsidRDefault="00241684" w:rsidP="000507D6"/>
        </w:tc>
        <w:tc>
          <w:tcPr>
            <w:tcW w:w="3168" w:type="dxa"/>
          </w:tcPr>
          <w:p w14:paraId="10BC60E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Username for the given user.</w:t>
            </w:r>
          </w:p>
        </w:tc>
      </w:tr>
      <w:tr w:rsidR="00241684" w:rsidRPr="0005209D" w14:paraId="07C9FDB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8D7C83F" w14:textId="77777777" w:rsidR="00241684" w:rsidRPr="00DA6A53" w:rsidRDefault="00241684" w:rsidP="000507D6">
            <w:r w:rsidRPr="00DA6A53">
              <w:t>Email</w:t>
            </w:r>
          </w:p>
        </w:tc>
        <w:tc>
          <w:tcPr>
            <w:cnfStyle w:val="000010000000" w:firstRow="0" w:lastRow="0" w:firstColumn="0" w:lastColumn="0" w:oddVBand="1" w:evenVBand="0" w:oddHBand="0" w:evenHBand="0" w:firstRowFirstColumn="0" w:firstRowLastColumn="0" w:lastRowFirstColumn="0" w:lastRowLastColumn="0"/>
            <w:tcW w:w="2004" w:type="dxa"/>
          </w:tcPr>
          <w:p w14:paraId="092A0F5A" w14:textId="77777777" w:rsidR="00241684" w:rsidRPr="00DA6A53" w:rsidRDefault="00241684" w:rsidP="000507D6">
            <w:r w:rsidRPr="00DA6A53">
              <w:t>VARCHAR(45)</w:t>
            </w:r>
          </w:p>
        </w:tc>
        <w:tc>
          <w:tcPr>
            <w:tcW w:w="1895" w:type="dxa"/>
          </w:tcPr>
          <w:p w14:paraId="2D9BA9E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47D25504" w14:textId="77777777" w:rsidR="00241684" w:rsidRDefault="00241684" w:rsidP="000507D6"/>
        </w:tc>
        <w:tc>
          <w:tcPr>
            <w:tcW w:w="3168" w:type="dxa"/>
          </w:tcPr>
          <w:p w14:paraId="6B146094"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Email address for the given user.</w:t>
            </w:r>
          </w:p>
        </w:tc>
      </w:tr>
      <w:tr w:rsidR="00241684" w:rsidRPr="0005209D" w14:paraId="3E8E2A2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B16F0FA" w14:textId="77777777" w:rsidR="00241684" w:rsidRPr="00DA6A53" w:rsidRDefault="00241684" w:rsidP="000507D6">
            <w:r w:rsidRPr="00DA6A53">
              <w:t>Role</w:t>
            </w:r>
          </w:p>
        </w:tc>
        <w:tc>
          <w:tcPr>
            <w:cnfStyle w:val="000010000000" w:firstRow="0" w:lastRow="0" w:firstColumn="0" w:lastColumn="0" w:oddVBand="1" w:evenVBand="0" w:oddHBand="0" w:evenHBand="0" w:firstRowFirstColumn="0" w:firstRowLastColumn="0" w:lastRowFirstColumn="0" w:lastRowLastColumn="0"/>
            <w:tcW w:w="2004" w:type="dxa"/>
          </w:tcPr>
          <w:p w14:paraId="6A279A0F" w14:textId="77777777" w:rsidR="00241684" w:rsidRPr="00DA6A53" w:rsidRDefault="00241684" w:rsidP="000507D6">
            <w:r w:rsidRPr="00DA6A53">
              <w:t>VARCHAR(16)</w:t>
            </w:r>
          </w:p>
        </w:tc>
        <w:tc>
          <w:tcPr>
            <w:tcW w:w="1895" w:type="dxa"/>
          </w:tcPr>
          <w:p w14:paraId="0C4E196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2B304F3E" w14:textId="77777777" w:rsidR="00241684" w:rsidRDefault="00241684" w:rsidP="000507D6">
            <w:r>
              <w:t>‘</w:t>
            </w:r>
            <w:proofErr w:type="spellStart"/>
            <w:r>
              <w:t>ra</w:t>
            </w:r>
            <w:proofErr w:type="spellEnd"/>
            <w:r>
              <w:t>’</w:t>
            </w:r>
          </w:p>
        </w:tc>
        <w:tc>
          <w:tcPr>
            <w:tcW w:w="3168" w:type="dxa"/>
          </w:tcPr>
          <w:p w14:paraId="775CCF6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The role of the given user. The value ‘admin’ gives the user administrative permissions and any other value gives them research assistant permissions.</w:t>
            </w:r>
          </w:p>
        </w:tc>
      </w:tr>
      <w:tr w:rsidR="00241684" w:rsidRPr="0005209D" w14:paraId="509E9D1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F4757B" w14:textId="77777777" w:rsidR="00241684" w:rsidRPr="00DA6A53" w:rsidRDefault="00241684" w:rsidP="000507D6">
            <w:r w:rsidRPr="00DA6A53">
              <w:t>Password</w:t>
            </w:r>
          </w:p>
        </w:tc>
        <w:tc>
          <w:tcPr>
            <w:cnfStyle w:val="000010000000" w:firstRow="0" w:lastRow="0" w:firstColumn="0" w:lastColumn="0" w:oddVBand="1" w:evenVBand="0" w:oddHBand="0" w:evenHBand="0" w:firstRowFirstColumn="0" w:firstRowLastColumn="0" w:lastRowFirstColumn="0" w:lastRowLastColumn="0"/>
            <w:tcW w:w="2004" w:type="dxa"/>
          </w:tcPr>
          <w:p w14:paraId="334BE2ED" w14:textId="77777777" w:rsidR="00241684" w:rsidRPr="00DA6A53" w:rsidRDefault="00241684" w:rsidP="000507D6">
            <w:r w:rsidRPr="00DA6A53">
              <w:t>VARCHAR(255)</w:t>
            </w:r>
          </w:p>
        </w:tc>
        <w:tc>
          <w:tcPr>
            <w:tcW w:w="1895" w:type="dxa"/>
          </w:tcPr>
          <w:p w14:paraId="014D5FA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105BADC4" w14:textId="77777777" w:rsidR="00241684" w:rsidRDefault="00241684" w:rsidP="000507D6"/>
        </w:tc>
        <w:tc>
          <w:tcPr>
            <w:tcW w:w="3168" w:type="dxa"/>
          </w:tcPr>
          <w:p w14:paraId="2825E3BD"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Salted and hashed password for the given user.</w:t>
            </w:r>
          </w:p>
        </w:tc>
      </w:tr>
      <w:tr w:rsidR="00241684" w:rsidRPr="0005209D" w14:paraId="498B3E4C"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FFD723A" w14:textId="77777777" w:rsidR="00241684" w:rsidRPr="00DA6A53" w:rsidRDefault="00241684" w:rsidP="000507D6">
            <w:r w:rsidRPr="00DA6A53">
              <w:t>Created</w:t>
            </w:r>
          </w:p>
        </w:tc>
        <w:tc>
          <w:tcPr>
            <w:cnfStyle w:val="000010000000" w:firstRow="0" w:lastRow="0" w:firstColumn="0" w:lastColumn="0" w:oddVBand="1" w:evenVBand="0" w:oddHBand="0" w:evenHBand="0" w:firstRowFirstColumn="0" w:firstRowLastColumn="0" w:lastRowFirstColumn="0" w:lastRowLastColumn="0"/>
            <w:tcW w:w="2004" w:type="dxa"/>
          </w:tcPr>
          <w:p w14:paraId="69140EC2" w14:textId="77777777" w:rsidR="00241684" w:rsidRPr="00DA6A53" w:rsidRDefault="00241684" w:rsidP="000507D6">
            <w:r w:rsidRPr="00DA6A53">
              <w:t>DATETIME</w:t>
            </w:r>
          </w:p>
        </w:tc>
        <w:tc>
          <w:tcPr>
            <w:tcW w:w="1895" w:type="dxa"/>
          </w:tcPr>
          <w:p w14:paraId="418713B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760B9117" w14:textId="77777777" w:rsidR="00241684" w:rsidRDefault="00241684" w:rsidP="000507D6"/>
        </w:tc>
        <w:tc>
          <w:tcPr>
            <w:tcW w:w="3168" w:type="dxa"/>
          </w:tcPr>
          <w:p w14:paraId="34CA221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Timestamp of when the user was created.</w:t>
            </w:r>
          </w:p>
        </w:tc>
      </w:tr>
      <w:tr w:rsidR="00241684" w:rsidRPr="0005209D" w14:paraId="3337ECE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DE1D74D" w14:textId="77777777" w:rsidR="00241684" w:rsidRPr="00DA6A53" w:rsidRDefault="00241684" w:rsidP="000507D6">
            <w:r w:rsidRPr="00DA6A53">
              <w:t>Modified</w:t>
            </w:r>
          </w:p>
        </w:tc>
        <w:tc>
          <w:tcPr>
            <w:cnfStyle w:val="000010000000" w:firstRow="0" w:lastRow="0" w:firstColumn="0" w:lastColumn="0" w:oddVBand="1" w:evenVBand="0" w:oddHBand="0" w:evenHBand="0" w:firstRowFirstColumn="0" w:firstRowLastColumn="0" w:lastRowFirstColumn="0" w:lastRowLastColumn="0"/>
            <w:tcW w:w="2004" w:type="dxa"/>
          </w:tcPr>
          <w:p w14:paraId="5C0DA22D" w14:textId="77777777" w:rsidR="00241684" w:rsidRPr="00DA6A53" w:rsidRDefault="00241684" w:rsidP="000507D6">
            <w:r w:rsidRPr="00DA6A53">
              <w:t>DATETIME</w:t>
            </w:r>
          </w:p>
        </w:tc>
        <w:tc>
          <w:tcPr>
            <w:tcW w:w="1895" w:type="dxa"/>
          </w:tcPr>
          <w:p w14:paraId="1213864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1212CA74" w14:textId="77777777" w:rsidR="00241684" w:rsidRDefault="00241684" w:rsidP="000507D6">
            <w:r>
              <w:t>Null</w:t>
            </w:r>
          </w:p>
        </w:tc>
        <w:tc>
          <w:tcPr>
            <w:tcW w:w="3168" w:type="dxa"/>
          </w:tcPr>
          <w:p w14:paraId="75ED7F42"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Timestamp of when the user was modified.</w:t>
            </w:r>
          </w:p>
        </w:tc>
      </w:tr>
      <w:tr w:rsidR="00241684" w:rsidRPr="0005209D" w14:paraId="41DA0F6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03874EC8" w14:textId="77777777" w:rsidR="00241684" w:rsidRPr="00DA6A53" w:rsidRDefault="00241684" w:rsidP="000507D6">
            <w:proofErr w:type="spellStart"/>
            <w:r w:rsidRPr="00DA6A53">
              <w:t>First_name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78E5F65D" w14:textId="77777777" w:rsidR="00241684" w:rsidRPr="00DA6A53" w:rsidRDefault="00241684" w:rsidP="000507D6">
            <w:r w:rsidRPr="00DA6A53">
              <w:t>VARCHAR(45)</w:t>
            </w:r>
          </w:p>
        </w:tc>
        <w:tc>
          <w:tcPr>
            <w:tcW w:w="1895" w:type="dxa"/>
          </w:tcPr>
          <w:p w14:paraId="2929585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322E62D0" w14:textId="77777777" w:rsidR="00241684" w:rsidRDefault="00241684" w:rsidP="000507D6"/>
        </w:tc>
        <w:tc>
          <w:tcPr>
            <w:tcW w:w="3168" w:type="dxa"/>
          </w:tcPr>
          <w:p w14:paraId="3891864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First name of the user.</w:t>
            </w:r>
          </w:p>
        </w:tc>
      </w:tr>
      <w:tr w:rsidR="00241684" w:rsidRPr="0005209D" w14:paraId="670FD7B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58E2E5F" w14:textId="77777777" w:rsidR="00241684" w:rsidRPr="00DA6A53" w:rsidRDefault="00241684" w:rsidP="000507D6">
            <w:proofErr w:type="spellStart"/>
            <w:r w:rsidRPr="00DA6A53">
              <w:t>Last_name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1A95DCB0" w14:textId="77777777" w:rsidR="00241684" w:rsidRPr="00DA6A53" w:rsidRDefault="00241684" w:rsidP="000507D6">
            <w:r w:rsidRPr="00DA6A53">
              <w:t>VARCHAR(45)</w:t>
            </w:r>
          </w:p>
        </w:tc>
        <w:tc>
          <w:tcPr>
            <w:tcW w:w="1895" w:type="dxa"/>
          </w:tcPr>
          <w:p w14:paraId="02400E2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6E6C9DB3" w14:textId="77777777" w:rsidR="00241684" w:rsidRDefault="00241684" w:rsidP="000507D6"/>
        </w:tc>
        <w:tc>
          <w:tcPr>
            <w:tcW w:w="3168" w:type="dxa"/>
          </w:tcPr>
          <w:p w14:paraId="57EAD59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Last name of the user.</w:t>
            </w:r>
          </w:p>
        </w:tc>
      </w:tr>
    </w:tbl>
    <w:p w14:paraId="65D28E18" w14:textId="77777777" w:rsidR="00241684" w:rsidRDefault="00241684" w:rsidP="00241684"/>
    <w:p w14:paraId="59A22507" w14:textId="77777777" w:rsidR="00241684" w:rsidRDefault="00241684" w:rsidP="00241684">
      <w:r>
        <w:br w:type="page"/>
      </w:r>
    </w:p>
    <w:p w14:paraId="3C73767A" w14:textId="77777777" w:rsidR="00241684" w:rsidRDefault="00241684" w:rsidP="00241684">
      <w:pPr>
        <w:rPr>
          <w:b/>
        </w:rPr>
      </w:pPr>
      <w:r>
        <w:rPr>
          <w:b/>
        </w:rPr>
        <w:lastRenderedPageBreak/>
        <w:t>Data table:</w:t>
      </w:r>
    </w:p>
    <w:p w14:paraId="3495069B" w14:textId="77777777" w:rsidR="00241684" w:rsidRPr="00BF1854" w:rsidRDefault="00241684" w:rsidP="00241684">
      <w:r>
        <w:t xml:space="preserve">The value ‘[statute]’ in the </w:t>
      </w:r>
      <w:r>
        <w:rPr>
          <w:b/>
        </w:rPr>
        <w:t>Data</w:t>
      </w:r>
      <w:r>
        <w:t xml:space="preserve"> table represents a value for one of the recognized statutes within our application. These statutes are: 1961 – 1968, 1028, 1351, 1425, 1512, 1546, 1581 – 1588, 1589, 1590, 1591, 1592, 2252, 2260, 2421 – 2424, 1324, and 1328. They are also listed in more detail on our website: </w:t>
      </w:r>
      <w:hyperlink r:id="rId25" w:history="1">
        <w:r w:rsidRPr="00414AB3">
          <w:rPr>
            <w:rStyle w:val="Hyperlink"/>
          </w:rPr>
          <w:t>http://humantraffickingdata.org/description</w:t>
        </w:r>
      </w:hyperlink>
      <w:r>
        <w:t xml:space="preserve"> (under Statutes tab).</w:t>
      </w:r>
    </w:p>
    <w:tbl>
      <w:tblPr>
        <w:tblStyle w:val="LightList-Accent1"/>
        <w:tblW w:w="0" w:type="auto"/>
        <w:tblLook w:val="00A0" w:firstRow="1" w:lastRow="0" w:firstColumn="1" w:lastColumn="0" w:noHBand="0" w:noVBand="0"/>
      </w:tblPr>
      <w:tblGrid>
        <w:gridCol w:w="2536"/>
        <w:gridCol w:w="1790"/>
        <w:gridCol w:w="1452"/>
        <w:gridCol w:w="3798"/>
      </w:tblGrid>
      <w:tr w:rsidR="00241684" w14:paraId="4EA3B0F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42B2B72"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790" w:type="dxa"/>
          </w:tcPr>
          <w:p w14:paraId="172E84AA" w14:textId="77777777" w:rsidR="00241684" w:rsidRDefault="00241684" w:rsidP="000507D6">
            <w:r>
              <w:t>Type</w:t>
            </w:r>
          </w:p>
        </w:tc>
        <w:tc>
          <w:tcPr>
            <w:tcW w:w="1452" w:type="dxa"/>
          </w:tcPr>
          <w:p w14:paraId="6EA435D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3798" w:type="dxa"/>
          </w:tcPr>
          <w:p w14:paraId="2CB248E8" w14:textId="77777777" w:rsidR="00241684" w:rsidRDefault="00241684" w:rsidP="000507D6">
            <w:r>
              <w:t>Description</w:t>
            </w:r>
          </w:p>
        </w:tc>
      </w:tr>
      <w:tr w:rsidR="00241684" w14:paraId="262EB9E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C9C966" w14:textId="77777777" w:rsidR="00241684" w:rsidRDefault="00241684" w:rsidP="000507D6">
            <w:r>
              <w:t>Id</w:t>
            </w:r>
          </w:p>
        </w:tc>
        <w:tc>
          <w:tcPr>
            <w:cnfStyle w:val="000010000000" w:firstRow="0" w:lastRow="0" w:firstColumn="0" w:lastColumn="0" w:oddVBand="1" w:evenVBand="0" w:oddHBand="0" w:evenHBand="0" w:firstRowFirstColumn="0" w:firstRowLastColumn="0" w:lastRowFirstColumn="0" w:lastRowLastColumn="0"/>
            <w:tcW w:w="1790" w:type="dxa"/>
          </w:tcPr>
          <w:p w14:paraId="7040590B" w14:textId="77777777" w:rsidR="00241684" w:rsidRDefault="00241684" w:rsidP="000507D6">
            <w:r>
              <w:t>INTEGER</w:t>
            </w:r>
          </w:p>
        </w:tc>
        <w:tc>
          <w:tcPr>
            <w:tcW w:w="1452" w:type="dxa"/>
          </w:tcPr>
          <w:p w14:paraId="6FA4F91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AI</w:t>
            </w:r>
          </w:p>
        </w:tc>
        <w:tc>
          <w:tcPr>
            <w:cnfStyle w:val="000010000000" w:firstRow="0" w:lastRow="0" w:firstColumn="0" w:lastColumn="0" w:oddVBand="1" w:evenVBand="0" w:oddHBand="0" w:evenHBand="0" w:firstRowFirstColumn="0" w:firstRowLastColumn="0" w:lastRowFirstColumn="0" w:lastRowLastColumn="0"/>
            <w:tcW w:w="3798" w:type="dxa"/>
          </w:tcPr>
          <w:p w14:paraId="26F528E6" w14:textId="77777777" w:rsidR="00241684" w:rsidRPr="0005209D" w:rsidRDefault="00241684" w:rsidP="000507D6">
            <w:r w:rsidRPr="0005209D">
              <w:t>ID given to each record to uniquely identify it.</w:t>
            </w:r>
          </w:p>
        </w:tc>
      </w:tr>
      <w:tr w:rsidR="00241684" w14:paraId="3E419EC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9F7FAE" w14:textId="77777777" w:rsidR="00241684" w:rsidRDefault="00241684" w:rsidP="000507D6">
            <w:r>
              <w:t>Author</w:t>
            </w:r>
          </w:p>
        </w:tc>
        <w:tc>
          <w:tcPr>
            <w:cnfStyle w:val="000010000000" w:firstRow="0" w:lastRow="0" w:firstColumn="0" w:lastColumn="0" w:oddVBand="1" w:evenVBand="0" w:oddHBand="0" w:evenHBand="0" w:firstRowFirstColumn="0" w:firstRowLastColumn="0" w:lastRowFirstColumn="0" w:lastRowLastColumn="0"/>
            <w:tcW w:w="1790" w:type="dxa"/>
          </w:tcPr>
          <w:p w14:paraId="26F21419" w14:textId="77777777" w:rsidR="00241684" w:rsidRDefault="00241684" w:rsidP="000507D6">
            <w:r>
              <w:t>VARCHAR(45)</w:t>
            </w:r>
          </w:p>
        </w:tc>
        <w:tc>
          <w:tcPr>
            <w:tcW w:w="1452" w:type="dxa"/>
          </w:tcPr>
          <w:p w14:paraId="2FF9CD6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1D4A162E" w14:textId="77777777" w:rsidR="00241684" w:rsidRPr="0005209D" w:rsidRDefault="00241684" w:rsidP="000507D6">
            <w:r w:rsidRPr="0005209D">
              <w:t>User who published this record.</w:t>
            </w:r>
          </w:p>
        </w:tc>
      </w:tr>
      <w:tr w:rsidR="00241684" w14:paraId="74EF4DAE"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676123C" w14:textId="77777777" w:rsidR="00241684" w:rsidRDefault="00241684" w:rsidP="000507D6">
            <w:r>
              <w:t>Created</w:t>
            </w:r>
          </w:p>
        </w:tc>
        <w:tc>
          <w:tcPr>
            <w:cnfStyle w:val="000010000000" w:firstRow="0" w:lastRow="0" w:firstColumn="0" w:lastColumn="0" w:oddVBand="1" w:evenVBand="0" w:oddHBand="0" w:evenHBand="0" w:firstRowFirstColumn="0" w:firstRowLastColumn="0" w:lastRowFirstColumn="0" w:lastRowLastColumn="0"/>
            <w:tcW w:w="1790" w:type="dxa"/>
          </w:tcPr>
          <w:p w14:paraId="2AA679FD" w14:textId="77777777" w:rsidR="00241684" w:rsidRDefault="00241684" w:rsidP="000507D6">
            <w:r w:rsidRPr="00DA6A53">
              <w:t>DATETIME</w:t>
            </w:r>
          </w:p>
        </w:tc>
        <w:tc>
          <w:tcPr>
            <w:tcW w:w="1452" w:type="dxa"/>
          </w:tcPr>
          <w:p w14:paraId="4FA2B1D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8DFB52" w14:textId="77777777" w:rsidR="00241684" w:rsidRPr="0005209D" w:rsidRDefault="00241684" w:rsidP="000507D6">
            <w:r w:rsidRPr="0005209D">
              <w:t>Timestamp of when the record was published.</w:t>
            </w:r>
          </w:p>
        </w:tc>
      </w:tr>
      <w:tr w:rsidR="00241684" w14:paraId="3FAA70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B8404B3" w14:textId="77777777" w:rsidR="00241684" w:rsidRDefault="00241684" w:rsidP="000507D6">
            <w:r>
              <w:t>Modified</w:t>
            </w:r>
          </w:p>
        </w:tc>
        <w:tc>
          <w:tcPr>
            <w:cnfStyle w:val="000010000000" w:firstRow="0" w:lastRow="0" w:firstColumn="0" w:lastColumn="0" w:oddVBand="1" w:evenVBand="0" w:oddHBand="0" w:evenHBand="0" w:firstRowFirstColumn="0" w:firstRowLastColumn="0" w:lastRowFirstColumn="0" w:lastRowLastColumn="0"/>
            <w:tcW w:w="1790" w:type="dxa"/>
          </w:tcPr>
          <w:p w14:paraId="32B4FD80" w14:textId="77777777" w:rsidR="00241684" w:rsidRDefault="00241684" w:rsidP="000507D6">
            <w:r w:rsidRPr="00DA6A53">
              <w:t>DATETIME</w:t>
            </w:r>
          </w:p>
        </w:tc>
        <w:tc>
          <w:tcPr>
            <w:tcW w:w="1452" w:type="dxa"/>
          </w:tcPr>
          <w:p w14:paraId="646DF3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91E04C9" w14:textId="77777777" w:rsidR="00241684" w:rsidRPr="0005209D" w:rsidRDefault="00241684" w:rsidP="000507D6">
            <w:r w:rsidRPr="0005209D">
              <w:t>Timestamp of when the record was last modified.</w:t>
            </w:r>
          </w:p>
        </w:tc>
      </w:tr>
      <w:tr w:rsidR="00241684" w14:paraId="09960F7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8A05FC7" w14:textId="77777777" w:rsidR="00241684" w:rsidRDefault="00241684" w:rsidP="000507D6">
            <w:proofErr w:type="spellStart"/>
            <w:r>
              <w:t>CaseDefId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B870EB1" w14:textId="77777777" w:rsidR="00241684" w:rsidRDefault="00241684" w:rsidP="000507D6">
            <w:r>
              <w:t>INTEGER</w:t>
            </w:r>
          </w:p>
        </w:tc>
        <w:tc>
          <w:tcPr>
            <w:tcW w:w="1452" w:type="dxa"/>
          </w:tcPr>
          <w:p w14:paraId="574B550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0098DEB" w14:textId="77777777" w:rsidR="00241684" w:rsidRPr="0005209D" w:rsidRDefault="00241684" w:rsidP="000507D6"/>
        </w:tc>
      </w:tr>
      <w:tr w:rsidR="00241684" w14:paraId="6707E8D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CDC30AE" w14:textId="77777777" w:rsidR="00241684" w:rsidRDefault="00241684" w:rsidP="000507D6">
            <w:proofErr w:type="spellStart"/>
            <w:r>
              <w:t>CaseNam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64472A7" w14:textId="77777777" w:rsidR="00241684" w:rsidRDefault="00241684" w:rsidP="000507D6">
            <w:r>
              <w:t>VARCHAR(45)</w:t>
            </w:r>
          </w:p>
        </w:tc>
        <w:tc>
          <w:tcPr>
            <w:tcW w:w="1452" w:type="dxa"/>
          </w:tcPr>
          <w:p w14:paraId="0AEF201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2AF381A" w14:textId="77777777" w:rsidR="00241684" w:rsidRPr="0005209D" w:rsidRDefault="00241684" w:rsidP="000507D6">
            <w:r w:rsidRPr="0005209D">
              <w:t>The official name of the case.</w:t>
            </w:r>
          </w:p>
        </w:tc>
      </w:tr>
      <w:tr w:rsidR="00241684" w14:paraId="35E715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57BED60" w14:textId="77777777" w:rsidR="00241684" w:rsidRDefault="00241684" w:rsidP="000507D6">
            <w:proofErr w:type="spellStart"/>
            <w:r>
              <w:t>CaseNum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E4E45FA" w14:textId="77777777" w:rsidR="00241684" w:rsidRDefault="00241684" w:rsidP="000507D6">
            <w:r>
              <w:t>VARCHAR(45)</w:t>
            </w:r>
          </w:p>
        </w:tc>
        <w:tc>
          <w:tcPr>
            <w:tcW w:w="1452" w:type="dxa"/>
          </w:tcPr>
          <w:p w14:paraId="4BDF7A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7641784" w14:textId="77777777" w:rsidR="00241684" w:rsidRPr="0005209D" w:rsidRDefault="00241684" w:rsidP="000507D6">
            <w:r w:rsidRPr="0005209D">
              <w:t>The official number of the case.</w:t>
            </w:r>
          </w:p>
        </w:tc>
      </w:tr>
      <w:tr w:rsidR="00241684" w14:paraId="5F0B931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D343E9C" w14:textId="77777777" w:rsidR="00241684" w:rsidRDefault="00241684" w:rsidP="000507D6">
            <w:proofErr w:type="spellStart"/>
            <w:r>
              <w:t>NumDef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852D112" w14:textId="77777777" w:rsidR="00241684" w:rsidRDefault="00241684" w:rsidP="000507D6">
            <w:r>
              <w:t>INTEGER</w:t>
            </w:r>
          </w:p>
        </w:tc>
        <w:tc>
          <w:tcPr>
            <w:tcW w:w="1452" w:type="dxa"/>
          </w:tcPr>
          <w:p w14:paraId="7C2B76A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A74D491" w14:textId="77777777" w:rsidR="00241684" w:rsidRPr="0005209D" w:rsidRDefault="00241684" w:rsidP="000507D6">
            <w:r w:rsidRPr="0005209D">
              <w:t>The total number of defendants in this case.</w:t>
            </w:r>
          </w:p>
        </w:tc>
      </w:tr>
      <w:tr w:rsidR="00241684" w14:paraId="300E45F2"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A17DAEF" w14:textId="77777777" w:rsidR="00241684" w:rsidRDefault="00241684" w:rsidP="000507D6">
            <w:r>
              <w:t>State</w:t>
            </w:r>
          </w:p>
        </w:tc>
        <w:tc>
          <w:tcPr>
            <w:cnfStyle w:val="000010000000" w:firstRow="0" w:lastRow="0" w:firstColumn="0" w:lastColumn="0" w:oddVBand="1" w:evenVBand="0" w:oddHBand="0" w:evenHBand="0" w:firstRowFirstColumn="0" w:firstRowLastColumn="0" w:lastRowFirstColumn="0" w:lastRowLastColumn="0"/>
            <w:tcW w:w="1790" w:type="dxa"/>
          </w:tcPr>
          <w:p w14:paraId="6036F863" w14:textId="77777777" w:rsidR="00241684" w:rsidRDefault="00241684" w:rsidP="000507D6">
            <w:r>
              <w:t>VARCHAR(2)</w:t>
            </w:r>
          </w:p>
        </w:tc>
        <w:tc>
          <w:tcPr>
            <w:tcW w:w="1452" w:type="dxa"/>
          </w:tcPr>
          <w:p w14:paraId="37E3C79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6C5BE6" w14:textId="77777777" w:rsidR="00241684" w:rsidRPr="0005209D" w:rsidRDefault="00241684" w:rsidP="000507D6">
            <w:r w:rsidRPr="0005209D">
              <w:t>The state in which the case was held.</w:t>
            </w:r>
          </w:p>
        </w:tc>
      </w:tr>
      <w:tr w:rsidR="00241684" w14:paraId="3E191C8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E9E2204" w14:textId="77777777" w:rsidR="00241684" w:rsidRDefault="00241684" w:rsidP="000507D6">
            <w:proofErr w:type="spellStart"/>
            <w:r>
              <w:t>FedDistrictLoc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38BC9C6" w14:textId="77777777" w:rsidR="00241684" w:rsidRDefault="00241684" w:rsidP="000507D6">
            <w:r>
              <w:t>VARCHAR(45)</w:t>
            </w:r>
          </w:p>
        </w:tc>
        <w:tc>
          <w:tcPr>
            <w:tcW w:w="1452" w:type="dxa"/>
          </w:tcPr>
          <w:p w14:paraId="24C86E00"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30AAE6" w14:textId="77777777" w:rsidR="00241684" w:rsidRPr="0005209D" w:rsidRDefault="00241684" w:rsidP="000507D6">
            <w:r w:rsidRPr="0005209D">
              <w:t>The location within the federal district (North, Central, South, etc.)</w:t>
            </w:r>
          </w:p>
        </w:tc>
      </w:tr>
      <w:tr w:rsidR="00241684" w14:paraId="1932F82C"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4688B95" w14:textId="77777777" w:rsidR="00241684" w:rsidRDefault="00241684" w:rsidP="000507D6">
            <w:proofErr w:type="spellStart"/>
            <w:r>
              <w:t>FedDistrictNum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9BFCED7" w14:textId="77777777" w:rsidR="00241684" w:rsidRDefault="00241684" w:rsidP="000507D6">
            <w:r>
              <w:t>INTEGER</w:t>
            </w:r>
          </w:p>
        </w:tc>
        <w:tc>
          <w:tcPr>
            <w:tcW w:w="1452" w:type="dxa"/>
          </w:tcPr>
          <w:p w14:paraId="6E6EBD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616A2D" w14:textId="77777777" w:rsidR="00241684" w:rsidRPr="0005209D" w:rsidRDefault="00241684" w:rsidP="000507D6">
            <w:r w:rsidRPr="0005209D">
              <w:t>The number of the federal district where this case was located (1-13).</w:t>
            </w:r>
          </w:p>
        </w:tc>
      </w:tr>
      <w:tr w:rsidR="00241684" w14:paraId="502BCBE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3676FD3" w14:textId="77777777" w:rsidR="00241684" w:rsidRDefault="00241684" w:rsidP="000507D6">
            <w:proofErr w:type="spellStart"/>
            <w:r>
              <w:t>JudgeName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239C233" w14:textId="77777777" w:rsidR="00241684" w:rsidRDefault="00241684" w:rsidP="000507D6">
            <w:r>
              <w:t>VARCHAR(45)</w:t>
            </w:r>
          </w:p>
        </w:tc>
        <w:tc>
          <w:tcPr>
            <w:tcW w:w="1452" w:type="dxa"/>
          </w:tcPr>
          <w:p w14:paraId="3CDC027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F580E5C" w14:textId="77777777" w:rsidR="00241684" w:rsidRPr="0005209D" w:rsidRDefault="00241684" w:rsidP="000507D6">
            <w:r w:rsidRPr="0005209D">
              <w:t>The name of the last judge involved in the case.</w:t>
            </w:r>
          </w:p>
        </w:tc>
      </w:tr>
      <w:tr w:rsidR="00241684" w14:paraId="619C763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B3AD0CF" w14:textId="77777777" w:rsidR="00241684" w:rsidRDefault="00241684" w:rsidP="000507D6">
            <w:proofErr w:type="spellStart"/>
            <w:r>
              <w:t>JudgeRace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A697841" w14:textId="77777777" w:rsidR="00241684" w:rsidRDefault="00241684" w:rsidP="000507D6">
            <w:r>
              <w:t>INTEGER</w:t>
            </w:r>
          </w:p>
        </w:tc>
        <w:tc>
          <w:tcPr>
            <w:tcW w:w="1452" w:type="dxa"/>
          </w:tcPr>
          <w:p w14:paraId="1B37346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E1FE47" w14:textId="77777777" w:rsidR="00241684" w:rsidRPr="0005209D" w:rsidRDefault="00241684" w:rsidP="000507D6">
            <w:r w:rsidRPr="0005209D">
              <w:t>The race of the last judge involved in the case.</w:t>
            </w:r>
          </w:p>
          <w:p w14:paraId="0BE4BFBD" w14:textId="77777777" w:rsidR="00241684" w:rsidRPr="0005209D" w:rsidRDefault="00241684" w:rsidP="000507D6">
            <w:r w:rsidRPr="0005209D">
              <w:t xml:space="preserve">The values are as defined: 0 is white; 1 is black; 2 is Hispanic; 3 </w:t>
            </w:r>
            <w:proofErr w:type="gramStart"/>
            <w:r w:rsidRPr="0005209D">
              <w:t>is</w:t>
            </w:r>
            <w:proofErr w:type="gramEnd"/>
            <w:r w:rsidRPr="0005209D">
              <w:t xml:space="preserve"> Asian; 4 is Indian.</w:t>
            </w:r>
          </w:p>
        </w:tc>
      </w:tr>
      <w:tr w:rsidR="00241684" w14:paraId="6F139AF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A713EC1" w14:textId="77777777" w:rsidR="00241684" w:rsidRDefault="00241684" w:rsidP="000507D6">
            <w:proofErr w:type="spellStart"/>
            <w:r>
              <w:t>JudgeGen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5815338" w14:textId="77777777" w:rsidR="00241684" w:rsidRDefault="00241684" w:rsidP="000507D6">
            <w:r>
              <w:t>BOOLEAN</w:t>
            </w:r>
          </w:p>
        </w:tc>
        <w:tc>
          <w:tcPr>
            <w:tcW w:w="1452" w:type="dxa"/>
          </w:tcPr>
          <w:p w14:paraId="7D6274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52672EC" w14:textId="77777777" w:rsidR="00241684" w:rsidRPr="0005209D" w:rsidRDefault="00241684" w:rsidP="000507D6">
            <w:r w:rsidRPr="0005209D">
              <w:t>The gender of the last judge involved in the case. True corresponds with female and false corresponds with male.</w:t>
            </w:r>
          </w:p>
        </w:tc>
      </w:tr>
      <w:tr w:rsidR="00241684" w14:paraId="658C1EBB"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E2D6174" w14:textId="77777777" w:rsidR="00241684" w:rsidRDefault="00241684" w:rsidP="000507D6">
            <w:proofErr w:type="spellStart"/>
            <w:r>
              <w:t>JudgeTenure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E008A11" w14:textId="77777777" w:rsidR="00241684" w:rsidRDefault="00241684" w:rsidP="000507D6">
            <w:r>
              <w:t>YEAR</w:t>
            </w:r>
          </w:p>
        </w:tc>
        <w:tc>
          <w:tcPr>
            <w:tcW w:w="1452" w:type="dxa"/>
          </w:tcPr>
          <w:p w14:paraId="45BD695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E802806" w14:textId="77777777" w:rsidR="00241684" w:rsidRPr="0005209D" w:rsidRDefault="00241684" w:rsidP="000507D6">
            <w:r w:rsidRPr="0005209D">
              <w:t>The tenure of the last judge involved in the case.</w:t>
            </w:r>
          </w:p>
        </w:tc>
      </w:tr>
      <w:tr w:rsidR="00241684" w14:paraId="496A4C2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83E0BF" w14:textId="77777777" w:rsidR="00241684" w:rsidRDefault="00241684" w:rsidP="000507D6">
            <w:proofErr w:type="spellStart"/>
            <w:r>
              <w:t>JudgeApptBy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51E00C" w14:textId="77777777" w:rsidR="00241684" w:rsidRDefault="00241684" w:rsidP="000507D6">
            <w:r>
              <w:t>BOOLEAN</w:t>
            </w:r>
          </w:p>
        </w:tc>
        <w:tc>
          <w:tcPr>
            <w:tcW w:w="1452" w:type="dxa"/>
          </w:tcPr>
          <w:p w14:paraId="690CEBF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C59177" w14:textId="77777777" w:rsidR="00241684" w:rsidRPr="0005209D" w:rsidRDefault="00241684" w:rsidP="000507D6">
            <w:r w:rsidRPr="0005209D">
              <w:t>The political party who appointed the judge. True corresponds with Democrat and false corresponds with Republican.</w:t>
            </w:r>
          </w:p>
        </w:tc>
      </w:tr>
      <w:tr w:rsidR="00241684" w14:paraId="21FD018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DF98BA2" w14:textId="77777777" w:rsidR="00241684" w:rsidRDefault="00241684" w:rsidP="000507D6">
            <w:proofErr w:type="spellStart"/>
            <w:r>
              <w:t>CaseSummary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6E7030" w14:textId="77777777" w:rsidR="00241684" w:rsidRDefault="00241684" w:rsidP="000507D6">
            <w:r>
              <w:t>LONGTEXT</w:t>
            </w:r>
          </w:p>
        </w:tc>
        <w:tc>
          <w:tcPr>
            <w:tcW w:w="1452" w:type="dxa"/>
          </w:tcPr>
          <w:p w14:paraId="5CD2ACF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9425D2B" w14:textId="77777777" w:rsidR="00241684" w:rsidRPr="0005209D" w:rsidRDefault="00241684" w:rsidP="000507D6">
            <w:r w:rsidRPr="0005209D">
              <w:t>A summary of the case.</w:t>
            </w:r>
          </w:p>
        </w:tc>
      </w:tr>
      <w:tr w:rsidR="00241684" w14:paraId="0444E73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22F8543" w14:textId="77777777" w:rsidR="00241684" w:rsidRDefault="00241684" w:rsidP="000507D6">
            <w:proofErr w:type="spellStart"/>
            <w:r>
              <w:t>DefLast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418152E" w14:textId="77777777" w:rsidR="00241684" w:rsidRDefault="00241684" w:rsidP="000507D6">
            <w:r>
              <w:t>VARCHAR(45)</w:t>
            </w:r>
          </w:p>
        </w:tc>
        <w:tc>
          <w:tcPr>
            <w:tcW w:w="1452" w:type="dxa"/>
          </w:tcPr>
          <w:p w14:paraId="5AF18E9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7FF8BBAD" w14:textId="77777777" w:rsidR="00241684" w:rsidRPr="0005209D" w:rsidRDefault="00241684" w:rsidP="000507D6">
            <w:r w:rsidRPr="0005209D">
              <w:t>The last name of this defendant.</w:t>
            </w:r>
          </w:p>
        </w:tc>
      </w:tr>
      <w:tr w:rsidR="00241684" w14:paraId="64102A1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266FD20" w14:textId="77777777" w:rsidR="00241684" w:rsidRDefault="00241684" w:rsidP="000507D6">
            <w:proofErr w:type="spellStart"/>
            <w:r>
              <w:lastRenderedPageBreak/>
              <w:t>DefFirst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4098DCB" w14:textId="77777777" w:rsidR="00241684" w:rsidRDefault="00241684" w:rsidP="000507D6">
            <w:r>
              <w:t>VARCHAR(45)</w:t>
            </w:r>
          </w:p>
        </w:tc>
        <w:tc>
          <w:tcPr>
            <w:tcW w:w="1452" w:type="dxa"/>
          </w:tcPr>
          <w:p w14:paraId="1D915E12"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6CD28A4A" w14:textId="77777777" w:rsidR="00241684" w:rsidRPr="0005209D" w:rsidRDefault="00241684" w:rsidP="000507D6">
            <w:r w:rsidRPr="0005209D">
              <w:t>The first name of this defendant.</w:t>
            </w:r>
          </w:p>
        </w:tc>
      </w:tr>
      <w:tr w:rsidR="00241684" w14:paraId="43FD887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B2BEC9A" w14:textId="77777777" w:rsidR="00241684" w:rsidRDefault="00241684" w:rsidP="000507D6">
            <w:r>
              <w:t>Alias</w:t>
            </w:r>
          </w:p>
        </w:tc>
        <w:tc>
          <w:tcPr>
            <w:cnfStyle w:val="000010000000" w:firstRow="0" w:lastRow="0" w:firstColumn="0" w:lastColumn="0" w:oddVBand="1" w:evenVBand="0" w:oddHBand="0" w:evenHBand="0" w:firstRowFirstColumn="0" w:firstRowLastColumn="0" w:lastRowFirstColumn="0" w:lastRowLastColumn="0"/>
            <w:tcW w:w="1790" w:type="dxa"/>
          </w:tcPr>
          <w:p w14:paraId="3F20C2E3" w14:textId="77777777" w:rsidR="00241684" w:rsidRDefault="00241684" w:rsidP="000507D6">
            <w:r>
              <w:t>TEXT</w:t>
            </w:r>
          </w:p>
        </w:tc>
        <w:tc>
          <w:tcPr>
            <w:tcW w:w="1452" w:type="dxa"/>
          </w:tcPr>
          <w:p w14:paraId="66E14A5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BEED20F" w14:textId="77777777" w:rsidR="00241684" w:rsidRPr="0005209D" w:rsidRDefault="00241684" w:rsidP="000507D6">
            <w:r w:rsidRPr="0005209D">
              <w:t>A list of aliases of the defendant separated by ‘;’.</w:t>
            </w:r>
          </w:p>
        </w:tc>
      </w:tr>
      <w:tr w:rsidR="00241684" w14:paraId="5379652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689F7B" w14:textId="77777777" w:rsidR="00241684" w:rsidRDefault="00241684" w:rsidP="000507D6">
            <w:proofErr w:type="spellStart"/>
            <w:r>
              <w:t>DefGender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8BB2D9D" w14:textId="77777777" w:rsidR="00241684" w:rsidRDefault="00241684" w:rsidP="000507D6">
            <w:r>
              <w:t>BOOLEAN</w:t>
            </w:r>
          </w:p>
        </w:tc>
        <w:tc>
          <w:tcPr>
            <w:tcW w:w="1452" w:type="dxa"/>
          </w:tcPr>
          <w:p w14:paraId="3FD1CAA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E587B26" w14:textId="77777777" w:rsidR="00241684" w:rsidRPr="0005209D" w:rsidRDefault="00241684" w:rsidP="000507D6">
            <w:r w:rsidRPr="0005209D">
              <w:t>The gender of the defender. True designates female and false designates male.</w:t>
            </w:r>
          </w:p>
        </w:tc>
      </w:tr>
      <w:tr w:rsidR="00241684" w14:paraId="311B1E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329746F" w14:textId="77777777" w:rsidR="00241684" w:rsidRDefault="00241684" w:rsidP="000507D6">
            <w:proofErr w:type="spellStart"/>
            <w:r>
              <w:t>DefRace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864B12D" w14:textId="77777777" w:rsidR="00241684" w:rsidRDefault="00241684" w:rsidP="000507D6">
            <w:r>
              <w:t>INTEGER</w:t>
            </w:r>
          </w:p>
        </w:tc>
        <w:tc>
          <w:tcPr>
            <w:tcW w:w="1452" w:type="dxa"/>
          </w:tcPr>
          <w:p w14:paraId="69EDBFB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0E0F4C5" w14:textId="77777777" w:rsidR="00241684" w:rsidRPr="0005209D" w:rsidRDefault="00241684" w:rsidP="000507D6">
            <w:r w:rsidRPr="0005209D">
              <w:t xml:space="preserve">The race of the defendant. 0 represents white; 1 represents black; 2 </w:t>
            </w:r>
            <w:proofErr w:type="gramStart"/>
            <w:r w:rsidRPr="0005209D">
              <w:t>represents</w:t>
            </w:r>
            <w:proofErr w:type="gramEnd"/>
            <w:r w:rsidRPr="0005209D">
              <w:t xml:space="preserve"> Hispanic; 3 represents Asian; 4 represents other.</w:t>
            </w:r>
          </w:p>
        </w:tc>
      </w:tr>
      <w:tr w:rsidR="00241684" w14:paraId="0FD676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639027" w14:textId="77777777" w:rsidR="00241684" w:rsidRDefault="00241684" w:rsidP="000507D6">
            <w:proofErr w:type="spellStart"/>
            <w:r>
              <w:t>DefBirthdate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E9E1664" w14:textId="77777777" w:rsidR="00241684" w:rsidRDefault="00241684" w:rsidP="000507D6">
            <w:r>
              <w:t>YEAR</w:t>
            </w:r>
          </w:p>
        </w:tc>
        <w:tc>
          <w:tcPr>
            <w:tcW w:w="1452" w:type="dxa"/>
          </w:tcPr>
          <w:p w14:paraId="31CDB5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3BB0FC93" w14:textId="77777777" w:rsidR="00241684" w:rsidRPr="0005209D" w:rsidRDefault="00241684" w:rsidP="000507D6">
            <w:r w:rsidRPr="0005209D">
              <w:t>The year of the defendant’s birth.</w:t>
            </w:r>
          </w:p>
        </w:tc>
      </w:tr>
      <w:tr w:rsidR="00241684" w14:paraId="1F918D9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193E4E7" w14:textId="77777777" w:rsidR="00241684" w:rsidRDefault="00241684" w:rsidP="000507D6">
            <w:proofErr w:type="spellStart"/>
            <w:r>
              <w:t>DefArrestAge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1C136C8" w14:textId="77777777" w:rsidR="00241684" w:rsidRDefault="00241684" w:rsidP="000507D6">
            <w:r>
              <w:t>INTEGER</w:t>
            </w:r>
          </w:p>
        </w:tc>
        <w:tc>
          <w:tcPr>
            <w:tcW w:w="1452" w:type="dxa"/>
          </w:tcPr>
          <w:p w14:paraId="3C5F47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E4170CF" w14:textId="77777777" w:rsidR="00241684" w:rsidRPr="0005209D" w:rsidRDefault="00241684" w:rsidP="000507D6">
            <w:r w:rsidRPr="0005209D">
              <w:t>The age at arrest of the defendant.</w:t>
            </w:r>
          </w:p>
        </w:tc>
      </w:tr>
      <w:tr w:rsidR="00241684" w14:paraId="5F5DC20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DF2A6C3" w14:textId="77777777" w:rsidR="00241684" w:rsidRDefault="00241684" w:rsidP="000507D6">
            <w:proofErr w:type="spellStart"/>
            <w:r>
              <w:t>ChargeDate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0F461CD" w14:textId="77777777" w:rsidR="00241684" w:rsidRDefault="00241684" w:rsidP="000507D6">
            <w:r>
              <w:t>DATE</w:t>
            </w:r>
          </w:p>
        </w:tc>
        <w:tc>
          <w:tcPr>
            <w:tcW w:w="1452" w:type="dxa"/>
          </w:tcPr>
          <w:p w14:paraId="4A58E2F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F071FDA" w14:textId="77777777" w:rsidR="00241684" w:rsidRPr="0005209D" w:rsidRDefault="00241684" w:rsidP="000507D6">
            <w:r w:rsidRPr="0005209D">
              <w:t>The date the defendant was charged.</w:t>
            </w:r>
          </w:p>
        </w:tc>
      </w:tr>
      <w:tr w:rsidR="00241684" w14:paraId="253DD8D3"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AE9DD4A" w14:textId="77777777" w:rsidR="00241684" w:rsidRDefault="00241684" w:rsidP="000507D6">
            <w:proofErr w:type="spellStart"/>
            <w:r>
              <w:t>ArrestDate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8DB29AF" w14:textId="77777777" w:rsidR="00241684" w:rsidRDefault="00241684" w:rsidP="000507D6">
            <w:r>
              <w:t>DATE</w:t>
            </w:r>
          </w:p>
        </w:tc>
        <w:tc>
          <w:tcPr>
            <w:tcW w:w="1452" w:type="dxa"/>
          </w:tcPr>
          <w:p w14:paraId="3ADB1B8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2BCEF88" w14:textId="77777777" w:rsidR="00241684" w:rsidRPr="0005209D" w:rsidRDefault="00241684" w:rsidP="000507D6">
            <w:r w:rsidRPr="0005209D">
              <w:t>The date the defendant was arrested.</w:t>
            </w:r>
          </w:p>
        </w:tc>
      </w:tr>
      <w:tr w:rsidR="00241684" w14:paraId="67CB3F4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0B3D4C5" w14:textId="77777777" w:rsidR="00241684" w:rsidRDefault="00241684" w:rsidP="000507D6">
            <w:r>
              <w:t>Detained</w:t>
            </w:r>
          </w:p>
        </w:tc>
        <w:tc>
          <w:tcPr>
            <w:cnfStyle w:val="000010000000" w:firstRow="0" w:lastRow="0" w:firstColumn="0" w:lastColumn="0" w:oddVBand="1" w:evenVBand="0" w:oddHBand="0" w:evenHBand="0" w:firstRowFirstColumn="0" w:firstRowLastColumn="0" w:lastRowFirstColumn="0" w:lastRowLastColumn="0"/>
            <w:tcW w:w="1790" w:type="dxa"/>
          </w:tcPr>
          <w:p w14:paraId="1DF66A4D" w14:textId="77777777" w:rsidR="00241684" w:rsidRDefault="00241684" w:rsidP="000507D6">
            <w:r>
              <w:t>BOOLEAN</w:t>
            </w:r>
          </w:p>
        </w:tc>
        <w:tc>
          <w:tcPr>
            <w:tcW w:w="1452" w:type="dxa"/>
          </w:tcPr>
          <w:p w14:paraId="1158D28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926F79" w14:textId="77777777" w:rsidR="00241684" w:rsidRPr="0005209D" w:rsidRDefault="00241684" w:rsidP="000507D6">
            <w:r w:rsidRPr="0005209D">
              <w:t>Value representing whether defendant was detained.</w:t>
            </w:r>
          </w:p>
        </w:tc>
      </w:tr>
      <w:tr w:rsidR="00241684" w14:paraId="6EF6720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B47B48C" w14:textId="77777777" w:rsidR="00241684" w:rsidRDefault="00241684" w:rsidP="000507D6">
            <w:proofErr w:type="spellStart"/>
            <w:r>
              <w:t>BailType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E667AF" w14:textId="77777777" w:rsidR="00241684" w:rsidRDefault="00241684" w:rsidP="000507D6">
            <w:r>
              <w:t>INTEGER</w:t>
            </w:r>
          </w:p>
        </w:tc>
        <w:tc>
          <w:tcPr>
            <w:tcW w:w="1452" w:type="dxa"/>
          </w:tcPr>
          <w:p w14:paraId="0A244B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D7B519B" w14:textId="77777777" w:rsidR="00241684" w:rsidRPr="0005209D" w:rsidRDefault="00241684" w:rsidP="000507D6">
            <w:r w:rsidRPr="0005209D">
              <w:t>The type of bail given to defendant. 0 represents none, 1 represents surety, 2 represents non-surety.</w:t>
            </w:r>
          </w:p>
        </w:tc>
      </w:tr>
      <w:tr w:rsidR="00241684" w14:paraId="59D30BF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F80BA99" w14:textId="77777777" w:rsidR="00241684" w:rsidRDefault="00241684" w:rsidP="000507D6">
            <w:proofErr w:type="spellStart"/>
            <w:r>
              <w:t>BailAmount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8373CD" w14:textId="77777777" w:rsidR="00241684" w:rsidRDefault="00241684" w:rsidP="000507D6">
            <w:r>
              <w:t>DOUBLE</w:t>
            </w:r>
          </w:p>
        </w:tc>
        <w:tc>
          <w:tcPr>
            <w:tcW w:w="1452" w:type="dxa"/>
          </w:tcPr>
          <w:p w14:paraId="35FE287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62F80D" w14:textId="77777777" w:rsidR="00241684" w:rsidRPr="0005209D" w:rsidRDefault="00241684" w:rsidP="000507D6">
            <w:r w:rsidRPr="0005209D">
              <w:t>The amount of bail to be paid by the defendant.</w:t>
            </w:r>
          </w:p>
        </w:tc>
      </w:tr>
      <w:tr w:rsidR="00241684" w14:paraId="18147E5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07F3609" w14:textId="77777777" w:rsidR="00241684" w:rsidRDefault="00241684" w:rsidP="000507D6">
            <w:proofErr w:type="spellStart"/>
            <w:r>
              <w:t>LaborTraf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B48C44B" w14:textId="77777777" w:rsidR="00241684" w:rsidRDefault="00241684" w:rsidP="000507D6">
            <w:r>
              <w:t>BOOLEAN</w:t>
            </w:r>
          </w:p>
        </w:tc>
        <w:tc>
          <w:tcPr>
            <w:tcW w:w="1452" w:type="dxa"/>
          </w:tcPr>
          <w:p w14:paraId="319F66F6"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B3DACA1" w14:textId="77777777" w:rsidR="00241684" w:rsidRPr="0005209D" w:rsidRDefault="00241684" w:rsidP="000507D6">
            <w:r w:rsidRPr="0005209D">
              <w:t>Value representing whether this case contained labor trafficking charges.</w:t>
            </w:r>
          </w:p>
        </w:tc>
      </w:tr>
      <w:tr w:rsidR="00241684" w14:paraId="330927C3"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53FD859" w14:textId="77777777" w:rsidR="00241684" w:rsidRDefault="00241684" w:rsidP="000507D6">
            <w:proofErr w:type="spellStart"/>
            <w:r>
              <w:t>AdultSexTraf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D5BBB20" w14:textId="77777777" w:rsidR="00241684" w:rsidRDefault="00241684" w:rsidP="000507D6">
            <w:r>
              <w:t>BOOLEAN</w:t>
            </w:r>
          </w:p>
        </w:tc>
        <w:tc>
          <w:tcPr>
            <w:tcW w:w="1452" w:type="dxa"/>
          </w:tcPr>
          <w:p w14:paraId="2326B0F0"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E5EB9C3" w14:textId="77777777" w:rsidR="00241684" w:rsidRPr="0005209D" w:rsidRDefault="00241684" w:rsidP="000507D6">
            <w:r w:rsidRPr="0005209D">
              <w:t>Value representing whether this case contained adult sex trafficking charges.</w:t>
            </w:r>
          </w:p>
        </w:tc>
      </w:tr>
      <w:tr w:rsidR="00241684" w14:paraId="5B68FF2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14726FB" w14:textId="77777777" w:rsidR="00241684" w:rsidRDefault="00241684" w:rsidP="000507D6">
            <w:proofErr w:type="spellStart"/>
            <w:r>
              <w:t>MinorSexTraf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1AF1512" w14:textId="77777777" w:rsidR="00241684" w:rsidRDefault="00241684" w:rsidP="000507D6">
            <w:r>
              <w:t>BOOLEAN</w:t>
            </w:r>
          </w:p>
        </w:tc>
        <w:tc>
          <w:tcPr>
            <w:tcW w:w="1452" w:type="dxa"/>
          </w:tcPr>
          <w:p w14:paraId="54C81B9F"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BD87E10" w14:textId="77777777" w:rsidR="00241684" w:rsidRPr="0005209D" w:rsidRDefault="00241684" w:rsidP="000507D6">
            <w:r w:rsidRPr="0005209D">
              <w:t>Value representing whether this case contained minor sex trafficking charges.</w:t>
            </w:r>
          </w:p>
        </w:tc>
      </w:tr>
      <w:tr w:rsidR="00241684" w14:paraId="417E17C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6109497" w14:textId="77777777" w:rsidR="00241684" w:rsidRDefault="00241684" w:rsidP="000507D6">
            <w:proofErr w:type="spellStart"/>
            <w:r>
              <w:t>FelCharged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5214B82" w14:textId="77777777" w:rsidR="00241684" w:rsidRDefault="00241684" w:rsidP="000507D6">
            <w:r>
              <w:t>INTEGER</w:t>
            </w:r>
          </w:p>
        </w:tc>
        <w:tc>
          <w:tcPr>
            <w:tcW w:w="1452" w:type="dxa"/>
          </w:tcPr>
          <w:p w14:paraId="095A8E3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0EEBEF" w14:textId="77777777" w:rsidR="00241684" w:rsidRPr="0005209D" w:rsidRDefault="00241684" w:rsidP="000507D6">
            <w:r w:rsidRPr="0005209D">
              <w:t>The total number of felonies charged against the defendant.</w:t>
            </w:r>
          </w:p>
        </w:tc>
      </w:tr>
      <w:tr w:rsidR="00241684" w14:paraId="7B69B9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D61F832" w14:textId="77777777" w:rsidR="00241684" w:rsidRDefault="00241684" w:rsidP="000507D6">
            <w:proofErr w:type="spellStart"/>
            <w:r>
              <w:t>FelSentenced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27B48AA" w14:textId="77777777" w:rsidR="00241684" w:rsidRDefault="00241684" w:rsidP="000507D6">
            <w:r>
              <w:t>INTEGER</w:t>
            </w:r>
          </w:p>
        </w:tc>
        <w:tc>
          <w:tcPr>
            <w:tcW w:w="1452" w:type="dxa"/>
          </w:tcPr>
          <w:p w14:paraId="5E9F8BE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C81210" w14:textId="77777777" w:rsidR="00241684" w:rsidRPr="0005209D" w:rsidRDefault="00241684" w:rsidP="000507D6">
            <w:r w:rsidRPr="0005209D">
              <w:t>The total number of felonies sentenced against the defendants.</w:t>
            </w:r>
          </w:p>
        </w:tc>
      </w:tr>
      <w:tr w:rsidR="00241684" w14:paraId="139B699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1F179CB" w14:textId="77777777" w:rsidR="00241684" w:rsidRDefault="00241684" w:rsidP="000507D6">
            <w:r>
              <w:t>S[statute]</w:t>
            </w:r>
          </w:p>
        </w:tc>
        <w:tc>
          <w:tcPr>
            <w:cnfStyle w:val="000010000000" w:firstRow="0" w:lastRow="0" w:firstColumn="0" w:lastColumn="0" w:oddVBand="1" w:evenVBand="0" w:oddHBand="0" w:evenHBand="0" w:firstRowFirstColumn="0" w:firstRowLastColumn="0" w:lastRowFirstColumn="0" w:lastRowLastColumn="0"/>
            <w:tcW w:w="1790" w:type="dxa"/>
          </w:tcPr>
          <w:p w14:paraId="47DA2C33" w14:textId="77777777" w:rsidR="00241684" w:rsidRDefault="00241684" w:rsidP="000507D6">
            <w:r>
              <w:t>BOOLEAN</w:t>
            </w:r>
          </w:p>
        </w:tc>
        <w:tc>
          <w:tcPr>
            <w:tcW w:w="1452" w:type="dxa"/>
          </w:tcPr>
          <w:p w14:paraId="17DE76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C87DFA4" w14:textId="77777777" w:rsidR="00241684" w:rsidRPr="0005209D" w:rsidRDefault="00241684" w:rsidP="000507D6">
            <w:r w:rsidRPr="0005209D">
              <w:t>Value representing whether this particular statute, [statute], was charged in the given case for this defendant.</w:t>
            </w:r>
          </w:p>
        </w:tc>
      </w:tr>
      <w:tr w:rsidR="00241684" w14:paraId="0231D39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C2EF650" w14:textId="77777777" w:rsidR="00241684" w:rsidRDefault="00241684" w:rsidP="000507D6">
            <w:r>
              <w:t>Counts[statute]</w:t>
            </w:r>
          </w:p>
        </w:tc>
        <w:tc>
          <w:tcPr>
            <w:cnfStyle w:val="000010000000" w:firstRow="0" w:lastRow="0" w:firstColumn="0" w:lastColumn="0" w:oddVBand="1" w:evenVBand="0" w:oddHBand="0" w:evenHBand="0" w:firstRowFirstColumn="0" w:firstRowLastColumn="0" w:lastRowFirstColumn="0" w:lastRowLastColumn="0"/>
            <w:tcW w:w="1790" w:type="dxa"/>
          </w:tcPr>
          <w:p w14:paraId="40AC2BD6" w14:textId="77777777" w:rsidR="00241684" w:rsidRDefault="00241684" w:rsidP="000507D6">
            <w:r>
              <w:t>INTEGER</w:t>
            </w:r>
          </w:p>
        </w:tc>
        <w:tc>
          <w:tcPr>
            <w:tcW w:w="1452" w:type="dxa"/>
          </w:tcPr>
          <w:p w14:paraId="281A833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C29947A" w14:textId="77777777" w:rsidR="00241684" w:rsidRPr="0005209D" w:rsidRDefault="00241684" w:rsidP="000507D6">
            <w:r w:rsidRPr="0005209D">
              <w:t>Number of counts charged against defendant for this particular statute.</w:t>
            </w:r>
          </w:p>
        </w:tc>
      </w:tr>
      <w:tr w:rsidR="00241684" w14:paraId="7ED250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C8EA4A4" w14:textId="77777777" w:rsidR="00241684" w:rsidRDefault="00241684" w:rsidP="000507D6">
            <w:proofErr w:type="spellStart"/>
            <w:r>
              <w:t>CountsNP</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174EF330" w14:textId="77777777" w:rsidR="00241684" w:rsidRDefault="00241684" w:rsidP="000507D6">
            <w:r>
              <w:t>INTEGER</w:t>
            </w:r>
          </w:p>
        </w:tc>
        <w:tc>
          <w:tcPr>
            <w:tcW w:w="1452" w:type="dxa"/>
          </w:tcPr>
          <w:p w14:paraId="4AD4271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7ED89F5" w14:textId="77777777" w:rsidR="00241684" w:rsidRPr="0005209D" w:rsidRDefault="00241684" w:rsidP="000507D6">
            <w:r w:rsidRPr="0005209D">
              <w:t xml:space="preserve">Number of counts </w:t>
            </w:r>
            <w:proofErr w:type="spellStart"/>
            <w:r w:rsidRPr="0005209D">
              <w:t>nolle</w:t>
            </w:r>
            <w:proofErr w:type="spellEnd"/>
            <w:r w:rsidRPr="0005209D">
              <w:t xml:space="preserve"> </w:t>
            </w:r>
            <w:proofErr w:type="spellStart"/>
            <w:r w:rsidRPr="0005209D">
              <w:t>prossed</w:t>
            </w:r>
            <w:proofErr w:type="spellEnd"/>
            <w:r w:rsidRPr="0005209D">
              <w:t xml:space="preserve"> for this defendant for this particular statute.</w:t>
            </w:r>
          </w:p>
        </w:tc>
      </w:tr>
      <w:tr w:rsidR="00241684" w14:paraId="21F9C28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56ADA31" w14:textId="77777777" w:rsidR="00241684" w:rsidRDefault="00241684" w:rsidP="000507D6">
            <w:proofErr w:type="spellStart"/>
            <w:r>
              <w:t>PleaDismissed</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4F41771F" w14:textId="77777777" w:rsidR="00241684" w:rsidRDefault="00241684" w:rsidP="000507D6">
            <w:r>
              <w:t>INTEGER</w:t>
            </w:r>
          </w:p>
        </w:tc>
        <w:tc>
          <w:tcPr>
            <w:tcW w:w="1452" w:type="dxa"/>
          </w:tcPr>
          <w:p w14:paraId="1D83BAA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19B6836" w14:textId="77777777" w:rsidR="00241684" w:rsidRPr="0005209D" w:rsidRDefault="00241684" w:rsidP="000507D6">
            <w:r w:rsidRPr="0005209D">
              <w:t>Number of pleas dismissed for this defendant for this particular statute.</w:t>
            </w:r>
          </w:p>
        </w:tc>
      </w:tr>
      <w:tr w:rsidR="00241684" w14:paraId="309A320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5A85F88" w14:textId="77777777" w:rsidR="00241684" w:rsidRDefault="00241684" w:rsidP="000507D6">
            <w:proofErr w:type="spellStart"/>
            <w:r>
              <w:lastRenderedPageBreak/>
              <w:t>PleaGuilty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7659782" w14:textId="77777777" w:rsidR="00241684" w:rsidRDefault="00241684" w:rsidP="000507D6">
            <w:r>
              <w:t>INTEGER</w:t>
            </w:r>
          </w:p>
        </w:tc>
        <w:tc>
          <w:tcPr>
            <w:tcW w:w="1452" w:type="dxa"/>
          </w:tcPr>
          <w:p w14:paraId="7F722B6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9F895DD" w14:textId="77777777" w:rsidR="00241684" w:rsidRPr="0005209D" w:rsidRDefault="00241684" w:rsidP="000507D6">
            <w:proofErr w:type="gramStart"/>
            <w:r w:rsidRPr="0005209D">
              <w:t>Number of times plead</w:t>
            </w:r>
            <w:proofErr w:type="gramEnd"/>
            <w:r w:rsidRPr="0005209D">
              <w:t xml:space="preserve"> guilty for this defendant for this particular statute.</w:t>
            </w:r>
          </w:p>
        </w:tc>
      </w:tr>
      <w:tr w:rsidR="00241684" w14:paraId="1ED77C9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67D075D" w14:textId="77777777" w:rsidR="00241684" w:rsidRDefault="00241684" w:rsidP="000507D6">
            <w:proofErr w:type="spellStart"/>
            <w:r>
              <w:t>TrialGuilty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5903AB3" w14:textId="77777777" w:rsidR="00241684" w:rsidRDefault="00241684" w:rsidP="000507D6">
            <w:r>
              <w:t>INTEGER</w:t>
            </w:r>
          </w:p>
        </w:tc>
        <w:tc>
          <w:tcPr>
            <w:tcW w:w="1452" w:type="dxa"/>
          </w:tcPr>
          <w:p w14:paraId="2928BC8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AD60055" w14:textId="77777777" w:rsidR="00241684" w:rsidRPr="0005209D" w:rsidRDefault="00241684" w:rsidP="000507D6">
            <w:r w:rsidRPr="0005209D">
              <w:t>Number of trials found guilty for this defendant for this particular statute.</w:t>
            </w:r>
          </w:p>
        </w:tc>
      </w:tr>
      <w:tr w:rsidR="00241684" w14:paraId="334B46D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BD2AFA6" w14:textId="77777777" w:rsidR="00241684" w:rsidRDefault="00241684" w:rsidP="000507D6">
            <w:proofErr w:type="spellStart"/>
            <w:r>
              <w:t>TrialNG</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6CA95F80" w14:textId="77777777" w:rsidR="00241684" w:rsidRDefault="00241684" w:rsidP="000507D6">
            <w:r>
              <w:t>INTEGER</w:t>
            </w:r>
          </w:p>
        </w:tc>
        <w:tc>
          <w:tcPr>
            <w:tcW w:w="1452" w:type="dxa"/>
          </w:tcPr>
          <w:p w14:paraId="38C1966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B4C736" w14:textId="77777777" w:rsidR="00241684" w:rsidRPr="0005209D" w:rsidRDefault="00241684" w:rsidP="000507D6">
            <w:r w:rsidRPr="0005209D">
              <w:t>Number of trials found not guilty for this defendant for this particular statute.</w:t>
            </w:r>
          </w:p>
        </w:tc>
      </w:tr>
      <w:tr w:rsidR="00241684" w14:paraId="43B9BBE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EAB459" w14:textId="77777777" w:rsidR="00241684" w:rsidRDefault="00241684" w:rsidP="000507D6">
            <w:r>
              <w:t>Fines[statute]</w:t>
            </w:r>
          </w:p>
        </w:tc>
        <w:tc>
          <w:tcPr>
            <w:cnfStyle w:val="000010000000" w:firstRow="0" w:lastRow="0" w:firstColumn="0" w:lastColumn="0" w:oddVBand="1" w:evenVBand="0" w:oddHBand="0" w:evenHBand="0" w:firstRowFirstColumn="0" w:firstRowLastColumn="0" w:lastRowFirstColumn="0" w:lastRowLastColumn="0"/>
            <w:tcW w:w="1790" w:type="dxa"/>
          </w:tcPr>
          <w:p w14:paraId="6C15A447" w14:textId="77777777" w:rsidR="00241684" w:rsidRDefault="00241684" w:rsidP="000507D6">
            <w:r>
              <w:t>INTEGER</w:t>
            </w:r>
          </w:p>
        </w:tc>
        <w:tc>
          <w:tcPr>
            <w:tcW w:w="1452" w:type="dxa"/>
          </w:tcPr>
          <w:p w14:paraId="154C31D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7214DFD" w14:textId="77777777" w:rsidR="00241684" w:rsidRPr="0005209D" w:rsidRDefault="00241684" w:rsidP="000507D6">
            <w:r w:rsidRPr="0005209D">
              <w:t>Amount of fines levied against defendant for this particular statute.</w:t>
            </w:r>
          </w:p>
        </w:tc>
      </w:tr>
      <w:tr w:rsidR="00241684" w14:paraId="650AB2A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6B44D8" w14:textId="77777777" w:rsidR="00241684" w:rsidRDefault="00241684" w:rsidP="000507D6">
            <w:r>
              <w:t>Sent[statute]</w:t>
            </w:r>
          </w:p>
        </w:tc>
        <w:tc>
          <w:tcPr>
            <w:cnfStyle w:val="000010000000" w:firstRow="0" w:lastRow="0" w:firstColumn="0" w:lastColumn="0" w:oddVBand="1" w:evenVBand="0" w:oddHBand="0" w:evenHBand="0" w:firstRowFirstColumn="0" w:firstRowLastColumn="0" w:lastRowFirstColumn="0" w:lastRowLastColumn="0"/>
            <w:tcW w:w="1790" w:type="dxa"/>
          </w:tcPr>
          <w:p w14:paraId="793CF2D3" w14:textId="77777777" w:rsidR="00241684" w:rsidRDefault="00241684" w:rsidP="000507D6">
            <w:r>
              <w:t>INTEGER</w:t>
            </w:r>
          </w:p>
        </w:tc>
        <w:tc>
          <w:tcPr>
            <w:tcW w:w="1452" w:type="dxa"/>
          </w:tcPr>
          <w:p w14:paraId="323C791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4FF6676" w14:textId="77777777" w:rsidR="00241684" w:rsidRPr="0005209D" w:rsidRDefault="00241684" w:rsidP="000507D6">
            <w:r w:rsidRPr="0005209D">
              <w:t>Number of months sentenced against this defendant for this particular statute.</w:t>
            </w:r>
          </w:p>
        </w:tc>
      </w:tr>
      <w:tr w:rsidR="00241684" w14:paraId="0FDBE2A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6749F2F" w14:textId="77777777" w:rsidR="00241684" w:rsidRDefault="00241684" w:rsidP="000507D6">
            <w:proofErr w:type="spellStart"/>
            <w:r>
              <w:t>Prob</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30BCB35" w14:textId="77777777" w:rsidR="00241684" w:rsidRDefault="00241684" w:rsidP="000507D6">
            <w:r>
              <w:t>INTEGER</w:t>
            </w:r>
          </w:p>
        </w:tc>
        <w:tc>
          <w:tcPr>
            <w:tcW w:w="1452" w:type="dxa"/>
          </w:tcPr>
          <w:p w14:paraId="167F70C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15F81B" w14:textId="77777777" w:rsidR="00241684" w:rsidRPr="0005209D" w:rsidRDefault="00241684" w:rsidP="000507D6">
            <w:r w:rsidRPr="0005209D">
              <w:t>Number of months of probation required for this defendant for this particular statute.</w:t>
            </w:r>
          </w:p>
        </w:tc>
      </w:tr>
      <w:tr w:rsidR="00241684" w14:paraId="590AD58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193C98A" w14:textId="77777777" w:rsidR="00241684" w:rsidRDefault="00241684" w:rsidP="000507D6">
            <w:proofErr w:type="spellStart"/>
            <w:r>
              <w:t>DateTerm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A75993" w14:textId="77777777" w:rsidR="00241684" w:rsidRDefault="00241684" w:rsidP="000507D6">
            <w:r>
              <w:t>DATE</w:t>
            </w:r>
          </w:p>
        </w:tc>
        <w:tc>
          <w:tcPr>
            <w:tcW w:w="1452" w:type="dxa"/>
          </w:tcPr>
          <w:p w14:paraId="382416D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B8D5BE2" w14:textId="77777777" w:rsidR="00241684" w:rsidRPr="0005209D" w:rsidRDefault="00241684" w:rsidP="000507D6">
            <w:r w:rsidRPr="0005209D">
              <w:t>The date when the sentence was terminated.</w:t>
            </w:r>
          </w:p>
        </w:tc>
      </w:tr>
      <w:tr w:rsidR="00241684" w14:paraId="452214E0"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FAF6402" w14:textId="77777777" w:rsidR="00241684" w:rsidRDefault="00241684" w:rsidP="000507D6">
            <w:proofErr w:type="spellStart"/>
            <w:r>
              <w:t>SentDate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69C55C6" w14:textId="77777777" w:rsidR="00241684" w:rsidRDefault="00241684" w:rsidP="000507D6">
            <w:r>
              <w:t>DATE</w:t>
            </w:r>
          </w:p>
        </w:tc>
        <w:tc>
          <w:tcPr>
            <w:tcW w:w="1452" w:type="dxa"/>
          </w:tcPr>
          <w:p w14:paraId="46937DD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34FBD68" w14:textId="77777777" w:rsidR="00241684" w:rsidRPr="0005209D" w:rsidRDefault="00241684" w:rsidP="000507D6">
            <w:r w:rsidRPr="0005209D">
              <w:t>The date when the sentencing began.</w:t>
            </w:r>
          </w:p>
        </w:tc>
      </w:tr>
      <w:tr w:rsidR="00241684" w14:paraId="5F1A72F5"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87A3E6" w14:textId="77777777" w:rsidR="00241684" w:rsidRDefault="00241684" w:rsidP="000507D6">
            <w:proofErr w:type="spellStart"/>
            <w:r>
              <w:t>TotalSentence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A7962E" w14:textId="77777777" w:rsidR="00241684" w:rsidRDefault="00241684" w:rsidP="000507D6">
            <w:r>
              <w:t>INTEGER</w:t>
            </w:r>
          </w:p>
        </w:tc>
        <w:tc>
          <w:tcPr>
            <w:tcW w:w="1452" w:type="dxa"/>
          </w:tcPr>
          <w:p w14:paraId="6D39449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908510E" w14:textId="77777777" w:rsidR="00241684" w:rsidRPr="0005209D" w:rsidRDefault="00241684" w:rsidP="000507D6">
            <w:r w:rsidRPr="0005209D">
              <w:t>The total number of months sentenced for this defendant.</w:t>
            </w:r>
          </w:p>
        </w:tc>
      </w:tr>
      <w:tr w:rsidR="00241684" w14:paraId="7CC531A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4B8F7EC" w14:textId="77777777" w:rsidR="00241684" w:rsidRDefault="00241684" w:rsidP="000507D6">
            <w:r>
              <w:t>Restitution</w:t>
            </w:r>
          </w:p>
        </w:tc>
        <w:tc>
          <w:tcPr>
            <w:cnfStyle w:val="000010000000" w:firstRow="0" w:lastRow="0" w:firstColumn="0" w:lastColumn="0" w:oddVBand="1" w:evenVBand="0" w:oddHBand="0" w:evenHBand="0" w:firstRowFirstColumn="0" w:firstRowLastColumn="0" w:lastRowFirstColumn="0" w:lastRowLastColumn="0"/>
            <w:tcW w:w="1790" w:type="dxa"/>
          </w:tcPr>
          <w:p w14:paraId="170BE730" w14:textId="77777777" w:rsidR="00241684" w:rsidRDefault="00241684" w:rsidP="000507D6">
            <w:r>
              <w:t>DOUBLE</w:t>
            </w:r>
          </w:p>
        </w:tc>
        <w:tc>
          <w:tcPr>
            <w:tcW w:w="1452" w:type="dxa"/>
          </w:tcPr>
          <w:p w14:paraId="3EB0D6B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12AA9EA" w14:textId="77777777" w:rsidR="00241684" w:rsidRPr="0005209D" w:rsidRDefault="00241684" w:rsidP="000507D6">
            <w:r w:rsidRPr="0005209D">
              <w:t>The amount of restitution required to pay by the defendant.</w:t>
            </w:r>
          </w:p>
        </w:tc>
      </w:tr>
      <w:tr w:rsidR="00241684" w14:paraId="2F7939C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40E9DA0" w14:textId="77777777" w:rsidR="00241684" w:rsidRDefault="00241684" w:rsidP="000507D6">
            <w:proofErr w:type="spellStart"/>
            <w:r>
              <w:t>AssetForfeit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FC1C164" w14:textId="77777777" w:rsidR="00241684" w:rsidRDefault="00241684" w:rsidP="000507D6">
            <w:r>
              <w:t>BOOLEAN</w:t>
            </w:r>
          </w:p>
        </w:tc>
        <w:tc>
          <w:tcPr>
            <w:tcW w:w="1452" w:type="dxa"/>
          </w:tcPr>
          <w:p w14:paraId="3724F0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F3E2E0C" w14:textId="77777777" w:rsidR="00241684" w:rsidRPr="0005209D" w:rsidRDefault="00241684" w:rsidP="000507D6">
            <w:r w:rsidRPr="0005209D">
              <w:t>Value representing whether the defendant had to forfeit various assets.</w:t>
            </w:r>
          </w:p>
        </w:tc>
      </w:tr>
      <w:tr w:rsidR="00241684" w14:paraId="3EBBCE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8AB7D8F" w14:textId="77777777" w:rsidR="00241684" w:rsidRDefault="00241684" w:rsidP="000507D6">
            <w:proofErr w:type="spellStart"/>
            <w:r>
              <w:t>SupRelease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5FCBC1A" w14:textId="77777777" w:rsidR="00241684" w:rsidRDefault="00241684" w:rsidP="000507D6">
            <w:r>
              <w:t>BOOLEAN</w:t>
            </w:r>
          </w:p>
        </w:tc>
        <w:tc>
          <w:tcPr>
            <w:tcW w:w="1452" w:type="dxa"/>
          </w:tcPr>
          <w:p w14:paraId="0BC9138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BFEF2F7" w14:textId="77777777" w:rsidR="00241684" w:rsidRPr="0005209D" w:rsidRDefault="00241684" w:rsidP="000507D6">
            <w:r w:rsidRPr="0005209D">
              <w:t>Value representing whether the defendant had supervised release.</w:t>
            </w:r>
          </w:p>
        </w:tc>
      </w:tr>
      <w:tr w:rsidR="00241684" w14:paraId="7225EEE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5E0F255" w14:textId="77777777" w:rsidR="00241684" w:rsidRDefault="00241684" w:rsidP="000507D6">
            <w:r>
              <w:t>Probation</w:t>
            </w:r>
          </w:p>
        </w:tc>
        <w:tc>
          <w:tcPr>
            <w:cnfStyle w:val="000010000000" w:firstRow="0" w:lastRow="0" w:firstColumn="0" w:lastColumn="0" w:oddVBand="1" w:evenVBand="0" w:oddHBand="0" w:evenHBand="0" w:firstRowFirstColumn="0" w:firstRowLastColumn="0" w:lastRowFirstColumn="0" w:lastRowLastColumn="0"/>
            <w:tcW w:w="1790" w:type="dxa"/>
          </w:tcPr>
          <w:p w14:paraId="61BD6EE2" w14:textId="77777777" w:rsidR="00241684" w:rsidRDefault="00241684" w:rsidP="000507D6">
            <w:r>
              <w:t>INTEGER</w:t>
            </w:r>
          </w:p>
        </w:tc>
        <w:tc>
          <w:tcPr>
            <w:tcW w:w="1452" w:type="dxa"/>
          </w:tcPr>
          <w:p w14:paraId="3B53C3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78035E" w14:textId="77777777" w:rsidR="00241684" w:rsidRPr="0005209D" w:rsidRDefault="00241684" w:rsidP="000507D6">
            <w:r w:rsidRPr="0005209D">
              <w:t>The total number of months of probation required by this defendant.</w:t>
            </w:r>
          </w:p>
        </w:tc>
      </w:tr>
      <w:tr w:rsidR="00241684" w14:paraId="2FBAA477"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44C3319" w14:textId="77777777" w:rsidR="00241684" w:rsidRDefault="00241684" w:rsidP="000507D6">
            <w:proofErr w:type="spellStart"/>
            <w:r>
              <w:t>NumVic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A510BB0" w14:textId="77777777" w:rsidR="00241684" w:rsidRDefault="00241684" w:rsidP="000507D6">
            <w:r>
              <w:t>INTEGER</w:t>
            </w:r>
          </w:p>
        </w:tc>
        <w:tc>
          <w:tcPr>
            <w:tcW w:w="1452" w:type="dxa"/>
          </w:tcPr>
          <w:p w14:paraId="423A555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2E82AB1" w14:textId="77777777" w:rsidR="00241684" w:rsidRPr="0005209D" w:rsidRDefault="00241684" w:rsidP="000507D6">
            <w:r w:rsidRPr="0005209D">
              <w:t>Total number of victims involved in this case.</w:t>
            </w:r>
          </w:p>
        </w:tc>
      </w:tr>
      <w:tr w:rsidR="00241684" w14:paraId="39109A6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6442CBE" w14:textId="77777777" w:rsidR="00241684" w:rsidRDefault="00241684" w:rsidP="000507D6">
            <w:proofErr w:type="spellStart"/>
            <w:r>
              <w:t>NumVicMinor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07541C1" w14:textId="77777777" w:rsidR="00241684" w:rsidRDefault="00241684" w:rsidP="000507D6">
            <w:r>
              <w:t>INTEGER</w:t>
            </w:r>
          </w:p>
        </w:tc>
        <w:tc>
          <w:tcPr>
            <w:tcW w:w="1452" w:type="dxa"/>
          </w:tcPr>
          <w:p w14:paraId="4D683C9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E93E87" w14:textId="77777777" w:rsidR="00241684" w:rsidRPr="0005209D" w:rsidRDefault="00241684" w:rsidP="000507D6">
            <w:r w:rsidRPr="0005209D">
              <w:t>Total number of minor victims involved in this case.</w:t>
            </w:r>
          </w:p>
        </w:tc>
      </w:tr>
      <w:tr w:rsidR="00241684" w14:paraId="58AFBEC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D01628D" w14:textId="77777777" w:rsidR="00241684" w:rsidRDefault="00241684" w:rsidP="000507D6">
            <w:proofErr w:type="spellStart"/>
            <w:r>
              <w:t>NumVicForeign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92E86FA" w14:textId="77777777" w:rsidR="00241684" w:rsidRDefault="00241684" w:rsidP="000507D6">
            <w:r>
              <w:t>INTEGER</w:t>
            </w:r>
          </w:p>
        </w:tc>
        <w:tc>
          <w:tcPr>
            <w:tcW w:w="1452" w:type="dxa"/>
          </w:tcPr>
          <w:p w14:paraId="18FCF0C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AAEA2FE" w14:textId="77777777" w:rsidR="00241684" w:rsidRPr="0005209D" w:rsidRDefault="00241684" w:rsidP="000507D6">
            <w:r w:rsidRPr="0005209D">
              <w:t>Total number of foreign victims involved in this case.</w:t>
            </w:r>
          </w:p>
        </w:tc>
      </w:tr>
      <w:tr w:rsidR="00241684" w14:paraId="2073417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9374763" w14:textId="77777777" w:rsidR="00241684" w:rsidRDefault="00241684" w:rsidP="000507D6">
            <w:proofErr w:type="spellStart"/>
            <w:r>
              <w:t>NumVicFemale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BA9269" w14:textId="77777777" w:rsidR="00241684" w:rsidRDefault="00241684" w:rsidP="000507D6">
            <w:r>
              <w:t>INTEGER</w:t>
            </w:r>
          </w:p>
        </w:tc>
        <w:tc>
          <w:tcPr>
            <w:tcW w:w="1452" w:type="dxa"/>
          </w:tcPr>
          <w:p w14:paraId="788F79C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33F5A2D" w14:textId="77777777" w:rsidR="00241684" w:rsidRPr="0005209D" w:rsidRDefault="00241684" w:rsidP="000507D6">
            <w:r w:rsidRPr="0005209D">
              <w:t>Total number of female victims involved in this case.</w:t>
            </w:r>
          </w:p>
        </w:tc>
      </w:tr>
      <w:tr w:rsidR="00241684" w14:paraId="62945E8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A4741E" w14:textId="77777777" w:rsidR="00241684" w:rsidRDefault="00241684" w:rsidP="000507D6">
            <w:r>
              <w:t>OCName1</w:t>
            </w:r>
          </w:p>
        </w:tc>
        <w:tc>
          <w:tcPr>
            <w:cnfStyle w:val="000010000000" w:firstRow="0" w:lastRow="0" w:firstColumn="0" w:lastColumn="0" w:oddVBand="1" w:evenVBand="0" w:oddHBand="0" w:evenHBand="0" w:firstRowFirstColumn="0" w:firstRowLastColumn="0" w:lastRowFirstColumn="0" w:lastRowLastColumn="0"/>
            <w:tcW w:w="1790" w:type="dxa"/>
          </w:tcPr>
          <w:p w14:paraId="4007413F" w14:textId="77777777" w:rsidR="00241684" w:rsidRDefault="00241684" w:rsidP="000507D6">
            <w:r>
              <w:t>VARCHAR(45)</w:t>
            </w:r>
          </w:p>
        </w:tc>
        <w:tc>
          <w:tcPr>
            <w:tcW w:w="1452" w:type="dxa"/>
          </w:tcPr>
          <w:p w14:paraId="715ED70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BA48B" w14:textId="77777777" w:rsidR="00241684" w:rsidRPr="0005209D" w:rsidRDefault="00241684" w:rsidP="000507D6">
            <w:r w:rsidRPr="0005209D">
              <w:t>The name of the first organized crime group that this defendant was involved in.</w:t>
            </w:r>
          </w:p>
        </w:tc>
      </w:tr>
      <w:tr w:rsidR="00241684" w14:paraId="3241355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FA7E49" w14:textId="77777777" w:rsidR="00241684" w:rsidRDefault="00241684" w:rsidP="000507D6">
            <w:r>
              <w:t>OCType1</w:t>
            </w:r>
          </w:p>
        </w:tc>
        <w:tc>
          <w:tcPr>
            <w:cnfStyle w:val="000010000000" w:firstRow="0" w:lastRow="0" w:firstColumn="0" w:lastColumn="0" w:oddVBand="1" w:evenVBand="0" w:oddHBand="0" w:evenHBand="0" w:firstRowFirstColumn="0" w:firstRowLastColumn="0" w:lastRowFirstColumn="0" w:lastRowLastColumn="0"/>
            <w:tcW w:w="1790" w:type="dxa"/>
          </w:tcPr>
          <w:p w14:paraId="54CBA749" w14:textId="77777777" w:rsidR="00241684" w:rsidRDefault="00241684" w:rsidP="000507D6">
            <w:r>
              <w:t>INTEGER</w:t>
            </w:r>
          </w:p>
        </w:tc>
        <w:tc>
          <w:tcPr>
            <w:tcW w:w="1452" w:type="dxa"/>
          </w:tcPr>
          <w:p w14:paraId="23DD839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40E4387" w14:textId="77777777" w:rsidR="00241684" w:rsidRPr="0005209D" w:rsidRDefault="00241684" w:rsidP="000507D6">
            <w:r w:rsidRPr="0005209D">
              <w:t>The size of the first organized crime group that this defendant was involved in.</w:t>
            </w:r>
            <w:r>
              <w:t xml:space="preserve"> 1 represents ‘Mom &amp; Pop’, 2 represents ‘Street Gang’, 3 represents ‘Cartel/Syndicate/Mafia’, </w:t>
            </w:r>
            <w:r>
              <w:lastRenderedPageBreak/>
              <w:t xml:space="preserve">5 represents ‘Prison Gang’, </w:t>
            </w:r>
            <w:proofErr w:type="gramStart"/>
            <w:r>
              <w:t>6</w:t>
            </w:r>
            <w:proofErr w:type="gramEnd"/>
            <w:r>
              <w:t xml:space="preserve"> represents ‘Other’.</w:t>
            </w:r>
          </w:p>
        </w:tc>
      </w:tr>
      <w:tr w:rsidR="00241684" w14:paraId="41F4895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AA7ECED" w14:textId="77777777" w:rsidR="00241684" w:rsidRDefault="00241684" w:rsidP="000507D6">
            <w:r>
              <w:lastRenderedPageBreak/>
              <w:t>OCRace1</w:t>
            </w:r>
          </w:p>
        </w:tc>
        <w:tc>
          <w:tcPr>
            <w:cnfStyle w:val="000010000000" w:firstRow="0" w:lastRow="0" w:firstColumn="0" w:lastColumn="0" w:oddVBand="1" w:evenVBand="0" w:oddHBand="0" w:evenHBand="0" w:firstRowFirstColumn="0" w:firstRowLastColumn="0" w:lastRowFirstColumn="0" w:lastRowLastColumn="0"/>
            <w:tcW w:w="1790" w:type="dxa"/>
          </w:tcPr>
          <w:p w14:paraId="6738FAEA" w14:textId="77777777" w:rsidR="00241684" w:rsidRDefault="00241684" w:rsidP="000507D6">
            <w:r>
              <w:t>INTEGER</w:t>
            </w:r>
          </w:p>
        </w:tc>
        <w:tc>
          <w:tcPr>
            <w:tcW w:w="1452" w:type="dxa"/>
          </w:tcPr>
          <w:p w14:paraId="0FFED367"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E00DB94" w14:textId="77777777" w:rsidR="00241684" w:rsidRPr="0005209D" w:rsidRDefault="00241684" w:rsidP="000507D6">
            <w:r w:rsidRPr="0005209D">
              <w:t>The race of the first organized crime group that this defendant was involved in.</w:t>
            </w:r>
            <w:r>
              <w:t xml:space="preserve"> 0 represents ‘None’, 1 represents ‘Black’, 2 represents ‘White’, 3 represents ‘Hispanic’, 4 represents ‘Asian’, 5 represents ‘Other’.</w:t>
            </w:r>
          </w:p>
        </w:tc>
      </w:tr>
      <w:tr w:rsidR="00241684" w14:paraId="350AF41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D45C0DF" w14:textId="77777777" w:rsidR="00241684" w:rsidRDefault="00241684" w:rsidP="000507D6">
            <w:r>
              <w:t>OCScope1</w:t>
            </w:r>
          </w:p>
        </w:tc>
        <w:tc>
          <w:tcPr>
            <w:cnfStyle w:val="000010000000" w:firstRow="0" w:lastRow="0" w:firstColumn="0" w:lastColumn="0" w:oddVBand="1" w:evenVBand="0" w:oddHBand="0" w:evenHBand="0" w:firstRowFirstColumn="0" w:firstRowLastColumn="0" w:lastRowFirstColumn="0" w:lastRowLastColumn="0"/>
            <w:tcW w:w="1790" w:type="dxa"/>
          </w:tcPr>
          <w:p w14:paraId="580504ED" w14:textId="77777777" w:rsidR="00241684" w:rsidRDefault="00241684" w:rsidP="000507D6">
            <w:r>
              <w:t>INTEGER</w:t>
            </w:r>
          </w:p>
        </w:tc>
        <w:tc>
          <w:tcPr>
            <w:tcW w:w="1452" w:type="dxa"/>
          </w:tcPr>
          <w:p w14:paraId="539AD0BD"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46B7ED" w14:textId="77777777" w:rsidR="00241684" w:rsidRPr="0005209D" w:rsidRDefault="00241684" w:rsidP="000507D6">
            <w:r w:rsidRPr="0005209D">
              <w:t>The scope of the first organized crime group that this defendant was involved in.</w:t>
            </w:r>
            <w:r>
              <w:t xml:space="preserve"> 0 represents ‘Other’, 1 represents ‘Local Only’, 2 represents ‘Trans-State’, 3 represents ‘Trans-National’.</w:t>
            </w:r>
          </w:p>
        </w:tc>
      </w:tr>
      <w:tr w:rsidR="00241684" w14:paraId="3C3D45C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41D21F" w14:textId="77777777" w:rsidR="00241684" w:rsidRDefault="00241684" w:rsidP="000507D6">
            <w:r>
              <w:t>OCName2</w:t>
            </w:r>
          </w:p>
        </w:tc>
        <w:tc>
          <w:tcPr>
            <w:cnfStyle w:val="000010000000" w:firstRow="0" w:lastRow="0" w:firstColumn="0" w:lastColumn="0" w:oddVBand="1" w:evenVBand="0" w:oddHBand="0" w:evenHBand="0" w:firstRowFirstColumn="0" w:firstRowLastColumn="0" w:lastRowFirstColumn="0" w:lastRowLastColumn="0"/>
            <w:tcW w:w="1790" w:type="dxa"/>
          </w:tcPr>
          <w:p w14:paraId="7826AD99" w14:textId="77777777" w:rsidR="00241684" w:rsidRDefault="00241684" w:rsidP="000507D6">
            <w:r>
              <w:t>VARCHAR(45)</w:t>
            </w:r>
          </w:p>
        </w:tc>
        <w:tc>
          <w:tcPr>
            <w:tcW w:w="1452" w:type="dxa"/>
          </w:tcPr>
          <w:p w14:paraId="7EDECB9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434E4E0" w14:textId="77777777" w:rsidR="00241684" w:rsidRPr="0005209D"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r w:rsidR="00241684" w14:paraId="6E04DE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15ABE746" w14:textId="77777777" w:rsidR="00241684" w:rsidRDefault="00241684" w:rsidP="000507D6">
            <w:r>
              <w:t>OCType2</w:t>
            </w:r>
          </w:p>
        </w:tc>
        <w:tc>
          <w:tcPr>
            <w:cnfStyle w:val="000010000000" w:firstRow="0" w:lastRow="0" w:firstColumn="0" w:lastColumn="0" w:oddVBand="1" w:evenVBand="0" w:oddHBand="0" w:evenHBand="0" w:firstRowFirstColumn="0" w:firstRowLastColumn="0" w:lastRowFirstColumn="0" w:lastRowLastColumn="0"/>
            <w:tcW w:w="1790" w:type="dxa"/>
          </w:tcPr>
          <w:p w14:paraId="7ED4306F" w14:textId="77777777" w:rsidR="00241684" w:rsidRDefault="00241684" w:rsidP="000507D6">
            <w:r>
              <w:t>INTEGER</w:t>
            </w:r>
          </w:p>
        </w:tc>
        <w:tc>
          <w:tcPr>
            <w:tcW w:w="1452" w:type="dxa"/>
          </w:tcPr>
          <w:p w14:paraId="2D53018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46E1412" w14:textId="77777777" w:rsidR="00241684" w:rsidRDefault="00241684" w:rsidP="000507D6">
            <w:r w:rsidRPr="0005209D">
              <w:t xml:space="preserve">The race of the </w:t>
            </w:r>
            <w:r>
              <w:t>second</w:t>
            </w:r>
            <w:r w:rsidRPr="0005209D">
              <w:t xml:space="preserve"> organized crime group that this defendant was involved in.</w:t>
            </w:r>
            <w:r>
              <w:t xml:space="preserve"> 0 represents ‘None’, 1 represents ‘Black’, 2 represents ‘White’, 3 represents ‘Hispanic’, 4 represents ‘Asian’, 5 represents ‘Other’.</w:t>
            </w:r>
          </w:p>
        </w:tc>
      </w:tr>
      <w:tr w:rsidR="00241684" w14:paraId="0B5E562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DFF235" w14:textId="77777777" w:rsidR="00241684" w:rsidRDefault="00241684" w:rsidP="000507D6">
            <w:r>
              <w:t>OCRace2</w:t>
            </w:r>
          </w:p>
        </w:tc>
        <w:tc>
          <w:tcPr>
            <w:cnfStyle w:val="000010000000" w:firstRow="0" w:lastRow="0" w:firstColumn="0" w:lastColumn="0" w:oddVBand="1" w:evenVBand="0" w:oddHBand="0" w:evenHBand="0" w:firstRowFirstColumn="0" w:firstRowLastColumn="0" w:lastRowFirstColumn="0" w:lastRowLastColumn="0"/>
            <w:tcW w:w="1790" w:type="dxa"/>
          </w:tcPr>
          <w:p w14:paraId="695BC739" w14:textId="77777777" w:rsidR="00241684" w:rsidRDefault="00241684" w:rsidP="000507D6">
            <w:r>
              <w:t>INTEGER</w:t>
            </w:r>
          </w:p>
        </w:tc>
        <w:tc>
          <w:tcPr>
            <w:tcW w:w="1452" w:type="dxa"/>
          </w:tcPr>
          <w:p w14:paraId="00F6CC1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008E43" w14:textId="77777777" w:rsidR="00241684" w:rsidRDefault="00241684" w:rsidP="000507D6">
            <w:r w:rsidRPr="0005209D">
              <w:t xml:space="preserve">The scope of the </w:t>
            </w:r>
            <w:r>
              <w:t>second</w:t>
            </w:r>
            <w:r w:rsidRPr="0005209D">
              <w:t xml:space="preserve"> organized crime group that this defendant was involved in.</w:t>
            </w:r>
            <w:r>
              <w:t xml:space="preserve"> 0 represents ‘Other’, 1 represents ‘Local Only’, 2 represents ‘Trans-State’, 3 represents ‘Trans-National’.</w:t>
            </w:r>
          </w:p>
        </w:tc>
      </w:tr>
      <w:tr w:rsidR="00241684" w14:paraId="38FB11C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D1B7217" w14:textId="77777777" w:rsidR="00241684" w:rsidRDefault="00241684" w:rsidP="000507D6">
            <w:r>
              <w:t>OCScope2</w:t>
            </w:r>
          </w:p>
        </w:tc>
        <w:tc>
          <w:tcPr>
            <w:cnfStyle w:val="000010000000" w:firstRow="0" w:lastRow="0" w:firstColumn="0" w:lastColumn="0" w:oddVBand="1" w:evenVBand="0" w:oddHBand="0" w:evenHBand="0" w:firstRowFirstColumn="0" w:firstRowLastColumn="0" w:lastRowFirstColumn="0" w:lastRowLastColumn="0"/>
            <w:tcW w:w="1790" w:type="dxa"/>
          </w:tcPr>
          <w:p w14:paraId="60F4B7BB" w14:textId="77777777" w:rsidR="00241684" w:rsidRDefault="00241684" w:rsidP="000507D6">
            <w:r>
              <w:t>INTEGER</w:t>
            </w:r>
          </w:p>
        </w:tc>
        <w:tc>
          <w:tcPr>
            <w:tcW w:w="1452" w:type="dxa"/>
          </w:tcPr>
          <w:p w14:paraId="27395B2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A8EF4" w14:textId="77777777" w:rsidR="00241684"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bl>
    <w:p w14:paraId="12E6427C" w14:textId="77777777" w:rsidR="00241684" w:rsidRDefault="00241684" w:rsidP="00241684"/>
    <w:p w14:paraId="26914931" w14:textId="77777777" w:rsidR="00241684" w:rsidRDefault="00241684" w:rsidP="00241684">
      <w:pPr>
        <w:rPr>
          <w:b/>
        </w:rPr>
      </w:pPr>
    </w:p>
    <w:p w14:paraId="2EB1B4D8" w14:textId="77777777" w:rsidR="00241684" w:rsidRPr="00C3568D" w:rsidRDefault="00241684" w:rsidP="00241684">
      <w:r>
        <w:rPr>
          <w:b/>
        </w:rPr>
        <w:lastRenderedPageBreak/>
        <w:t>DataInProgress table:</w:t>
      </w:r>
    </w:p>
    <w:p w14:paraId="7273865A" w14:textId="77777777" w:rsidR="00241684" w:rsidRDefault="00241684" w:rsidP="00241684">
      <w:r>
        <w:t xml:space="preserve">The </w:t>
      </w:r>
      <w:r>
        <w:rPr>
          <w:b/>
        </w:rPr>
        <w:t>DataInProgress</w:t>
      </w:r>
      <w:r>
        <w:t xml:space="preserve"> table features exactly the same information as the </w:t>
      </w:r>
      <w:r>
        <w:rPr>
          <w:b/>
        </w:rPr>
        <w:t>Data</w:t>
      </w:r>
      <w:r>
        <w:t xml:space="preserve"> table. However, our client wanted to separate the data into two tables with one being for finalized information and one being for information still in progress. The only additional field in </w:t>
      </w:r>
      <w:r>
        <w:rPr>
          <w:b/>
        </w:rPr>
        <w:t>DataInProgress</w:t>
      </w:r>
      <w:r>
        <w:t xml:space="preserve"> is:</w:t>
      </w:r>
    </w:p>
    <w:tbl>
      <w:tblPr>
        <w:tblStyle w:val="LightList-Accent1"/>
        <w:tblW w:w="0" w:type="auto"/>
        <w:tblLook w:val="00A0" w:firstRow="1" w:lastRow="0" w:firstColumn="1" w:lastColumn="0" w:noHBand="0" w:noVBand="0"/>
      </w:tblPr>
      <w:tblGrid>
        <w:gridCol w:w="2403"/>
        <w:gridCol w:w="1395"/>
        <w:gridCol w:w="5760"/>
      </w:tblGrid>
      <w:tr w:rsidR="00241684" w14:paraId="062A9EF9"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54F61A43"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395" w:type="dxa"/>
          </w:tcPr>
          <w:p w14:paraId="005A6804" w14:textId="77777777" w:rsidR="00241684" w:rsidRDefault="00241684" w:rsidP="000507D6">
            <w:r>
              <w:t>Type</w:t>
            </w:r>
          </w:p>
        </w:tc>
        <w:tc>
          <w:tcPr>
            <w:tcW w:w="5760" w:type="dxa"/>
          </w:tcPr>
          <w:p w14:paraId="2755159B"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14:paraId="6F179E6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2C217925" w14:textId="77777777" w:rsidR="00241684" w:rsidRPr="00C3568D" w:rsidRDefault="00241684" w:rsidP="000507D6">
            <w:pPr>
              <w:rPr>
                <w:b w:val="0"/>
              </w:rPr>
            </w:pPr>
            <w:proofErr w:type="spellStart"/>
            <w:r>
              <w:t>SubmittedForReview</w:t>
            </w:r>
            <w:proofErr w:type="spellEnd"/>
          </w:p>
        </w:tc>
        <w:tc>
          <w:tcPr>
            <w:cnfStyle w:val="000010000000" w:firstRow="0" w:lastRow="0" w:firstColumn="0" w:lastColumn="0" w:oddVBand="1" w:evenVBand="0" w:oddHBand="0" w:evenHBand="0" w:firstRowFirstColumn="0" w:firstRowLastColumn="0" w:lastRowFirstColumn="0" w:lastRowLastColumn="0"/>
            <w:tcW w:w="1395" w:type="dxa"/>
          </w:tcPr>
          <w:p w14:paraId="1B314D3F" w14:textId="77777777" w:rsidR="00241684" w:rsidRDefault="00241684" w:rsidP="000507D6">
            <w:r>
              <w:t>BOOLEAN</w:t>
            </w:r>
          </w:p>
        </w:tc>
        <w:tc>
          <w:tcPr>
            <w:tcW w:w="5760" w:type="dxa"/>
          </w:tcPr>
          <w:p w14:paraId="4D6D2455" w14:textId="77777777" w:rsidR="00241684" w:rsidRPr="00C3568D" w:rsidRDefault="00241684" w:rsidP="000507D6">
            <w:pPr>
              <w:cnfStyle w:val="000000100000" w:firstRow="0" w:lastRow="0" w:firstColumn="0" w:lastColumn="0" w:oddVBand="0" w:evenVBand="0" w:oddHBand="1" w:evenHBand="0" w:firstRowFirstColumn="0" w:firstRowLastColumn="0" w:lastRowFirstColumn="0" w:lastRowLastColumn="0"/>
            </w:pPr>
            <w:r>
              <w:t xml:space="preserve">If true, this case will be displayed for administrators to publish to </w:t>
            </w:r>
            <w:r>
              <w:rPr>
                <w:b/>
              </w:rPr>
              <w:t>Data</w:t>
            </w:r>
            <w:r>
              <w:t>. If false, the case is still being revised.</w:t>
            </w:r>
          </w:p>
        </w:tc>
      </w:tr>
    </w:tbl>
    <w:p w14:paraId="1718C47A" w14:textId="77777777" w:rsidR="00E90891" w:rsidRDefault="00E90891" w:rsidP="00E90891">
      <w:pPr>
        <w:pStyle w:val="Heading2"/>
      </w:pPr>
      <w:r>
        <w:t>4.5 Case Data Model</w:t>
      </w:r>
    </w:p>
    <w:p w14:paraId="2C363CFC" w14:textId="77777777" w:rsidR="00E90891" w:rsidRPr="00DF7DB3" w:rsidRDefault="00E90891" w:rsidP="00E90891">
      <w:r>
        <w:t xml:space="preserve">The following is a JSON representation of how the case data is structured in various parts of the application to provide some amount of structure to the </w:t>
      </w:r>
      <w:proofErr w:type="spellStart"/>
      <w:r>
        <w:t>denormalized</w:t>
      </w:r>
      <w:proofErr w:type="spellEnd"/>
      <w:r>
        <w:t xml:space="preserve"> case information. Controllers that utilize </w:t>
      </w:r>
      <w:r>
        <w:rPr>
          <w:b/>
        </w:rPr>
        <w:t>$</w:t>
      </w:r>
      <w:proofErr w:type="spellStart"/>
      <w:r>
        <w:rPr>
          <w:b/>
        </w:rPr>
        <w:t>case_info</w:t>
      </w:r>
      <w:proofErr w:type="spellEnd"/>
      <w:r>
        <w:t xml:space="preserve"> or something similar will use a structure like this.</w:t>
      </w:r>
    </w:p>
    <w:p w14:paraId="37CE6005" w14:textId="77777777" w:rsidR="00E90891" w:rsidRDefault="00E90891" w:rsidP="00E90891">
      <w:pPr>
        <w:pStyle w:val="NoSpacing"/>
      </w:pPr>
      <w:r>
        <w:t>Case = {</w:t>
      </w:r>
    </w:p>
    <w:p w14:paraId="03467CCE" w14:textId="77777777" w:rsidR="00E90891" w:rsidRDefault="00E90891" w:rsidP="00E90891">
      <w:pPr>
        <w:pStyle w:val="NoSpacing"/>
      </w:pPr>
      <w:r>
        <w:tab/>
      </w:r>
      <w:proofErr w:type="spellStart"/>
      <w:r>
        <w:t>CaseName</w:t>
      </w:r>
      <w:proofErr w:type="spellEnd"/>
      <w:r>
        <w:t>,</w:t>
      </w:r>
    </w:p>
    <w:p w14:paraId="422EAE46" w14:textId="77777777" w:rsidR="00E90891" w:rsidRDefault="00E90891" w:rsidP="00E90891">
      <w:pPr>
        <w:pStyle w:val="NoSpacing"/>
        <w:ind w:firstLine="720"/>
      </w:pPr>
      <w:proofErr w:type="spellStart"/>
      <w:r>
        <w:t>CaseNumber</w:t>
      </w:r>
      <w:proofErr w:type="spellEnd"/>
      <w:r>
        <w:t>,</w:t>
      </w:r>
    </w:p>
    <w:p w14:paraId="13E07931" w14:textId="77777777" w:rsidR="00E90891" w:rsidRDefault="00E90891" w:rsidP="00E90891">
      <w:pPr>
        <w:pStyle w:val="NoSpacing"/>
      </w:pPr>
      <w:r>
        <w:tab/>
      </w:r>
      <w:proofErr w:type="spellStart"/>
      <w:r>
        <w:t>ChargeDate</w:t>
      </w:r>
      <w:proofErr w:type="spellEnd"/>
      <w:r>
        <w:t>,</w:t>
      </w:r>
    </w:p>
    <w:p w14:paraId="25961B67" w14:textId="77777777" w:rsidR="00E90891" w:rsidRDefault="00E90891" w:rsidP="00E90891">
      <w:pPr>
        <w:pStyle w:val="NoSpacing"/>
      </w:pPr>
      <w:r>
        <w:tab/>
      </w:r>
      <w:proofErr w:type="spellStart"/>
      <w:r>
        <w:t>LaborTraf</w:t>
      </w:r>
      <w:proofErr w:type="spellEnd"/>
      <w:r>
        <w:t>,</w:t>
      </w:r>
    </w:p>
    <w:p w14:paraId="0AA606A7" w14:textId="77777777" w:rsidR="00E90891" w:rsidRDefault="00E90891" w:rsidP="00E90891">
      <w:pPr>
        <w:pStyle w:val="NoSpacing"/>
        <w:ind w:firstLine="720"/>
      </w:pPr>
      <w:proofErr w:type="spellStart"/>
      <w:r>
        <w:t>AdultSexTraf</w:t>
      </w:r>
      <w:proofErr w:type="spellEnd"/>
      <w:r>
        <w:t>,</w:t>
      </w:r>
    </w:p>
    <w:p w14:paraId="1E59EC0B" w14:textId="77777777" w:rsidR="00E90891" w:rsidRDefault="00E90891" w:rsidP="00E90891">
      <w:pPr>
        <w:pStyle w:val="NoSpacing"/>
        <w:ind w:firstLine="720"/>
      </w:pPr>
      <w:proofErr w:type="spellStart"/>
      <w:r>
        <w:t>MinorSexTraf</w:t>
      </w:r>
      <w:proofErr w:type="spellEnd"/>
      <w:r>
        <w:t>,</w:t>
      </w:r>
    </w:p>
    <w:p w14:paraId="7AC11E63" w14:textId="77777777" w:rsidR="00E90891" w:rsidRDefault="00E90891" w:rsidP="00E90891">
      <w:pPr>
        <w:pStyle w:val="NoSpacing"/>
        <w:ind w:firstLine="720"/>
      </w:pPr>
      <w:proofErr w:type="spellStart"/>
      <w:r>
        <w:t>NumDef</w:t>
      </w:r>
      <w:proofErr w:type="spellEnd"/>
      <w:r>
        <w:t>,</w:t>
      </w:r>
    </w:p>
    <w:p w14:paraId="5DB7A53D" w14:textId="77777777" w:rsidR="00E90891" w:rsidRDefault="00E90891" w:rsidP="00E90891">
      <w:pPr>
        <w:pStyle w:val="NoSpacing"/>
        <w:ind w:firstLine="720"/>
      </w:pPr>
      <w:r>
        <w:t>State,</w:t>
      </w:r>
    </w:p>
    <w:p w14:paraId="694AF6F0" w14:textId="77777777" w:rsidR="00E90891" w:rsidRDefault="00E90891" w:rsidP="00E90891">
      <w:pPr>
        <w:pStyle w:val="NoSpacing"/>
        <w:ind w:firstLine="720"/>
      </w:pPr>
      <w:proofErr w:type="spellStart"/>
      <w:r>
        <w:t>FedDistrictLoc</w:t>
      </w:r>
      <w:proofErr w:type="spellEnd"/>
      <w:r>
        <w:t>,</w:t>
      </w:r>
    </w:p>
    <w:p w14:paraId="7BF056F6" w14:textId="77777777" w:rsidR="00E90891" w:rsidRDefault="00E90891" w:rsidP="00E90891">
      <w:pPr>
        <w:pStyle w:val="NoSpacing"/>
        <w:ind w:firstLine="720"/>
      </w:pPr>
      <w:proofErr w:type="spellStart"/>
      <w:r>
        <w:t>FedDistrictNum</w:t>
      </w:r>
      <w:proofErr w:type="spellEnd"/>
      <w:r>
        <w:t>,</w:t>
      </w:r>
    </w:p>
    <w:p w14:paraId="4E450C49" w14:textId="77777777" w:rsidR="00E90891" w:rsidRDefault="00E90891" w:rsidP="00E90891">
      <w:pPr>
        <w:pStyle w:val="NoSpacing"/>
        <w:ind w:firstLine="720"/>
      </w:pPr>
      <w:proofErr w:type="spellStart"/>
      <w:r>
        <w:t>CaseSummary</w:t>
      </w:r>
      <w:proofErr w:type="spellEnd"/>
      <w:r>
        <w:t>,</w:t>
      </w:r>
    </w:p>
    <w:p w14:paraId="49F51C2B" w14:textId="77777777" w:rsidR="00E90891" w:rsidRDefault="00E90891" w:rsidP="00E90891">
      <w:pPr>
        <w:pStyle w:val="NoSpacing"/>
        <w:ind w:firstLine="720"/>
      </w:pPr>
      <w:proofErr w:type="spellStart"/>
      <w:r>
        <w:t>JudgeName</w:t>
      </w:r>
      <w:proofErr w:type="spellEnd"/>
      <w:r>
        <w:t>,</w:t>
      </w:r>
    </w:p>
    <w:p w14:paraId="5B467AAE" w14:textId="77777777" w:rsidR="00E90891" w:rsidRDefault="00E90891" w:rsidP="00E90891">
      <w:pPr>
        <w:pStyle w:val="NoSpacing"/>
        <w:ind w:firstLine="720"/>
      </w:pPr>
      <w:proofErr w:type="spellStart"/>
      <w:r>
        <w:t>JudgeRace</w:t>
      </w:r>
      <w:proofErr w:type="spellEnd"/>
      <w:r>
        <w:t>,</w:t>
      </w:r>
    </w:p>
    <w:p w14:paraId="39DD55FB" w14:textId="77777777" w:rsidR="00E90891" w:rsidRDefault="00E90891" w:rsidP="00E90891">
      <w:pPr>
        <w:pStyle w:val="NoSpacing"/>
        <w:ind w:firstLine="720"/>
      </w:pPr>
      <w:proofErr w:type="spellStart"/>
      <w:r>
        <w:t>JudgeGen</w:t>
      </w:r>
      <w:proofErr w:type="spellEnd"/>
      <w:r>
        <w:t>,</w:t>
      </w:r>
    </w:p>
    <w:p w14:paraId="7B383FD1" w14:textId="77777777" w:rsidR="00E90891" w:rsidRDefault="00E90891" w:rsidP="00E90891">
      <w:pPr>
        <w:pStyle w:val="NoSpacing"/>
        <w:ind w:firstLine="720"/>
      </w:pPr>
      <w:proofErr w:type="spellStart"/>
      <w:r>
        <w:t>JudgeTenure</w:t>
      </w:r>
      <w:proofErr w:type="spellEnd"/>
      <w:r>
        <w:t>,</w:t>
      </w:r>
    </w:p>
    <w:p w14:paraId="37F539A0" w14:textId="77777777" w:rsidR="00E90891" w:rsidRDefault="00E90891" w:rsidP="00E90891">
      <w:pPr>
        <w:pStyle w:val="NoSpacing"/>
        <w:ind w:firstLine="720"/>
      </w:pPr>
      <w:proofErr w:type="spellStart"/>
      <w:r>
        <w:t>JudgeApptBy</w:t>
      </w:r>
      <w:proofErr w:type="spellEnd"/>
    </w:p>
    <w:p w14:paraId="55B07CF9" w14:textId="77777777" w:rsidR="00E90891" w:rsidRDefault="00E90891" w:rsidP="00E90891">
      <w:pPr>
        <w:pStyle w:val="NoSpacing"/>
        <w:ind w:firstLine="720"/>
      </w:pPr>
      <w:proofErr w:type="spellStart"/>
      <w:r>
        <w:t>NumVic</w:t>
      </w:r>
      <w:proofErr w:type="spellEnd"/>
      <w:r>
        <w:t>,</w:t>
      </w:r>
    </w:p>
    <w:p w14:paraId="6EB75218" w14:textId="77777777" w:rsidR="00E90891" w:rsidRDefault="00E90891" w:rsidP="00E90891">
      <w:pPr>
        <w:pStyle w:val="NoSpacing"/>
        <w:ind w:firstLine="720"/>
      </w:pPr>
      <w:proofErr w:type="spellStart"/>
      <w:r>
        <w:t>NumVicMinor</w:t>
      </w:r>
      <w:proofErr w:type="spellEnd"/>
      <w:r>
        <w:t>,</w:t>
      </w:r>
    </w:p>
    <w:p w14:paraId="09D5434E" w14:textId="77777777" w:rsidR="00E90891" w:rsidRDefault="00E90891" w:rsidP="00E90891">
      <w:pPr>
        <w:pStyle w:val="NoSpacing"/>
        <w:ind w:firstLine="720"/>
      </w:pPr>
      <w:proofErr w:type="spellStart"/>
      <w:r>
        <w:t>NumVicForeign</w:t>
      </w:r>
      <w:proofErr w:type="spellEnd"/>
      <w:r>
        <w:t>,</w:t>
      </w:r>
    </w:p>
    <w:p w14:paraId="5583C00E" w14:textId="77777777" w:rsidR="00E90891" w:rsidRDefault="00E90891" w:rsidP="00E90891">
      <w:pPr>
        <w:pStyle w:val="NoSpacing"/>
        <w:ind w:firstLine="720"/>
      </w:pPr>
      <w:proofErr w:type="spellStart"/>
      <w:r>
        <w:t>NumVicFemale</w:t>
      </w:r>
      <w:proofErr w:type="spellEnd"/>
      <w:r>
        <w:t>,</w:t>
      </w:r>
    </w:p>
    <w:p w14:paraId="3A6BC62F" w14:textId="77777777" w:rsidR="00E90891" w:rsidRDefault="00E90891" w:rsidP="00E90891">
      <w:pPr>
        <w:pStyle w:val="NoSpacing"/>
        <w:ind w:firstLine="720"/>
      </w:pPr>
      <w:proofErr w:type="gramStart"/>
      <w:r>
        <w:t>Defendants :</w:t>
      </w:r>
      <w:proofErr w:type="gramEnd"/>
      <w:r>
        <w:t xml:space="preserve"> [</w:t>
      </w:r>
    </w:p>
    <w:p w14:paraId="539EBE88" w14:textId="77777777" w:rsidR="00E90891" w:rsidRDefault="00E90891" w:rsidP="00E90891">
      <w:pPr>
        <w:pStyle w:val="NoSpacing"/>
        <w:ind w:firstLine="720"/>
      </w:pPr>
      <w:r>
        <w:tab/>
        <w:t>{</w:t>
      </w:r>
    </w:p>
    <w:p w14:paraId="0C004FDC" w14:textId="77777777" w:rsidR="00E90891" w:rsidRDefault="00E90891" w:rsidP="00E90891">
      <w:pPr>
        <w:pStyle w:val="NoSpacing"/>
        <w:ind w:firstLine="720"/>
      </w:pPr>
      <w:r>
        <w:tab/>
      </w:r>
      <w:r>
        <w:tab/>
      </w:r>
      <w:proofErr w:type="spellStart"/>
      <w:r>
        <w:t>DefLas</w:t>
      </w:r>
      <w:proofErr w:type="spellEnd"/>
      <w:r>
        <w:tab/>
        <w:t>t,</w:t>
      </w:r>
    </w:p>
    <w:p w14:paraId="03046658" w14:textId="77777777" w:rsidR="00E90891" w:rsidRDefault="00E90891" w:rsidP="00E90891">
      <w:pPr>
        <w:pStyle w:val="NoSpacing"/>
        <w:ind w:left="1440" w:firstLine="720"/>
      </w:pPr>
      <w:proofErr w:type="spellStart"/>
      <w:r>
        <w:t>DefFirst</w:t>
      </w:r>
      <w:proofErr w:type="spellEnd"/>
      <w:r>
        <w:t>,</w:t>
      </w:r>
    </w:p>
    <w:p w14:paraId="5AD6F304" w14:textId="77777777" w:rsidR="00E90891" w:rsidRDefault="00E90891" w:rsidP="00E90891">
      <w:pPr>
        <w:pStyle w:val="NoSpacing"/>
        <w:ind w:left="1440" w:firstLine="720"/>
      </w:pPr>
      <w:r>
        <w:t>Alias,</w:t>
      </w:r>
      <w:r>
        <w:tab/>
      </w:r>
    </w:p>
    <w:p w14:paraId="0335D160" w14:textId="77777777" w:rsidR="00E90891" w:rsidRDefault="00E90891" w:rsidP="00E90891">
      <w:pPr>
        <w:pStyle w:val="NoSpacing"/>
        <w:ind w:left="1440" w:firstLine="720"/>
      </w:pPr>
      <w:r>
        <w:t>Gender,</w:t>
      </w:r>
    </w:p>
    <w:p w14:paraId="42AE1017" w14:textId="77777777" w:rsidR="00E90891" w:rsidRDefault="00E90891" w:rsidP="00E90891">
      <w:pPr>
        <w:pStyle w:val="NoSpacing"/>
        <w:ind w:left="1440" w:firstLine="720"/>
      </w:pPr>
      <w:r>
        <w:t>Race,</w:t>
      </w:r>
    </w:p>
    <w:p w14:paraId="2AAC0F63" w14:textId="77777777" w:rsidR="00E90891" w:rsidRDefault="00E90891" w:rsidP="00E90891">
      <w:pPr>
        <w:pStyle w:val="NoSpacing"/>
        <w:ind w:left="1440" w:firstLine="720"/>
      </w:pPr>
      <w:proofErr w:type="spellStart"/>
      <w:r>
        <w:t>Birthda</w:t>
      </w:r>
      <w:proofErr w:type="spellEnd"/>
      <w:r>
        <w:tab/>
      </w:r>
      <w:proofErr w:type="spellStart"/>
      <w:proofErr w:type="gramStart"/>
      <w:r>
        <w:t>te</w:t>
      </w:r>
      <w:proofErr w:type="spellEnd"/>
      <w:proofErr w:type="gramEnd"/>
      <w:r>
        <w:t>,</w:t>
      </w:r>
    </w:p>
    <w:p w14:paraId="25D708F5" w14:textId="77777777" w:rsidR="00E90891" w:rsidRDefault="00E90891" w:rsidP="00E90891">
      <w:pPr>
        <w:pStyle w:val="NoSpacing"/>
        <w:ind w:left="1440" w:firstLine="720"/>
      </w:pPr>
      <w:proofErr w:type="spellStart"/>
      <w:r>
        <w:t>ArrestAge</w:t>
      </w:r>
      <w:proofErr w:type="spellEnd"/>
      <w:r>
        <w:t>,</w:t>
      </w:r>
    </w:p>
    <w:p w14:paraId="457F5720" w14:textId="77777777" w:rsidR="00E90891" w:rsidRDefault="00E90891" w:rsidP="00E90891">
      <w:pPr>
        <w:pStyle w:val="NoSpacing"/>
        <w:ind w:left="1440" w:firstLine="720"/>
      </w:pPr>
      <w:r>
        <w:lastRenderedPageBreak/>
        <w:t>Detained,</w:t>
      </w:r>
    </w:p>
    <w:p w14:paraId="413E4256" w14:textId="77777777" w:rsidR="00E90891" w:rsidRDefault="00E90891" w:rsidP="00E90891">
      <w:pPr>
        <w:pStyle w:val="NoSpacing"/>
        <w:ind w:left="1440" w:firstLine="720"/>
      </w:pPr>
      <w:proofErr w:type="spellStart"/>
      <w:r>
        <w:t>BailType</w:t>
      </w:r>
      <w:proofErr w:type="spellEnd"/>
      <w:r>
        <w:t>,</w:t>
      </w:r>
    </w:p>
    <w:p w14:paraId="0C83C3AC" w14:textId="77777777" w:rsidR="00E90891" w:rsidRDefault="00E90891" w:rsidP="00E90891">
      <w:pPr>
        <w:pStyle w:val="NoSpacing"/>
        <w:ind w:left="1440" w:firstLine="720"/>
      </w:pPr>
      <w:proofErr w:type="spellStart"/>
      <w:r>
        <w:t>BailAmount</w:t>
      </w:r>
      <w:proofErr w:type="spellEnd"/>
      <w:r>
        <w:t>,</w:t>
      </w:r>
    </w:p>
    <w:p w14:paraId="35F65C93" w14:textId="77777777" w:rsidR="00E90891" w:rsidRDefault="00E90891" w:rsidP="00E90891">
      <w:pPr>
        <w:pStyle w:val="NoSpacing"/>
        <w:ind w:left="1440" w:firstLine="720"/>
      </w:pPr>
      <w:proofErr w:type="spellStart"/>
      <w:r>
        <w:t>FelCharged</w:t>
      </w:r>
      <w:proofErr w:type="spellEnd"/>
      <w:r>
        <w:t>,</w:t>
      </w:r>
    </w:p>
    <w:p w14:paraId="474A4AFE" w14:textId="77777777" w:rsidR="00E90891" w:rsidRDefault="00E90891" w:rsidP="00E90891">
      <w:pPr>
        <w:pStyle w:val="NoSpacing"/>
        <w:ind w:left="1440" w:firstLine="720"/>
      </w:pPr>
      <w:proofErr w:type="spellStart"/>
      <w:r>
        <w:t>FelSentenced</w:t>
      </w:r>
      <w:proofErr w:type="spellEnd"/>
      <w:r>
        <w:t>,</w:t>
      </w:r>
    </w:p>
    <w:p w14:paraId="082BD914" w14:textId="77777777" w:rsidR="00E90891" w:rsidRDefault="00E90891" w:rsidP="00E90891">
      <w:pPr>
        <w:pStyle w:val="NoSpacing"/>
        <w:ind w:left="1440" w:firstLine="720"/>
      </w:pPr>
      <w:proofErr w:type="spellStart"/>
      <w:r>
        <w:t>DateTerm</w:t>
      </w:r>
      <w:proofErr w:type="spellEnd"/>
      <w:r>
        <w:t>,</w:t>
      </w:r>
    </w:p>
    <w:p w14:paraId="15338FD6" w14:textId="77777777" w:rsidR="00E90891" w:rsidRDefault="00E90891" w:rsidP="00E90891">
      <w:pPr>
        <w:pStyle w:val="NoSpacing"/>
        <w:ind w:left="1440" w:firstLine="720"/>
      </w:pPr>
      <w:proofErr w:type="spellStart"/>
      <w:r>
        <w:t>SentDate</w:t>
      </w:r>
      <w:proofErr w:type="spellEnd"/>
      <w:r>
        <w:t>,</w:t>
      </w:r>
    </w:p>
    <w:p w14:paraId="7621C7BA" w14:textId="77777777" w:rsidR="00E90891" w:rsidRDefault="00E90891" w:rsidP="00E90891">
      <w:pPr>
        <w:pStyle w:val="NoSpacing"/>
        <w:ind w:left="1440" w:firstLine="720"/>
      </w:pPr>
      <w:proofErr w:type="spellStart"/>
      <w:r>
        <w:t>TotalSentence</w:t>
      </w:r>
      <w:proofErr w:type="spellEnd"/>
      <w:r>
        <w:t>,</w:t>
      </w:r>
    </w:p>
    <w:p w14:paraId="08F81340" w14:textId="77777777" w:rsidR="00E90891" w:rsidRDefault="00E90891" w:rsidP="00E90891">
      <w:pPr>
        <w:pStyle w:val="NoSpacing"/>
        <w:ind w:left="1440" w:firstLine="720"/>
      </w:pPr>
      <w:r>
        <w:t>Restitution,</w:t>
      </w:r>
    </w:p>
    <w:p w14:paraId="30072849" w14:textId="77777777" w:rsidR="00E90891" w:rsidRDefault="00E90891" w:rsidP="00E90891">
      <w:pPr>
        <w:pStyle w:val="NoSpacing"/>
        <w:ind w:left="1440" w:firstLine="720"/>
      </w:pPr>
      <w:proofErr w:type="spellStart"/>
      <w:r>
        <w:t>AssetForfeit</w:t>
      </w:r>
      <w:proofErr w:type="spellEnd"/>
      <w:r>
        <w:t>,</w:t>
      </w:r>
    </w:p>
    <w:p w14:paraId="1DA14E8A" w14:textId="77777777" w:rsidR="00E90891" w:rsidRDefault="00E90891" w:rsidP="00E90891">
      <w:pPr>
        <w:pStyle w:val="NoSpacing"/>
        <w:ind w:left="1440" w:firstLine="720"/>
      </w:pPr>
      <w:proofErr w:type="spellStart"/>
      <w:r>
        <w:t>SupRelease</w:t>
      </w:r>
      <w:proofErr w:type="spellEnd"/>
      <w:r>
        <w:t>,</w:t>
      </w:r>
    </w:p>
    <w:p w14:paraId="504ECBB0" w14:textId="77777777" w:rsidR="00E90891" w:rsidRDefault="00E90891" w:rsidP="00E90891">
      <w:pPr>
        <w:pStyle w:val="NoSpacing"/>
        <w:ind w:left="1440" w:firstLine="720"/>
      </w:pPr>
      <w:r>
        <w:t>Probation,</w:t>
      </w:r>
    </w:p>
    <w:p w14:paraId="79E90AAE" w14:textId="77777777" w:rsidR="00E90891" w:rsidRDefault="00E90891" w:rsidP="00E90891">
      <w:pPr>
        <w:pStyle w:val="NoSpacing"/>
        <w:ind w:left="1440" w:firstLine="720"/>
      </w:pPr>
      <w:r>
        <w:t>Charges: [</w:t>
      </w:r>
      <w:r>
        <w:br/>
      </w:r>
      <w:r>
        <w:tab/>
      </w:r>
      <w:r>
        <w:tab/>
        <w:t>{</w:t>
      </w:r>
    </w:p>
    <w:p w14:paraId="7C4BBD0D" w14:textId="77777777" w:rsidR="00E90891" w:rsidRDefault="00E90891" w:rsidP="00E90891">
      <w:pPr>
        <w:pStyle w:val="NoSpacing"/>
        <w:ind w:left="720" w:firstLine="720"/>
      </w:pPr>
      <w:r>
        <w:tab/>
      </w:r>
      <w:r>
        <w:tab/>
      </w:r>
      <w:r>
        <w:tab/>
        <w:t>Statute,</w:t>
      </w:r>
    </w:p>
    <w:p w14:paraId="00A0A811" w14:textId="77777777" w:rsidR="00E90891" w:rsidRDefault="00E90891" w:rsidP="00E90891">
      <w:pPr>
        <w:pStyle w:val="NoSpacing"/>
        <w:ind w:left="720" w:firstLine="720"/>
      </w:pPr>
      <w:r>
        <w:tab/>
      </w:r>
      <w:r>
        <w:tab/>
      </w:r>
      <w:r>
        <w:tab/>
        <w:t>Counts,</w:t>
      </w:r>
    </w:p>
    <w:p w14:paraId="2E5C4FE5" w14:textId="77777777" w:rsidR="00E90891" w:rsidRDefault="00E90891" w:rsidP="00E90891">
      <w:pPr>
        <w:pStyle w:val="NoSpacing"/>
        <w:ind w:left="720" w:firstLine="720"/>
      </w:pPr>
      <w:r>
        <w:tab/>
      </w:r>
      <w:r>
        <w:tab/>
      </w:r>
      <w:r>
        <w:tab/>
      </w:r>
      <w:proofErr w:type="spellStart"/>
      <w:r>
        <w:t>CountsNP</w:t>
      </w:r>
      <w:proofErr w:type="spellEnd"/>
      <w:r>
        <w:t>,</w:t>
      </w:r>
    </w:p>
    <w:p w14:paraId="2671D51E" w14:textId="77777777" w:rsidR="00E90891" w:rsidRDefault="00E90891" w:rsidP="00E90891">
      <w:pPr>
        <w:pStyle w:val="NoSpacing"/>
        <w:ind w:left="720" w:firstLine="720"/>
      </w:pPr>
      <w:r>
        <w:tab/>
      </w:r>
      <w:r>
        <w:tab/>
      </w:r>
      <w:r>
        <w:tab/>
      </w:r>
      <w:proofErr w:type="spellStart"/>
      <w:r>
        <w:t>PleaDismissed</w:t>
      </w:r>
      <w:proofErr w:type="spellEnd"/>
      <w:r>
        <w:t>,</w:t>
      </w:r>
    </w:p>
    <w:p w14:paraId="7809A577" w14:textId="77777777" w:rsidR="00E90891" w:rsidRDefault="00E90891" w:rsidP="00E90891">
      <w:pPr>
        <w:pStyle w:val="NoSpacing"/>
        <w:ind w:left="720" w:firstLine="720"/>
      </w:pPr>
      <w:r>
        <w:tab/>
      </w:r>
      <w:r>
        <w:tab/>
      </w:r>
      <w:r>
        <w:tab/>
      </w:r>
      <w:proofErr w:type="spellStart"/>
      <w:r>
        <w:t>PleaGuilty</w:t>
      </w:r>
      <w:proofErr w:type="spellEnd"/>
      <w:r>
        <w:t>,</w:t>
      </w:r>
    </w:p>
    <w:p w14:paraId="251DCC51" w14:textId="77777777" w:rsidR="00E90891" w:rsidRDefault="00E90891" w:rsidP="00E90891">
      <w:pPr>
        <w:pStyle w:val="NoSpacing"/>
        <w:ind w:left="720" w:firstLine="720"/>
      </w:pPr>
      <w:r>
        <w:tab/>
      </w:r>
      <w:r>
        <w:tab/>
      </w:r>
      <w:r>
        <w:tab/>
      </w:r>
      <w:proofErr w:type="spellStart"/>
      <w:r>
        <w:t>TrialGuilty</w:t>
      </w:r>
      <w:proofErr w:type="spellEnd"/>
      <w:r>
        <w:t>,</w:t>
      </w:r>
    </w:p>
    <w:p w14:paraId="033407E3" w14:textId="77777777" w:rsidR="00E90891" w:rsidRDefault="00E90891" w:rsidP="00E90891">
      <w:pPr>
        <w:pStyle w:val="NoSpacing"/>
        <w:ind w:left="720" w:firstLine="720"/>
      </w:pPr>
      <w:r>
        <w:tab/>
      </w:r>
      <w:r>
        <w:tab/>
      </w:r>
      <w:r>
        <w:tab/>
      </w:r>
      <w:proofErr w:type="spellStart"/>
      <w:r>
        <w:t>TrialNG</w:t>
      </w:r>
      <w:proofErr w:type="spellEnd"/>
      <w:r>
        <w:t>,</w:t>
      </w:r>
    </w:p>
    <w:p w14:paraId="7E1F3560" w14:textId="77777777" w:rsidR="00E90891" w:rsidRDefault="00E90891" w:rsidP="00E90891">
      <w:pPr>
        <w:pStyle w:val="NoSpacing"/>
        <w:ind w:left="720" w:firstLine="720"/>
      </w:pPr>
      <w:r>
        <w:tab/>
      </w:r>
      <w:r>
        <w:tab/>
      </w:r>
      <w:r>
        <w:tab/>
        <w:t>Fines,</w:t>
      </w:r>
    </w:p>
    <w:p w14:paraId="0E4FA0A3" w14:textId="77777777" w:rsidR="00E90891" w:rsidRDefault="00E90891" w:rsidP="00E90891">
      <w:pPr>
        <w:pStyle w:val="NoSpacing"/>
        <w:ind w:left="720" w:firstLine="720"/>
      </w:pPr>
      <w:r>
        <w:tab/>
      </w:r>
      <w:r>
        <w:tab/>
      </w:r>
      <w:r>
        <w:tab/>
        <w:t>Sent,</w:t>
      </w:r>
    </w:p>
    <w:p w14:paraId="1FD241E4" w14:textId="77777777" w:rsidR="00E90891" w:rsidRDefault="00E90891" w:rsidP="00E90891">
      <w:pPr>
        <w:pStyle w:val="NoSpacing"/>
        <w:ind w:left="720" w:firstLine="720"/>
      </w:pPr>
      <w:r>
        <w:tab/>
      </w:r>
      <w:r>
        <w:tab/>
      </w:r>
      <w:r>
        <w:tab/>
      </w:r>
      <w:proofErr w:type="spellStart"/>
      <w:r>
        <w:t>Prob</w:t>
      </w:r>
      <w:proofErr w:type="spellEnd"/>
    </w:p>
    <w:p w14:paraId="603695E7" w14:textId="77777777" w:rsidR="00E90891" w:rsidRDefault="00E90891" w:rsidP="00E90891">
      <w:pPr>
        <w:pStyle w:val="NoSpacing"/>
        <w:ind w:left="720" w:firstLine="720"/>
      </w:pPr>
      <w:r>
        <w:tab/>
      </w:r>
      <w:r>
        <w:tab/>
        <w:t>}</w:t>
      </w:r>
    </w:p>
    <w:p w14:paraId="2921A319" w14:textId="77777777" w:rsidR="00E90891" w:rsidRDefault="00E90891" w:rsidP="00E90891">
      <w:pPr>
        <w:pStyle w:val="NoSpacing"/>
        <w:ind w:left="1440" w:firstLine="720"/>
      </w:pPr>
      <w:r>
        <w:t>],</w:t>
      </w:r>
    </w:p>
    <w:p w14:paraId="0A7ACA4E" w14:textId="77777777" w:rsidR="00E90891" w:rsidRDefault="00E90891" w:rsidP="00E90891">
      <w:pPr>
        <w:pStyle w:val="NoSpacing"/>
        <w:ind w:left="1440" w:firstLine="720"/>
      </w:pPr>
      <w:r>
        <w:t>OCName1,</w:t>
      </w:r>
    </w:p>
    <w:p w14:paraId="23AFCC1C" w14:textId="77777777" w:rsidR="00E90891" w:rsidRDefault="00E90891" w:rsidP="00E90891">
      <w:pPr>
        <w:pStyle w:val="NoSpacing"/>
        <w:ind w:left="1440" w:firstLine="720"/>
      </w:pPr>
      <w:r>
        <w:t>OCType1,</w:t>
      </w:r>
    </w:p>
    <w:p w14:paraId="2A36035F" w14:textId="77777777" w:rsidR="00E90891" w:rsidRDefault="00E90891" w:rsidP="00E90891">
      <w:pPr>
        <w:pStyle w:val="NoSpacing"/>
        <w:ind w:left="1440" w:firstLine="720"/>
      </w:pPr>
      <w:r>
        <w:t>OCRace1,</w:t>
      </w:r>
    </w:p>
    <w:p w14:paraId="752C2C00" w14:textId="77777777" w:rsidR="00E90891" w:rsidRDefault="00E90891" w:rsidP="00E90891">
      <w:pPr>
        <w:pStyle w:val="NoSpacing"/>
        <w:ind w:left="1440" w:firstLine="720"/>
      </w:pPr>
      <w:r>
        <w:t>OCScope1,</w:t>
      </w:r>
    </w:p>
    <w:p w14:paraId="3AA0E9B2" w14:textId="77777777" w:rsidR="00E90891" w:rsidRDefault="00E90891" w:rsidP="00E90891">
      <w:pPr>
        <w:pStyle w:val="NoSpacing"/>
        <w:ind w:left="1440" w:firstLine="720"/>
      </w:pPr>
      <w:r>
        <w:t>OCName2,</w:t>
      </w:r>
    </w:p>
    <w:p w14:paraId="4A322881" w14:textId="77777777" w:rsidR="00E90891" w:rsidRDefault="00E90891" w:rsidP="00E90891">
      <w:pPr>
        <w:pStyle w:val="NoSpacing"/>
        <w:ind w:left="1440" w:firstLine="720"/>
      </w:pPr>
      <w:r>
        <w:t>OCType2,</w:t>
      </w:r>
    </w:p>
    <w:p w14:paraId="0148CAB6" w14:textId="77777777" w:rsidR="00E90891" w:rsidRDefault="00E90891" w:rsidP="00E90891">
      <w:pPr>
        <w:pStyle w:val="NoSpacing"/>
        <w:ind w:left="1440" w:firstLine="720"/>
      </w:pPr>
      <w:r>
        <w:t>OCRace2,</w:t>
      </w:r>
    </w:p>
    <w:p w14:paraId="60956688" w14:textId="77777777" w:rsidR="00E90891" w:rsidRDefault="00E90891" w:rsidP="00E90891">
      <w:pPr>
        <w:pStyle w:val="NoSpacing"/>
        <w:ind w:left="1440" w:firstLine="720"/>
      </w:pPr>
      <w:r>
        <w:t>OCScope2</w:t>
      </w:r>
    </w:p>
    <w:p w14:paraId="5E8B5502" w14:textId="77777777" w:rsidR="00E90891" w:rsidRDefault="00E90891" w:rsidP="00E90891">
      <w:pPr>
        <w:pStyle w:val="NoSpacing"/>
        <w:ind w:left="720" w:firstLine="720"/>
      </w:pPr>
      <w:r>
        <w:t>}</w:t>
      </w:r>
    </w:p>
    <w:p w14:paraId="22491EB8" w14:textId="77777777" w:rsidR="00E90891" w:rsidRDefault="00E90891" w:rsidP="00E90891">
      <w:pPr>
        <w:pStyle w:val="NoSpacing"/>
        <w:ind w:firstLine="720"/>
      </w:pPr>
      <w:r>
        <w:t>]</w:t>
      </w:r>
    </w:p>
    <w:p w14:paraId="6A2C4F62" w14:textId="77777777" w:rsidR="00E90891" w:rsidRPr="007F4301" w:rsidRDefault="00E90891" w:rsidP="00E90891">
      <w:pPr>
        <w:pStyle w:val="NoSpacing"/>
      </w:pPr>
      <w:r>
        <w:t>};</w:t>
      </w:r>
    </w:p>
    <w:p w14:paraId="58C51116" w14:textId="52C2C818" w:rsidR="00915D63" w:rsidRPr="00E90891" w:rsidRDefault="00E90891" w:rsidP="00915D63">
      <w:pPr>
        <w:rPr>
          <w:rFonts w:asciiTheme="majorHAnsi" w:hAnsiTheme="majorHAnsi"/>
          <w:color w:val="261F5B" w:themeColor="accent1" w:themeShade="BF"/>
          <w:sz w:val="36"/>
          <w:szCs w:val="28"/>
        </w:rPr>
      </w:pPr>
      <w:r>
        <w:br w:type="page"/>
      </w:r>
    </w:p>
    <w:p w14:paraId="68326EE4" w14:textId="31281212" w:rsidR="00B67293" w:rsidRDefault="00B67293" w:rsidP="00915D63">
      <w:pPr>
        <w:pStyle w:val="Heading1"/>
        <w:numPr>
          <w:ilvl w:val="0"/>
          <w:numId w:val="29"/>
        </w:numPr>
      </w:pPr>
      <w:bookmarkStart w:id="39" w:name="_Toc418438786"/>
      <w:r>
        <w:lastRenderedPageBreak/>
        <w:t>CakePHP</w:t>
      </w:r>
      <w:bookmarkEnd w:id="39"/>
    </w:p>
    <w:p w14:paraId="694A0DFC" w14:textId="77777777" w:rsidR="00B67293" w:rsidRDefault="00B67293" w:rsidP="00B67293">
      <w:pPr>
        <w:pStyle w:val="Heading2"/>
      </w:pPr>
      <w:bookmarkStart w:id="40" w:name="_Toc418438787"/>
      <w:r>
        <w:t>5.1 Overview</w:t>
      </w:r>
      <w:bookmarkEnd w:id="40"/>
    </w:p>
    <w:p w14:paraId="59076765" w14:textId="77777777" w:rsidR="00B67293" w:rsidRDefault="00B67293" w:rsidP="00B67293">
      <w:r>
        <w:t>HTD is written in primarily PHP, using a framework called CakePHP (</w:t>
      </w:r>
      <w:hyperlink r:id="rId26" w:history="1">
        <w:r w:rsidRPr="005B31A9">
          <w:rPr>
            <w:rStyle w:val="Hyperlink"/>
          </w:rPr>
          <w:t>www.cakephp.org</w:t>
        </w:r>
      </w:hyperlink>
      <w:r>
        <w:t xml:space="preserve">). The CakePHP version used in developing HTD was 2.6.1, due to limitations at the time. CakePHP is a Model-View-Controller (MVC) based framework. Documentation for CakePHP is available in the form of the CakePHP </w:t>
      </w:r>
      <w:hyperlink r:id="rId27" w:history="1">
        <w:r w:rsidRPr="00650239">
          <w:rPr>
            <w:rStyle w:val="Hyperlink"/>
          </w:rPr>
          <w:t>Cookbook</w:t>
        </w:r>
      </w:hyperlink>
      <w:r>
        <w:t xml:space="preserve">. The Cookbook contains a detailed description of coding conventions and the structure of MVC interactions in CakePHP. </w:t>
      </w:r>
    </w:p>
    <w:p w14:paraId="0C166849" w14:textId="77777777" w:rsidR="00B67293" w:rsidRDefault="00B67293" w:rsidP="00B67293">
      <w:pPr>
        <w:pStyle w:val="Heading2"/>
      </w:pPr>
      <w:bookmarkStart w:id="41" w:name="_Toc418438788"/>
      <w:r>
        <w:t>5.2 Configuring CakePHP</w:t>
      </w:r>
      <w:bookmarkEnd w:id="41"/>
    </w:p>
    <w:p w14:paraId="52AB5CC9" w14:textId="77777777" w:rsidR="00B67293" w:rsidRDefault="00B67293" w:rsidP="00B67293">
      <w:r>
        <w:t xml:space="preserve">Configuring CakePHP is relatively straight-forward. To download a clean version of CakePHP, go to the GitHub repository of CakePHP, available at </w:t>
      </w:r>
      <w:hyperlink r:id="rId28" w:history="1">
        <w:r w:rsidRPr="005B31A9">
          <w:rPr>
            <w:rStyle w:val="Hyperlink"/>
          </w:rPr>
          <w:t>www.github.com/cakephp/cakephp/tags</w:t>
        </w:r>
      </w:hyperlink>
      <w:r>
        <w:t xml:space="preserve">. Every version of CakePHP is available via the release tags on this page, so choose the 2.6.1 tag. You can download an archive of the release in various forms (zip/tar.gz). For development, you can simply add this CakePHP application directory to your own Apache server </w:t>
      </w:r>
      <w:proofErr w:type="spellStart"/>
      <w:r>
        <w:t>config</w:t>
      </w:r>
      <w:proofErr w:type="spellEnd"/>
      <w:r>
        <w:t xml:space="preserve">. To see more detailed setup and configuration instructions, see the </w:t>
      </w:r>
      <w:hyperlink r:id="rId29"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w:t>
      </w:r>
      <w:proofErr w:type="spellStart"/>
      <w:r>
        <w:t>Config</w:t>
      </w:r>
      <w:proofErr w:type="spellEnd"/>
      <w:r>
        <w:t xml:space="preserve"> directory in the CakePHP application. The </w:t>
      </w:r>
      <w:proofErr w:type="spellStart"/>
      <w:r w:rsidRPr="009456A1">
        <w:rPr>
          <w:b/>
        </w:rPr>
        <w:t>database.php</w:t>
      </w:r>
      <w:proofErr w:type="spellEnd"/>
      <w:r>
        <w:t xml:space="preserve"> file contains the configuration for the database that CakePHP will use. The </w:t>
      </w:r>
      <w:proofErr w:type="spellStart"/>
      <w:r w:rsidRPr="009456A1">
        <w:rPr>
          <w:b/>
        </w:rPr>
        <w:t>core.php</w:t>
      </w:r>
      <w:proofErr w:type="spellEnd"/>
      <w:r>
        <w:t xml:space="preserve"> file contains core configurations for the CakePHP application, including the security salts and seeds used later in password hashing. This file also contains the ability to set the debug level of the application; the various levels are noted in the code comments. Here also the </w:t>
      </w:r>
      <w:proofErr w:type="spellStart"/>
      <w:r>
        <w:rPr>
          <w:b/>
        </w:rPr>
        <w:t>routes.php</w:t>
      </w:r>
      <w:proofErr w:type="spellEnd"/>
      <w:r>
        <w:t xml:space="preserve"> file contains routing information for accessing controller methods, etc. This is where most of the URL routing for the HTD application is configured.</w:t>
      </w:r>
    </w:p>
    <w:p w14:paraId="06992613" w14:textId="73510B10" w:rsidR="00B67293" w:rsidRDefault="00B67293" w:rsidP="00B67293">
      <w:r>
        <w:t xml:space="preserve">Our CakePHP application </w:t>
      </w:r>
      <w:r>
        <w:rPr>
          <w:b/>
        </w:rPr>
        <w:t>requires</w:t>
      </w:r>
      <w:r>
        <w:t xml:space="preserve"> PHP 5.5 or higher, due to an error in the implementation of Blowfish/</w:t>
      </w:r>
      <w:proofErr w:type="spellStart"/>
      <w:r>
        <w:t>bcrypt</w:t>
      </w:r>
      <w:proofErr w:type="spellEnd"/>
      <w:r>
        <w:t xml:space="preserve"> in</w:t>
      </w:r>
      <w:r w:rsidR="00DD2274">
        <w:t xml:space="preserve"> lower</w:t>
      </w:r>
      <w:r>
        <w:t xml:space="preserve"> versions of PHP. Hashes created with lower versions of PHP will result in error</w:t>
      </w:r>
      <w:r w:rsidR="001F65B2">
        <w:t>s when trying to log a user in.</w:t>
      </w:r>
    </w:p>
    <w:p w14:paraId="3C5664CB" w14:textId="77777777" w:rsidR="00B67293" w:rsidRDefault="00B67293" w:rsidP="00B67293">
      <w:pPr>
        <w:pStyle w:val="Heading2"/>
      </w:pPr>
      <w:bookmarkStart w:id="42" w:name="_Toc418438789"/>
      <w:r>
        <w:t>5.3 Useful References</w:t>
      </w:r>
      <w:bookmarkEnd w:id="42"/>
    </w:p>
    <w:p w14:paraId="59659AEF" w14:textId="77777777" w:rsidR="00B67293" w:rsidRPr="004419C2" w:rsidRDefault="00B67293" w:rsidP="00B67293">
      <w:r>
        <w:t xml:space="preserve">The following links are a few of the more important articles available in the CakePHP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r w:rsidRPr="00A5166A">
        <w:rPr>
          <w:b/>
        </w:rPr>
        <w:t xml:space="preserve">CakePHP Cookbook: </w:t>
      </w:r>
      <w:hyperlink r:id="rId30"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31"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t>Conventions:</w:t>
      </w:r>
      <w:r>
        <w:t xml:space="preserve"> </w:t>
      </w:r>
      <w:hyperlink r:id="rId32"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r>
        <w:rPr>
          <w:b/>
        </w:rPr>
        <w:t>CakePHP Structure:</w:t>
      </w:r>
      <w:r>
        <w:t xml:space="preserve"> </w:t>
      </w:r>
      <w:hyperlink r:id="rId33"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r>
        <w:rPr>
          <w:b/>
        </w:rPr>
        <w:t>CakePHP Folder Structure:</w:t>
      </w:r>
      <w:r>
        <w:t xml:space="preserve"> </w:t>
      </w:r>
      <w:hyperlink r:id="rId34"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r>
        <w:rPr>
          <w:b/>
        </w:rPr>
        <w:t>CakePHP Models:</w:t>
      </w:r>
      <w:r>
        <w:t xml:space="preserve"> </w:t>
      </w:r>
      <w:hyperlink r:id="rId35" w:history="1">
        <w:r w:rsidRPr="005B31A9">
          <w:rPr>
            <w:rStyle w:val="Hyperlink"/>
          </w:rPr>
          <w:t>http://book.cakephp.org/2.0/en/models.html</w:t>
        </w:r>
      </w:hyperlink>
    </w:p>
    <w:p w14:paraId="21C55055" w14:textId="77777777" w:rsidR="00B67293" w:rsidRPr="00A5166A" w:rsidRDefault="00B67293" w:rsidP="00B67293">
      <w:pPr>
        <w:contextualSpacing/>
      </w:pPr>
      <w:r>
        <w:rPr>
          <w:b/>
        </w:rPr>
        <w:lastRenderedPageBreak/>
        <w:t>CakePHP Controllers:</w:t>
      </w:r>
      <w:r>
        <w:t xml:space="preserve"> </w:t>
      </w:r>
      <w:hyperlink r:id="rId36" w:history="1">
        <w:r w:rsidRPr="005B31A9">
          <w:rPr>
            <w:rStyle w:val="Hyperlink"/>
          </w:rPr>
          <w:t>http://book.cakephp.org/2.0/en/controllers.html</w:t>
        </w:r>
      </w:hyperlink>
    </w:p>
    <w:p w14:paraId="29A78C7F" w14:textId="77777777" w:rsidR="00B67293" w:rsidRDefault="00B67293" w:rsidP="00B67293">
      <w:pPr>
        <w:contextualSpacing/>
      </w:pPr>
      <w:r>
        <w:rPr>
          <w:b/>
        </w:rPr>
        <w:t>CakePHP Views:</w:t>
      </w:r>
      <w:r>
        <w:t xml:space="preserve"> </w:t>
      </w:r>
      <w:hyperlink r:id="rId37" w:history="1">
        <w:r w:rsidRPr="005B31A9">
          <w:rPr>
            <w:rStyle w:val="Hyperlink"/>
          </w:rPr>
          <w:t>http://book.cakephp.org/2.0/en/views.html</w:t>
        </w:r>
      </w:hyperlink>
    </w:p>
    <w:p w14:paraId="6E528303" w14:textId="6E78F635" w:rsidR="00B67293" w:rsidRPr="00B67293" w:rsidRDefault="00066A28" w:rsidP="00B67293">
      <w:r>
        <w:br w:type="page"/>
      </w:r>
    </w:p>
    <w:p w14:paraId="71D51EA1" w14:textId="1BC59FC8" w:rsidR="00B67293" w:rsidRDefault="00B67293" w:rsidP="00915D63">
      <w:pPr>
        <w:pStyle w:val="Heading1"/>
        <w:numPr>
          <w:ilvl w:val="0"/>
          <w:numId w:val="29"/>
        </w:numPr>
      </w:pPr>
      <w:bookmarkStart w:id="43" w:name="_Toc418438790"/>
      <w:r>
        <w:lastRenderedPageBreak/>
        <w:t>Models</w:t>
      </w:r>
      <w:bookmarkEnd w:id="43"/>
    </w:p>
    <w:p w14:paraId="13267386" w14:textId="0B0EFC6D" w:rsidR="004527DE" w:rsidRDefault="004527DE" w:rsidP="004527DE">
      <w:pPr>
        <w:pStyle w:val="Heading2"/>
      </w:pPr>
      <w:bookmarkStart w:id="44" w:name="_Toc418438791"/>
      <w:r>
        <w:t>6.1 Overview</w:t>
      </w:r>
      <w:bookmarkEnd w:id="44"/>
    </w:p>
    <w:p w14:paraId="5C5D2710" w14:textId="30644BF4" w:rsidR="005A39A3" w:rsidRDefault="005A39A3" w:rsidP="009622DE">
      <w:pPr>
        <w:contextualSpacing/>
      </w:pPr>
      <w:r>
        <w:t xml:space="preserve">CakePHP </w:t>
      </w:r>
      <w:hyperlink r:id="rId38" w:history="1">
        <w:r w:rsidRPr="005A39A3">
          <w:rPr>
            <w:rStyle w:val="Hyperlink"/>
          </w:rPr>
          <w:t>models</w:t>
        </w:r>
      </w:hyperlink>
      <w:r>
        <w:t xml:space="preserve"> are the primary </w:t>
      </w:r>
      <w:r w:rsidR="009622DE">
        <w:t xml:space="preserve">method for interacting with the database. By default, CakePHP models have several functions for retrieving data from and saving data to the database. </w:t>
      </w:r>
      <w:r w:rsidR="009428C6">
        <w:t xml:space="preserve">When interacting with models, please be careful to follow CakePHP conventions; a lot of functionality depends on these conventions. </w:t>
      </w:r>
      <w:r w:rsidR="009428C6" w:rsidRPr="009428C6">
        <w:rPr>
          <w:b/>
        </w:rPr>
        <w:t xml:space="preserve">If you choose not to follow conventions, much of </w:t>
      </w:r>
      <w:proofErr w:type="spellStart"/>
      <w:r w:rsidR="009428C6" w:rsidRPr="009428C6">
        <w:rPr>
          <w:b/>
        </w:rPr>
        <w:t>CakePHP’s</w:t>
      </w:r>
      <w:proofErr w:type="spellEnd"/>
      <w:r w:rsidR="009428C6" w:rsidRPr="009428C6">
        <w:rPr>
          <w:b/>
        </w:rPr>
        <w:t xml:space="preserve"> </w:t>
      </w:r>
      <w:proofErr w:type="spellStart"/>
      <w:r w:rsidR="009428C6" w:rsidRPr="009428C6">
        <w:rPr>
          <w:b/>
        </w:rPr>
        <w:t>automagic</w:t>
      </w:r>
      <w:proofErr w:type="spellEnd"/>
      <w:r w:rsidR="009428C6" w:rsidRPr="009428C6">
        <w:rPr>
          <w:b/>
        </w:rPr>
        <w:t xml:space="preserve"> will fail.</w:t>
      </w:r>
      <w:r w:rsidR="009428C6">
        <w:t xml:space="preserve"> </w:t>
      </w:r>
      <w:r w:rsidR="009622DE">
        <w:t>For a detailed list of these functions and their parameters, please see the following links:</w:t>
      </w:r>
    </w:p>
    <w:p w14:paraId="0751CE1D" w14:textId="77777777" w:rsidR="009622DE" w:rsidRDefault="009622DE" w:rsidP="009622DE">
      <w:pPr>
        <w:contextualSpacing/>
      </w:pPr>
    </w:p>
    <w:p w14:paraId="2CFD3803" w14:textId="26431FBE" w:rsidR="009622DE" w:rsidRDefault="009622DE" w:rsidP="009622DE">
      <w:pPr>
        <w:contextualSpacing/>
      </w:pPr>
      <w:r>
        <w:tab/>
      </w:r>
      <w:r w:rsidRPr="009622DE">
        <w:rPr>
          <w:b/>
        </w:rPr>
        <w:t>Retrieving Your Data:</w:t>
      </w:r>
      <w:r>
        <w:t xml:space="preserve"> </w:t>
      </w:r>
      <w:hyperlink r:id="rId39" w:history="1">
        <w:r w:rsidRPr="00211F3B">
          <w:rPr>
            <w:rStyle w:val="Hyperlink"/>
          </w:rPr>
          <w:t>http://book.cakephp.org/2.0/en/models/retrieving-your-data.html</w:t>
        </w:r>
      </w:hyperlink>
      <w:r>
        <w:t xml:space="preserve"> </w:t>
      </w:r>
    </w:p>
    <w:p w14:paraId="78257FFB" w14:textId="27BAE20A" w:rsidR="009622DE" w:rsidRDefault="009622DE" w:rsidP="009622DE">
      <w:pPr>
        <w:contextualSpacing/>
      </w:pPr>
      <w:r>
        <w:tab/>
      </w:r>
      <w:r w:rsidRPr="009622DE">
        <w:rPr>
          <w:b/>
        </w:rPr>
        <w:t>Saving Your Data:</w:t>
      </w:r>
      <w:r>
        <w:t xml:space="preserve"> </w:t>
      </w:r>
      <w:hyperlink r:id="rId40" w:history="1">
        <w:r w:rsidRPr="00211F3B">
          <w:rPr>
            <w:rStyle w:val="Hyperlink"/>
          </w:rPr>
          <w:t>http://book.cakephp.org/2.0/en/models/saving-your-data.html</w:t>
        </w:r>
      </w:hyperlink>
      <w:r>
        <w:t xml:space="preserve"> </w:t>
      </w:r>
    </w:p>
    <w:p w14:paraId="477E6742" w14:textId="11ECDF69" w:rsidR="009622DE" w:rsidRDefault="009622DE" w:rsidP="009622DE">
      <w:pPr>
        <w:contextualSpacing/>
      </w:pPr>
      <w:r>
        <w:tab/>
      </w:r>
      <w:r w:rsidRPr="009622DE">
        <w:rPr>
          <w:b/>
        </w:rPr>
        <w:t xml:space="preserve">Validating Your Data: </w:t>
      </w:r>
      <w:hyperlink r:id="rId41" w:history="1">
        <w:r w:rsidRPr="00211F3B">
          <w:rPr>
            <w:rStyle w:val="Hyperlink"/>
          </w:rPr>
          <w:t>http://book.cakephp.org/2.0/en/models/data-validation.html</w:t>
        </w:r>
      </w:hyperlink>
      <w:r>
        <w:t xml:space="preserve"> </w:t>
      </w:r>
    </w:p>
    <w:p w14:paraId="474367FB" w14:textId="77777777" w:rsidR="009622DE" w:rsidRDefault="009622DE" w:rsidP="009622DE">
      <w:pPr>
        <w:contextualSpacing/>
      </w:pPr>
    </w:p>
    <w:p w14:paraId="6CC93A82" w14:textId="318A53A7" w:rsidR="001A0053" w:rsidRDefault="009622DE" w:rsidP="001A0053">
      <w:pPr>
        <w:contextualSpacing/>
      </w:pPr>
      <w:r>
        <w:t xml:space="preserve">We have set our own rules for data validation within our models. Validation must be successful when data is saved to the database; if the validation fails, no data will be saved to the database by default. Validation errors can be accessed by calling the </w:t>
      </w:r>
      <w:r w:rsidRPr="009622DE">
        <w:rPr>
          <w:b/>
        </w:rPr>
        <w:t>$this-&gt;</w:t>
      </w:r>
      <w:proofErr w:type="spellStart"/>
      <w:r w:rsidRPr="009622DE">
        <w:rPr>
          <w:b/>
        </w:rPr>
        <w:t>ModelName</w:t>
      </w:r>
      <w:proofErr w:type="spellEnd"/>
      <w:r w:rsidRPr="009622DE">
        <w:rPr>
          <w:b/>
        </w:rPr>
        <w:t>-&gt;</w:t>
      </w:r>
      <w:proofErr w:type="spellStart"/>
      <w:r w:rsidRPr="009622DE">
        <w:rPr>
          <w:b/>
        </w:rPr>
        <w:t>validationErrors</w:t>
      </w:r>
      <w:proofErr w:type="spellEnd"/>
      <w:r>
        <w:t xml:space="preserve"> array. </w:t>
      </w:r>
    </w:p>
    <w:p w14:paraId="0DAB98BB" w14:textId="09906B3F" w:rsidR="004527DE" w:rsidRDefault="004527DE" w:rsidP="004527DE">
      <w:pPr>
        <w:pStyle w:val="Heading2"/>
      </w:pPr>
      <w:bookmarkStart w:id="45" w:name="_Toc418438792"/>
      <w:r>
        <w:t>6.2 Datum</w:t>
      </w:r>
      <w:bookmarkEnd w:id="45"/>
    </w:p>
    <w:p w14:paraId="0759C857" w14:textId="70696861" w:rsidR="009428C6" w:rsidRPr="009428C6" w:rsidRDefault="009428C6" w:rsidP="009428C6">
      <w:r>
        <w:t xml:space="preserve">The </w:t>
      </w:r>
      <w:r w:rsidRPr="001A0053">
        <w:rPr>
          <w:b/>
        </w:rPr>
        <w:t>Datum</w:t>
      </w:r>
      <w:r>
        <w:t xml:space="preserve"> model is associated with the </w:t>
      </w:r>
      <w:r w:rsidRPr="001A0053">
        <w:rPr>
          <w:b/>
        </w:rPr>
        <w:t>Data</w:t>
      </w:r>
      <w:r>
        <w:t xml:space="preserve"> table in the database schema.</w:t>
      </w:r>
      <w:r w:rsidR="001A0053">
        <w:t xml:space="preserve"> This is the model used </w:t>
      </w:r>
      <w:r w:rsidR="002830A3">
        <w:t xml:space="preserve">by controllers which interact with the </w:t>
      </w:r>
      <w:r w:rsidR="002830A3">
        <w:rPr>
          <w:b/>
        </w:rPr>
        <w:t>Data</w:t>
      </w:r>
      <w:r w:rsidR="002830A3">
        <w:t xml:space="preserve"> table</w:t>
      </w:r>
      <w:r w:rsidR="001A0053">
        <w:t>.</w:t>
      </w:r>
      <w:r>
        <w:t xml:space="preserve"> </w:t>
      </w:r>
      <w:r w:rsidR="008F0916">
        <w:t xml:space="preserve">The </w:t>
      </w:r>
      <w:r w:rsidR="008F0916" w:rsidRPr="001A0053">
        <w:rPr>
          <w:b/>
        </w:rPr>
        <w:t>$validate</w:t>
      </w:r>
      <w:r w:rsidR="008F0916">
        <w:t xml:space="preserve"> array contains the validation rules associated with the </w:t>
      </w:r>
      <w:r w:rsidR="008F0916" w:rsidRPr="001A0053">
        <w:rPr>
          <w:b/>
        </w:rPr>
        <w:t>Datum</w:t>
      </w:r>
      <w:r w:rsidR="008F0916">
        <w:t xml:space="preserve"> model. Each rule in the </w:t>
      </w:r>
      <w:r w:rsidR="008F0916" w:rsidRPr="001A0053">
        <w:rPr>
          <w:b/>
        </w:rPr>
        <w:t>$validate</w:t>
      </w:r>
      <w:r w:rsidR="008F0916">
        <w:t xml:space="preserve"> array is associated with a column in the </w:t>
      </w:r>
      <w:r w:rsidR="008F0916" w:rsidRPr="001A0053">
        <w:rPr>
          <w:b/>
        </w:rPr>
        <w:t>Data</w:t>
      </w:r>
      <w:r w:rsidR="008F0916">
        <w:t xml:space="preserve"> table. Validation rules can be complex or relatively simple; we have chosen to use relatively simple validation rules. For more information on validation rules, please see the </w:t>
      </w:r>
      <w:r w:rsidR="008F0916" w:rsidRPr="008F0916">
        <w:rPr>
          <w:b/>
        </w:rPr>
        <w:t>Validating Your Data</w:t>
      </w:r>
      <w:r w:rsidR="008F0916">
        <w:t xml:space="preserve"> link given above.</w:t>
      </w:r>
    </w:p>
    <w:p w14:paraId="58F6A7CE" w14:textId="32A44FAA" w:rsidR="004527DE" w:rsidRDefault="004527DE" w:rsidP="004527DE">
      <w:pPr>
        <w:pStyle w:val="Heading2"/>
      </w:pPr>
      <w:bookmarkStart w:id="46" w:name="_Toc418438793"/>
      <w:r>
        <w:t>6.3 DataInProgress</w:t>
      </w:r>
      <w:bookmarkEnd w:id="46"/>
    </w:p>
    <w:p w14:paraId="7ED67274" w14:textId="63CD3974" w:rsidR="001A0053" w:rsidRPr="00CC723E" w:rsidRDefault="001A0053" w:rsidP="001A0053">
      <w:r>
        <w:t xml:space="preserve">The </w:t>
      </w:r>
      <w:r w:rsidRPr="001A0053">
        <w:rPr>
          <w:b/>
        </w:rPr>
        <w:t>DataInProgress</w:t>
      </w:r>
      <w:r>
        <w:t xml:space="preserve"> model is associated with the </w:t>
      </w:r>
      <w:r w:rsidRPr="001A0053">
        <w:rPr>
          <w:b/>
        </w:rPr>
        <w:t>DataInProgress</w:t>
      </w:r>
      <w:r>
        <w:t xml:space="preserve"> table in the database schema. </w:t>
      </w:r>
      <w:r w:rsidR="000F2E5A">
        <w:t xml:space="preserve">This is the model most heavily used by the </w:t>
      </w:r>
      <w:r w:rsidR="00E41788">
        <w:t>controllers which interact with the DataInProgress table, usually related to editing case information.</w:t>
      </w:r>
      <w:r w:rsidR="000F2E5A">
        <w:t xml:space="preserve"> </w:t>
      </w:r>
      <w:r>
        <w:t xml:space="preserve">The </w:t>
      </w:r>
      <w:r w:rsidRPr="001A0053">
        <w:rPr>
          <w:b/>
        </w:rPr>
        <w:t>$validate</w:t>
      </w:r>
      <w:r>
        <w:t xml:space="preserve"> array contains the validation rules associated with the </w:t>
      </w:r>
      <w:r w:rsidRPr="001A0053">
        <w:rPr>
          <w:b/>
        </w:rPr>
        <w:t>DataInProgress</w:t>
      </w:r>
      <w:r>
        <w:t xml:space="preserve"> model. Each rule is associated with a column in the </w:t>
      </w:r>
      <w:r w:rsidRPr="001A0053">
        <w:rPr>
          <w:b/>
        </w:rPr>
        <w:t>DataInProgress</w:t>
      </w:r>
      <w:r>
        <w:t xml:space="preserve"> table.</w:t>
      </w:r>
      <w:r w:rsidR="00CC723E">
        <w:t xml:space="preserve"> For more information on validation rules, please see the </w:t>
      </w:r>
      <w:r w:rsidR="00CC723E">
        <w:rPr>
          <w:b/>
        </w:rPr>
        <w:t>Validating Your Data</w:t>
      </w:r>
      <w:r w:rsidR="00CC723E">
        <w:t xml:space="preserve"> link given above.</w:t>
      </w:r>
    </w:p>
    <w:p w14:paraId="046F0876" w14:textId="66EB360B" w:rsidR="004527DE" w:rsidRDefault="004527DE" w:rsidP="004527DE">
      <w:pPr>
        <w:pStyle w:val="Heading2"/>
      </w:pPr>
      <w:bookmarkStart w:id="47" w:name="_Toc418438794"/>
      <w:r>
        <w:t>6.4 User</w:t>
      </w:r>
      <w:bookmarkEnd w:id="47"/>
    </w:p>
    <w:p w14:paraId="03F1B545" w14:textId="0552C11A" w:rsidR="001A0053" w:rsidRPr="0045298E" w:rsidRDefault="0045298E" w:rsidP="001A0053">
      <w:r>
        <w:t xml:space="preserve">The </w:t>
      </w:r>
      <w:r>
        <w:rPr>
          <w:b/>
        </w:rPr>
        <w:t>User</w:t>
      </w:r>
      <w:r>
        <w:t xml:space="preserve"> model is associated with the </w:t>
      </w:r>
      <w:r>
        <w:rPr>
          <w:b/>
        </w:rPr>
        <w:t>users</w:t>
      </w:r>
      <w:r>
        <w:t xml:space="preserve"> table in the database schema. This model is used by the </w:t>
      </w:r>
      <w:proofErr w:type="spellStart"/>
      <w:r>
        <w:rPr>
          <w:b/>
        </w:rPr>
        <w:t>UsersController</w:t>
      </w:r>
      <w:proofErr w:type="spellEnd"/>
      <w:r>
        <w:t xml:space="preserve"> when interacting with user logins, logouts, creation, and deletion.</w:t>
      </w:r>
    </w:p>
    <w:p w14:paraId="4C8C5F31" w14:textId="1E661861" w:rsidR="00B67293" w:rsidRDefault="00B67293" w:rsidP="00B67293">
      <w:pPr>
        <w:pStyle w:val="Heading1"/>
        <w:numPr>
          <w:ilvl w:val="0"/>
          <w:numId w:val="29"/>
        </w:numPr>
      </w:pPr>
      <w:bookmarkStart w:id="48" w:name="_Toc418438795"/>
      <w:r>
        <w:lastRenderedPageBreak/>
        <w:t>Controllers</w:t>
      </w:r>
      <w:bookmarkEnd w:id="48"/>
    </w:p>
    <w:p w14:paraId="6410097D" w14:textId="4496132A" w:rsidR="005A39A3" w:rsidRDefault="005A39A3" w:rsidP="005A39A3">
      <w:pPr>
        <w:pStyle w:val="Heading2"/>
      </w:pPr>
      <w:bookmarkStart w:id="49" w:name="_Toc418438796"/>
      <w:r>
        <w:t>7.1 Overview</w:t>
      </w:r>
      <w:bookmarkEnd w:id="49"/>
    </w:p>
    <w:p w14:paraId="3F4F4744" w14:textId="5F6DCDBF" w:rsidR="00D20F3F" w:rsidRPr="004D4995" w:rsidRDefault="00CF20AC" w:rsidP="004D4995">
      <w:r>
        <w:t xml:space="preserve">CakePHP </w:t>
      </w:r>
      <w:hyperlink r:id="rId42" w:history="1">
        <w:r w:rsidRPr="00CF20AC">
          <w:rPr>
            <w:rStyle w:val="Hyperlink"/>
          </w:rPr>
          <w:t>c</w:t>
        </w:r>
        <w:r w:rsidR="004D4995" w:rsidRPr="00CF20AC">
          <w:rPr>
            <w:rStyle w:val="Hyperlink"/>
          </w:rPr>
          <w:t>ontrollers</w:t>
        </w:r>
      </w:hyperlink>
      <w:r w:rsidR="004D4995">
        <w:t xml:space="preserve"> contain much of the logic required for processing user requests and rendering views to a user’s browser. We have several controllers, one for each major section of the application.</w:t>
      </w:r>
      <w:r w:rsidR="005C1AEA">
        <w:t xml:space="preserve"> </w:t>
      </w:r>
      <w:r w:rsidR="00EB19C8">
        <w:t xml:space="preserve">Each controller has several views associated with it in order to display the information handled by that controller. </w:t>
      </w:r>
    </w:p>
    <w:p w14:paraId="0E976412" w14:textId="60E6C2B4" w:rsidR="00EB19C8" w:rsidRDefault="005A39A3" w:rsidP="00EB19C8">
      <w:pPr>
        <w:pStyle w:val="Heading2"/>
      </w:pPr>
      <w:bookmarkStart w:id="50" w:name="_Toc418438797"/>
      <w:r>
        <w:t xml:space="preserve">7.2 </w:t>
      </w:r>
      <w:proofErr w:type="spellStart"/>
      <w:r>
        <w:t>AppController</w:t>
      </w:r>
      <w:bookmarkEnd w:id="50"/>
      <w:proofErr w:type="spellEnd"/>
    </w:p>
    <w:p w14:paraId="34EB5EC5" w14:textId="3169F0E7" w:rsidR="00EB19C8" w:rsidRPr="00EB19C8" w:rsidRDefault="00EB19C8" w:rsidP="00EB19C8">
      <w:r>
        <w:t xml:space="preserve">The </w:t>
      </w:r>
      <w:proofErr w:type="spellStart"/>
      <w:r w:rsidRPr="003A7C1E">
        <w:rPr>
          <w:b/>
        </w:rPr>
        <w:t>AppController</w:t>
      </w:r>
      <w:proofErr w:type="spellEnd"/>
      <w:r>
        <w:t xml:space="preserve"> is the parent controller to all other controllers. In the </w:t>
      </w:r>
      <w:proofErr w:type="spellStart"/>
      <w:r w:rsidRPr="003A7C1E">
        <w:rPr>
          <w:b/>
        </w:rPr>
        <w:t>AppController</w:t>
      </w:r>
      <w:proofErr w:type="spellEnd"/>
      <w:r>
        <w:t>, we can create methods, attributes, and components that will be available in all other controllers.</w:t>
      </w:r>
      <w:r w:rsidR="00912699">
        <w:t xml:space="preserve"> Note that even if a controller has no interactions in the Interactions section, it still interacts with the </w:t>
      </w:r>
      <w:proofErr w:type="spellStart"/>
      <w:r w:rsidR="00912699">
        <w:t>AppController</w:t>
      </w:r>
      <w:proofErr w:type="spellEnd"/>
      <w:r w:rsidR="00912699">
        <w:t xml:space="preserve"> because of inheritance. The interaction is instead implied.</w:t>
      </w:r>
    </w:p>
    <w:p w14:paraId="232C4CE7" w14:textId="0C82D053" w:rsidR="005A39A3" w:rsidRDefault="005A39A3" w:rsidP="005A39A3">
      <w:pPr>
        <w:pStyle w:val="Heading3"/>
      </w:pPr>
      <w:bookmarkStart w:id="51" w:name="_Toc418438798"/>
      <w:r>
        <w:t>7.2.1 Interactions</w:t>
      </w:r>
      <w:bookmarkEnd w:id="51"/>
    </w:p>
    <w:p w14:paraId="0FC86E20" w14:textId="1E9B5C8C" w:rsidR="00EB19C8" w:rsidRPr="00EB19C8" w:rsidRDefault="003A7C1E" w:rsidP="00EB19C8">
      <w:r>
        <w:t>This controller contains attributes and functions inherited by all other controllers.</w:t>
      </w:r>
    </w:p>
    <w:p w14:paraId="2BC52AE2" w14:textId="460ADB38" w:rsidR="00EB19C8" w:rsidRPr="00EB19C8" w:rsidRDefault="005A39A3" w:rsidP="00EB19C8">
      <w:pPr>
        <w:pStyle w:val="Heading3"/>
      </w:pPr>
      <w:bookmarkStart w:id="52" w:name="_Toc418438799"/>
      <w:r>
        <w:t>7.2.2 Views Associated</w:t>
      </w:r>
      <w:bookmarkEnd w:id="52"/>
    </w:p>
    <w:p w14:paraId="17358956" w14:textId="2988D93F" w:rsidR="00EB19C8" w:rsidRPr="00EB19C8" w:rsidRDefault="00EB19C8" w:rsidP="00EB19C8">
      <w:r>
        <w:t xml:space="preserve">No views are associated with the </w:t>
      </w:r>
      <w:proofErr w:type="spellStart"/>
      <w:r>
        <w:t>AppController</w:t>
      </w:r>
      <w:proofErr w:type="spellEnd"/>
      <w:r>
        <w:t>.</w:t>
      </w:r>
    </w:p>
    <w:p w14:paraId="7BE25532" w14:textId="18D506AF" w:rsidR="00EB19C8" w:rsidRDefault="005A39A3" w:rsidP="006E3C40">
      <w:pPr>
        <w:pStyle w:val="Heading3"/>
      </w:pPr>
      <w:bookmarkStart w:id="53" w:name="_Toc418438800"/>
      <w:r>
        <w:t>7.2.3 Functions</w:t>
      </w:r>
      <w:bookmarkEnd w:id="53"/>
    </w:p>
    <w:p w14:paraId="60F98E3F" w14:textId="3DF29719" w:rsidR="003A7C1E" w:rsidRPr="003A7C1E" w:rsidRDefault="003A7C1E" w:rsidP="003A7C1E">
      <w:proofErr w:type="spellStart"/>
      <w:proofErr w:type="gramStart"/>
      <w:r w:rsidRPr="003A7C1E">
        <w:rPr>
          <w:b/>
        </w:rPr>
        <w:t>beforeFilter</w:t>
      </w:r>
      <w:proofErr w:type="spellEnd"/>
      <w:r w:rsidRPr="003A7C1E">
        <w:rPr>
          <w:b/>
        </w:rPr>
        <w:t>(</w:t>
      </w:r>
      <w:proofErr w:type="gramEnd"/>
      <w:r w:rsidRPr="003A7C1E">
        <w:rPr>
          <w:b/>
        </w:rPr>
        <w:t>)</w:t>
      </w:r>
      <w:r>
        <w:t xml:space="preserve"> – This method currently specifies three actions which do not require authentication in order to access. For more information on the </w:t>
      </w:r>
      <w:proofErr w:type="spellStart"/>
      <w:proofErr w:type="gramStart"/>
      <w:r w:rsidRPr="003A7C1E">
        <w:rPr>
          <w:b/>
        </w:rPr>
        <w:t>beforeFilter</w:t>
      </w:r>
      <w:proofErr w:type="spellEnd"/>
      <w:r w:rsidRPr="003A7C1E">
        <w:rPr>
          <w:b/>
        </w:rPr>
        <w:t>(</w:t>
      </w:r>
      <w:proofErr w:type="gramEnd"/>
      <w:r w:rsidRPr="003A7C1E">
        <w:rPr>
          <w:b/>
        </w:rPr>
        <w:t>)</w:t>
      </w:r>
      <w:r>
        <w:t xml:space="preserve"> function, please see the associated </w:t>
      </w:r>
      <w:hyperlink r:id="rId43" w:anchor="Controller::beforeFilter" w:history="1">
        <w:r w:rsidRPr="003A7C1E">
          <w:rPr>
            <w:rStyle w:val="Hyperlink"/>
          </w:rPr>
          <w:t>CakePHP documentation</w:t>
        </w:r>
      </w:hyperlink>
      <w:r>
        <w:t>.</w:t>
      </w:r>
    </w:p>
    <w:p w14:paraId="020320EE" w14:textId="3FA886FC" w:rsidR="00EB19C8" w:rsidRPr="00EB19C8" w:rsidRDefault="00EB19C8" w:rsidP="00EB19C8">
      <w:proofErr w:type="spellStart"/>
      <w:proofErr w:type="gramStart"/>
      <w:r w:rsidRPr="003A7C1E">
        <w:rPr>
          <w:b/>
        </w:rPr>
        <w:t>isAuthorized</w:t>
      </w:r>
      <w:proofErr w:type="spellEnd"/>
      <w:r w:rsidRPr="003A7C1E">
        <w:rPr>
          <w:b/>
        </w:rPr>
        <w:t>(</w:t>
      </w:r>
      <w:proofErr w:type="gramEnd"/>
      <w:r w:rsidR="00D20F3F">
        <w:rPr>
          <w:b/>
        </w:rPr>
        <w:t>$user</w:t>
      </w:r>
      <w:r w:rsidRPr="003A7C1E">
        <w:rPr>
          <w:b/>
        </w:rPr>
        <w:t>)</w:t>
      </w:r>
      <w:r>
        <w:t xml:space="preserve"> – This method is the parent method for all user authorization requests.</w:t>
      </w:r>
      <w:r w:rsidR="00D20F3F">
        <w:t xml:space="preserve"> The method checks the passed user’s permissions. </w:t>
      </w:r>
    </w:p>
    <w:p w14:paraId="4C69FA90" w14:textId="4E8CB0A4" w:rsidR="005A39A3" w:rsidRDefault="005A39A3" w:rsidP="005A39A3">
      <w:pPr>
        <w:pStyle w:val="Heading2"/>
      </w:pPr>
      <w:bookmarkStart w:id="54" w:name="_Toc418438801"/>
      <w:r>
        <w:t xml:space="preserve">7.3 </w:t>
      </w:r>
      <w:proofErr w:type="spellStart"/>
      <w:r>
        <w:t>PagesController</w:t>
      </w:r>
      <w:bookmarkEnd w:id="54"/>
      <w:proofErr w:type="spellEnd"/>
    </w:p>
    <w:p w14:paraId="704A1FC7" w14:textId="0F247D86" w:rsidR="00F36675" w:rsidRPr="00257D2D" w:rsidRDefault="00F36675" w:rsidP="00F36675">
      <w:r>
        <w:t xml:space="preserve">The </w:t>
      </w:r>
      <w:proofErr w:type="spellStart"/>
      <w:r>
        <w:rPr>
          <w:b/>
        </w:rPr>
        <w:t>PagesController</w:t>
      </w:r>
      <w:proofErr w:type="spellEnd"/>
      <w:r>
        <w:t xml:space="preserve"> </w:t>
      </w:r>
      <w:r w:rsidR="00BE655E">
        <w:t xml:space="preserve">serves the views not specifically associated with other controllers. These are simply a few of the pages on the front end of HTD. </w:t>
      </w:r>
      <w:r w:rsidR="00257D2D">
        <w:t xml:space="preserve">This is a default controller supplied with CakePHP. Normally it dynamically uses the current URL to redirect the request to the proper controller, but our application instead relies heavily on the </w:t>
      </w:r>
      <w:proofErr w:type="spellStart"/>
      <w:r w:rsidR="00257D2D">
        <w:rPr>
          <w:b/>
        </w:rPr>
        <w:t>routes.php</w:t>
      </w:r>
      <w:proofErr w:type="spellEnd"/>
      <w:r w:rsidR="00257D2D">
        <w:t xml:space="preserve"> file for proper routing, thereby bypassing the </w:t>
      </w:r>
      <w:proofErr w:type="spellStart"/>
      <w:r w:rsidR="00257D2D">
        <w:t>PagesController</w:t>
      </w:r>
      <w:proofErr w:type="spellEnd"/>
      <w:r w:rsidR="00257D2D">
        <w:t xml:space="preserve"> generally.</w:t>
      </w:r>
    </w:p>
    <w:p w14:paraId="6153914E" w14:textId="5430DE39" w:rsidR="005A39A3" w:rsidRDefault="005A39A3" w:rsidP="005A39A3">
      <w:pPr>
        <w:pStyle w:val="Heading3"/>
      </w:pPr>
      <w:bookmarkStart w:id="55" w:name="_Toc418438802"/>
      <w:r>
        <w:t>7.3.1 Interactions</w:t>
      </w:r>
      <w:bookmarkEnd w:id="55"/>
    </w:p>
    <w:p w14:paraId="66B209F4" w14:textId="0189C197" w:rsidR="00F36675" w:rsidRPr="00F36675" w:rsidRDefault="00257D2D" w:rsidP="00F36675">
      <w:r>
        <w:t>No interactions with other controllers.</w:t>
      </w:r>
    </w:p>
    <w:p w14:paraId="5DFA4EA0" w14:textId="1D7DD777" w:rsidR="005A39A3" w:rsidRDefault="005A39A3" w:rsidP="005A39A3">
      <w:pPr>
        <w:pStyle w:val="Heading3"/>
      </w:pPr>
      <w:bookmarkStart w:id="56" w:name="_Toc418438803"/>
      <w:r>
        <w:t>7.3.2 Views Associated</w:t>
      </w:r>
      <w:bookmarkEnd w:id="56"/>
    </w:p>
    <w:p w14:paraId="5734CECC" w14:textId="1A6919F2" w:rsidR="00F36675" w:rsidRPr="00257D2D" w:rsidRDefault="00257D2D" w:rsidP="00257D2D">
      <w:pPr>
        <w:contextualSpacing/>
        <w:rPr>
          <w:b/>
        </w:rPr>
      </w:pPr>
      <w:proofErr w:type="spellStart"/>
      <w:r w:rsidRPr="00257D2D">
        <w:rPr>
          <w:b/>
        </w:rPr>
        <w:t>About.ctp</w:t>
      </w:r>
      <w:proofErr w:type="spellEnd"/>
    </w:p>
    <w:p w14:paraId="1CD45FBA" w14:textId="3E9876C2" w:rsidR="00257D2D" w:rsidRPr="00257D2D" w:rsidRDefault="00257D2D" w:rsidP="00257D2D">
      <w:pPr>
        <w:contextualSpacing/>
        <w:rPr>
          <w:b/>
        </w:rPr>
      </w:pPr>
      <w:proofErr w:type="spellStart"/>
      <w:r w:rsidRPr="00257D2D">
        <w:rPr>
          <w:b/>
        </w:rPr>
        <w:t>Contact.ctp</w:t>
      </w:r>
      <w:proofErr w:type="spellEnd"/>
    </w:p>
    <w:p w14:paraId="4D1520CF" w14:textId="726D68BD" w:rsidR="00257D2D" w:rsidRPr="00257D2D" w:rsidRDefault="00257D2D" w:rsidP="00257D2D">
      <w:pPr>
        <w:contextualSpacing/>
        <w:rPr>
          <w:b/>
        </w:rPr>
      </w:pPr>
      <w:proofErr w:type="spellStart"/>
      <w:r w:rsidRPr="00257D2D">
        <w:rPr>
          <w:b/>
        </w:rPr>
        <w:lastRenderedPageBreak/>
        <w:t>Description.ctp</w:t>
      </w:r>
      <w:proofErr w:type="spellEnd"/>
    </w:p>
    <w:p w14:paraId="7A10D2A1" w14:textId="6A581D68" w:rsidR="00257D2D" w:rsidRPr="00257D2D" w:rsidRDefault="00257D2D" w:rsidP="00257D2D">
      <w:pPr>
        <w:contextualSpacing/>
        <w:rPr>
          <w:b/>
        </w:rPr>
      </w:pPr>
      <w:proofErr w:type="spellStart"/>
      <w:r w:rsidRPr="00257D2D">
        <w:rPr>
          <w:b/>
        </w:rPr>
        <w:t>Home.ctp</w:t>
      </w:r>
      <w:proofErr w:type="spellEnd"/>
    </w:p>
    <w:p w14:paraId="19C979D5" w14:textId="662A61C0" w:rsidR="005A39A3" w:rsidRDefault="005A39A3" w:rsidP="005A39A3">
      <w:pPr>
        <w:pStyle w:val="Heading3"/>
      </w:pPr>
      <w:bookmarkStart w:id="57" w:name="_Toc418438804"/>
      <w:r>
        <w:t>7.3.3 Functions</w:t>
      </w:r>
      <w:bookmarkEnd w:id="57"/>
    </w:p>
    <w:p w14:paraId="1FEE5D4D" w14:textId="4501A4A5" w:rsidR="00F36675" w:rsidRDefault="00D20F3F" w:rsidP="00F36675">
      <w:proofErr w:type="gramStart"/>
      <w:r w:rsidRPr="00D20F3F">
        <w:rPr>
          <w:b/>
        </w:rPr>
        <w:t>display(</w:t>
      </w:r>
      <w:proofErr w:type="gramEnd"/>
      <w:r w:rsidRPr="00D20F3F">
        <w:rPr>
          <w:b/>
        </w:rPr>
        <w:t>)</w:t>
      </w:r>
      <w:r>
        <w:t xml:space="preserve"> </w:t>
      </w:r>
      <w:r>
        <w:rPr>
          <w:b/>
        </w:rPr>
        <w:t xml:space="preserve">– </w:t>
      </w:r>
      <w:r>
        <w:t>This method is a default CakePHP method for redirecting requests to generate the associated view.</w:t>
      </w:r>
    </w:p>
    <w:p w14:paraId="6B163291" w14:textId="553D5A4F" w:rsidR="00D20F3F" w:rsidRDefault="00D20F3F" w:rsidP="00F36675">
      <w:proofErr w:type="gramStart"/>
      <w:r w:rsidRPr="00D20F3F">
        <w:rPr>
          <w:b/>
        </w:rPr>
        <w:t>home(</w:t>
      </w:r>
      <w:proofErr w:type="gramEnd"/>
      <w:r w:rsidRPr="00D20F3F">
        <w:rPr>
          <w:b/>
        </w:rPr>
        <w:t>)</w:t>
      </w:r>
      <w:r>
        <w:t xml:space="preserve"> – This method is called when a request for the HTD homepage is received.</w:t>
      </w:r>
    </w:p>
    <w:p w14:paraId="2594B701" w14:textId="76EB2CE8" w:rsidR="00D20F3F" w:rsidRDefault="00D20F3F" w:rsidP="00F36675">
      <w:proofErr w:type="gramStart"/>
      <w:r w:rsidRPr="00D20F3F">
        <w:rPr>
          <w:b/>
        </w:rPr>
        <w:t>about(</w:t>
      </w:r>
      <w:proofErr w:type="gramEnd"/>
      <w:r w:rsidRPr="00D20F3F">
        <w:rPr>
          <w:b/>
        </w:rPr>
        <w:t xml:space="preserve">) </w:t>
      </w:r>
      <w:r>
        <w:t>– This method is called when a request for the About page is received.</w:t>
      </w:r>
    </w:p>
    <w:p w14:paraId="3726C92D" w14:textId="5DE1AF68" w:rsidR="00D20F3F" w:rsidRDefault="00D20F3F" w:rsidP="00F36675">
      <w:proofErr w:type="gramStart"/>
      <w:r w:rsidRPr="00D20F3F">
        <w:rPr>
          <w:b/>
        </w:rPr>
        <w:t>description(</w:t>
      </w:r>
      <w:proofErr w:type="gramEnd"/>
      <w:r w:rsidRPr="00D20F3F">
        <w:rPr>
          <w:b/>
        </w:rPr>
        <w:t>)</w:t>
      </w:r>
      <w:r>
        <w:t xml:space="preserve"> – This method is called when a request for the Description page is received.</w:t>
      </w:r>
    </w:p>
    <w:p w14:paraId="47B09F72" w14:textId="1ABFEA9E" w:rsidR="00D20F3F" w:rsidRPr="00D20F3F" w:rsidRDefault="00D20F3F" w:rsidP="00F36675">
      <w:proofErr w:type="gramStart"/>
      <w:r w:rsidRPr="00D20F3F">
        <w:rPr>
          <w:b/>
        </w:rPr>
        <w:t>contact(</w:t>
      </w:r>
      <w:proofErr w:type="gramEnd"/>
      <w:r w:rsidRPr="00D20F3F">
        <w:rPr>
          <w:b/>
        </w:rPr>
        <w:t>)</w:t>
      </w:r>
      <w:r>
        <w:t xml:space="preserve"> – This method is called when a request for the Contact page is received.</w:t>
      </w:r>
    </w:p>
    <w:p w14:paraId="5750B716" w14:textId="6DB86B74" w:rsidR="005A39A3" w:rsidRDefault="005A39A3" w:rsidP="005A39A3">
      <w:pPr>
        <w:pStyle w:val="Heading2"/>
      </w:pPr>
      <w:bookmarkStart w:id="58" w:name="_Toc418438805"/>
      <w:r>
        <w:t xml:space="preserve">7.4 </w:t>
      </w:r>
      <w:proofErr w:type="spellStart"/>
      <w:r>
        <w:t>AdminPanelController</w:t>
      </w:r>
      <w:bookmarkEnd w:id="58"/>
      <w:proofErr w:type="spellEnd"/>
    </w:p>
    <w:p w14:paraId="56EA2D98" w14:textId="493017A9" w:rsidR="003B6552" w:rsidRPr="00572BE6" w:rsidRDefault="00572BE6" w:rsidP="003B6552">
      <w:r>
        <w:t xml:space="preserve">The </w:t>
      </w:r>
      <w:proofErr w:type="spellStart"/>
      <w:r>
        <w:rPr>
          <w:b/>
        </w:rPr>
        <w:t>AdminPanelController</w:t>
      </w:r>
      <w:proofErr w:type="spellEnd"/>
      <w:r>
        <w:t xml:space="preserve"> serves views for the admin panel not associated with other controllers. Much of this controller’s former functionality was moved to other controllers as development proceeded.</w:t>
      </w:r>
    </w:p>
    <w:p w14:paraId="5495C7EE" w14:textId="4E38A1D5" w:rsidR="005A39A3" w:rsidRDefault="005A39A3" w:rsidP="005A39A3">
      <w:pPr>
        <w:pStyle w:val="Heading3"/>
      </w:pPr>
      <w:bookmarkStart w:id="59" w:name="_Toc418438806"/>
      <w:r>
        <w:t>7.4.1 Interactions</w:t>
      </w:r>
      <w:bookmarkEnd w:id="59"/>
    </w:p>
    <w:p w14:paraId="70E41315" w14:textId="542D5508" w:rsidR="003B6552" w:rsidRPr="003B6552" w:rsidRDefault="00572BE6" w:rsidP="003B6552">
      <w:r>
        <w:t>No interactions with other controllers.</w:t>
      </w:r>
    </w:p>
    <w:p w14:paraId="1123E362" w14:textId="76E1BBE9" w:rsidR="005A39A3" w:rsidRDefault="005A39A3" w:rsidP="005A39A3">
      <w:pPr>
        <w:pStyle w:val="Heading3"/>
      </w:pPr>
      <w:bookmarkStart w:id="60" w:name="_Toc418438807"/>
      <w:r>
        <w:t>7.4.2 Views Associated</w:t>
      </w:r>
      <w:bookmarkEnd w:id="60"/>
    </w:p>
    <w:p w14:paraId="78BCF7EC" w14:textId="6A23E580" w:rsidR="003B6552" w:rsidRPr="00572BE6" w:rsidRDefault="00572BE6" w:rsidP="003B6552">
      <w:pPr>
        <w:rPr>
          <w:b/>
        </w:rPr>
      </w:pPr>
      <w:proofErr w:type="spellStart"/>
      <w:r w:rsidRPr="00572BE6">
        <w:rPr>
          <w:b/>
        </w:rPr>
        <w:t>Index.ctp</w:t>
      </w:r>
      <w:proofErr w:type="spellEnd"/>
    </w:p>
    <w:p w14:paraId="459086F2" w14:textId="1AE433DC" w:rsidR="005A39A3" w:rsidRDefault="005A39A3" w:rsidP="005A39A3">
      <w:pPr>
        <w:pStyle w:val="Heading3"/>
      </w:pPr>
      <w:bookmarkStart w:id="61" w:name="_Toc418438808"/>
      <w:r>
        <w:t>7.4.3 Functions</w:t>
      </w:r>
      <w:bookmarkEnd w:id="61"/>
    </w:p>
    <w:p w14:paraId="7840A219" w14:textId="7DEA7DF6" w:rsidR="00572BE6" w:rsidRDefault="00572BE6" w:rsidP="00572BE6">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allows user authorization to the index method in the controller. The method checks the passed user’s permissions. </w:t>
      </w:r>
    </w:p>
    <w:p w14:paraId="04801D23" w14:textId="5BB7D350" w:rsidR="003B6552" w:rsidRPr="003B6552" w:rsidRDefault="00572BE6" w:rsidP="003B6552">
      <w:proofErr w:type="gramStart"/>
      <w:r w:rsidRPr="00572BE6">
        <w:rPr>
          <w:b/>
        </w:rPr>
        <w:t>index(</w:t>
      </w:r>
      <w:proofErr w:type="gramEnd"/>
      <w:r w:rsidRPr="00572BE6">
        <w:rPr>
          <w:b/>
        </w:rPr>
        <w:t>)</w:t>
      </w:r>
      <w:r>
        <w:rPr>
          <w:b/>
        </w:rPr>
        <w:t xml:space="preserve"> –</w:t>
      </w:r>
      <w:r>
        <w:t xml:space="preserve"> This method renders the admin panel index view.</w:t>
      </w:r>
    </w:p>
    <w:p w14:paraId="07226A1D" w14:textId="77777777" w:rsidR="001F65B2" w:rsidRDefault="001F65B2" w:rsidP="001F65B2">
      <w:pPr>
        <w:pStyle w:val="Heading2"/>
      </w:pPr>
      <w:bookmarkStart w:id="62" w:name="_Toc418438809"/>
      <w:bookmarkStart w:id="63" w:name="_Toc418438817"/>
      <w:r>
        <w:t xml:space="preserve">7.5 </w:t>
      </w:r>
      <w:proofErr w:type="spellStart"/>
      <w:r>
        <w:t>UploadsController</w:t>
      </w:r>
      <w:bookmarkEnd w:id="62"/>
      <w:proofErr w:type="spellEnd"/>
    </w:p>
    <w:p w14:paraId="4E4D9368" w14:textId="77777777" w:rsidR="001F65B2" w:rsidRPr="006676A4" w:rsidRDefault="001F65B2" w:rsidP="001F65B2">
      <w:r>
        <w:t xml:space="preserve">The </w:t>
      </w:r>
      <w:proofErr w:type="spellStart"/>
      <w:r>
        <w:rPr>
          <w:b/>
        </w:rPr>
        <w:t>UploadsController</w:t>
      </w:r>
      <w:proofErr w:type="spellEnd"/>
      <w:r>
        <w:t xml:space="preserve"> handles the </w:t>
      </w:r>
      <w:r>
        <w:rPr>
          <w:b/>
        </w:rPr>
        <w:t>batch upload</w:t>
      </w:r>
      <w:r>
        <w:t xml:space="preserve"> functionality. This is the only thing that this controller does. To do this, the </w:t>
      </w:r>
      <w:proofErr w:type="spellStart"/>
      <w:r>
        <w:rPr>
          <w:b/>
        </w:rPr>
        <w:t>UploadsController</w:t>
      </w:r>
      <w:proofErr w:type="spellEnd"/>
      <w:r>
        <w:t xml:space="preserve"> uses the </w:t>
      </w:r>
      <w:r>
        <w:rPr>
          <w:b/>
        </w:rPr>
        <w:t>Datum</w:t>
      </w:r>
      <w:r>
        <w:t xml:space="preserve"> model and all of its associated validation rules.</w:t>
      </w:r>
    </w:p>
    <w:p w14:paraId="111CD174" w14:textId="77777777" w:rsidR="001F65B2" w:rsidRDefault="001F65B2" w:rsidP="001F65B2">
      <w:pPr>
        <w:pStyle w:val="Heading3"/>
      </w:pPr>
      <w:bookmarkStart w:id="64" w:name="_Toc418438810"/>
      <w:r>
        <w:t>7.5.1 Interactions</w:t>
      </w:r>
      <w:bookmarkEnd w:id="64"/>
    </w:p>
    <w:p w14:paraId="199C0C5C" w14:textId="77777777" w:rsidR="001F65B2" w:rsidRPr="006676A4" w:rsidRDefault="001F65B2" w:rsidP="001F65B2">
      <w:r>
        <w:t>No interactions with other controllers.</w:t>
      </w:r>
    </w:p>
    <w:p w14:paraId="1292E843" w14:textId="77777777" w:rsidR="001F65B2" w:rsidRDefault="001F65B2" w:rsidP="001F65B2">
      <w:pPr>
        <w:pStyle w:val="Heading3"/>
      </w:pPr>
      <w:bookmarkStart w:id="65" w:name="_Toc418438811"/>
      <w:r>
        <w:t>7.5.2 Views Associated</w:t>
      </w:r>
      <w:bookmarkEnd w:id="65"/>
    </w:p>
    <w:p w14:paraId="28E506B7" w14:textId="77777777" w:rsidR="001F65B2" w:rsidRPr="006676A4" w:rsidRDefault="001F65B2" w:rsidP="001F65B2">
      <w:r>
        <w:t>No views associated with this controller.</w:t>
      </w:r>
    </w:p>
    <w:p w14:paraId="753F730B" w14:textId="77777777" w:rsidR="001F65B2" w:rsidRDefault="001F65B2" w:rsidP="001F65B2">
      <w:pPr>
        <w:pStyle w:val="Heading3"/>
      </w:pPr>
      <w:bookmarkStart w:id="66" w:name="_Toc418438812"/>
      <w:r>
        <w:lastRenderedPageBreak/>
        <w:t>7.5.3 Functions</w:t>
      </w:r>
      <w:bookmarkEnd w:id="66"/>
    </w:p>
    <w:p w14:paraId="1E2D61A9" w14:textId="77777777" w:rsidR="001F65B2" w:rsidRPr="006676A4" w:rsidRDefault="001F65B2" w:rsidP="001F65B2">
      <w:proofErr w:type="gramStart"/>
      <w:r>
        <w:rPr>
          <w:b/>
        </w:rPr>
        <w:t>Add(</w:t>
      </w:r>
      <w:proofErr w:type="gramEnd"/>
      <w:r>
        <w:rPr>
          <w:b/>
        </w:rPr>
        <w:t>)</w:t>
      </w:r>
      <w:r>
        <w:t xml:space="preserve"> – this function begins by checking to make sure a post request has been made and a file chosen. After this, it stores a copy of the uploaded file </w:t>
      </w:r>
      <w:r>
        <w:rPr>
          <w:b/>
        </w:rPr>
        <w:t>./</w:t>
      </w:r>
      <w:proofErr w:type="spellStart"/>
      <w:r>
        <w:rPr>
          <w:b/>
        </w:rPr>
        <w:t>webroot</w:t>
      </w:r>
      <w:proofErr w:type="spellEnd"/>
      <w:r>
        <w:rPr>
          <w:b/>
        </w:rPr>
        <w:t>/files/</w:t>
      </w:r>
      <w:r>
        <w:t xml:space="preserve"> directory with its specified name. Then the file is read in line by line until the entire contents of the file have been parsed. The data is then saved using the </w:t>
      </w:r>
      <w:r>
        <w:rPr>
          <w:b/>
        </w:rPr>
        <w:t>Datum</w:t>
      </w:r>
      <w:r>
        <w:t xml:space="preserve"> model with </w:t>
      </w:r>
      <w:r>
        <w:rPr>
          <w:b/>
        </w:rPr>
        <w:t>validation</w:t>
      </w:r>
      <w:r>
        <w:t xml:space="preserve"> required on all fields and all rows, else the insert fails. After the method succeeds or fails, a receipt is returned specifying how many records got inserted or where the errors in the .CSV are found.</w:t>
      </w:r>
    </w:p>
    <w:p w14:paraId="4E086331" w14:textId="77777777" w:rsidR="001F65B2" w:rsidRDefault="001F65B2" w:rsidP="001F65B2">
      <w:pPr>
        <w:pStyle w:val="Heading2"/>
      </w:pPr>
      <w:bookmarkStart w:id="67" w:name="_Toc418438813"/>
      <w:r>
        <w:t xml:space="preserve">7.6 </w:t>
      </w:r>
      <w:proofErr w:type="spellStart"/>
      <w:r>
        <w:t>DownloadController</w:t>
      </w:r>
      <w:bookmarkEnd w:id="67"/>
      <w:proofErr w:type="spellEnd"/>
    </w:p>
    <w:p w14:paraId="32D21DA0" w14:textId="77777777" w:rsidR="001F65B2" w:rsidRPr="00F57E3E" w:rsidRDefault="001F65B2" w:rsidP="001F65B2">
      <w:r>
        <w:t xml:space="preserve">The </w:t>
      </w:r>
      <w:proofErr w:type="spellStart"/>
      <w:r>
        <w:rPr>
          <w:b/>
        </w:rPr>
        <w:t>DownloadController</w:t>
      </w:r>
      <w:proofErr w:type="spellEnd"/>
      <w:r>
        <w:t xml:space="preserve"> contains the functionality to download a .CSV file of the </w:t>
      </w:r>
      <w:r>
        <w:rPr>
          <w:b/>
        </w:rPr>
        <w:t>Data</w:t>
      </w:r>
      <w:r>
        <w:t xml:space="preserve"> table in the same format as it was uploaded. To do this, </w:t>
      </w:r>
      <w:proofErr w:type="spellStart"/>
      <w:r>
        <w:rPr>
          <w:b/>
        </w:rPr>
        <w:t>DownloadController</w:t>
      </w:r>
      <w:proofErr w:type="spellEnd"/>
      <w:r>
        <w:t xml:space="preserve"> uses the </w:t>
      </w:r>
      <w:r>
        <w:rPr>
          <w:b/>
        </w:rPr>
        <w:t>Datum</w:t>
      </w:r>
      <w:r>
        <w:t xml:space="preserve"> model.</w:t>
      </w:r>
    </w:p>
    <w:p w14:paraId="41C76043" w14:textId="77777777" w:rsidR="001F65B2" w:rsidRDefault="001F65B2" w:rsidP="001F65B2">
      <w:pPr>
        <w:pStyle w:val="Heading3"/>
      </w:pPr>
      <w:bookmarkStart w:id="68" w:name="_Toc418438814"/>
      <w:r>
        <w:t>7.6.1 Interactions</w:t>
      </w:r>
      <w:bookmarkEnd w:id="68"/>
    </w:p>
    <w:p w14:paraId="18C4BBB7" w14:textId="77777777" w:rsidR="001F65B2" w:rsidRPr="00F57E3E" w:rsidRDefault="001F65B2" w:rsidP="001F65B2">
      <w:r>
        <w:t>No interactions with other controllers.</w:t>
      </w:r>
    </w:p>
    <w:p w14:paraId="4E6218FF" w14:textId="77777777" w:rsidR="001F65B2" w:rsidRDefault="001F65B2" w:rsidP="001F65B2">
      <w:pPr>
        <w:pStyle w:val="Heading3"/>
      </w:pPr>
      <w:bookmarkStart w:id="69" w:name="_Toc418438815"/>
      <w:r>
        <w:t>7.6.2 Views Associated</w:t>
      </w:r>
      <w:bookmarkEnd w:id="69"/>
    </w:p>
    <w:p w14:paraId="2465CD59" w14:textId="77777777" w:rsidR="001F65B2" w:rsidRPr="00F71E93" w:rsidRDefault="001F65B2" w:rsidP="001F65B2">
      <w:r>
        <w:t>No views associated with this controller.</w:t>
      </w:r>
    </w:p>
    <w:p w14:paraId="70839995" w14:textId="77777777" w:rsidR="001F65B2" w:rsidRDefault="001F65B2" w:rsidP="001F65B2">
      <w:pPr>
        <w:pStyle w:val="Heading3"/>
      </w:pPr>
      <w:bookmarkStart w:id="70" w:name="_Toc418438816"/>
      <w:r>
        <w:t>7.6.3 Functions</w:t>
      </w:r>
      <w:bookmarkEnd w:id="70"/>
    </w:p>
    <w:p w14:paraId="03A7E98F" w14:textId="77777777" w:rsidR="001F65B2" w:rsidRPr="00F71E93" w:rsidRDefault="001F65B2" w:rsidP="001F65B2">
      <w:proofErr w:type="gramStart"/>
      <w:r>
        <w:rPr>
          <w:b/>
        </w:rPr>
        <w:t>Download(</w:t>
      </w:r>
      <w:proofErr w:type="gramEnd"/>
      <w:r>
        <w:rPr>
          <w:b/>
        </w:rPr>
        <w:t>)</w:t>
      </w:r>
      <w:r>
        <w:t xml:space="preserve"> – this function gathers all of the information currently inside the </w:t>
      </w:r>
      <w:r>
        <w:rPr>
          <w:b/>
        </w:rPr>
        <w:t>Data</w:t>
      </w:r>
      <w:r>
        <w:t xml:space="preserve"> table of the database and parses through the data to create a .CSV matching the format and specifications of our client’s demands.</w:t>
      </w:r>
    </w:p>
    <w:p w14:paraId="2BE31191" w14:textId="4407C0FD" w:rsidR="005A39A3" w:rsidRDefault="005A39A3" w:rsidP="005A39A3">
      <w:pPr>
        <w:pStyle w:val="Heading2"/>
      </w:pPr>
      <w:r>
        <w:t>7.7 CaseEditsController</w:t>
      </w:r>
      <w:bookmarkEnd w:id="63"/>
    </w:p>
    <w:p w14:paraId="29EF5381" w14:textId="1224FE57" w:rsidR="00B272C8" w:rsidRPr="00B272C8" w:rsidRDefault="00B272C8" w:rsidP="00B272C8">
      <w:r>
        <w:t xml:space="preserve">The </w:t>
      </w:r>
      <w:r>
        <w:rPr>
          <w:b/>
        </w:rPr>
        <w:t>CaseEditsController</w:t>
      </w:r>
      <w:r>
        <w:t xml:space="preserve"> contains the functionality necessary for editing case information present in the database. This is one of the major controllers.</w:t>
      </w:r>
      <w:r w:rsidR="00A8598F">
        <w:t xml:space="preserve"> There are five primary views associated with the controller, though the add and edit views are largely imitations of each other, with the edit views having an added value to every form input in order to populate existing data.</w:t>
      </w:r>
      <w:r w:rsidR="004B53A2">
        <w:t xml:space="preserve"> Changes made to the structure of an add view should probably be mirrored to the corresponding edit view.</w:t>
      </w:r>
    </w:p>
    <w:p w14:paraId="69B56205" w14:textId="6E7E4ABB" w:rsidR="00912699" w:rsidRPr="00912699" w:rsidRDefault="005A39A3" w:rsidP="00912699">
      <w:pPr>
        <w:pStyle w:val="Heading3"/>
      </w:pPr>
      <w:bookmarkStart w:id="71" w:name="_Toc418438818"/>
      <w:r>
        <w:t>7.7.1 Interactions</w:t>
      </w:r>
      <w:bookmarkEnd w:id="71"/>
    </w:p>
    <w:p w14:paraId="5D6355DA" w14:textId="03E6F8B5" w:rsidR="00B272C8" w:rsidRPr="00B272C8" w:rsidRDefault="00912699" w:rsidP="00B272C8">
      <w:r>
        <w:t xml:space="preserve">This controller has no direct interactions with other controllers. However, </w:t>
      </w:r>
      <w:r w:rsidR="00C33170">
        <w:t xml:space="preserve">data operated on by this controller is used in the </w:t>
      </w:r>
      <w:r w:rsidR="00C33170" w:rsidRPr="006B74AE">
        <w:rPr>
          <w:b/>
        </w:rPr>
        <w:t>CaseReviewsController</w:t>
      </w:r>
      <w:r w:rsidR="00C33170">
        <w:t>.</w:t>
      </w:r>
    </w:p>
    <w:p w14:paraId="4EDFD7D3" w14:textId="7C678999" w:rsidR="00C33170" w:rsidRPr="00C33170" w:rsidRDefault="005A39A3" w:rsidP="00C33170">
      <w:pPr>
        <w:pStyle w:val="Heading3"/>
      </w:pPr>
      <w:bookmarkStart w:id="72" w:name="_Toc418438819"/>
      <w:r>
        <w:t>7.7.2 Views Associated</w:t>
      </w:r>
      <w:bookmarkEnd w:id="72"/>
    </w:p>
    <w:p w14:paraId="046CE7D8" w14:textId="6AA1B79C" w:rsidR="00C33170" w:rsidRPr="00C33170" w:rsidRDefault="00A63B99" w:rsidP="00C33170">
      <w:pPr>
        <w:contextualSpacing/>
        <w:rPr>
          <w:b/>
        </w:rPr>
      </w:pPr>
      <w:proofErr w:type="spellStart"/>
      <w:r>
        <w:rPr>
          <w:b/>
        </w:rPr>
        <w:t>A</w:t>
      </w:r>
      <w:r w:rsidR="00C33170" w:rsidRPr="00C33170">
        <w:rPr>
          <w:b/>
        </w:rPr>
        <w:t>dd_case.ctp</w:t>
      </w:r>
      <w:proofErr w:type="spellEnd"/>
    </w:p>
    <w:p w14:paraId="46E87E7A" w14:textId="02DB9C02" w:rsidR="00C33170" w:rsidRPr="00C33170" w:rsidRDefault="00A63B99" w:rsidP="00C33170">
      <w:pPr>
        <w:contextualSpacing/>
        <w:rPr>
          <w:b/>
        </w:rPr>
      </w:pPr>
      <w:proofErr w:type="spellStart"/>
      <w:r>
        <w:rPr>
          <w:b/>
        </w:rPr>
        <w:t>A</w:t>
      </w:r>
      <w:r w:rsidR="00C33170" w:rsidRPr="00C33170">
        <w:rPr>
          <w:b/>
        </w:rPr>
        <w:t>dd_defendant.ctp</w:t>
      </w:r>
      <w:proofErr w:type="spellEnd"/>
    </w:p>
    <w:p w14:paraId="6048EA08" w14:textId="22E5675E" w:rsidR="00C33170" w:rsidRPr="00C33170" w:rsidRDefault="00A63B99" w:rsidP="00C33170">
      <w:pPr>
        <w:contextualSpacing/>
        <w:rPr>
          <w:b/>
        </w:rPr>
      </w:pPr>
      <w:proofErr w:type="spellStart"/>
      <w:r>
        <w:rPr>
          <w:b/>
        </w:rPr>
        <w:t>E</w:t>
      </w:r>
      <w:r w:rsidR="00C33170" w:rsidRPr="00C33170">
        <w:rPr>
          <w:b/>
        </w:rPr>
        <w:t>dit.ctp</w:t>
      </w:r>
      <w:proofErr w:type="spellEnd"/>
    </w:p>
    <w:p w14:paraId="0AF07156" w14:textId="0B995BE2" w:rsidR="00C33170" w:rsidRPr="00C33170" w:rsidRDefault="00A63B99" w:rsidP="00C33170">
      <w:pPr>
        <w:contextualSpacing/>
        <w:rPr>
          <w:b/>
        </w:rPr>
      </w:pPr>
      <w:proofErr w:type="spellStart"/>
      <w:r>
        <w:rPr>
          <w:b/>
        </w:rPr>
        <w:t>E</w:t>
      </w:r>
      <w:r w:rsidR="00C33170" w:rsidRPr="00C33170">
        <w:rPr>
          <w:b/>
        </w:rPr>
        <w:t>dit_defendant.ctp</w:t>
      </w:r>
      <w:proofErr w:type="spellEnd"/>
    </w:p>
    <w:p w14:paraId="28975F66" w14:textId="1FBA81F4" w:rsidR="00C33170" w:rsidRPr="00C33170" w:rsidRDefault="00A63B99" w:rsidP="00C33170">
      <w:pPr>
        <w:contextualSpacing/>
        <w:rPr>
          <w:b/>
        </w:rPr>
      </w:pPr>
      <w:proofErr w:type="spellStart"/>
      <w:r>
        <w:rPr>
          <w:b/>
        </w:rPr>
        <w:t>I</w:t>
      </w:r>
      <w:r w:rsidR="00C33170" w:rsidRPr="00C33170">
        <w:rPr>
          <w:b/>
        </w:rPr>
        <w:t>ndex.ctp</w:t>
      </w:r>
      <w:proofErr w:type="spellEnd"/>
    </w:p>
    <w:p w14:paraId="24555D19" w14:textId="601D188D" w:rsidR="005A39A3" w:rsidRDefault="005A39A3" w:rsidP="005A39A3">
      <w:pPr>
        <w:pStyle w:val="Heading3"/>
      </w:pPr>
      <w:bookmarkStart w:id="73" w:name="_Toc418438820"/>
      <w:r>
        <w:lastRenderedPageBreak/>
        <w:t>7.7.3 Functions</w:t>
      </w:r>
      <w:bookmarkEnd w:id="73"/>
    </w:p>
    <w:p w14:paraId="2FB60EA6" w14:textId="2E3574A7" w:rsidR="00984493" w:rsidRDefault="00984493" w:rsidP="00984493">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checks user authorization for the controller’s other methods. The method checks the passed user’s permissions. Methods allowed for RAs to access are specified here; all other methods are thrown back to the parent </w:t>
      </w:r>
      <w:proofErr w:type="spellStart"/>
      <w:proofErr w:type="gramStart"/>
      <w:r>
        <w:t>isAuthorized</w:t>
      </w:r>
      <w:proofErr w:type="spellEnd"/>
      <w:r>
        <w:t>(</w:t>
      </w:r>
      <w:proofErr w:type="gramEnd"/>
      <w:r>
        <w:t xml:space="preserve">) method in the </w:t>
      </w:r>
      <w:proofErr w:type="spellStart"/>
      <w:r>
        <w:t>AppController</w:t>
      </w:r>
      <w:proofErr w:type="spellEnd"/>
      <w:r>
        <w:t xml:space="preserve">. This means methods not specified here require administrator permissions. </w:t>
      </w:r>
    </w:p>
    <w:p w14:paraId="42CF636D" w14:textId="1DA0354A" w:rsidR="001F3E85" w:rsidRDefault="001F3E85" w:rsidP="00984493">
      <w:proofErr w:type="gramStart"/>
      <w:r>
        <w:rPr>
          <w:b/>
        </w:rPr>
        <w:t>index(</w:t>
      </w:r>
      <w:proofErr w:type="gramEnd"/>
      <w:r>
        <w:rPr>
          <w:b/>
        </w:rPr>
        <w:t>)</w:t>
      </w:r>
      <w:r>
        <w:t xml:space="preserve"> – This method gives the default view for the case edit/creation screen. It also retrieves all cases in the </w:t>
      </w:r>
      <w:r>
        <w:rPr>
          <w:b/>
        </w:rPr>
        <w:t>Data</w:t>
      </w:r>
      <w:r>
        <w:t xml:space="preserve"> and </w:t>
      </w:r>
      <w:r>
        <w:rPr>
          <w:b/>
        </w:rPr>
        <w:t>DataInProgress</w:t>
      </w:r>
      <w:r>
        <w:t xml:space="preserve"> tables and passes them to the </w:t>
      </w:r>
      <w:proofErr w:type="spellStart"/>
      <w:r w:rsidRPr="001F3E85">
        <w:rPr>
          <w:b/>
        </w:rPr>
        <w:t>index.ctp</w:t>
      </w:r>
      <w:proofErr w:type="spellEnd"/>
      <w:r>
        <w:t xml:space="preserve"> view for display.</w:t>
      </w:r>
    </w:p>
    <w:p w14:paraId="0448123F" w14:textId="5573F2FA" w:rsidR="00984493" w:rsidRDefault="001F3E85" w:rsidP="00984493">
      <w:proofErr w:type="gramStart"/>
      <w:r w:rsidRPr="001F3E85">
        <w:rPr>
          <w:b/>
        </w:rPr>
        <w:t>edit(</w:t>
      </w:r>
      <w:proofErr w:type="gramEnd"/>
      <w:r w:rsidRPr="001F3E85">
        <w:rPr>
          <w:b/>
        </w:rPr>
        <w:t>$</w:t>
      </w:r>
      <w:proofErr w:type="spellStart"/>
      <w:r w:rsidRPr="001F3E85">
        <w:rPr>
          <w:b/>
        </w:rPr>
        <w:t>num</w:t>
      </w:r>
      <w:proofErr w:type="spellEnd"/>
      <w:r w:rsidRPr="001F3E85">
        <w:rPr>
          <w:b/>
        </w:rPr>
        <w:t>)</w:t>
      </w:r>
      <w:r>
        <w:t xml:space="preserve"> – This method renders the </w:t>
      </w:r>
      <w:proofErr w:type="spellStart"/>
      <w:r w:rsidRPr="001F3E85">
        <w:rPr>
          <w:b/>
        </w:rPr>
        <w:t>edit.ctp</w:t>
      </w:r>
      <w:proofErr w:type="spellEnd"/>
      <w:r>
        <w:t xml:space="preserve"> view. It takes the case number passed to it and retrieves all information related to that case.</w:t>
      </w:r>
      <w:r w:rsidR="009F34C3">
        <w:t xml:space="preserve"> When a POST request is received from the </w:t>
      </w:r>
      <w:proofErr w:type="spellStart"/>
      <w:r w:rsidR="009F34C3">
        <w:rPr>
          <w:b/>
        </w:rPr>
        <w:t>edit.ctp</w:t>
      </w:r>
      <w:proofErr w:type="spellEnd"/>
      <w:r w:rsidR="009F34C3">
        <w:t xml:space="preserve"> view, data relevant to the case only (not defendant-specific information) is extracted and validated. This data is then validated and saved</w:t>
      </w:r>
      <w:r w:rsidR="00BE2F9B">
        <w:t xml:space="preserve"> to the </w:t>
      </w:r>
      <w:r w:rsidR="00BE2F9B">
        <w:rPr>
          <w:b/>
        </w:rPr>
        <w:t>DataInProgress</w:t>
      </w:r>
      <w:r w:rsidR="00BE2F9B">
        <w:t xml:space="preserve"> table</w:t>
      </w:r>
      <w:r w:rsidR="009F34C3">
        <w:t xml:space="preserve"> on successful validation.</w:t>
      </w:r>
    </w:p>
    <w:p w14:paraId="50F18EFC" w14:textId="776A572B" w:rsidR="00B272C8" w:rsidRDefault="009F34C3" w:rsidP="00B272C8">
      <w:proofErr w:type="spellStart"/>
      <w:proofErr w:type="gramStart"/>
      <w:r w:rsidRPr="009F34C3">
        <w:rPr>
          <w:b/>
        </w:rPr>
        <w:t>editDefendant</w:t>
      </w:r>
      <w:proofErr w:type="spellEnd"/>
      <w:r w:rsidRPr="009F34C3">
        <w:rPr>
          <w:b/>
        </w:rPr>
        <w:t>(</w:t>
      </w:r>
      <w:proofErr w:type="gramEnd"/>
      <w:r w:rsidRPr="009F34C3">
        <w:rPr>
          <w:b/>
        </w:rPr>
        <w:t>$</w:t>
      </w:r>
      <w:proofErr w:type="spellStart"/>
      <w:r w:rsidRPr="009F34C3">
        <w:rPr>
          <w:b/>
        </w:rPr>
        <w:t>defArray</w:t>
      </w:r>
      <w:proofErr w:type="spellEnd"/>
      <w:r w:rsidRPr="009F34C3">
        <w:rPr>
          <w:b/>
        </w:rPr>
        <w:t>)</w:t>
      </w:r>
      <w:r>
        <w:rPr>
          <w:b/>
        </w:rPr>
        <w:t xml:space="preserve"> </w:t>
      </w:r>
      <w:r>
        <w:t xml:space="preserve">– This method renders the </w:t>
      </w:r>
      <w:proofErr w:type="spellStart"/>
      <w:r w:rsidRPr="009F34C3">
        <w:rPr>
          <w:b/>
        </w:rPr>
        <w:t>edit_defendant.ctp</w:t>
      </w:r>
      <w:proofErr w:type="spellEnd"/>
      <w:r>
        <w:t xml:space="preserve"> view. It takes the defendant name and case number passed to it, and renders a view with defendant-specific information based on the defendant name and case number.</w:t>
      </w:r>
      <w:r w:rsidR="00C663CF">
        <w:t xml:space="preserve"> When a POST request is received from the </w:t>
      </w:r>
      <w:proofErr w:type="spellStart"/>
      <w:r w:rsidR="00C663CF">
        <w:rPr>
          <w:b/>
        </w:rPr>
        <w:t>edit.ctp</w:t>
      </w:r>
      <w:proofErr w:type="spellEnd"/>
      <w:r w:rsidR="00C663CF">
        <w:t xml:space="preserve"> view, the defendant’s updated information is then saved to the</w:t>
      </w:r>
      <w:r w:rsidR="00BE2F9B">
        <w:t xml:space="preserve"> </w:t>
      </w:r>
      <w:r w:rsidR="00BE2F9B">
        <w:rPr>
          <w:b/>
        </w:rPr>
        <w:t xml:space="preserve">DataInProgress </w:t>
      </w:r>
      <w:r w:rsidR="00BE2F9B">
        <w:t>table</w:t>
      </w:r>
      <w:r w:rsidR="00C663CF">
        <w:t xml:space="preserve"> on successful validation.</w:t>
      </w:r>
    </w:p>
    <w:p w14:paraId="5425668C" w14:textId="07308A88" w:rsidR="00C663CF" w:rsidRPr="00A828FE" w:rsidRDefault="00C663CF" w:rsidP="00B272C8">
      <w:proofErr w:type="spellStart"/>
      <w:proofErr w:type="gramStart"/>
      <w:r>
        <w:rPr>
          <w:b/>
        </w:rPr>
        <w:t>addCase</w:t>
      </w:r>
      <w:proofErr w:type="spellEnd"/>
      <w:r>
        <w:rPr>
          <w:b/>
        </w:rPr>
        <w:t>(</w:t>
      </w:r>
      <w:proofErr w:type="gramEnd"/>
      <w:r>
        <w:rPr>
          <w:b/>
        </w:rPr>
        <w:t>)</w:t>
      </w:r>
      <w:r>
        <w:t xml:space="preserve"> – This method renders the </w:t>
      </w:r>
      <w:proofErr w:type="spellStart"/>
      <w:r>
        <w:rPr>
          <w:b/>
        </w:rPr>
        <w:t>add_</w:t>
      </w:r>
      <w:r w:rsidRPr="00C663CF">
        <w:rPr>
          <w:b/>
        </w:rPr>
        <w:t>case</w:t>
      </w:r>
      <w:r>
        <w:rPr>
          <w:b/>
        </w:rPr>
        <w:t>.ctp</w:t>
      </w:r>
      <w:proofErr w:type="spellEnd"/>
      <w:r>
        <w:rPr>
          <w:b/>
        </w:rPr>
        <w:t xml:space="preserve"> </w:t>
      </w:r>
      <w:r w:rsidRPr="00C663CF">
        <w:t>view</w:t>
      </w:r>
      <w:r>
        <w:t xml:space="preserve">. It </w:t>
      </w:r>
      <w:r w:rsidRPr="00C663CF">
        <w:t>allows</w:t>
      </w:r>
      <w:r>
        <w:t xml:space="preserve"> the creation of a new case to be inserted into the database.</w:t>
      </w:r>
      <w:r w:rsidR="00A828FE">
        <w:t xml:space="preserve"> When a POST request is received, the new case is added to the </w:t>
      </w:r>
      <w:r w:rsidR="00A828FE">
        <w:rPr>
          <w:b/>
        </w:rPr>
        <w:t>DataInProgress</w:t>
      </w:r>
      <w:r w:rsidR="00A828FE">
        <w:t xml:space="preserve"> table and redirects the user to the </w:t>
      </w:r>
      <w:proofErr w:type="spellStart"/>
      <w:r w:rsidR="00A828FE">
        <w:rPr>
          <w:b/>
        </w:rPr>
        <w:t>edit.ctp</w:t>
      </w:r>
      <w:proofErr w:type="spellEnd"/>
      <w:r w:rsidR="00A828FE">
        <w:t xml:space="preserve"> view with the new case’s information. </w:t>
      </w:r>
    </w:p>
    <w:p w14:paraId="53601A50" w14:textId="29BBF740" w:rsidR="00C663CF" w:rsidRDefault="00BA0D48" w:rsidP="00B272C8">
      <w:proofErr w:type="spellStart"/>
      <w:proofErr w:type="gramStart"/>
      <w:r>
        <w:rPr>
          <w:b/>
        </w:rPr>
        <w:t>addDefendant</w:t>
      </w:r>
      <w:proofErr w:type="spellEnd"/>
      <w:r>
        <w:rPr>
          <w:b/>
        </w:rPr>
        <w:t>(</w:t>
      </w:r>
      <w:proofErr w:type="gramEnd"/>
      <w:r>
        <w:rPr>
          <w:b/>
        </w:rPr>
        <w:t>$</w:t>
      </w:r>
      <w:proofErr w:type="spellStart"/>
      <w:r>
        <w:rPr>
          <w:b/>
        </w:rPr>
        <w:t>caseNumber</w:t>
      </w:r>
      <w:proofErr w:type="spellEnd"/>
      <w:r>
        <w:rPr>
          <w:b/>
        </w:rPr>
        <w:t>)</w:t>
      </w:r>
      <w:r>
        <w:t xml:space="preserve"> – This method adds a defendant to a case based on the case number passed to the method. The method pulls case-specific information from other rows in the case and adds it to the submitted defendant-specific information when a POST request is received.</w:t>
      </w:r>
    </w:p>
    <w:p w14:paraId="2B0911CA" w14:textId="16870AC9" w:rsidR="00BA0D48" w:rsidRDefault="00BA0D48" w:rsidP="00B272C8">
      <w:proofErr w:type="spellStart"/>
      <w:proofErr w:type="gramStart"/>
      <w:r w:rsidRPr="00BA0D48">
        <w:rPr>
          <w:b/>
        </w:rPr>
        <w:t>migrateFromDataToDataInProgress</w:t>
      </w:r>
      <w:proofErr w:type="spellEnd"/>
      <w:r w:rsidRPr="00BA0D48">
        <w:rPr>
          <w:b/>
        </w:rPr>
        <w:t>(</w:t>
      </w:r>
      <w:proofErr w:type="gramEnd"/>
      <w:r w:rsidRPr="00BA0D48">
        <w:rPr>
          <w:b/>
        </w:rPr>
        <w:t>$</w:t>
      </w:r>
      <w:proofErr w:type="spellStart"/>
      <w:r w:rsidRPr="00BA0D48">
        <w:rPr>
          <w:b/>
        </w:rPr>
        <w:t>num</w:t>
      </w:r>
      <w:proofErr w:type="spellEnd"/>
      <w:r w:rsidRPr="00BA0D48">
        <w:rPr>
          <w:b/>
        </w:rPr>
        <w:t>)</w:t>
      </w:r>
      <w:r>
        <w:t xml:space="preserve"> – This method behaves exactly as the name suggests: it moves an entire case from the </w:t>
      </w:r>
      <w:r>
        <w:rPr>
          <w:b/>
        </w:rPr>
        <w:t>Data</w:t>
      </w:r>
      <w:r>
        <w:t xml:space="preserve"> table to the </w:t>
      </w:r>
      <w:r>
        <w:rPr>
          <w:b/>
        </w:rPr>
        <w:t>DataInProgress</w:t>
      </w:r>
      <w:r>
        <w:t xml:space="preserve"> table. This method is only called when a case in the </w:t>
      </w:r>
      <w:r>
        <w:rPr>
          <w:b/>
        </w:rPr>
        <w:t>Data</w:t>
      </w:r>
      <w:r>
        <w:t xml:space="preserve"> table needs to be edited.</w:t>
      </w:r>
      <w:r w:rsidR="0044185C">
        <w:t xml:space="preserve"> This method does not have a view associated with it.</w:t>
      </w:r>
    </w:p>
    <w:p w14:paraId="1A4B295C" w14:textId="4CDBE86D" w:rsidR="00072275" w:rsidRDefault="00072275" w:rsidP="00B272C8">
      <w:proofErr w:type="spellStart"/>
      <w:proofErr w:type="gramStart"/>
      <w:r w:rsidRPr="00072275">
        <w:rPr>
          <w:b/>
        </w:rPr>
        <w:t>getCase</w:t>
      </w:r>
      <w:proofErr w:type="spellEnd"/>
      <w:r w:rsidRPr="00072275">
        <w:rPr>
          <w:b/>
        </w:rPr>
        <w:t>(</w:t>
      </w:r>
      <w:proofErr w:type="gramEnd"/>
      <w:r w:rsidRPr="00072275">
        <w:rPr>
          <w:b/>
        </w:rPr>
        <w:t>$</w:t>
      </w:r>
      <w:proofErr w:type="spellStart"/>
      <w:r w:rsidRPr="00072275">
        <w:rPr>
          <w:b/>
        </w:rPr>
        <w:t>caseNumber</w:t>
      </w:r>
      <w:proofErr w:type="spellEnd"/>
      <w:r w:rsidRPr="00072275">
        <w:rPr>
          <w:b/>
        </w:rPr>
        <w:t>)</w:t>
      </w:r>
      <w:r>
        <w:t xml:space="preserve"> – This method retrieves the case information for a case based on the case number passed to the method.</w:t>
      </w:r>
      <w:r w:rsidR="0044185C">
        <w:t xml:space="preserve"> Used in other functions. This method does not have a view associated with it.</w:t>
      </w:r>
    </w:p>
    <w:p w14:paraId="4159A4D1" w14:textId="695632B1" w:rsidR="000F5543" w:rsidRDefault="000F5543" w:rsidP="00B272C8">
      <w:proofErr w:type="spellStart"/>
      <w:proofErr w:type="gramStart"/>
      <w:r w:rsidRPr="00A10EF4">
        <w:rPr>
          <w:b/>
        </w:rPr>
        <w:t>getRowId</w:t>
      </w:r>
      <w:proofErr w:type="spellEnd"/>
      <w:r w:rsidRPr="00A10EF4">
        <w:rPr>
          <w:b/>
        </w:rPr>
        <w:t>(</w:t>
      </w:r>
      <w:proofErr w:type="gramEnd"/>
      <w:r w:rsidRPr="00A10EF4">
        <w:rPr>
          <w:b/>
        </w:rPr>
        <w:t>)</w:t>
      </w:r>
      <w:r>
        <w:t xml:space="preserve"> – This method retrieves the current max ID primary key in both the </w:t>
      </w:r>
      <w:r>
        <w:rPr>
          <w:b/>
        </w:rPr>
        <w:t>Data</w:t>
      </w:r>
      <w:r>
        <w:t xml:space="preserve"> table and the </w:t>
      </w:r>
      <w:r>
        <w:rPr>
          <w:b/>
        </w:rPr>
        <w:t>DataInProgress table</w:t>
      </w:r>
      <w:r>
        <w:t>. This is necessary for smooth migration between the tables.</w:t>
      </w:r>
    </w:p>
    <w:p w14:paraId="0F64B9FB" w14:textId="7529CCCC" w:rsidR="0078634F" w:rsidRDefault="0078634F" w:rsidP="00B272C8">
      <w:proofErr w:type="spellStart"/>
      <w:proofErr w:type="gramStart"/>
      <w:r w:rsidRPr="0078634F">
        <w:rPr>
          <w:b/>
        </w:rPr>
        <w:lastRenderedPageBreak/>
        <w:t>deleteEmptyCases</w:t>
      </w:r>
      <w:proofErr w:type="spellEnd"/>
      <w:r w:rsidRPr="0078634F">
        <w:rPr>
          <w:b/>
        </w:rPr>
        <w:t>(</w:t>
      </w:r>
      <w:proofErr w:type="gramEnd"/>
      <w:r w:rsidRPr="0078634F">
        <w:rPr>
          <w:b/>
        </w:rPr>
        <w:t>$</w:t>
      </w:r>
      <w:proofErr w:type="spellStart"/>
      <w:r w:rsidRPr="0078634F">
        <w:rPr>
          <w:b/>
        </w:rPr>
        <w:t>caseNum</w:t>
      </w:r>
      <w:proofErr w:type="spellEnd"/>
      <w:r w:rsidRPr="0078634F">
        <w:rPr>
          <w:b/>
        </w:rPr>
        <w:t>)</w:t>
      </w:r>
      <w:r>
        <w:t xml:space="preserve"> – This method deletes rows in the database where the </w:t>
      </w:r>
      <w:proofErr w:type="spellStart"/>
      <w:r>
        <w:t>DefFirst</w:t>
      </w:r>
      <w:proofErr w:type="spellEnd"/>
      <w:r>
        <w:t xml:space="preserve"> </w:t>
      </w:r>
      <w:r w:rsidRPr="00252CAD">
        <w:t xml:space="preserve">and </w:t>
      </w:r>
      <w:proofErr w:type="spellStart"/>
      <w:r w:rsidRPr="00252CAD">
        <w:t>DefLast</w:t>
      </w:r>
      <w:proofErr w:type="spellEnd"/>
      <w:r w:rsidRPr="00252CAD">
        <w:t xml:space="preserve"> columns are null, and the </w:t>
      </w:r>
      <w:proofErr w:type="spellStart"/>
      <w:r w:rsidRPr="00252CAD">
        <w:t>CaseNum</w:t>
      </w:r>
      <w:proofErr w:type="spellEnd"/>
      <w:r w:rsidRPr="00252CAD">
        <w:t xml:space="preserve"> column matches the $</w:t>
      </w:r>
      <w:proofErr w:type="spellStart"/>
      <w:r w:rsidRPr="00252CAD">
        <w:t>caseNum</w:t>
      </w:r>
      <w:proofErr w:type="spellEnd"/>
      <w:r w:rsidRPr="00252CAD">
        <w:t xml:space="preserve"> value passed to the method. This is necessary due to the way adding and editing a defendant within a case behaves.</w:t>
      </w:r>
    </w:p>
    <w:p w14:paraId="5FA2AFCF" w14:textId="072001B6" w:rsidR="00EC5632" w:rsidRDefault="00EC5632" w:rsidP="00B272C8">
      <w:proofErr w:type="spellStart"/>
      <w:r w:rsidRPr="00EC5632">
        <w:rPr>
          <w:b/>
        </w:rPr>
        <w:t>delete_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rsidRPr="00EC5632">
        <w:rPr>
          <w:b/>
        </w:rPr>
        <w:t>)</w:t>
      </w:r>
      <w:r>
        <w:t xml:space="preserve"> – This method deletes all rows in the </w:t>
      </w:r>
      <w:r>
        <w:rPr>
          <w:b/>
        </w:rPr>
        <w:t>Data</w:t>
      </w:r>
      <w:r>
        <w:t xml:space="preserve"> table associated with the case number passed to the method.</w:t>
      </w:r>
    </w:p>
    <w:p w14:paraId="6A31C410" w14:textId="60CB8D8D" w:rsidR="00EC5632" w:rsidRDefault="00EC5632" w:rsidP="00B272C8">
      <w:proofErr w:type="spellStart"/>
      <w:r w:rsidRPr="00EC5632">
        <w:rPr>
          <w:b/>
        </w:rPr>
        <w:t>delete_incomplete_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t xml:space="preserve">) – This method deletes all rows in the </w:t>
      </w:r>
      <w:r>
        <w:rPr>
          <w:b/>
        </w:rPr>
        <w:t>DataInProgress</w:t>
      </w:r>
      <w:r>
        <w:t xml:space="preserve"> table associated with the case number passed to the method.</w:t>
      </w:r>
    </w:p>
    <w:p w14:paraId="6A372677" w14:textId="05762465" w:rsidR="00EC5632" w:rsidRPr="00EC5632" w:rsidRDefault="00EC5632" w:rsidP="00B272C8">
      <w:proofErr w:type="spellStart"/>
      <w:r w:rsidRPr="00EC5632">
        <w:rPr>
          <w:b/>
        </w:rPr>
        <w:t>delete_</w:t>
      </w:r>
      <w:proofErr w:type="gramStart"/>
      <w:r w:rsidRPr="00EC5632">
        <w:rPr>
          <w:b/>
        </w:rPr>
        <w:t>def</w:t>
      </w:r>
      <w:proofErr w:type="spellEnd"/>
      <w:r w:rsidRPr="00EC5632">
        <w:rPr>
          <w:b/>
        </w:rPr>
        <w:t>(</w:t>
      </w:r>
      <w:proofErr w:type="gramEnd"/>
      <w:r w:rsidRPr="00EC5632">
        <w:rPr>
          <w:b/>
        </w:rPr>
        <w:t>$</w:t>
      </w:r>
      <w:proofErr w:type="spellStart"/>
      <w:r w:rsidRPr="00EC5632">
        <w:rPr>
          <w:b/>
        </w:rPr>
        <w:t>defArray</w:t>
      </w:r>
      <w:proofErr w:type="spellEnd"/>
      <w:r w:rsidRPr="00EC5632">
        <w:rPr>
          <w:b/>
        </w:rPr>
        <w:t>)</w:t>
      </w:r>
      <w:r>
        <w:t xml:space="preserve"> – This method deletes a defendant from a specific case based  on the </w:t>
      </w:r>
      <w:proofErr w:type="spellStart"/>
      <w:r>
        <w:t>DefLast</w:t>
      </w:r>
      <w:proofErr w:type="spellEnd"/>
      <w:r>
        <w:t xml:space="preserve">, </w:t>
      </w:r>
      <w:proofErr w:type="spellStart"/>
      <w:r>
        <w:t>DefFirst</w:t>
      </w:r>
      <w:proofErr w:type="spellEnd"/>
      <w:r>
        <w:t xml:space="preserve">, and </w:t>
      </w:r>
      <w:proofErr w:type="spellStart"/>
      <w:r>
        <w:t>CaseNum</w:t>
      </w:r>
      <w:proofErr w:type="spellEnd"/>
      <w:r>
        <w:t xml:space="preserve"> values passed in the array.</w:t>
      </w:r>
    </w:p>
    <w:p w14:paraId="25FA907F" w14:textId="77777777" w:rsidR="00A62A93" w:rsidRDefault="00A62A93" w:rsidP="00A62A93">
      <w:pPr>
        <w:pStyle w:val="Heading2"/>
      </w:pPr>
      <w:bookmarkStart w:id="74" w:name="_Toc418438821"/>
      <w:r>
        <w:t>7.8 CaseReviewsController</w:t>
      </w:r>
      <w:bookmarkEnd w:id="74"/>
    </w:p>
    <w:p w14:paraId="188620BF" w14:textId="77777777" w:rsidR="00A62A93" w:rsidRDefault="00A62A93" w:rsidP="00A62A93">
      <w:pPr>
        <w:pStyle w:val="Heading3"/>
      </w:pPr>
      <w:bookmarkStart w:id="75" w:name="_Toc418438822"/>
      <w:r>
        <w:t>7.8.1 Interactions</w:t>
      </w:r>
      <w:bookmarkEnd w:id="75"/>
    </w:p>
    <w:p w14:paraId="6CA2F33C" w14:textId="77777777" w:rsidR="00A62A93" w:rsidRPr="00384948" w:rsidRDefault="00A62A93" w:rsidP="00A62A93">
      <w:r>
        <w:t xml:space="preserve">This controller has no interactions with other controllers. However, data submitted from </w:t>
      </w:r>
      <w:r>
        <w:rPr>
          <w:b/>
        </w:rPr>
        <w:t xml:space="preserve">CaseEditsController </w:t>
      </w:r>
      <w:r>
        <w:t xml:space="preserve">is utilized in this controller and data published from this controller is used in </w:t>
      </w:r>
      <w:proofErr w:type="spellStart"/>
      <w:r>
        <w:rPr>
          <w:b/>
        </w:rPr>
        <w:t>SearchController</w:t>
      </w:r>
      <w:proofErr w:type="spellEnd"/>
      <w:r>
        <w:t>.</w:t>
      </w:r>
    </w:p>
    <w:p w14:paraId="425A3950" w14:textId="77777777" w:rsidR="00A62A93" w:rsidRDefault="00A62A93" w:rsidP="00A62A93">
      <w:pPr>
        <w:pStyle w:val="Heading3"/>
      </w:pPr>
      <w:bookmarkStart w:id="76" w:name="_Toc418438823"/>
      <w:r>
        <w:t>7.8.2 Views Associated</w:t>
      </w:r>
      <w:bookmarkEnd w:id="76"/>
    </w:p>
    <w:p w14:paraId="1A5576ED" w14:textId="77777777" w:rsidR="00A62A93" w:rsidRPr="00F81E5B" w:rsidRDefault="00A62A93" w:rsidP="00A62A93">
      <w:proofErr w:type="spellStart"/>
      <w:r>
        <w:rPr>
          <w:b/>
        </w:rPr>
        <w:t>Review.ctp</w:t>
      </w:r>
      <w:proofErr w:type="spellEnd"/>
      <w:r>
        <w:t xml:space="preserve"> – this view contains a dynamic </w:t>
      </w:r>
      <w:proofErr w:type="spellStart"/>
      <w:r>
        <w:t>DataTable</w:t>
      </w:r>
      <w:proofErr w:type="spellEnd"/>
      <w:r>
        <w:t xml:space="preserve"> with information regarding cases that are in need of administrator review.</w:t>
      </w:r>
    </w:p>
    <w:p w14:paraId="5BC012CD" w14:textId="77777777" w:rsidR="00A62A93" w:rsidRDefault="00A62A93" w:rsidP="00A62A93">
      <w:pPr>
        <w:pStyle w:val="Heading3"/>
      </w:pPr>
      <w:bookmarkStart w:id="77" w:name="_Toc418438824"/>
      <w:r>
        <w:t>7.8.3 Functions</w:t>
      </w:r>
      <w:bookmarkEnd w:id="77"/>
    </w:p>
    <w:p w14:paraId="729E1EDB" w14:textId="77777777" w:rsidR="00A62A93" w:rsidRDefault="00A62A93" w:rsidP="00A62A93">
      <w:proofErr w:type="spellStart"/>
      <w:proofErr w:type="gramStart"/>
      <w:r>
        <w:rPr>
          <w:b/>
        </w:rPr>
        <w:t>isAuthorized</w:t>
      </w:r>
      <w:proofErr w:type="spellEnd"/>
      <w:r>
        <w:rPr>
          <w:b/>
        </w:rPr>
        <w:t>(</w:t>
      </w:r>
      <w:proofErr w:type="gramEnd"/>
      <w:r>
        <w:rPr>
          <w:b/>
        </w:rPr>
        <w:t>$user)</w:t>
      </w:r>
      <w:r>
        <w:t xml:space="preserve"> – checked to make sure that the role of the user accessing these functions is an </w:t>
      </w:r>
      <w:r w:rsidRPr="000E0FFC">
        <w:rPr>
          <w:b/>
        </w:rPr>
        <w:t>administrator</w:t>
      </w:r>
      <w:r>
        <w:t xml:space="preserve"> only.</w:t>
      </w:r>
    </w:p>
    <w:p w14:paraId="3712B657" w14:textId="77777777" w:rsidR="00A62A93" w:rsidRPr="00FE23ED" w:rsidRDefault="00A62A93" w:rsidP="00A62A93">
      <w:proofErr w:type="gramStart"/>
      <w:r>
        <w:rPr>
          <w:b/>
        </w:rPr>
        <w:t>Review(</w:t>
      </w:r>
      <w:proofErr w:type="gramEnd"/>
      <w:r>
        <w:rPr>
          <w:b/>
        </w:rPr>
        <w:t>)</w:t>
      </w:r>
      <w:r>
        <w:t xml:space="preserve"> – the review function generates the variables needed in the view and Session for the other functions and views to behave properly. The variables it sets are </w:t>
      </w:r>
      <w:r>
        <w:rPr>
          <w:b/>
        </w:rPr>
        <w:t>$</w:t>
      </w:r>
      <w:proofErr w:type="spellStart"/>
      <w:r>
        <w:rPr>
          <w:b/>
        </w:rPr>
        <w:t>p_cases</w:t>
      </w:r>
      <w:proofErr w:type="spellEnd"/>
      <w:r>
        <w:rPr>
          <w:b/>
        </w:rPr>
        <w:t xml:space="preserve"> </w:t>
      </w:r>
      <w:r>
        <w:t xml:space="preserve">and </w:t>
      </w:r>
      <w:r>
        <w:rPr>
          <w:b/>
        </w:rPr>
        <w:t>$</w:t>
      </w:r>
      <w:proofErr w:type="spellStart"/>
      <w:r>
        <w:rPr>
          <w:b/>
        </w:rPr>
        <w:t>case_info</w:t>
      </w:r>
      <w:proofErr w:type="spellEnd"/>
      <w:r>
        <w:t xml:space="preserve">. </w:t>
      </w:r>
      <w:r>
        <w:rPr>
          <w:b/>
        </w:rPr>
        <w:t>$</w:t>
      </w:r>
      <w:proofErr w:type="spellStart"/>
      <w:r>
        <w:rPr>
          <w:b/>
        </w:rPr>
        <w:t>p_cases</w:t>
      </w:r>
      <w:proofErr w:type="spellEnd"/>
      <w:r>
        <w:t xml:space="preserve"> contains an array of the information that will be displayed in the </w:t>
      </w:r>
      <w:proofErr w:type="spellStart"/>
      <w:r>
        <w:t>DataTable</w:t>
      </w:r>
      <w:proofErr w:type="spellEnd"/>
      <w:r>
        <w:t xml:space="preserve"> in </w:t>
      </w:r>
      <w:proofErr w:type="spellStart"/>
      <w:r>
        <w:rPr>
          <w:b/>
        </w:rPr>
        <w:t>review.ctp</w:t>
      </w:r>
      <w:proofErr w:type="spellEnd"/>
      <w:r>
        <w:t xml:space="preserve">. </w:t>
      </w:r>
      <w:r>
        <w:rPr>
          <w:b/>
        </w:rPr>
        <w:t>$</w:t>
      </w:r>
      <w:proofErr w:type="spellStart"/>
      <w:r>
        <w:rPr>
          <w:b/>
        </w:rPr>
        <w:t>case_info</w:t>
      </w:r>
      <w:proofErr w:type="spellEnd"/>
      <w:r>
        <w:t xml:space="preserve"> is an array of objects which contains all of the information for each of the cases in the same order as </w:t>
      </w:r>
      <w:r>
        <w:rPr>
          <w:b/>
        </w:rPr>
        <w:t>$</w:t>
      </w:r>
      <w:proofErr w:type="spellStart"/>
      <w:r>
        <w:rPr>
          <w:b/>
        </w:rPr>
        <w:t>p_cases</w:t>
      </w:r>
      <w:proofErr w:type="spellEnd"/>
      <w:r>
        <w:t xml:space="preserve">. The structure of the object is documented at… </w:t>
      </w:r>
      <w:proofErr w:type="spellStart"/>
      <w:r>
        <w:t>idk</w:t>
      </w:r>
      <w:proofErr w:type="spellEnd"/>
      <w:r>
        <w:t>.</w:t>
      </w:r>
    </w:p>
    <w:p w14:paraId="63E9E7F8" w14:textId="77777777" w:rsidR="00A62A93" w:rsidRPr="00203759" w:rsidRDefault="00A62A93" w:rsidP="00A62A93">
      <w:proofErr w:type="spellStart"/>
      <w:proofErr w:type="gramStart"/>
      <w:r>
        <w:rPr>
          <w:b/>
        </w:rPr>
        <w:t>GenerateTable</w:t>
      </w:r>
      <w:proofErr w:type="spellEnd"/>
      <w:r>
        <w:rPr>
          <w:b/>
        </w:rPr>
        <w:t>(</w:t>
      </w:r>
      <w:proofErr w:type="gramEnd"/>
      <w:r>
        <w:rPr>
          <w:b/>
        </w:rPr>
        <w:t>$index)</w:t>
      </w:r>
      <w:r>
        <w:t xml:space="preserve"> – </w:t>
      </w:r>
      <w:proofErr w:type="spellStart"/>
      <w:r>
        <w:t>generateTable</w:t>
      </w:r>
      <w:proofErr w:type="spellEnd"/>
      <w:r>
        <w:t xml:space="preserve"> is performed whenever an individual case is clicked in the </w:t>
      </w:r>
      <w:proofErr w:type="spellStart"/>
      <w:r>
        <w:t>DataTable</w:t>
      </w:r>
      <w:proofErr w:type="spellEnd"/>
      <w:r>
        <w:t xml:space="preserve"> in the view, </w:t>
      </w:r>
      <w:proofErr w:type="spellStart"/>
      <w:r>
        <w:rPr>
          <w:b/>
        </w:rPr>
        <w:t>review.ctp</w:t>
      </w:r>
      <w:proofErr w:type="spellEnd"/>
      <w:r>
        <w:t xml:space="preserve">. </w:t>
      </w:r>
      <w:r>
        <w:rPr>
          <w:b/>
        </w:rPr>
        <w:t>$index</w:t>
      </w:r>
      <w:r>
        <w:t xml:space="preserve"> is the index within the </w:t>
      </w:r>
      <w:proofErr w:type="spellStart"/>
      <w:r>
        <w:t>DataTable</w:t>
      </w:r>
      <w:proofErr w:type="spellEnd"/>
      <w:r>
        <w:t xml:space="preserve"> of the case that got clicked and is used to access all of the case information found in </w:t>
      </w:r>
      <w:r>
        <w:rPr>
          <w:b/>
        </w:rPr>
        <w:t>$</w:t>
      </w:r>
      <w:proofErr w:type="spellStart"/>
      <w:r>
        <w:rPr>
          <w:b/>
        </w:rPr>
        <w:t>case_</w:t>
      </w:r>
      <w:proofErr w:type="gramStart"/>
      <w:r>
        <w:rPr>
          <w:b/>
        </w:rPr>
        <w:t>info</w:t>
      </w:r>
      <w:proofErr w:type="spellEnd"/>
      <w:r>
        <w:rPr>
          <w:b/>
        </w:rPr>
        <w:t>[</w:t>
      </w:r>
      <w:proofErr w:type="gramEnd"/>
      <w:r>
        <w:rPr>
          <w:b/>
        </w:rPr>
        <w:t>$index]</w:t>
      </w:r>
      <w:r>
        <w:t xml:space="preserve">. This function then prints a section of </w:t>
      </w:r>
      <w:r>
        <w:rPr>
          <w:b/>
        </w:rPr>
        <w:t>HTML code</w:t>
      </w:r>
      <w:r>
        <w:t xml:space="preserve"> which creates the dynamic view of all of the case information at the right-hand side of the view.</w:t>
      </w:r>
    </w:p>
    <w:p w14:paraId="1F74F00F" w14:textId="77777777" w:rsidR="00A62A93" w:rsidRPr="004E3659" w:rsidRDefault="00A62A93" w:rsidP="00A62A93">
      <w:proofErr w:type="spellStart"/>
      <w:proofErr w:type="gramStart"/>
      <w:r>
        <w:rPr>
          <w:b/>
        </w:rPr>
        <w:t>PublishCase</w:t>
      </w:r>
      <w:proofErr w:type="spellEnd"/>
      <w:r>
        <w:rPr>
          <w:b/>
        </w:rPr>
        <w:t>(</w:t>
      </w:r>
      <w:proofErr w:type="gramEnd"/>
      <w:r>
        <w:rPr>
          <w:b/>
        </w:rPr>
        <w:t>$index)</w:t>
      </w:r>
      <w:r>
        <w:t xml:space="preserve"> – this function publishes the case at the given </w:t>
      </w:r>
      <w:r>
        <w:rPr>
          <w:b/>
        </w:rPr>
        <w:t>$index</w:t>
      </w:r>
      <w:r>
        <w:t xml:space="preserve"> to the </w:t>
      </w:r>
      <w:r>
        <w:rPr>
          <w:b/>
        </w:rPr>
        <w:t>Data</w:t>
      </w:r>
      <w:r>
        <w:t xml:space="preserve"> table and removes the instances from the </w:t>
      </w:r>
      <w:r>
        <w:rPr>
          <w:b/>
        </w:rPr>
        <w:t>DataInProgress</w:t>
      </w:r>
      <w:r>
        <w:t xml:space="preserve"> table.</w:t>
      </w:r>
    </w:p>
    <w:p w14:paraId="14201A91" w14:textId="427BCDE3" w:rsidR="00EC5632" w:rsidRPr="000F5543" w:rsidRDefault="00A62A93" w:rsidP="00B272C8">
      <w:proofErr w:type="spellStart"/>
      <w:r>
        <w:rPr>
          <w:b/>
        </w:rPr>
        <w:lastRenderedPageBreak/>
        <w:t>Delete_</w:t>
      </w:r>
      <w:proofErr w:type="gramStart"/>
      <w:r>
        <w:rPr>
          <w:b/>
        </w:rPr>
        <w:t>case</w:t>
      </w:r>
      <w:proofErr w:type="spellEnd"/>
      <w:r>
        <w:rPr>
          <w:b/>
        </w:rPr>
        <w:t>(</w:t>
      </w:r>
      <w:proofErr w:type="gramEnd"/>
      <w:r>
        <w:rPr>
          <w:b/>
        </w:rPr>
        <w:t>$</w:t>
      </w:r>
      <w:proofErr w:type="spellStart"/>
      <w:r>
        <w:rPr>
          <w:b/>
        </w:rPr>
        <w:t>CaseNum</w:t>
      </w:r>
      <w:proofErr w:type="spellEnd"/>
      <w:r>
        <w:rPr>
          <w:b/>
        </w:rPr>
        <w:t>)</w:t>
      </w:r>
      <w:r>
        <w:t xml:space="preserve"> – this deletes all instances of cases with the given </w:t>
      </w:r>
      <w:r>
        <w:rPr>
          <w:b/>
        </w:rPr>
        <w:t>$</w:t>
      </w:r>
      <w:proofErr w:type="spellStart"/>
      <w:r>
        <w:rPr>
          <w:b/>
        </w:rPr>
        <w:t>CaseNum</w:t>
      </w:r>
      <w:proofErr w:type="spellEnd"/>
      <w:r>
        <w:t>.</w:t>
      </w:r>
    </w:p>
    <w:p w14:paraId="788395BB" w14:textId="1E7DBED5" w:rsidR="005A39A3" w:rsidRDefault="005A39A3" w:rsidP="005A39A3">
      <w:pPr>
        <w:pStyle w:val="Heading2"/>
      </w:pPr>
      <w:bookmarkStart w:id="78" w:name="_Toc418438825"/>
      <w:r>
        <w:t xml:space="preserve">7.9 </w:t>
      </w:r>
      <w:proofErr w:type="spellStart"/>
      <w:r>
        <w:t>UsersController</w:t>
      </w:r>
      <w:bookmarkEnd w:id="78"/>
      <w:proofErr w:type="spellEnd"/>
    </w:p>
    <w:p w14:paraId="737FE802" w14:textId="672818A4" w:rsidR="00463901" w:rsidRPr="00463901" w:rsidRDefault="00463901" w:rsidP="00463901">
      <w:r>
        <w:t xml:space="preserve">The </w:t>
      </w:r>
      <w:proofErr w:type="spellStart"/>
      <w:r>
        <w:rPr>
          <w:b/>
        </w:rPr>
        <w:t>UsersController</w:t>
      </w:r>
      <w:proofErr w:type="spellEnd"/>
      <w:r>
        <w:t xml:space="preserve"> handles all requests related to the user login and management system.</w:t>
      </w:r>
    </w:p>
    <w:p w14:paraId="7D5072B1" w14:textId="5C856AFE" w:rsidR="005A39A3" w:rsidRDefault="005A39A3" w:rsidP="005A39A3">
      <w:pPr>
        <w:pStyle w:val="Heading3"/>
      </w:pPr>
      <w:bookmarkStart w:id="79" w:name="_Toc418438826"/>
      <w:r>
        <w:t>7.9.1 Interactions</w:t>
      </w:r>
      <w:bookmarkEnd w:id="79"/>
    </w:p>
    <w:p w14:paraId="08464231" w14:textId="0A6619E3" w:rsidR="00463901" w:rsidRPr="00463901" w:rsidRDefault="00463901" w:rsidP="00463901">
      <w:r>
        <w:t>No interactions with other controllers.</w:t>
      </w:r>
    </w:p>
    <w:p w14:paraId="124CF082" w14:textId="53A00EE1" w:rsidR="005A39A3" w:rsidRDefault="005A39A3" w:rsidP="005A39A3">
      <w:pPr>
        <w:pStyle w:val="Heading3"/>
      </w:pPr>
      <w:bookmarkStart w:id="80" w:name="_Toc418438827"/>
      <w:r>
        <w:t>7.9.2 Views Associated</w:t>
      </w:r>
      <w:bookmarkEnd w:id="80"/>
    </w:p>
    <w:p w14:paraId="7E0C96D4" w14:textId="4CD785D9" w:rsidR="00A63B99" w:rsidRDefault="00A63B99" w:rsidP="00A63B99">
      <w:pPr>
        <w:contextualSpacing/>
      </w:pPr>
      <w:proofErr w:type="spellStart"/>
      <w:r>
        <w:t>Create.ctp</w:t>
      </w:r>
      <w:proofErr w:type="spellEnd"/>
    </w:p>
    <w:p w14:paraId="0336B598" w14:textId="64E140F0" w:rsidR="00A63B99" w:rsidRPr="00A63B99" w:rsidRDefault="00A63B99" w:rsidP="00A63B99">
      <w:pPr>
        <w:contextualSpacing/>
      </w:pPr>
      <w:proofErr w:type="spellStart"/>
      <w:r>
        <w:t>Login.ctp</w:t>
      </w:r>
      <w:proofErr w:type="spellEnd"/>
    </w:p>
    <w:p w14:paraId="37FCEE58" w14:textId="5E1CBC7A" w:rsidR="005A39A3" w:rsidRDefault="005A39A3" w:rsidP="005A39A3">
      <w:pPr>
        <w:pStyle w:val="Heading3"/>
      </w:pPr>
      <w:bookmarkStart w:id="81" w:name="_Toc418438828"/>
      <w:r>
        <w:t>7.9.3 Functions</w:t>
      </w:r>
      <w:bookmarkEnd w:id="81"/>
    </w:p>
    <w:p w14:paraId="3316CA07" w14:textId="0EF59B26" w:rsidR="00244845" w:rsidRDefault="00244845" w:rsidP="00244845">
      <w:proofErr w:type="spellStart"/>
      <w:proofErr w:type="gramStart"/>
      <w:r w:rsidRPr="00244845">
        <w:rPr>
          <w:b/>
        </w:rPr>
        <w:t>isAuthorized</w:t>
      </w:r>
      <w:proofErr w:type="spellEnd"/>
      <w:r w:rsidRPr="00244845">
        <w:rPr>
          <w:b/>
        </w:rPr>
        <w:t>(</w:t>
      </w:r>
      <w:proofErr w:type="gramEnd"/>
      <w:r w:rsidRPr="00244845">
        <w:rPr>
          <w:b/>
        </w:rPr>
        <w:t>$user)</w:t>
      </w:r>
      <w:r>
        <w:t xml:space="preserve"> – This method allows access to the login and logout methods, but restricts all others to administrator level.</w:t>
      </w:r>
    </w:p>
    <w:p w14:paraId="7F4DBAB9" w14:textId="6A8B88BD" w:rsidR="00244845" w:rsidRDefault="00244845" w:rsidP="00244845">
      <w:proofErr w:type="gramStart"/>
      <w:r w:rsidRPr="00244845">
        <w:rPr>
          <w:b/>
        </w:rPr>
        <w:t>login(</w:t>
      </w:r>
      <w:proofErr w:type="gramEnd"/>
      <w:r w:rsidRPr="00244845">
        <w:rPr>
          <w:b/>
        </w:rPr>
        <w:t>)</w:t>
      </w:r>
      <w:r>
        <w:t xml:space="preserve"> – This method attempts to log a user in with the username and password that it receives via POST and CakePHP </w:t>
      </w:r>
      <w:proofErr w:type="spellStart"/>
      <w:r>
        <w:t>automagic</w:t>
      </w:r>
      <w:proofErr w:type="spellEnd"/>
      <w:r>
        <w:t>.</w:t>
      </w:r>
    </w:p>
    <w:p w14:paraId="0609AF54" w14:textId="4CF5D5DA" w:rsidR="00244845" w:rsidRDefault="00244845" w:rsidP="00244845">
      <w:proofErr w:type="gramStart"/>
      <w:r>
        <w:t>logout(</w:t>
      </w:r>
      <w:proofErr w:type="gramEnd"/>
      <w:r>
        <w:t>) – This method logs the current user out.</w:t>
      </w:r>
    </w:p>
    <w:p w14:paraId="77D54CF2" w14:textId="01AED3F6" w:rsidR="00244845" w:rsidRDefault="00244845" w:rsidP="00244845">
      <w:proofErr w:type="gramStart"/>
      <w:r>
        <w:t>create(</w:t>
      </w:r>
      <w:proofErr w:type="gramEnd"/>
      <w:r>
        <w:t>) – This method creates a user using data submitted via POST.</w:t>
      </w:r>
    </w:p>
    <w:p w14:paraId="2B062FD4" w14:textId="12610A91" w:rsidR="00244845" w:rsidRPr="00244845" w:rsidRDefault="00244845" w:rsidP="00244845">
      <w:proofErr w:type="spellStart"/>
      <w:r>
        <w:t>delete_</w:t>
      </w:r>
      <w:proofErr w:type="gramStart"/>
      <w:r>
        <w:t>user</w:t>
      </w:r>
      <w:proofErr w:type="spellEnd"/>
      <w:r>
        <w:t>(</w:t>
      </w:r>
      <w:proofErr w:type="gramEnd"/>
      <w:r>
        <w:t xml:space="preserve">) – This method deletes a user from the </w:t>
      </w:r>
      <w:r>
        <w:rPr>
          <w:b/>
        </w:rPr>
        <w:t>users</w:t>
      </w:r>
      <w:r>
        <w:t xml:space="preserve"> table.</w:t>
      </w:r>
    </w:p>
    <w:p w14:paraId="349C1FE2" w14:textId="77777777" w:rsidR="00A62A93" w:rsidRDefault="00A62A93" w:rsidP="00A62A93">
      <w:pPr>
        <w:pStyle w:val="Heading2"/>
      </w:pPr>
      <w:bookmarkStart w:id="82" w:name="_Toc418438829"/>
      <w:bookmarkStart w:id="83" w:name="_Toc418438833"/>
      <w:r>
        <w:t xml:space="preserve">7.10 </w:t>
      </w:r>
      <w:proofErr w:type="spellStart"/>
      <w:r>
        <w:t>SearchController</w:t>
      </w:r>
      <w:bookmarkEnd w:id="82"/>
      <w:proofErr w:type="spellEnd"/>
    </w:p>
    <w:p w14:paraId="64800055" w14:textId="77777777" w:rsidR="00A62A93" w:rsidRDefault="00A62A93" w:rsidP="00A62A93">
      <w:pPr>
        <w:pStyle w:val="Heading3"/>
      </w:pPr>
      <w:bookmarkStart w:id="84" w:name="_Toc418438830"/>
      <w:r>
        <w:t>7.10.1 Interactions</w:t>
      </w:r>
      <w:bookmarkEnd w:id="84"/>
    </w:p>
    <w:p w14:paraId="1D99B7EA" w14:textId="77777777" w:rsidR="00A62A93" w:rsidRPr="00045FC0" w:rsidRDefault="00A62A93" w:rsidP="00A62A93">
      <w:r>
        <w:t xml:space="preserve">This controller does not interact with other controllers. However, data stored in user’s browser session by this controller is used in </w:t>
      </w:r>
      <w:proofErr w:type="spellStart"/>
      <w:r>
        <w:rPr>
          <w:b/>
        </w:rPr>
        <w:t>AnalyzeController</w:t>
      </w:r>
      <w:proofErr w:type="spellEnd"/>
      <w:r>
        <w:t>.</w:t>
      </w:r>
    </w:p>
    <w:p w14:paraId="2D31493A" w14:textId="77777777" w:rsidR="00A62A93" w:rsidRDefault="00A62A93" w:rsidP="00A62A93">
      <w:pPr>
        <w:pStyle w:val="Heading3"/>
      </w:pPr>
      <w:bookmarkStart w:id="85" w:name="_Toc418438831"/>
      <w:r>
        <w:t>7.10.2 Views Associated</w:t>
      </w:r>
      <w:bookmarkEnd w:id="85"/>
    </w:p>
    <w:p w14:paraId="56D2F8E8" w14:textId="77777777" w:rsidR="00A62A93" w:rsidRPr="004A3939" w:rsidRDefault="00A62A93" w:rsidP="00A62A93">
      <w:proofErr w:type="spellStart"/>
      <w:r>
        <w:rPr>
          <w:b/>
        </w:rPr>
        <w:t>Home.ctp</w:t>
      </w:r>
      <w:proofErr w:type="spellEnd"/>
      <w:r>
        <w:t xml:space="preserve"> – this view contains a large </w:t>
      </w:r>
      <w:r w:rsidRPr="004A3939">
        <w:rPr>
          <w:b/>
        </w:rPr>
        <w:t>form element</w:t>
      </w:r>
      <w:r>
        <w:t xml:space="preserve"> along with a </w:t>
      </w:r>
      <w:r w:rsidRPr="004A3939">
        <w:rPr>
          <w:b/>
        </w:rPr>
        <w:t>Google Table Chart</w:t>
      </w:r>
      <w:r>
        <w:t xml:space="preserve"> and a </w:t>
      </w:r>
      <w:r w:rsidRPr="004A3939">
        <w:rPr>
          <w:b/>
        </w:rPr>
        <w:t>modal</w:t>
      </w:r>
      <w:r>
        <w:t xml:space="preserve"> to search and display all relevant information obtained from the functions of </w:t>
      </w:r>
      <w:proofErr w:type="spellStart"/>
      <w:r>
        <w:rPr>
          <w:b/>
        </w:rPr>
        <w:t>SearchController</w:t>
      </w:r>
      <w:proofErr w:type="spellEnd"/>
      <w:r>
        <w:t>.</w:t>
      </w:r>
    </w:p>
    <w:p w14:paraId="76A3B704" w14:textId="77777777" w:rsidR="00A62A93" w:rsidRDefault="00A62A93" w:rsidP="00A62A93">
      <w:pPr>
        <w:pStyle w:val="Heading3"/>
      </w:pPr>
      <w:bookmarkStart w:id="86" w:name="_Toc418438832"/>
      <w:r>
        <w:t>7.10.3 Functions</w:t>
      </w:r>
      <w:bookmarkEnd w:id="86"/>
    </w:p>
    <w:p w14:paraId="01B11363" w14:textId="77777777" w:rsidR="00A62A93" w:rsidRPr="006C3EC4" w:rsidRDefault="00A62A93" w:rsidP="00A62A93">
      <w:proofErr w:type="gramStart"/>
      <w:r>
        <w:rPr>
          <w:b/>
        </w:rPr>
        <w:t>Home(</w:t>
      </w:r>
      <w:proofErr w:type="gramEnd"/>
      <w:r>
        <w:rPr>
          <w:b/>
        </w:rPr>
        <w:t>)</w:t>
      </w:r>
      <w:r>
        <w:t xml:space="preserve"> – this function is called whenever the </w:t>
      </w:r>
      <w:proofErr w:type="spellStart"/>
      <w:r>
        <w:rPr>
          <w:b/>
        </w:rPr>
        <w:t>SearchController</w:t>
      </w:r>
      <w:proofErr w:type="spellEnd"/>
      <w:r>
        <w:t xml:space="preserve"> is accessed and controls which information is displayed and whether an </w:t>
      </w:r>
      <w:r>
        <w:rPr>
          <w:b/>
        </w:rPr>
        <w:t>update()</w:t>
      </w:r>
      <w:r>
        <w:t xml:space="preserve"> to the table should be performed.</w:t>
      </w:r>
    </w:p>
    <w:p w14:paraId="0141650E" w14:textId="77777777" w:rsidR="00A62A93" w:rsidRPr="006C3EC4" w:rsidRDefault="00A62A93" w:rsidP="00A62A93">
      <w:r>
        <w:rPr>
          <w:b/>
        </w:rPr>
        <w:t>Update()</w:t>
      </w:r>
      <w:r>
        <w:t xml:space="preserve"> – this function takes in all of the </w:t>
      </w:r>
      <w:r w:rsidRPr="006C3EC4">
        <w:rPr>
          <w:b/>
        </w:rPr>
        <w:t>search parameters</w:t>
      </w:r>
      <w:r>
        <w:t xml:space="preserve"> listed in the form element and parses the </w:t>
      </w:r>
      <w:r>
        <w:rPr>
          <w:b/>
        </w:rPr>
        <w:t>parameters</w:t>
      </w:r>
      <w:r>
        <w:t xml:space="preserve"> to ensure no erroneous searches are made. These </w:t>
      </w:r>
      <w:r>
        <w:rPr>
          <w:b/>
        </w:rPr>
        <w:t>parameters</w:t>
      </w:r>
      <w:r>
        <w:t xml:space="preserve"> are fed into a </w:t>
      </w:r>
      <w:r>
        <w:rPr>
          <w:b/>
        </w:rPr>
        <w:t>$conditions</w:t>
      </w:r>
      <w:r>
        <w:t xml:space="preserve"> array which is used to specify the </w:t>
      </w:r>
      <w:r>
        <w:rPr>
          <w:b/>
        </w:rPr>
        <w:t>WHERE</w:t>
      </w:r>
      <w:r>
        <w:t xml:space="preserve"> clause for </w:t>
      </w:r>
      <w:proofErr w:type="spellStart"/>
      <w:r>
        <w:rPr>
          <w:b/>
        </w:rPr>
        <w:t>CakePHP’s</w:t>
      </w:r>
      <w:proofErr w:type="spellEnd"/>
      <w:r>
        <w:t xml:space="preserve"> </w:t>
      </w:r>
      <w:r>
        <w:rPr>
          <w:b/>
        </w:rPr>
        <w:t xml:space="preserve">MySQL </w:t>
      </w:r>
      <w:r>
        <w:rPr>
          <w:b/>
        </w:rPr>
        <w:lastRenderedPageBreak/>
        <w:t>query</w:t>
      </w:r>
      <w:r>
        <w:t xml:space="preserve"> using the </w:t>
      </w:r>
      <w:r>
        <w:rPr>
          <w:b/>
        </w:rPr>
        <w:t>Datum</w:t>
      </w:r>
      <w:r>
        <w:t xml:space="preserve"> model. </w:t>
      </w:r>
      <w:proofErr w:type="gramStart"/>
      <w:r>
        <w:rPr>
          <w:b/>
        </w:rPr>
        <w:t>Update(</w:t>
      </w:r>
      <w:proofErr w:type="gramEnd"/>
      <w:r>
        <w:rPr>
          <w:b/>
        </w:rPr>
        <w:t>)</w:t>
      </w:r>
      <w:r>
        <w:t xml:space="preserve"> also performs a </w:t>
      </w:r>
      <w:r>
        <w:rPr>
          <w:b/>
        </w:rPr>
        <w:t>filter</w:t>
      </w:r>
      <w:r>
        <w:t xml:space="preserve"> which corresponds to what is displayed by default in the </w:t>
      </w:r>
      <w:r>
        <w:rPr>
          <w:b/>
        </w:rPr>
        <w:t>modal</w:t>
      </w:r>
      <w:r>
        <w:t xml:space="preserve"> in </w:t>
      </w:r>
      <w:proofErr w:type="spellStart"/>
      <w:r>
        <w:rPr>
          <w:b/>
        </w:rPr>
        <w:t>home.ctp</w:t>
      </w:r>
      <w:proofErr w:type="spellEnd"/>
      <w:r>
        <w:t>. After the filter, an object is created to store all of the case information, the previous search information, and the different categories searched by.</w:t>
      </w:r>
    </w:p>
    <w:p w14:paraId="44CE8462" w14:textId="77777777" w:rsidR="00A62A93" w:rsidRPr="006A00C2" w:rsidRDefault="00A62A93" w:rsidP="00A62A93">
      <w:r>
        <w:rPr>
          <w:b/>
        </w:rPr>
        <w:t>AutoComplete()</w:t>
      </w:r>
      <w:r>
        <w:t xml:space="preserve"> – this is used for </w:t>
      </w:r>
      <w:r>
        <w:rPr>
          <w:b/>
        </w:rPr>
        <w:t xml:space="preserve">Case Name, Judge Name, </w:t>
      </w:r>
      <w:r>
        <w:t xml:space="preserve">and </w:t>
      </w:r>
      <w:r>
        <w:rPr>
          <w:b/>
        </w:rPr>
        <w:t>Defendant Name</w:t>
      </w:r>
      <w:r>
        <w:t xml:space="preserve"> and searches through the </w:t>
      </w:r>
      <w:r>
        <w:rPr>
          <w:b/>
        </w:rPr>
        <w:t>Data</w:t>
      </w:r>
      <w:r>
        <w:t xml:space="preserve"> table and returns back any instance which contains the </w:t>
      </w:r>
      <w:r w:rsidRPr="006A00C2">
        <w:rPr>
          <w:b/>
        </w:rPr>
        <w:t>substring</w:t>
      </w:r>
      <w:r>
        <w:rPr>
          <w:b/>
        </w:rPr>
        <w:t xml:space="preserve"> </w:t>
      </w:r>
      <w:r>
        <w:t>in whichever field is being focused.</w:t>
      </w:r>
    </w:p>
    <w:bookmarkEnd w:id="83"/>
    <w:p w14:paraId="53243DA0" w14:textId="77777777" w:rsidR="00A62A93" w:rsidRDefault="00A62A93" w:rsidP="00A62A93">
      <w:pPr>
        <w:pStyle w:val="Heading2"/>
      </w:pPr>
      <w:r>
        <w:t xml:space="preserve">7.11 </w:t>
      </w:r>
      <w:proofErr w:type="spellStart"/>
      <w:r>
        <w:t>AnalyzeController</w:t>
      </w:r>
      <w:proofErr w:type="spellEnd"/>
    </w:p>
    <w:p w14:paraId="305D0402" w14:textId="77777777" w:rsidR="00A62A93" w:rsidRDefault="00A62A93" w:rsidP="00A62A93">
      <w:pPr>
        <w:pStyle w:val="Heading3"/>
      </w:pPr>
      <w:bookmarkStart w:id="87" w:name="_Toc418438834"/>
      <w:r>
        <w:t>7.11.1 Interactions</w:t>
      </w:r>
      <w:bookmarkEnd w:id="87"/>
    </w:p>
    <w:p w14:paraId="7B6F953E" w14:textId="77777777" w:rsidR="00A62A93" w:rsidRPr="0011464D" w:rsidRDefault="00A62A93" w:rsidP="00A62A93">
      <w:r>
        <w:t xml:space="preserve">This controller does not interact with other controllers. However, it directly uses Session data created by </w:t>
      </w:r>
      <w:proofErr w:type="spellStart"/>
      <w:r>
        <w:rPr>
          <w:b/>
        </w:rPr>
        <w:t>SearchController</w:t>
      </w:r>
      <w:proofErr w:type="spellEnd"/>
      <w:r>
        <w:t>.</w:t>
      </w:r>
    </w:p>
    <w:p w14:paraId="02BD6789" w14:textId="77777777" w:rsidR="00A62A93" w:rsidRDefault="00A62A93" w:rsidP="00A62A93">
      <w:pPr>
        <w:pStyle w:val="Heading3"/>
      </w:pPr>
      <w:bookmarkStart w:id="88" w:name="_Toc418438835"/>
      <w:r>
        <w:t>7.11.2 Views Associated</w:t>
      </w:r>
      <w:bookmarkEnd w:id="88"/>
    </w:p>
    <w:p w14:paraId="3739978F" w14:textId="77777777" w:rsidR="00A62A93" w:rsidRPr="0081243E" w:rsidRDefault="00A62A93" w:rsidP="00A62A93">
      <w:proofErr w:type="spellStart"/>
      <w:r>
        <w:rPr>
          <w:b/>
        </w:rPr>
        <w:t>Index.ctp</w:t>
      </w:r>
      <w:proofErr w:type="spellEnd"/>
      <w:r>
        <w:t xml:space="preserve"> – this view contains a few small forms and one list which </w:t>
      </w:r>
      <w:proofErr w:type="gramStart"/>
      <w:r>
        <w:t>allows</w:t>
      </w:r>
      <w:proofErr w:type="gramEnd"/>
      <w:r>
        <w:t xml:space="preserve"> the user to choose the type of graph to generate along with the previous search criteria which provided them with the result set that they will be generating graphs on. This view also utilizes </w:t>
      </w:r>
      <w:r>
        <w:rPr>
          <w:b/>
        </w:rPr>
        <w:t>Google Chart</w:t>
      </w:r>
      <w:r>
        <w:t xml:space="preserve"> libraries and performs an </w:t>
      </w:r>
      <w:r>
        <w:rPr>
          <w:b/>
        </w:rPr>
        <w:t>AJAX</w:t>
      </w:r>
      <w:r>
        <w:t xml:space="preserve"> call on each request.</w:t>
      </w:r>
    </w:p>
    <w:p w14:paraId="377829E9" w14:textId="77777777" w:rsidR="00A62A93" w:rsidRDefault="00A62A93" w:rsidP="00A62A93">
      <w:pPr>
        <w:pStyle w:val="Heading3"/>
      </w:pPr>
      <w:bookmarkStart w:id="89" w:name="_Toc418438836"/>
      <w:r>
        <w:t>7.11.3 Functions</w:t>
      </w:r>
      <w:bookmarkEnd w:id="89"/>
    </w:p>
    <w:p w14:paraId="17EC9BC6" w14:textId="77777777" w:rsidR="00A62A93" w:rsidRPr="00832282" w:rsidRDefault="00A62A93" w:rsidP="00A62A93">
      <w:proofErr w:type="gramStart"/>
      <w:r>
        <w:rPr>
          <w:b/>
        </w:rPr>
        <w:t>Index(</w:t>
      </w:r>
      <w:proofErr w:type="gramEnd"/>
      <w:r>
        <w:rPr>
          <w:b/>
        </w:rPr>
        <w:t>)</w:t>
      </w:r>
      <w:r>
        <w:t xml:space="preserve"> – all this function accomplishes is reading in </w:t>
      </w:r>
      <w:r>
        <w:rPr>
          <w:b/>
        </w:rPr>
        <w:t>$</w:t>
      </w:r>
      <w:proofErr w:type="spellStart"/>
      <w:r>
        <w:rPr>
          <w:b/>
        </w:rPr>
        <w:t>case_info</w:t>
      </w:r>
      <w:proofErr w:type="spellEnd"/>
      <w:r>
        <w:t xml:space="preserve"> and </w:t>
      </w:r>
      <w:r>
        <w:rPr>
          <w:b/>
        </w:rPr>
        <w:t>$query</w:t>
      </w:r>
      <w:r>
        <w:t xml:space="preserve"> which contain the </w:t>
      </w:r>
      <w:r w:rsidRPr="00832282">
        <w:rPr>
          <w:b/>
        </w:rPr>
        <w:t>case information</w:t>
      </w:r>
      <w:r>
        <w:t xml:space="preserve"> and the </w:t>
      </w:r>
      <w:r>
        <w:rPr>
          <w:b/>
        </w:rPr>
        <w:t>search parameters</w:t>
      </w:r>
      <w:r>
        <w:t xml:space="preserve"> received from </w:t>
      </w:r>
      <w:proofErr w:type="spellStart"/>
      <w:r>
        <w:rPr>
          <w:b/>
        </w:rPr>
        <w:t>SearchController</w:t>
      </w:r>
      <w:proofErr w:type="spellEnd"/>
      <w:r>
        <w:t>.</w:t>
      </w:r>
    </w:p>
    <w:p w14:paraId="6B20C362" w14:textId="77777777" w:rsidR="00A62A93" w:rsidRPr="00C948C1" w:rsidRDefault="00A62A93" w:rsidP="00A62A93">
      <w:proofErr w:type="spellStart"/>
      <w:proofErr w:type="gramStart"/>
      <w:r>
        <w:rPr>
          <w:b/>
        </w:rPr>
        <w:t>GenerateGraph</w:t>
      </w:r>
      <w:proofErr w:type="spellEnd"/>
      <w:r>
        <w:rPr>
          <w:b/>
        </w:rPr>
        <w:t>(</w:t>
      </w:r>
      <w:proofErr w:type="gramEnd"/>
      <w:r>
        <w:rPr>
          <w:b/>
        </w:rPr>
        <w:t>$type, $</w:t>
      </w:r>
      <w:proofErr w:type="spellStart"/>
      <w:r>
        <w:rPr>
          <w:b/>
        </w:rPr>
        <w:t>yIndex</w:t>
      </w:r>
      <w:proofErr w:type="spellEnd"/>
      <w:r>
        <w:rPr>
          <w:b/>
        </w:rPr>
        <w:t>, $</w:t>
      </w:r>
      <w:proofErr w:type="spellStart"/>
      <w:r>
        <w:rPr>
          <w:b/>
        </w:rPr>
        <w:t>xIndex</w:t>
      </w:r>
      <w:proofErr w:type="spellEnd"/>
      <w:r>
        <w:rPr>
          <w:b/>
        </w:rPr>
        <w:t>)</w:t>
      </w:r>
      <w:r>
        <w:t xml:space="preserve"> – this function determines which type of graph needs to be created and sets up variables to perform the necessary graph. This function then calls one of the following functions: </w:t>
      </w:r>
      <w:proofErr w:type="spellStart"/>
      <w:proofErr w:type="gramStart"/>
      <w:r>
        <w:rPr>
          <w:b/>
        </w:rPr>
        <w:t>barLinePie</w:t>
      </w:r>
      <w:proofErr w:type="spellEnd"/>
      <w:r>
        <w:rPr>
          <w:b/>
        </w:rPr>
        <w:t>(</w:t>
      </w:r>
      <w:proofErr w:type="gramEnd"/>
      <w:r>
        <w:rPr>
          <w:b/>
        </w:rPr>
        <w:t xml:space="preserve">), </w:t>
      </w:r>
      <w:proofErr w:type="spellStart"/>
      <w:r>
        <w:rPr>
          <w:b/>
        </w:rPr>
        <w:t>hst</w:t>
      </w:r>
      <w:proofErr w:type="spellEnd"/>
      <w:r>
        <w:rPr>
          <w:b/>
        </w:rPr>
        <w:t>(), geo()</w:t>
      </w:r>
      <w:r>
        <w:t xml:space="preserve">. Each of these functions generates an array of data which is returned back to the </w:t>
      </w:r>
      <w:r>
        <w:rPr>
          <w:b/>
        </w:rPr>
        <w:t xml:space="preserve">AJAX </w:t>
      </w:r>
      <w:r>
        <w:t>call in the view.</w:t>
      </w:r>
    </w:p>
    <w:p w14:paraId="62F4793D" w14:textId="77777777" w:rsidR="00A62A93" w:rsidRPr="00C948C1" w:rsidRDefault="00A62A93" w:rsidP="00A62A93">
      <w:proofErr w:type="spellStart"/>
      <w:proofErr w:type="gramStart"/>
      <w:r>
        <w:rPr>
          <w:b/>
        </w:rPr>
        <w:t>BarLinePie</w:t>
      </w:r>
      <w:proofErr w:type="spellEnd"/>
      <w:r>
        <w:rPr>
          <w:b/>
        </w:rPr>
        <w:t>(</w:t>
      </w:r>
      <w:proofErr w:type="gramEnd"/>
      <w:r>
        <w:rPr>
          <w:b/>
        </w:rPr>
        <w:t>$</w:t>
      </w:r>
      <w:proofErr w:type="spellStart"/>
      <w:r>
        <w:rPr>
          <w:b/>
        </w:rPr>
        <w:t>cs</w:t>
      </w:r>
      <w:proofErr w:type="spellEnd"/>
      <w:r>
        <w:rPr>
          <w:b/>
        </w:rPr>
        <w:t>, $opts, $</w:t>
      </w:r>
      <w:proofErr w:type="spellStart"/>
      <w:r>
        <w:rPr>
          <w:b/>
        </w:rPr>
        <w:t>yIndex</w:t>
      </w:r>
      <w:proofErr w:type="spellEnd"/>
      <w:r>
        <w:rPr>
          <w:b/>
        </w:rPr>
        <w:t>, $</w:t>
      </w:r>
      <w:proofErr w:type="spellStart"/>
      <w:r>
        <w:rPr>
          <w:b/>
        </w:rPr>
        <w:t>xIndex</w:t>
      </w:r>
      <w:proofErr w:type="spellEnd"/>
      <w:r>
        <w:rPr>
          <w:b/>
        </w:rPr>
        <w:t>)</w:t>
      </w:r>
      <w:r>
        <w:t xml:space="preserve"> – is a function used for creating a bar, line, or pie chart. </w:t>
      </w:r>
      <w:r>
        <w:rPr>
          <w:b/>
        </w:rPr>
        <w:t>$</w:t>
      </w:r>
      <w:proofErr w:type="spellStart"/>
      <w:r>
        <w:rPr>
          <w:b/>
        </w:rPr>
        <w:t>cs</w:t>
      </w:r>
      <w:proofErr w:type="spellEnd"/>
      <w:r>
        <w:rPr>
          <w:b/>
        </w:rPr>
        <w:t xml:space="preserve"> </w:t>
      </w:r>
      <w:r>
        <w:t xml:space="preserve">is the case information, </w:t>
      </w:r>
      <w:r>
        <w:rPr>
          <w:b/>
        </w:rPr>
        <w:t>$opts</w:t>
      </w:r>
      <w:r>
        <w:t xml:space="preserve"> are the options allowed for use in creating a title, and </w:t>
      </w:r>
      <w:r>
        <w:rPr>
          <w:b/>
        </w:rPr>
        <w:t>$</w:t>
      </w:r>
      <w:proofErr w:type="spellStart"/>
      <w:r>
        <w:rPr>
          <w:b/>
        </w:rPr>
        <w:t>yIndex</w:t>
      </w:r>
      <w:proofErr w:type="spellEnd"/>
      <w:r>
        <w:rPr>
          <w:b/>
        </w:rPr>
        <w:t>/$</w:t>
      </w:r>
      <w:proofErr w:type="spellStart"/>
      <w:r>
        <w:rPr>
          <w:b/>
        </w:rPr>
        <w:t>xIndex</w:t>
      </w:r>
      <w:proofErr w:type="spellEnd"/>
      <w:r>
        <w:t xml:space="preserve"> contain the selections made by the user in the 2 (or one) dropdown menus in the view. All of the three share the same variables so all are created using the same function. The exception here is pie as it only needs one variable but </w:t>
      </w:r>
      <w:proofErr w:type="spellStart"/>
      <w:r>
        <w:rPr>
          <w:b/>
        </w:rPr>
        <w:t>generateGraph</w:t>
      </w:r>
      <w:proofErr w:type="spellEnd"/>
      <w:r>
        <w:rPr>
          <w:b/>
        </w:rPr>
        <w:t xml:space="preserve">() </w:t>
      </w:r>
      <w:r>
        <w:t>determines the other variable based off of the first variable and then treats it as if it were a bar or line chart. Bar and line charts, however, behave normally. The general layout of the function starts by generating an array of keys needed for the chart and then searching and finding all of the data needed for the specified keys and creating a new data array with the final results of the graph. This data array is then returned.</w:t>
      </w:r>
    </w:p>
    <w:p w14:paraId="57DC1611" w14:textId="77777777" w:rsidR="00A62A93" w:rsidRPr="00C94A2D" w:rsidRDefault="00A62A93" w:rsidP="00A62A93">
      <w:proofErr w:type="spellStart"/>
      <w:proofErr w:type="gramStart"/>
      <w:r>
        <w:rPr>
          <w:b/>
        </w:rPr>
        <w:t>Hst</w:t>
      </w:r>
      <w:proofErr w:type="spellEnd"/>
      <w:r>
        <w:rPr>
          <w:b/>
        </w:rPr>
        <w:t>(</w:t>
      </w:r>
      <w:proofErr w:type="gramEnd"/>
      <w:r>
        <w:rPr>
          <w:b/>
        </w:rPr>
        <w:t>$</w:t>
      </w:r>
      <w:proofErr w:type="spellStart"/>
      <w:r>
        <w:rPr>
          <w:b/>
        </w:rPr>
        <w:t>cs</w:t>
      </w:r>
      <w:proofErr w:type="spellEnd"/>
      <w:r>
        <w:rPr>
          <w:b/>
        </w:rPr>
        <w:t>, $opts, $</w:t>
      </w:r>
      <w:proofErr w:type="spellStart"/>
      <w:r>
        <w:rPr>
          <w:b/>
        </w:rPr>
        <w:t>var</w:t>
      </w:r>
      <w:proofErr w:type="spellEnd"/>
      <w:r>
        <w:rPr>
          <w:b/>
        </w:rPr>
        <w:t>)</w:t>
      </w:r>
      <w:r>
        <w:t xml:space="preserve"> – is a function which generates a histogram using the data given. </w:t>
      </w:r>
      <w:r>
        <w:rPr>
          <w:b/>
        </w:rPr>
        <w:t>$</w:t>
      </w:r>
      <w:proofErr w:type="spellStart"/>
      <w:r>
        <w:rPr>
          <w:b/>
        </w:rPr>
        <w:t>cs</w:t>
      </w:r>
      <w:proofErr w:type="spellEnd"/>
      <w:r>
        <w:rPr>
          <w:b/>
        </w:rPr>
        <w:t xml:space="preserve"> </w:t>
      </w:r>
      <w:r>
        <w:t xml:space="preserve">is the case information, </w:t>
      </w:r>
      <w:r>
        <w:rPr>
          <w:b/>
        </w:rPr>
        <w:t>$opts</w:t>
      </w:r>
      <w:r>
        <w:t xml:space="preserve"> contains an array of the various options allowed for a histogram for the </w:t>
      </w:r>
      <w:r>
        <w:lastRenderedPageBreak/>
        <w:t xml:space="preserve">purpose of creating a title for the chart, and </w:t>
      </w:r>
      <w:r>
        <w:rPr>
          <w:b/>
        </w:rPr>
        <w:t>$</w:t>
      </w:r>
      <w:proofErr w:type="spellStart"/>
      <w:r>
        <w:rPr>
          <w:b/>
        </w:rPr>
        <w:t>var</w:t>
      </w:r>
      <w:proofErr w:type="spellEnd"/>
      <w:r>
        <w:t xml:space="preserve"> is the variable the user selected to generate the histogram on. This function then loops through the case data, appropriately grouping and summing the data based on the </w:t>
      </w:r>
      <w:r>
        <w:rPr>
          <w:b/>
        </w:rPr>
        <w:t>$</w:t>
      </w:r>
      <w:proofErr w:type="spellStart"/>
      <w:r>
        <w:rPr>
          <w:b/>
        </w:rPr>
        <w:t>var</w:t>
      </w:r>
      <w:proofErr w:type="spellEnd"/>
      <w:r>
        <w:t xml:space="preserve"> and returns the data gathered.</w:t>
      </w:r>
    </w:p>
    <w:p w14:paraId="159BC853" w14:textId="31475C26" w:rsidR="005A39A3" w:rsidRPr="005A39A3" w:rsidRDefault="00A62A93" w:rsidP="00A62A93">
      <w:pPr>
        <w:sectPr w:rsidR="005A39A3" w:rsidRPr="005A39A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roofErr w:type="gramStart"/>
      <w:r>
        <w:rPr>
          <w:b/>
        </w:rPr>
        <w:t>Geo(</w:t>
      </w:r>
      <w:proofErr w:type="gramEnd"/>
      <w:r>
        <w:rPr>
          <w:b/>
        </w:rPr>
        <w:t>$</w:t>
      </w:r>
      <w:proofErr w:type="spellStart"/>
      <w:r>
        <w:rPr>
          <w:b/>
        </w:rPr>
        <w:t>cs</w:t>
      </w:r>
      <w:proofErr w:type="spellEnd"/>
      <w:r>
        <w:rPr>
          <w:b/>
        </w:rPr>
        <w:t>, $opts)</w:t>
      </w:r>
      <w:r>
        <w:t xml:space="preserve"> – creates a geographic chart for the total number of cases in the subset of data returned from the search controller. </w:t>
      </w:r>
      <w:r>
        <w:rPr>
          <w:b/>
        </w:rPr>
        <w:t>$</w:t>
      </w:r>
      <w:proofErr w:type="spellStart"/>
      <w:r>
        <w:rPr>
          <w:b/>
        </w:rPr>
        <w:t>cs</w:t>
      </w:r>
      <w:proofErr w:type="spellEnd"/>
      <w:r>
        <w:rPr>
          <w:b/>
        </w:rPr>
        <w:t xml:space="preserve"> </w:t>
      </w:r>
      <w:r>
        <w:t xml:space="preserve">is the case information and </w:t>
      </w:r>
      <w:r>
        <w:rPr>
          <w:b/>
        </w:rPr>
        <w:t>$opts</w:t>
      </w:r>
      <w:r>
        <w:t xml:space="preserve"> are the allowed options for the use of creating a title.</w:t>
      </w: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90" w:name="_Toc418438837"/>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90"/>
    </w:p>
    <w:p w14:paraId="5A306611" w14:textId="77777777" w:rsidR="00D7681C" w:rsidRDefault="00D7681C" w:rsidP="00C86CC9">
      <w:r w:rsidRPr="00545A85">
        <w:rPr>
          <w:b/>
        </w:rPr>
        <w:t>Administrator</w:t>
      </w:r>
      <w:r w:rsidRPr="00545A85">
        <w:t xml:space="preserve"> – privileged user capable of performing major changes to database.</w:t>
      </w:r>
    </w:p>
    <w:p w14:paraId="77FF2E17" w14:textId="10457363" w:rsidR="002A2194" w:rsidRPr="002A2194" w:rsidRDefault="002A2194" w:rsidP="00C86CC9">
      <w:r w:rsidRPr="002A2194">
        <w:rPr>
          <w:b/>
        </w:rPr>
        <w:t>Apache</w:t>
      </w:r>
      <w:r>
        <w:rPr>
          <w:b/>
        </w:rPr>
        <w:t xml:space="preserve"> – </w:t>
      </w:r>
      <w:r>
        <w:t>An open-source Web server software package.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0113950B" w:rsidR="00D7681C" w:rsidRDefault="00D7681C" w:rsidP="004E298A">
      <w:pPr>
        <w:rPr>
          <w:color w:val="1A1A1A"/>
        </w:rPr>
      </w:pPr>
      <w:r w:rsidRPr="00545A85">
        <w:rPr>
          <w:b/>
        </w:rPr>
        <w:t>CakePHP</w:t>
      </w:r>
      <w:r w:rsidRPr="00545A85">
        <w:t xml:space="preserve"> – </w:t>
      </w:r>
      <w:r w:rsidR="002A2194">
        <w:rPr>
          <w:color w:val="1A1A1A"/>
        </w:rPr>
        <w:t xml:space="preserve">A free, open-source </w:t>
      </w:r>
      <w:r w:rsidRPr="00545A85">
        <w:rPr>
          <w:color w:val="1A1A1A"/>
        </w:rPr>
        <w:t>development framework for PHP.</w:t>
      </w:r>
    </w:p>
    <w:p w14:paraId="3B7AC6EA" w14:textId="559AE4D5" w:rsidR="00402265" w:rsidRPr="00545A85" w:rsidRDefault="00402265" w:rsidP="004E298A">
      <w:pPr>
        <w:rPr>
          <w:color w:val="1A1A1A"/>
        </w:rPr>
      </w:pPr>
      <w:r w:rsidRPr="00402265">
        <w:rPr>
          <w:b/>
          <w:color w:val="1A1A1A"/>
        </w:rPr>
        <w:t>Controller</w:t>
      </w:r>
      <w:r>
        <w:rPr>
          <w:color w:val="1A1A1A"/>
        </w:rPr>
        <w:t xml:space="preserve"> – A PHP class that handles Web requests and serves views and responses. </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Default="00D7681C" w:rsidP="00C86CC9">
      <w:r w:rsidRPr="00545A85">
        <w:rPr>
          <w:b/>
        </w:rPr>
        <w:t>Database</w:t>
      </w:r>
      <w:r w:rsidRPr="00545A85">
        <w:t xml:space="preserve"> – A structured set of data held in a computer, accessible in various ways.</w:t>
      </w:r>
    </w:p>
    <w:p w14:paraId="07F0DB9F" w14:textId="3D91A680" w:rsidR="005F28F5" w:rsidRPr="005F28F5" w:rsidRDefault="005F28F5" w:rsidP="00C86CC9">
      <w:proofErr w:type="gramStart"/>
      <w:r w:rsidRPr="005F28F5">
        <w:rPr>
          <w:b/>
        </w:rPr>
        <w:t>Database Schema</w:t>
      </w:r>
      <w:r>
        <w:rPr>
          <w:b/>
        </w:rPr>
        <w:t xml:space="preserve"> – </w:t>
      </w:r>
      <w:r>
        <w:t>The definition of a database’s structure.</w:t>
      </w:r>
      <w:proofErr w:type="gramEnd"/>
    </w:p>
    <w:p w14:paraId="600A55F7" w14:textId="77777777" w:rsidR="00D7681C" w:rsidRDefault="00D7681C" w:rsidP="00D7681C">
      <w:proofErr w:type="gramStart"/>
      <w:r w:rsidRPr="00545A85">
        <w:rPr>
          <w:b/>
        </w:rPr>
        <w:t>Foreign Key</w:t>
      </w:r>
      <w:r w:rsidRPr="00545A85">
        <w:t xml:space="preserve"> – A field in one table that uniquely identifies a row of another table.</w:t>
      </w:r>
      <w:proofErr w:type="gramEnd"/>
    </w:p>
    <w:p w14:paraId="192C5C7D" w14:textId="7F0C5BA1" w:rsidR="0082683C" w:rsidRPr="0082683C" w:rsidRDefault="0082683C" w:rsidP="00D7681C">
      <w:r w:rsidRPr="0082683C">
        <w:rPr>
          <w:b/>
        </w:rPr>
        <w:t>Function</w:t>
      </w:r>
      <w:r>
        <w:rPr>
          <w:b/>
        </w:rPr>
        <w:t xml:space="preserve"> </w:t>
      </w:r>
      <w:r>
        <w:t>– Do we really need to define a function for you?</w:t>
      </w:r>
    </w:p>
    <w:p w14:paraId="7E0C5101" w14:textId="1B45E923" w:rsidR="00D7681C" w:rsidRDefault="00D7681C" w:rsidP="002A2194">
      <w:r w:rsidRPr="00545A85">
        <w:rPr>
          <w:b/>
        </w:rPr>
        <w:t>GitHub</w:t>
      </w:r>
      <w:r w:rsidRPr="00545A85">
        <w:t xml:space="preserve"> – A Web service for software version control.</w:t>
      </w:r>
    </w:p>
    <w:p w14:paraId="53685709" w14:textId="3835C0E0" w:rsidR="002A2194" w:rsidRDefault="002A2194" w:rsidP="002A2194">
      <w:r w:rsidRPr="002A2194">
        <w:rPr>
          <w:b/>
        </w:rPr>
        <w:t>Human Trafficking Data</w:t>
      </w:r>
      <w:r>
        <w:rPr>
          <w:b/>
        </w:rPr>
        <w:t xml:space="preserve"> – </w:t>
      </w:r>
      <w:r>
        <w:t>The name of the website created by this project.</w:t>
      </w:r>
    </w:p>
    <w:p w14:paraId="12E534CA" w14:textId="2ACC4456" w:rsidR="009A5BD0" w:rsidRPr="009A5BD0" w:rsidRDefault="009A5BD0" w:rsidP="002A2194">
      <w:r>
        <w:rPr>
          <w:b/>
        </w:rPr>
        <w:t>Model</w:t>
      </w:r>
      <w:r>
        <w:t xml:space="preserve"> – A PHP class that manages data flow between the application and the database.</w:t>
      </w:r>
    </w:p>
    <w:p w14:paraId="67497CB8" w14:textId="576926B7" w:rsidR="002A2194" w:rsidRDefault="002A2194" w:rsidP="002A2194">
      <w:r w:rsidRPr="002A2194">
        <w:rPr>
          <w:b/>
        </w:rPr>
        <w:t>MySQL</w:t>
      </w:r>
      <w:r>
        <w:rPr>
          <w:b/>
        </w:rPr>
        <w:t xml:space="preserve"> – </w:t>
      </w:r>
      <w:r>
        <w:t>An open-source relational database management system.</w:t>
      </w:r>
    </w:p>
    <w:p w14:paraId="4597436F" w14:textId="4C77CFE6" w:rsidR="000E164A" w:rsidRPr="000E164A" w:rsidRDefault="000E164A" w:rsidP="002A2194">
      <w:r w:rsidRPr="000E164A">
        <w:rPr>
          <w:b/>
        </w:rPr>
        <w:t>MySQL Workbench</w:t>
      </w:r>
      <w:r>
        <w:rPr>
          <w:b/>
        </w:rPr>
        <w:t xml:space="preserve"> – </w:t>
      </w:r>
      <w:r>
        <w:t>A graphical utility for MySQL databases designed to make creation and management of database schemas more intuitive.</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Default="00D7681C" w:rsidP="00D7681C">
      <w:r w:rsidRPr="00545A85">
        <w:rPr>
          <w:b/>
        </w:rPr>
        <w:t>Prototype</w:t>
      </w:r>
      <w:r w:rsidRPr="00545A85">
        <w:t xml:space="preserve"> – simulates only a few aspects of, and may be completely different from, the final product. </w:t>
      </w:r>
    </w:p>
    <w:p w14:paraId="17AD5392" w14:textId="63971C28" w:rsidR="005F28F5" w:rsidRPr="005F28F5" w:rsidRDefault="005F28F5" w:rsidP="00D7681C">
      <w:proofErr w:type="gramStart"/>
      <w:r>
        <w:rPr>
          <w:b/>
        </w:rPr>
        <w:t>Schema</w:t>
      </w:r>
      <w:r>
        <w:t xml:space="preserve"> – See </w:t>
      </w:r>
      <w:r w:rsidRPr="005F28F5">
        <w:rPr>
          <w:b/>
        </w:rPr>
        <w:t>Database Schema</w:t>
      </w:r>
      <w:r>
        <w:t>.</w:t>
      </w:r>
      <w:proofErr w:type="gramEnd"/>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Default="00D7681C" w:rsidP="00D7681C">
      <w:r w:rsidRPr="00545A85">
        <w:rPr>
          <w:b/>
        </w:rPr>
        <w:lastRenderedPageBreak/>
        <w:t xml:space="preserve">UML </w:t>
      </w:r>
      <w:r w:rsidRPr="00545A85">
        <w:t>– Unified Modeling Language; a modeling language designed to provide a standard way to visualize the design of a system.</w:t>
      </w:r>
    </w:p>
    <w:p w14:paraId="3249A728" w14:textId="4DA5AAC5" w:rsidR="00402265" w:rsidRPr="00402265" w:rsidRDefault="00402265" w:rsidP="00D7681C">
      <w:r>
        <w:rPr>
          <w:b/>
        </w:rPr>
        <w:t>View</w:t>
      </w:r>
      <w:r>
        <w:t xml:space="preserve"> – A file that generates output for a specific Web request, called by a controller.</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C9403" w14:textId="77777777" w:rsidR="00D90190" w:rsidRDefault="00D90190" w:rsidP="002B3426">
      <w:pPr>
        <w:spacing w:after="0" w:line="240" w:lineRule="auto"/>
      </w:pPr>
      <w:r>
        <w:separator/>
      </w:r>
    </w:p>
  </w:endnote>
  <w:endnote w:type="continuationSeparator" w:id="0">
    <w:p w14:paraId="31F0D5E8" w14:textId="77777777" w:rsidR="00D90190" w:rsidRDefault="00D90190"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507D6"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0507D6" w:rsidRDefault="000507D6">
          <w:pPr>
            <w:pStyle w:val="Footer"/>
            <w:jc w:val="right"/>
            <w:rPr>
              <w:b/>
              <w:bCs/>
              <w:color w:val="FFFFFF" w:themeColor="background1"/>
            </w:rPr>
          </w:pPr>
          <w:r>
            <w:fldChar w:fldCharType="begin"/>
          </w:r>
          <w:r>
            <w:instrText xml:space="preserve"> PAGE   \* MERGEFORMAT </w:instrText>
          </w:r>
          <w:r>
            <w:fldChar w:fldCharType="separate"/>
          </w:r>
          <w:r w:rsidR="002E6139" w:rsidRPr="002E6139">
            <w:rPr>
              <w:noProof/>
              <w:color w:val="FFFFFF" w:themeColor="background1"/>
            </w:rPr>
            <w:t>v</w:t>
          </w:r>
          <w:r>
            <w:rPr>
              <w:noProof/>
              <w:color w:val="FFFFFF" w:themeColor="background1"/>
            </w:rPr>
            <w:fldChar w:fldCharType="end"/>
          </w:r>
        </w:p>
      </w:tc>
      <w:tc>
        <w:tcPr>
          <w:tcW w:w="4500" w:type="pct"/>
          <w:tcBorders>
            <w:top w:val="single" w:sz="4" w:space="0" w:color="auto"/>
          </w:tcBorders>
        </w:tcPr>
        <w:p w14:paraId="202FDF64" w14:textId="77777777" w:rsidR="000507D6" w:rsidRDefault="00D90190">
          <w:pPr>
            <w:pStyle w:val="Footer"/>
          </w:pPr>
          <w:r>
            <w:fldChar w:fldCharType="begin"/>
          </w:r>
          <w:r>
            <w:instrText xml:space="preserve"> STYLEREF  "1"  </w:instrText>
          </w:r>
          <w:r>
            <w:fldChar w:fldCharType="separate"/>
          </w:r>
          <w:r w:rsidR="002E6139">
            <w:rPr>
              <w:noProof/>
            </w:rPr>
            <w:t>Table of Contents</w:t>
          </w:r>
          <w:r>
            <w:rPr>
              <w:noProof/>
            </w:rPr>
            <w:fldChar w:fldCharType="end"/>
          </w:r>
          <w:r w:rsidR="000507D6">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rsidR="000507D6">
                <w:t>Texas Christian University</w:t>
              </w:r>
            </w:sdtContent>
          </w:sdt>
        </w:p>
      </w:tc>
    </w:tr>
  </w:tbl>
  <w:p w14:paraId="1EA8FC54" w14:textId="77777777" w:rsidR="000507D6" w:rsidRDefault="00050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0507D6" w:rsidRDefault="000507D6" w:rsidP="00CA1342">
    <w:pPr>
      <w:pStyle w:val="Footer"/>
    </w:pPr>
    <w:r>
      <w:rPr>
        <w:rFonts w:cstheme="minorHAnsi"/>
      </w:rPr>
      <w:tab/>
      <w:t>©</w:t>
    </w:r>
    <w:r>
      <w:t>2014-2015 Computer Science Department, Texas Christian University. All Rights Reserved.</w:t>
    </w:r>
  </w:p>
  <w:p w14:paraId="0857E1A9" w14:textId="77777777" w:rsidR="000507D6" w:rsidRDefault="0005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5F168" w14:textId="77777777" w:rsidR="00D90190" w:rsidRDefault="00D90190" w:rsidP="002B3426">
      <w:pPr>
        <w:spacing w:after="0" w:line="240" w:lineRule="auto"/>
      </w:pPr>
      <w:r>
        <w:separator/>
      </w:r>
    </w:p>
  </w:footnote>
  <w:footnote w:type="continuationSeparator" w:id="0">
    <w:p w14:paraId="5C68CDF3" w14:textId="77777777" w:rsidR="00D90190" w:rsidRDefault="00D90190"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507D6"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0507D6" w:rsidRDefault="000507D6">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212FB37A" w:rsidR="000507D6" w:rsidRDefault="000507D6"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75A29E06" w:rsidR="000507D6" w:rsidRDefault="004E54FB">
              <w:pPr>
                <w:pStyle w:val="Header"/>
                <w:rPr>
                  <w:b/>
                  <w:bCs/>
                </w:rPr>
              </w:pPr>
              <w:r>
                <w:rPr>
                  <w:b/>
                  <w:bCs/>
                </w:rPr>
                <w:t>V2.4</w:t>
              </w:r>
            </w:p>
          </w:tc>
        </w:sdtContent>
      </w:sdt>
    </w:tr>
  </w:tbl>
  <w:p w14:paraId="1CBF806E" w14:textId="77777777" w:rsidR="000507D6" w:rsidRDefault="000507D6"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44F3A"/>
    <w:multiLevelType w:val="hybridMultilevel"/>
    <w:tmpl w:val="5D32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1"/>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07D6"/>
    <w:rsid w:val="00052659"/>
    <w:rsid w:val="0005491D"/>
    <w:rsid w:val="0005663E"/>
    <w:rsid w:val="00061891"/>
    <w:rsid w:val="000628C8"/>
    <w:rsid w:val="00066A28"/>
    <w:rsid w:val="00072275"/>
    <w:rsid w:val="00084EC2"/>
    <w:rsid w:val="00086D7E"/>
    <w:rsid w:val="00087F08"/>
    <w:rsid w:val="0009260E"/>
    <w:rsid w:val="000A05C7"/>
    <w:rsid w:val="000A2A2E"/>
    <w:rsid w:val="000B045D"/>
    <w:rsid w:val="000B5AD6"/>
    <w:rsid w:val="000D6D76"/>
    <w:rsid w:val="000E164A"/>
    <w:rsid w:val="000F2E5A"/>
    <w:rsid w:val="000F50E9"/>
    <w:rsid w:val="000F5543"/>
    <w:rsid w:val="000F5BD6"/>
    <w:rsid w:val="000F658D"/>
    <w:rsid w:val="0013020E"/>
    <w:rsid w:val="00140068"/>
    <w:rsid w:val="0014286B"/>
    <w:rsid w:val="00145FB0"/>
    <w:rsid w:val="0016166D"/>
    <w:rsid w:val="00164D24"/>
    <w:rsid w:val="0017663B"/>
    <w:rsid w:val="001766D3"/>
    <w:rsid w:val="00187876"/>
    <w:rsid w:val="00187A7B"/>
    <w:rsid w:val="001A0053"/>
    <w:rsid w:val="001A30C5"/>
    <w:rsid w:val="001A5ABE"/>
    <w:rsid w:val="001B31BD"/>
    <w:rsid w:val="001C4105"/>
    <w:rsid w:val="001D12A4"/>
    <w:rsid w:val="001E18C4"/>
    <w:rsid w:val="001E32E1"/>
    <w:rsid w:val="001F3E85"/>
    <w:rsid w:val="001F65B2"/>
    <w:rsid w:val="00210F3B"/>
    <w:rsid w:val="00216580"/>
    <w:rsid w:val="00231A73"/>
    <w:rsid w:val="00234AD8"/>
    <w:rsid w:val="00241570"/>
    <w:rsid w:val="00241684"/>
    <w:rsid w:val="00244845"/>
    <w:rsid w:val="00252CAD"/>
    <w:rsid w:val="00253504"/>
    <w:rsid w:val="0025419E"/>
    <w:rsid w:val="00255BE1"/>
    <w:rsid w:val="00257D2D"/>
    <w:rsid w:val="00257DC9"/>
    <w:rsid w:val="00264E66"/>
    <w:rsid w:val="00266209"/>
    <w:rsid w:val="0027649C"/>
    <w:rsid w:val="00276B2A"/>
    <w:rsid w:val="002830A3"/>
    <w:rsid w:val="002848F2"/>
    <w:rsid w:val="002964CB"/>
    <w:rsid w:val="002A2194"/>
    <w:rsid w:val="002A5E68"/>
    <w:rsid w:val="002B3426"/>
    <w:rsid w:val="002B4BDC"/>
    <w:rsid w:val="002B7DC5"/>
    <w:rsid w:val="002D47A7"/>
    <w:rsid w:val="002D558A"/>
    <w:rsid w:val="002D6734"/>
    <w:rsid w:val="002E1294"/>
    <w:rsid w:val="002E6139"/>
    <w:rsid w:val="002E75D1"/>
    <w:rsid w:val="002F4E79"/>
    <w:rsid w:val="003003CF"/>
    <w:rsid w:val="00307414"/>
    <w:rsid w:val="00314B2F"/>
    <w:rsid w:val="003405EA"/>
    <w:rsid w:val="00362DE6"/>
    <w:rsid w:val="003663C3"/>
    <w:rsid w:val="003723D8"/>
    <w:rsid w:val="0037303A"/>
    <w:rsid w:val="00374C0B"/>
    <w:rsid w:val="00387303"/>
    <w:rsid w:val="003A2D82"/>
    <w:rsid w:val="003A7C1E"/>
    <w:rsid w:val="003B3658"/>
    <w:rsid w:val="003B3B88"/>
    <w:rsid w:val="003B6552"/>
    <w:rsid w:val="003D3801"/>
    <w:rsid w:val="003D4510"/>
    <w:rsid w:val="003E7F8A"/>
    <w:rsid w:val="00402265"/>
    <w:rsid w:val="0043288C"/>
    <w:rsid w:val="0044185C"/>
    <w:rsid w:val="004419C2"/>
    <w:rsid w:val="004520FB"/>
    <w:rsid w:val="004527DE"/>
    <w:rsid w:val="0045298E"/>
    <w:rsid w:val="00463901"/>
    <w:rsid w:val="00466DA7"/>
    <w:rsid w:val="00472A3D"/>
    <w:rsid w:val="004820DF"/>
    <w:rsid w:val="00491A3C"/>
    <w:rsid w:val="00494FF9"/>
    <w:rsid w:val="004A1E67"/>
    <w:rsid w:val="004B5098"/>
    <w:rsid w:val="004B53A2"/>
    <w:rsid w:val="004C5910"/>
    <w:rsid w:val="004D4995"/>
    <w:rsid w:val="004D5EF9"/>
    <w:rsid w:val="004E04AC"/>
    <w:rsid w:val="004E298A"/>
    <w:rsid w:val="004E3622"/>
    <w:rsid w:val="004E54FB"/>
    <w:rsid w:val="005004E9"/>
    <w:rsid w:val="0050283D"/>
    <w:rsid w:val="00505CA1"/>
    <w:rsid w:val="00543085"/>
    <w:rsid w:val="00544278"/>
    <w:rsid w:val="00545A85"/>
    <w:rsid w:val="00552FD8"/>
    <w:rsid w:val="0056182B"/>
    <w:rsid w:val="00563F18"/>
    <w:rsid w:val="00572BE6"/>
    <w:rsid w:val="00576ABC"/>
    <w:rsid w:val="005856B2"/>
    <w:rsid w:val="005A206D"/>
    <w:rsid w:val="005A2A87"/>
    <w:rsid w:val="005A39A3"/>
    <w:rsid w:val="005A3D33"/>
    <w:rsid w:val="005B6DEB"/>
    <w:rsid w:val="005C1AEA"/>
    <w:rsid w:val="005C4D48"/>
    <w:rsid w:val="005C669D"/>
    <w:rsid w:val="005C6749"/>
    <w:rsid w:val="005E3931"/>
    <w:rsid w:val="005F28F5"/>
    <w:rsid w:val="0060048B"/>
    <w:rsid w:val="0060298B"/>
    <w:rsid w:val="00617420"/>
    <w:rsid w:val="00631DCC"/>
    <w:rsid w:val="006473F1"/>
    <w:rsid w:val="00647EE1"/>
    <w:rsid w:val="00650239"/>
    <w:rsid w:val="006757A7"/>
    <w:rsid w:val="00681F8D"/>
    <w:rsid w:val="00684512"/>
    <w:rsid w:val="006A2448"/>
    <w:rsid w:val="006A6C71"/>
    <w:rsid w:val="006B649F"/>
    <w:rsid w:val="006B74AE"/>
    <w:rsid w:val="006C20F3"/>
    <w:rsid w:val="006C255F"/>
    <w:rsid w:val="006E27C9"/>
    <w:rsid w:val="006E3C40"/>
    <w:rsid w:val="006E599B"/>
    <w:rsid w:val="00714D8E"/>
    <w:rsid w:val="00716A15"/>
    <w:rsid w:val="00720242"/>
    <w:rsid w:val="0073743A"/>
    <w:rsid w:val="007379CB"/>
    <w:rsid w:val="00752712"/>
    <w:rsid w:val="007644AF"/>
    <w:rsid w:val="00775D13"/>
    <w:rsid w:val="0078634F"/>
    <w:rsid w:val="00794B2C"/>
    <w:rsid w:val="007A799B"/>
    <w:rsid w:val="007E0979"/>
    <w:rsid w:val="007F1B15"/>
    <w:rsid w:val="007F326E"/>
    <w:rsid w:val="007F6BC5"/>
    <w:rsid w:val="007F6C46"/>
    <w:rsid w:val="00800777"/>
    <w:rsid w:val="008207D7"/>
    <w:rsid w:val="0082683C"/>
    <w:rsid w:val="00845CCA"/>
    <w:rsid w:val="00850A87"/>
    <w:rsid w:val="00861C01"/>
    <w:rsid w:val="00862471"/>
    <w:rsid w:val="008632E6"/>
    <w:rsid w:val="00885173"/>
    <w:rsid w:val="00886ED5"/>
    <w:rsid w:val="00891F65"/>
    <w:rsid w:val="008944A6"/>
    <w:rsid w:val="00896264"/>
    <w:rsid w:val="008B2CFB"/>
    <w:rsid w:val="008B74C6"/>
    <w:rsid w:val="008C5FFE"/>
    <w:rsid w:val="008D1207"/>
    <w:rsid w:val="008D129B"/>
    <w:rsid w:val="008D6A98"/>
    <w:rsid w:val="008E6855"/>
    <w:rsid w:val="008F0916"/>
    <w:rsid w:val="008F60EE"/>
    <w:rsid w:val="00912699"/>
    <w:rsid w:val="009153E1"/>
    <w:rsid w:val="00915D63"/>
    <w:rsid w:val="009170BA"/>
    <w:rsid w:val="009428C6"/>
    <w:rsid w:val="009456A1"/>
    <w:rsid w:val="00952142"/>
    <w:rsid w:val="0096099F"/>
    <w:rsid w:val="009622DE"/>
    <w:rsid w:val="00984493"/>
    <w:rsid w:val="009A5BD0"/>
    <w:rsid w:val="009A6488"/>
    <w:rsid w:val="009B5693"/>
    <w:rsid w:val="009C2DDE"/>
    <w:rsid w:val="009C385A"/>
    <w:rsid w:val="009D07F8"/>
    <w:rsid w:val="009E5418"/>
    <w:rsid w:val="009F2D5C"/>
    <w:rsid w:val="009F34C3"/>
    <w:rsid w:val="00A037CA"/>
    <w:rsid w:val="00A10EF4"/>
    <w:rsid w:val="00A2029C"/>
    <w:rsid w:val="00A33FBF"/>
    <w:rsid w:val="00A375AD"/>
    <w:rsid w:val="00A5166A"/>
    <w:rsid w:val="00A62A93"/>
    <w:rsid w:val="00A63B99"/>
    <w:rsid w:val="00A63BF1"/>
    <w:rsid w:val="00A71C95"/>
    <w:rsid w:val="00A80796"/>
    <w:rsid w:val="00A828FE"/>
    <w:rsid w:val="00A8598F"/>
    <w:rsid w:val="00AA2C72"/>
    <w:rsid w:val="00AA36F0"/>
    <w:rsid w:val="00AA7C52"/>
    <w:rsid w:val="00AB0942"/>
    <w:rsid w:val="00AB25B1"/>
    <w:rsid w:val="00AB76D3"/>
    <w:rsid w:val="00AD0EFA"/>
    <w:rsid w:val="00AD4C33"/>
    <w:rsid w:val="00AE06B8"/>
    <w:rsid w:val="00AF5099"/>
    <w:rsid w:val="00B03996"/>
    <w:rsid w:val="00B15A22"/>
    <w:rsid w:val="00B17CE1"/>
    <w:rsid w:val="00B272C8"/>
    <w:rsid w:val="00B343E9"/>
    <w:rsid w:val="00B35B12"/>
    <w:rsid w:val="00B400F4"/>
    <w:rsid w:val="00B51BAB"/>
    <w:rsid w:val="00B67293"/>
    <w:rsid w:val="00B70421"/>
    <w:rsid w:val="00B72746"/>
    <w:rsid w:val="00B77EAB"/>
    <w:rsid w:val="00B807DA"/>
    <w:rsid w:val="00B80930"/>
    <w:rsid w:val="00B97F66"/>
    <w:rsid w:val="00BA0D48"/>
    <w:rsid w:val="00BB622D"/>
    <w:rsid w:val="00BD1178"/>
    <w:rsid w:val="00BD1FDD"/>
    <w:rsid w:val="00BE0875"/>
    <w:rsid w:val="00BE2F9B"/>
    <w:rsid w:val="00BE655E"/>
    <w:rsid w:val="00C04744"/>
    <w:rsid w:val="00C053A7"/>
    <w:rsid w:val="00C05FE9"/>
    <w:rsid w:val="00C076C2"/>
    <w:rsid w:val="00C15CC9"/>
    <w:rsid w:val="00C33170"/>
    <w:rsid w:val="00C44B6D"/>
    <w:rsid w:val="00C6078D"/>
    <w:rsid w:val="00C663CF"/>
    <w:rsid w:val="00C86CC9"/>
    <w:rsid w:val="00C949EE"/>
    <w:rsid w:val="00C97BD7"/>
    <w:rsid w:val="00CA1342"/>
    <w:rsid w:val="00CC0620"/>
    <w:rsid w:val="00CC3A0E"/>
    <w:rsid w:val="00CC723E"/>
    <w:rsid w:val="00CD5082"/>
    <w:rsid w:val="00CE541D"/>
    <w:rsid w:val="00CE55D9"/>
    <w:rsid w:val="00CF112C"/>
    <w:rsid w:val="00CF20AC"/>
    <w:rsid w:val="00D06919"/>
    <w:rsid w:val="00D10B4B"/>
    <w:rsid w:val="00D1349B"/>
    <w:rsid w:val="00D20F3F"/>
    <w:rsid w:val="00D235AF"/>
    <w:rsid w:val="00D3038D"/>
    <w:rsid w:val="00D308C2"/>
    <w:rsid w:val="00D32610"/>
    <w:rsid w:val="00D35FA0"/>
    <w:rsid w:val="00D42098"/>
    <w:rsid w:val="00D7681C"/>
    <w:rsid w:val="00D90190"/>
    <w:rsid w:val="00D90CA0"/>
    <w:rsid w:val="00D90CB5"/>
    <w:rsid w:val="00D9684D"/>
    <w:rsid w:val="00DA6CDB"/>
    <w:rsid w:val="00DB069D"/>
    <w:rsid w:val="00DD0320"/>
    <w:rsid w:val="00DD2274"/>
    <w:rsid w:val="00DE152E"/>
    <w:rsid w:val="00E0461E"/>
    <w:rsid w:val="00E13AD8"/>
    <w:rsid w:val="00E228F5"/>
    <w:rsid w:val="00E262ED"/>
    <w:rsid w:val="00E31788"/>
    <w:rsid w:val="00E41788"/>
    <w:rsid w:val="00E44707"/>
    <w:rsid w:val="00E46B42"/>
    <w:rsid w:val="00E475DD"/>
    <w:rsid w:val="00E61355"/>
    <w:rsid w:val="00E76395"/>
    <w:rsid w:val="00E869B1"/>
    <w:rsid w:val="00E879C1"/>
    <w:rsid w:val="00E90891"/>
    <w:rsid w:val="00EA55C5"/>
    <w:rsid w:val="00EA7AA2"/>
    <w:rsid w:val="00EB19C8"/>
    <w:rsid w:val="00EB4F1E"/>
    <w:rsid w:val="00EC5632"/>
    <w:rsid w:val="00EC57A6"/>
    <w:rsid w:val="00EC79C6"/>
    <w:rsid w:val="00ED159D"/>
    <w:rsid w:val="00EE00B7"/>
    <w:rsid w:val="00EE1C40"/>
    <w:rsid w:val="00EE263E"/>
    <w:rsid w:val="00EF5182"/>
    <w:rsid w:val="00F04283"/>
    <w:rsid w:val="00F0467B"/>
    <w:rsid w:val="00F23649"/>
    <w:rsid w:val="00F337E6"/>
    <w:rsid w:val="00F36675"/>
    <w:rsid w:val="00F679AE"/>
    <w:rsid w:val="00F76ED2"/>
    <w:rsid w:val="00F95A6D"/>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humantraffickingdata.org" TargetMode="External"/><Relationship Id="rId26" Type="http://schemas.openxmlformats.org/officeDocument/2006/relationships/hyperlink" Target="http://www.cakephp.org" TargetMode="External"/><Relationship Id="rId39" Type="http://schemas.openxmlformats.org/officeDocument/2006/relationships/hyperlink" Target="http://book.cakephp.org/2.0/en/models/retrieving-your-data.html" TargetMode="External"/><Relationship Id="rId3" Type="http://schemas.openxmlformats.org/officeDocument/2006/relationships/customXml" Target="../customXml/item3.xml"/><Relationship Id="rId21" Type="http://schemas.openxmlformats.org/officeDocument/2006/relationships/hyperlink" Target="http://www.oyster.arvixe.com" TargetMode="External"/><Relationship Id="rId34" Type="http://schemas.openxmlformats.org/officeDocument/2006/relationships/hyperlink" Target="http://book.cakephp.org/2.0/en/getting-started/cakephp-folder-structure.html" TargetMode="External"/><Relationship Id="rId42" Type="http://schemas.openxmlformats.org/officeDocument/2006/relationships/hyperlink" Target="http://book.cakephp.org/2.0/en/controllers.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rvixe.com/" TargetMode="External"/><Relationship Id="rId25" Type="http://schemas.openxmlformats.org/officeDocument/2006/relationships/hyperlink" Target="http://humantraffickingdata.org/description" TargetMode="External"/><Relationship Id="rId33" Type="http://schemas.openxmlformats.org/officeDocument/2006/relationships/hyperlink" Target="http://book.cakephp.org/2.0/en/getting-started/cakephp-structure.html" TargetMode="External"/><Relationship Id="rId38" Type="http://schemas.openxmlformats.org/officeDocument/2006/relationships/hyperlink" Target="http://book.cakephp.org/2.0/en/models.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humantraffickingdata.net" TargetMode="External"/><Relationship Id="rId29" Type="http://schemas.openxmlformats.org/officeDocument/2006/relationships/hyperlink" Target="http://book.cakephp.org/2.0/en/installation.html" TargetMode="External"/><Relationship Id="rId41" Type="http://schemas.openxmlformats.org/officeDocument/2006/relationships/hyperlink" Target="http://book.cakephp.org/2.0/en/models/data-valida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dev.mysql.com/doc/workbench/en/wb-table-editor-columns-tab.html" TargetMode="External"/><Relationship Id="rId32" Type="http://schemas.openxmlformats.org/officeDocument/2006/relationships/hyperlink" Target="http://book.cakephp.org/2.0/en/getting-started/cakephp-conventions.html" TargetMode="External"/><Relationship Id="rId37" Type="http://schemas.openxmlformats.org/officeDocument/2006/relationships/hyperlink" Target="http://book.cakephp.org/2.0/en/views.html" TargetMode="External"/><Relationship Id="rId40" Type="http://schemas.openxmlformats.org/officeDocument/2006/relationships/hyperlink" Target="http://book.cakephp.org/2.0/en/models/saving-your-data.html"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dev.mysql.com/doc/workbench/en/index.html" TargetMode="External"/><Relationship Id="rId28" Type="http://schemas.openxmlformats.org/officeDocument/2006/relationships/hyperlink" Target="http://www.github.com/cakephp/cakephp/tags" TargetMode="External"/><Relationship Id="rId36" Type="http://schemas.openxmlformats.org/officeDocument/2006/relationships/hyperlink" Target="http://book.cakephp.org/2.0/en/controllers.html" TargetMode="External"/><Relationship Id="rId10" Type="http://schemas.openxmlformats.org/officeDocument/2006/relationships/webSettings" Target="webSettings.xml"/><Relationship Id="rId19" Type="http://schemas.openxmlformats.org/officeDocument/2006/relationships/hyperlink" Target="http://www.humantraffickingdata.com" TargetMode="External"/><Relationship Id="rId31" Type="http://schemas.openxmlformats.org/officeDocument/2006/relationships/hyperlink" Target="http://book.cakephp.org/2.0/en/install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dev.mysql.com/downloads/workbench/" TargetMode="External"/><Relationship Id="rId27" Type="http://schemas.openxmlformats.org/officeDocument/2006/relationships/hyperlink" Target="http://book.cakephp.org/2.0/en/index.html" TargetMode="External"/><Relationship Id="rId30" Type="http://schemas.openxmlformats.org/officeDocument/2006/relationships/hyperlink" Target="http://book.cakephp.org/2.0/en/index.html" TargetMode="External"/><Relationship Id="rId35" Type="http://schemas.openxmlformats.org/officeDocument/2006/relationships/hyperlink" Target="http://book.cakephp.org/2.0/en/models.html" TargetMode="External"/><Relationship Id="rId43" Type="http://schemas.openxmlformats.org/officeDocument/2006/relationships/hyperlink" Target="http://book.cakephp.org/2.0/en/controll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44152"/>
    <w:rsid w:val="00366C4F"/>
    <w:rsid w:val="004B6F8E"/>
    <w:rsid w:val="004D021F"/>
    <w:rsid w:val="004D621A"/>
    <w:rsid w:val="005A3EE8"/>
    <w:rsid w:val="006E0FF1"/>
    <w:rsid w:val="00745F6B"/>
    <w:rsid w:val="007B09BE"/>
    <w:rsid w:val="007C1CE2"/>
    <w:rsid w:val="00B04FB4"/>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69B1E72-9656-40F0-B1D4-39F2D93E9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ProjectPlan_v1.dotx</Template>
  <TotalTime>548</TotalTime>
  <Pages>30</Pages>
  <Words>7088</Words>
  <Characters>40407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47401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David</cp:lastModifiedBy>
  <cp:revision>156</cp:revision>
  <cp:lastPrinted>2014-10-27T16:06:00Z</cp:lastPrinted>
  <dcterms:created xsi:type="dcterms:W3CDTF">2014-12-09T23:09:00Z</dcterms:created>
  <dcterms:modified xsi:type="dcterms:W3CDTF">2015-05-05T16:28:00Z</dcterms:modified>
  <cp:contentStatus>V2.4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