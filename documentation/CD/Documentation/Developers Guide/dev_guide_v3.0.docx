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1EA4C" w14:textId="77777777" w:rsidR="006C20F3" w:rsidRPr="00545A85" w:rsidRDefault="00AA2C72">
      <w:r w:rsidRPr="00545A85">
        <w:rPr>
          <w:noProof/>
        </w:rPr>
        <mc:AlternateContent>
          <mc:Choice Requires="wps">
            <w:drawing>
              <wp:anchor distT="0" distB="0" distL="114300" distR="114300" simplePos="0" relativeHeight="251652608" behindDoc="0" locked="0" layoutInCell="1" allowOverlap="1" wp14:anchorId="5B724C75" wp14:editId="4AEC02FD">
                <wp:simplePos x="0" y="0"/>
                <wp:positionH relativeFrom="column">
                  <wp:align>center</wp:align>
                </wp:positionH>
                <wp:positionV relativeFrom="bottomMargin">
                  <wp:posOffset>-914400</wp:posOffset>
                </wp:positionV>
                <wp:extent cx="5769864" cy="1152144"/>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769864" cy="1152144"/>
                        </a:xfrm>
                        <a:prstGeom prst="rect">
                          <a:avLst/>
                        </a:prstGeom>
                        <a:noFill/>
                        <a:ln w="9525">
                          <a:noFill/>
                          <a:miter lim="800000"/>
                          <a:headEnd/>
                          <a:tailEnd/>
                        </a:ln>
                      </wps:spPr>
                      <wps:txbx>
                        <w:txbxContent>
                          <w:p w14:paraId="78035CA3" w14:textId="77777777" w:rsidR="000507D6" w:rsidRPr="00544278" w:rsidRDefault="000507D6"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in;width:454.3pt;height:90.7pt;z-index:251652608;visibility:visible;mso-wrap-style:square;mso-width-percent:0;mso-height-percent:0;mso-wrap-distance-left:9pt;mso-wrap-distance-top:0;mso-wrap-distance-right:9pt;mso-wrap-distance-bottom:0;mso-position-horizontal:center;mso-position-horizontal-relative:text;mso-position-vertical:absolute;mso-position-vertical-relative:bottom-margin-area;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" filled="f" stroked="f">
                <o:lock v:ext="edit" aspectratio="t"/>
                <v:textbox>
                  <w:txbxContent>
                    <w:p w14:paraId="78035CA3" w14:textId="77777777" w:rsidR="000507D6" w:rsidRPr="00544278" w:rsidRDefault="000507D6"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v:textbox>
                <w10:wrap anchory="margin"/>
              </v:shape>
            </w:pict>
          </mc:Fallback>
        </mc:AlternateContent>
      </w:r>
      <w:r w:rsidRPr="00545A85">
        <w:rPr>
          <w:noProof/>
        </w:rPr>
        <w:drawing>
          <wp:anchor distT="0" distB="0" distL="114300" distR="114300" simplePos="0" relativeHeight="251654656" behindDoc="1" locked="0" layoutInCell="1" allowOverlap="1" wp14:anchorId="737EC020" wp14:editId="07777777">
            <wp:simplePos x="0" y="0"/>
            <wp:positionH relativeFrom="column">
              <wp:posOffset>0</wp:posOffset>
            </wp:positionH>
            <wp:positionV relativeFrom="paragraph">
              <wp:posOffset>0</wp:posOffset>
            </wp:positionV>
            <wp:extent cx="5943600" cy="2939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Logo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14:sizeRelH relativeFrom="page">
              <wp14:pctWidth>0</wp14:pctWidth>
            </wp14:sizeRelH>
            <wp14:sizeRelV relativeFrom="page">
              <wp14:pctHeight>0</wp14:pctHeight>
            </wp14:sizeRelV>
          </wp:anchor>
        </w:drawing>
      </w:r>
    </w:p>
    <w:p w14:paraId="1F810117" w14:textId="77777777" w:rsidR="006C20F3" w:rsidRPr="00545A85" w:rsidRDefault="006C20F3"/>
    <w:p w14:paraId="5E437DC1" w14:textId="77777777" w:rsidR="006C20F3" w:rsidRPr="00545A85" w:rsidRDefault="006C20F3"/>
    <w:p w14:paraId="352282D1" w14:textId="463BE94C" w:rsidR="00374C0B" w:rsidRPr="00545A85" w:rsidRDefault="0060298B">
      <w:r w:rsidRPr="00545A85">
        <w:rPr>
          <w:noProof/>
        </w:rPr>
        <mc:AlternateContent>
          <mc:Choice Requires="wps">
            <w:drawing>
              <wp:anchor distT="0" distB="0" distL="114300" distR="114300" simplePos="0" relativeHeight="251656704" behindDoc="0" locked="0" layoutInCell="1" allowOverlap="1" wp14:anchorId="2B120A38" wp14:editId="2D0ED117">
                <wp:simplePos x="0" y="0"/>
                <wp:positionH relativeFrom="margin">
                  <wp:align>center</wp:align>
                </wp:positionH>
                <wp:positionV relativeFrom="margin">
                  <wp:align>center</wp:align>
                </wp:positionV>
                <wp:extent cx="4933950" cy="1966595"/>
                <wp:effectExtent l="0" t="0" r="11430" b="266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196659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Toc418761714" w:displacedByCustomXml="next"/>
                          <w:bookmarkStart w:id="1" w:name="_Toc418605790" w:displacedByCustomXml="next"/>
                          <w:bookmarkStart w:id="2" w:name="_Toc418605702" w:displacedByCustomXml="next"/>
                          <w:bookmarkStart w:id="3" w:name="_Toc418438766" w:displacedByCustomXml="next"/>
                          <w:bookmarkStart w:id="4" w:name="_Toc418434949" w:displacedByCustomXml="next"/>
                          <w:bookmarkStart w:id="5" w:name="_Toc418434345" w:displacedByCustomXml="next"/>
                          <w:bookmarkStart w:id="6" w:name="_Toc411849117" w:displacedByCustomXml="next"/>
                          <w:bookmarkStart w:id="7" w:name="_Toc405905940" w:displacedByCustomXml="next"/>
                          <w:bookmarkStart w:id="8" w:name="_Toc402860026" w:displacedByCustomXml="next"/>
                          <w:bookmarkStart w:id="9" w:name="_Toc402167807" w:displacedByCustomXml="next"/>
                          <w:bookmarkStart w:id="10" w:name="_Toc402167766" w:displacedByCustomXml="next"/>
                          <w:bookmarkStart w:id="11" w:name="_Toc402099281" w:displacedByCustomXml="next"/>
                          <w:bookmarkStart w:id="12" w:name="_Toc402098594" w:displacedByCustomXml="next"/>
                          <w:bookmarkStart w:id="13" w:name="_Toc402094599" w:displacedByCustomXml="next"/>
                          <w:bookmarkStart w:id="14" w:name="_Toc402093687" w:displacedByCustomXml="next"/>
                          <w:bookmarkStart w:id="15" w:name="_Toc401328301" w:displacedByCustomXml="next"/>
                          <w:bookmarkStart w:id="16" w:name="_Toc401328111" w:displacedByCustomXml="next"/>
                          <w:bookmarkStart w:id="17"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imes New Roman" w:eastAsiaTheme="minorHAnsi" w:hAnsi="Times New Roman" w:cs="Times New Roman"/>
                                <w:spacing w:val="0"/>
                                <w:kern w:val="0"/>
                                <w:szCs w:val="22"/>
                              </w:rPr>
                            </w:sdtEndPr>
                            <w:sdtContent>
                              <w:p w14:paraId="11ED7B3A" w14:textId="58FA1CC3" w:rsidR="000507D6" w:rsidRDefault="000507D6" w:rsidP="0060298B">
                                <w:pPr>
                                  <w:jc w:val="center"/>
                                  <w:rPr>
                                    <w:color w:val="FFFFFF" w:themeColor="background1"/>
                                    <w:sz w:val="96"/>
                                  </w:rPr>
                                </w:pPr>
                                <w:r>
                                  <w:rPr>
                                    <w:rStyle w:val="TitleChar"/>
                                    <w:color w:val="FFFFFF" w:themeColor="background1"/>
                                    <w:sz w:val="96"/>
                                  </w:rPr>
                                  <w:t>Developer Guide</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p w14:paraId="7EAD02CF" w14:textId="10D33DA3" w:rsidR="000507D6" w:rsidRDefault="000507D6"/>
                        </w:txbxContent>
                      </wps:txbx>
                      <wps:bodyPr rot="0" vert="horz" wrap="square" lIns="91440" tIns="45720" rIns="91440" bIns="45720" anchor="ctr" anchorCtr="0">
                        <a:noAutofit/>
                      </wps:bodyPr>
                    </wps:wsp>
                  </a:graphicData>
                </a:graphic>
                <wp14:sizeRelH relativeFrom="page">
                  <wp14:pctWidth>80000</wp14:pctWidth>
                </wp14:sizeRelH>
                <wp14:sizeRelV relativeFrom="page">
                  <wp14:pctHeight>20000</wp14:pctHeight>
                </wp14:sizeRelV>
              </wp:anchor>
            </w:drawing>
          </mc:Choice>
          <mc:Fallback>
            <w:pict>
              <v:shape id="_x0000_s1027" type="#_x0000_t202" style="position:absolute;margin-left:0;margin-top:0;width:388.5pt;height:154.85pt;z-index:251656704;visibility:visible;mso-wrap-style:square;mso-width-percent:800;mso-height-percent:200;mso-wrap-distance-left:9pt;mso-wrap-distance-top:0;mso-wrap-distance-right:9pt;mso-wrap-distance-bottom:0;mso-position-horizontal:center;mso-position-horizontal-relative:margin;mso-position-vertical:center;mso-position-vertical-relative:margin;mso-width-percent:80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" fillcolor="#342a7b [3204]" strokecolor="#19153d [1604]" strokeweight="2pt">
                <v:textbox>
                  <w:txbxContent>
                    <w:bookmarkStart w:id="18" w:name="_Toc418761714" w:displacedByCustomXml="next"/>
                    <w:bookmarkStart w:id="19" w:name="_Toc418605790" w:displacedByCustomXml="next"/>
                    <w:bookmarkStart w:id="20" w:name="_Toc418605702" w:displacedByCustomXml="next"/>
                    <w:bookmarkStart w:id="21" w:name="_Toc418438766" w:displacedByCustomXml="next"/>
                    <w:bookmarkStart w:id="22" w:name="_Toc418434949" w:displacedByCustomXml="next"/>
                    <w:bookmarkStart w:id="23" w:name="_Toc418434345" w:displacedByCustomXml="next"/>
                    <w:bookmarkStart w:id="24" w:name="_Toc411849117" w:displacedByCustomXml="next"/>
                    <w:bookmarkStart w:id="25" w:name="_Toc405905940" w:displacedByCustomXml="next"/>
                    <w:bookmarkStart w:id="26" w:name="_Toc402860026" w:displacedByCustomXml="next"/>
                    <w:bookmarkStart w:id="27" w:name="_Toc402167807" w:displacedByCustomXml="next"/>
                    <w:bookmarkStart w:id="28" w:name="_Toc402167766" w:displacedByCustomXml="next"/>
                    <w:bookmarkStart w:id="29" w:name="_Toc402099281" w:displacedByCustomXml="next"/>
                    <w:bookmarkStart w:id="30" w:name="_Toc402098594" w:displacedByCustomXml="next"/>
                    <w:bookmarkStart w:id="31" w:name="_Toc402094599" w:displacedByCustomXml="next"/>
                    <w:bookmarkStart w:id="32" w:name="_Toc402093687" w:displacedByCustomXml="next"/>
                    <w:bookmarkStart w:id="33" w:name="_Toc401328301" w:displacedByCustomXml="next"/>
                    <w:bookmarkStart w:id="34" w:name="_Toc401328111" w:displacedByCustomXml="next"/>
                    <w:bookmarkStart w:id="35"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imes New Roman" w:eastAsiaTheme="minorHAnsi" w:hAnsi="Times New Roman" w:cs="Times New Roman"/>
                          <w:spacing w:val="0"/>
                          <w:kern w:val="0"/>
                          <w:szCs w:val="22"/>
                        </w:rPr>
                      </w:sdtEndPr>
                      <w:sdtContent>
                        <w:p w14:paraId="11ED7B3A" w14:textId="58FA1CC3" w:rsidR="000507D6" w:rsidRDefault="000507D6" w:rsidP="0060298B">
                          <w:pPr>
                            <w:jc w:val="center"/>
                            <w:rPr>
                              <w:color w:val="FFFFFF" w:themeColor="background1"/>
                              <w:sz w:val="96"/>
                            </w:rPr>
                          </w:pPr>
                          <w:r>
                            <w:rPr>
                              <w:rStyle w:val="TitleChar"/>
                              <w:color w:val="FFFFFF" w:themeColor="background1"/>
                              <w:sz w:val="96"/>
                            </w:rPr>
                            <w:t>Developer Guide</w:t>
                          </w:r>
                        </w:p>
                      </w:sdtContent>
                    </w:sdt>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bookmarkEnd w:id="26" w:displacedByCustomXml="prev"/>
                    <w:bookmarkEnd w:id="27" w:displacedByCustomXml="prev"/>
                    <w:bookmarkEnd w:id="28" w:displacedByCustomXml="prev"/>
                    <w:bookmarkEnd w:id="29" w:displacedByCustomXml="prev"/>
                    <w:bookmarkEnd w:id="30" w:displacedByCustomXml="prev"/>
                    <w:bookmarkEnd w:id="31" w:displacedByCustomXml="prev"/>
                    <w:bookmarkEnd w:id="32" w:displacedByCustomXml="prev"/>
                    <w:bookmarkEnd w:id="33" w:displacedByCustomXml="prev"/>
                    <w:bookmarkEnd w:id="34" w:displacedByCustomXml="prev"/>
                    <w:bookmarkEnd w:id="35" w:displacedByCustomXml="prev"/>
                    <w:p w14:paraId="7EAD02CF" w14:textId="10D33DA3" w:rsidR="000507D6" w:rsidRDefault="000507D6"/>
                  </w:txbxContent>
                </v:textbox>
                <w10:wrap anchorx="margin" anchory="margin"/>
              </v:shape>
            </w:pict>
          </mc:Fallback>
        </mc:AlternateContent>
      </w:r>
      <w:r w:rsidR="003723D8" w:rsidRPr="00545A85">
        <w:rPr>
          <w:noProof/>
        </w:rPr>
        <mc:AlternateContent>
          <mc:Choice Requires="wps">
            <w:drawing>
              <wp:anchor distT="0" distB="0" distL="114300" distR="114300" simplePos="0" relativeHeight="251660800" behindDoc="0" locked="0" layoutInCell="1" allowOverlap="1" wp14:anchorId="45443750" wp14:editId="650ACCCE">
                <wp:simplePos x="0" y="0"/>
                <wp:positionH relativeFrom="margin">
                  <wp:align>center</wp:align>
                </wp:positionH>
                <wp:positionV relativeFrom="page">
                  <wp:posOffset>5358118</wp:posOffset>
                </wp:positionV>
                <wp:extent cx="2976113" cy="39509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2975610" cy="395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EndPr/>
                            <w:sdtContent>
                              <w:p w14:paraId="2D11D1F3" w14:textId="4F0AFA41" w:rsidR="000507D6" w:rsidRPr="0060048B" w:rsidRDefault="003E7F9D" w:rsidP="003723D8">
                                <w:pPr>
                                  <w:jc w:val="center"/>
                                  <w:rPr>
                                    <w:color w:val="FFFFFF" w:themeColor="background1"/>
                                  </w:rPr>
                                </w:pPr>
                                <w:r>
                                  <w:rPr>
                                    <w:b/>
                                    <w:i/>
                                    <w:color w:val="FFFFFF" w:themeColor="background1"/>
                                  </w:rPr>
                                  <w:t>V3.0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0;margin-top:421.9pt;width:234.35pt;height:31.1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" filled="f" stroked="f" strokeweight=".5pt">
                <v:textbo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EndPr/>
                      <w:sdtContent>
                        <w:p w14:paraId="2D11D1F3" w14:textId="4F0AFA41" w:rsidR="000507D6" w:rsidRPr="0060048B" w:rsidRDefault="003E7F9D" w:rsidP="003723D8">
                          <w:pPr>
                            <w:jc w:val="center"/>
                            <w:rPr>
                              <w:color w:val="FFFFFF" w:themeColor="background1"/>
                            </w:rPr>
                          </w:pPr>
                          <w:r>
                            <w:rPr>
                              <w:b/>
                              <w:i/>
                              <w:color w:val="FFFFFF" w:themeColor="background1"/>
                            </w:rPr>
                            <w:t>V3.0</w:t>
                          </w:r>
                        </w:p>
                      </w:sdtContent>
                    </w:sdt>
                  </w:txbxContent>
                </v:textbox>
                <w10:wrap anchorx="margin" anchory="page"/>
              </v:shape>
            </w:pict>
          </mc:Fallback>
        </mc:AlternateContent>
      </w:r>
      <w:r w:rsidR="003723D8" w:rsidRPr="00545A85">
        <w:rPr>
          <w:noProof/>
        </w:rPr>
        <mc:AlternateContent>
          <mc:Choice Requires="wps">
            <w:drawing>
              <wp:anchor distT="0" distB="0" distL="114300" distR="114300" simplePos="0" relativeHeight="251658752" behindDoc="0" locked="0" layoutInCell="1" allowOverlap="1" wp14:anchorId="461BE21E" wp14:editId="0371D2B8">
                <wp:simplePos x="0" y="0"/>
                <wp:positionH relativeFrom="margin">
                  <wp:align>center</wp:align>
                </wp:positionH>
                <wp:positionV relativeFrom="page">
                  <wp:posOffset>5633720</wp:posOffset>
                </wp:positionV>
                <wp:extent cx="3821430" cy="27876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278765"/>
                        </a:xfrm>
                        <a:prstGeom prst="rect">
                          <a:avLst/>
                        </a:prstGeom>
                        <a:noFill/>
                        <a:ln w="9525">
                          <a:noFill/>
                          <a:miter lim="800000"/>
                          <a:headEnd/>
                          <a:tailEnd/>
                        </a:ln>
                      </wps:spPr>
                      <wps:txbx>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5-07T00:00:00Z">
                                <w:dateFormat w:val="M/d/yyyy"/>
                                <w:lid w:val="en-US"/>
                                <w:storeMappedDataAs w:val="dateTime"/>
                                <w:calendar w:val="gregorian"/>
                              </w:date>
                            </w:sdtPr>
                            <w:sdtEndPr>
                              <w:rPr>
                                <w:rStyle w:val="Heading9Char"/>
                              </w:rPr>
                            </w:sdtEndPr>
                            <w:sdtContent>
                              <w:p w14:paraId="49B250ED" w14:textId="4577EDEF" w:rsidR="000507D6" w:rsidRPr="0060048B" w:rsidRDefault="003E7F9D" w:rsidP="003723D8">
                                <w:pPr>
                                  <w:pStyle w:val="NoSpacing"/>
                                  <w:jc w:val="center"/>
                                  <w:rPr>
                                    <w:rStyle w:val="Heading9Char"/>
                                    <w:b/>
                                    <w:color w:val="FFFFFF" w:themeColor="background1"/>
                                    <w:sz w:val="24"/>
                                  </w:rPr>
                                </w:pPr>
                                <w:r>
                                  <w:rPr>
                                    <w:rStyle w:val="Heading9Char"/>
                                    <w:b/>
                                    <w:color w:val="FFFFFF" w:themeColor="background1"/>
                                    <w:sz w:val="24"/>
                                  </w:rPr>
                                  <w:t>5/7/2015</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43.6pt;width:300.9pt;height:21.9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" filled="f" stroked="f">
                <v:textbox style="mso-fit-shape-to-text:t">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5-07T00:00:00Z">
                          <w:dateFormat w:val="M/d/yyyy"/>
                          <w:lid w:val="en-US"/>
                          <w:storeMappedDataAs w:val="dateTime"/>
                          <w:calendar w:val="gregorian"/>
                        </w:date>
                      </w:sdtPr>
                      <w:sdtEndPr>
                        <w:rPr>
                          <w:rStyle w:val="Heading9Char"/>
                        </w:rPr>
                      </w:sdtEndPr>
                      <w:sdtContent>
                        <w:p w14:paraId="49B250ED" w14:textId="4577EDEF" w:rsidR="000507D6" w:rsidRPr="0060048B" w:rsidRDefault="003E7F9D" w:rsidP="003723D8">
                          <w:pPr>
                            <w:pStyle w:val="NoSpacing"/>
                            <w:jc w:val="center"/>
                            <w:rPr>
                              <w:rStyle w:val="Heading9Char"/>
                              <w:b/>
                              <w:color w:val="FFFFFF" w:themeColor="background1"/>
                              <w:sz w:val="24"/>
                            </w:rPr>
                          </w:pPr>
                          <w:r>
                            <w:rPr>
                              <w:rStyle w:val="Heading9Char"/>
                              <w:b/>
                              <w:color w:val="FFFFFF" w:themeColor="background1"/>
                              <w:sz w:val="24"/>
                            </w:rPr>
                            <w:t>5/7/2015</w:t>
                          </w:r>
                        </w:p>
                      </w:sdtContent>
                    </w:sdt>
                  </w:txbxContent>
                </v:textbox>
                <w10:wrap anchorx="margin" anchory="page"/>
              </v:shape>
            </w:pict>
          </mc:Fallback>
        </mc:AlternateContent>
      </w:r>
      <w:r w:rsidR="00374C0B" w:rsidRPr="00545A85">
        <w:br w:type="page"/>
      </w:r>
      <w:bookmarkStart w:id="36" w:name="_GoBack"/>
      <w:bookmarkEnd w:id="36"/>
    </w:p>
    <w:p w14:paraId="481A125F" w14:textId="77777777" w:rsidR="0000419D" w:rsidRPr="00545A85" w:rsidRDefault="0000419D" w:rsidP="0000419D">
      <w:pPr>
        <w:pStyle w:val="Heading1"/>
        <w:rPr>
          <w:rFonts w:ascii="Times New Roman" w:hAnsi="Times New Roman" w:cs="Times New Roman"/>
        </w:rPr>
      </w:pPr>
      <w:bookmarkStart w:id="37" w:name="_Toc418761715"/>
      <w:r w:rsidRPr="00545A85">
        <w:rPr>
          <w:rFonts w:ascii="Times New Roman" w:hAnsi="Times New Roman" w:cs="Times New Roman"/>
        </w:rPr>
        <w:lastRenderedPageBreak/>
        <w:t>Revision History</w:t>
      </w:r>
      <w:bookmarkEnd w:id="37"/>
    </w:p>
    <w:p w14:paraId="5C3A30DB" w14:textId="77777777" w:rsidR="00647EE1" w:rsidRPr="00545A85" w:rsidRDefault="00647EE1" w:rsidP="00647EE1"/>
    <w:tbl>
      <w:tblPr>
        <w:tblStyle w:val="ColorfulList-Accent1"/>
        <w:tblW w:w="0" w:type="auto"/>
        <w:tblLook w:val="04A0" w:firstRow="1" w:lastRow="0" w:firstColumn="1" w:lastColumn="0" w:noHBand="0" w:noVBand="1"/>
      </w:tblPr>
      <w:tblGrid>
        <w:gridCol w:w="1458"/>
        <w:gridCol w:w="6030"/>
        <w:gridCol w:w="2088"/>
      </w:tblGrid>
      <w:tr w:rsidR="00647EE1" w:rsidRPr="00545A85" w14:paraId="10505CC3" w14:textId="77777777" w:rsidTr="00052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62794B2" w14:textId="77777777" w:rsidR="00647EE1" w:rsidRPr="00545A85" w:rsidRDefault="00647EE1" w:rsidP="00B807DA">
            <w:pPr>
              <w:jc w:val="center"/>
              <w:rPr>
                <w:sz w:val="28"/>
              </w:rPr>
            </w:pPr>
            <w:r w:rsidRPr="00545A85">
              <w:rPr>
                <w:sz w:val="28"/>
              </w:rPr>
              <w:t>Version</w:t>
            </w:r>
          </w:p>
        </w:tc>
        <w:tc>
          <w:tcPr>
            <w:tcW w:w="6030" w:type="dxa"/>
          </w:tcPr>
          <w:p w14:paraId="30CF0E57"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sz w:val="28"/>
              </w:rPr>
            </w:pPr>
            <w:r w:rsidRPr="00545A85">
              <w:rPr>
                <w:sz w:val="28"/>
              </w:rPr>
              <w:t>Changes</w:t>
            </w:r>
          </w:p>
        </w:tc>
        <w:tc>
          <w:tcPr>
            <w:tcW w:w="2088" w:type="dxa"/>
          </w:tcPr>
          <w:p w14:paraId="01BD4AF2"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sz w:val="28"/>
              </w:rPr>
            </w:pPr>
            <w:r w:rsidRPr="00545A85">
              <w:rPr>
                <w:sz w:val="28"/>
              </w:rPr>
              <w:t>Edited</w:t>
            </w:r>
          </w:p>
        </w:tc>
      </w:tr>
      <w:tr w:rsidR="00647EE1" w:rsidRPr="00545A85" w14:paraId="4273B2A4" w14:textId="77777777" w:rsidTr="0005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22181F1" w14:textId="77777777" w:rsidR="00647EE1" w:rsidRPr="00545A85" w:rsidRDefault="00647EE1" w:rsidP="00B97F66">
            <w:pPr>
              <w:jc w:val="center"/>
            </w:pPr>
            <w:r w:rsidRPr="00545A85">
              <w:t>1.0</w:t>
            </w:r>
          </w:p>
        </w:tc>
        <w:tc>
          <w:tcPr>
            <w:tcW w:w="6030" w:type="dxa"/>
          </w:tcPr>
          <w:p w14:paraId="2EA6BBE3" w14:textId="77777777" w:rsidR="00647EE1" w:rsidRPr="00545A85" w:rsidRDefault="00647EE1"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545A85">
              <w:t>Initial Draft</w:t>
            </w:r>
          </w:p>
        </w:tc>
        <w:tc>
          <w:tcPr>
            <w:tcW w:w="2088" w:type="dxa"/>
          </w:tcPr>
          <w:p w14:paraId="1C023690" w14:textId="718ECD6A" w:rsidR="00647EE1" w:rsidRPr="00545A85" w:rsidRDefault="00A2029C" w:rsidP="005A206D">
            <w:pPr>
              <w:jc w:val="right"/>
              <w:cnfStyle w:val="000000100000" w:firstRow="0" w:lastRow="0" w:firstColumn="0" w:lastColumn="0" w:oddVBand="0" w:evenVBand="0" w:oddHBand="1" w:evenHBand="0" w:firstRowFirstColumn="0" w:firstRowLastColumn="0" w:lastRowFirstColumn="0" w:lastRowLastColumn="0"/>
            </w:pPr>
            <w:r w:rsidRPr="00545A85">
              <w:t>March 15</w:t>
            </w:r>
            <w:r w:rsidR="00647EE1" w:rsidRPr="00545A85">
              <w:t>, 201</w:t>
            </w:r>
            <w:r w:rsidRPr="00545A85">
              <w:t>5</w:t>
            </w:r>
          </w:p>
        </w:tc>
      </w:tr>
      <w:tr w:rsidR="00891F65" w:rsidRPr="00545A85" w14:paraId="4A915F55" w14:textId="77777777" w:rsidTr="00052659">
        <w:tc>
          <w:tcPr>
            <w:cnfStyle w:val="001000000000" w:firstRow="0" w:lastRow="0" w:firstColumn="1" w:lastColumn="0" w:oddVBand="0" w:evenVBand="0" w:oddHBand="0" w:evenHBand="0" w:firstRowFirstColumn="0" w:firstRowLastColumn="0" w:lastRowFirstColumn="0" w:lastRowLastColumn="0"/>
            <w:tcW w:w="1458" w:type="dxa"/>
          </w:tcPr>
          <w:p w14:paraId="726D6705" w14:textId="460326E8" w:rsidR="00891F65" w:rsidRPr="00545A85" w:rsidRDefault="00891F65" w:rsidP="00B97F66">
            <w:pPr>
              <w:jc w:val="center"/>
            </w:pPr>
            <w:r w:rsidRPr="00545A85">
              <w:t>2.0</w:t>
            </w:r>
          </w:p>
        </w:tc>
        <w:tc>
          <w:tcPr>
            <w:tcW w:w="6030" w:type="dxa"/>
          </w:tcPr>
          <w:p w14:paraId="60B75EC4" w14:textId="50AFBBF6" w:rsidR="00891F65" w:rsidRDefault="00061891" w:rsidP="0096099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Completed</w:t>
            </w:r>
            <w:r w:rsidR="00891F65" w:rsidRPr="00545A85">
              <w:t xml:space="preserve"> </w:t>
            </w:r>
            <w:proofErr w:type="spellStart"/>
            <w:r w:rsidR="00891F65" w:rsidRPr="00545A85">
              <w:t>Arvixe</w:t>
            </w:r>
            <w:proofErr w:type="spellEnd"/>
            <w:r w:rsidR="00891F65" w:rsidRPr="00545A85">
              <w:t xml:space="preserve">, </w:t>
            </w:r>
            <w:proofErr w:type="spellStart"/>
            <w:r w:rsidR="00891F65" w:rsidRPr="00545A85">
              <w:t>CakePHP</w:t>
            </w:r>
            <w:proofErr w:type="spellEnd"/>
            <w:r w:rsidR="00891F65" w:rsidRPr="00545A85">
              <w:t xml:space="preserve"> sections</w:t>
            </w:r>
          </w:p>
          <w:p w14:paraId="6A162240" w14:textId="75BB706C" w:rsidR="009153E1" w:rsidRPr="00545A85" w:rsidRDefault="009153E1" w:rsidP="0096099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Added Model section</w:t>
            </w:r>
          </w:p>
        </w:tc>
        <w:tc>
          <w:tcPr>
            <w:tcW w:w="2088" w:type="dxa"/>
          </w:tcPr>
          <w:p w14:paraId="6E2CDFC4" w14:textId="69C97DDC" w:rsidR="00891F65" w:rsidRPr="00545A85" w:rsidRDefault="00891F65" w:rsidP="005A206D">
            <w:pPr>
              <w:jc w:val="right"/>
              <w:cnfStyle w:val="000000000000" w:firstRow="0" w:lastRow="0" w:firstColumn="0" w:lastColumn="0" w:oddVBand="0" w:evenVBand="0" w:oddHBand="0" w:evenHBand="0" w:firstRowFirstColumn="0" w:firstRowLastColumn="0" w:lastRowFirstColumn="0" w:lastRowLastColumn="0"/>
            </w:pPr>
            <w:r w:rsidRPr="00545A85">
              <w:t>May 3, 2015</w:t>
            </w:r>
          </w:p>
        </w:tc>
      </w:tr>
      <w:tr w:rsidR="009C385A" w:rsidRPr="00545A85" w14:paraId="2E3C918F" w14:textId="77777777" w:rsidTr="0005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3801EA6" w14:textId="2B22424C" w:rsidR="009C385A" w:rsidRDefault="009153E1" w:rsidP="00B97F66">
            <w:pPr>
              <w:jc w:val="center"/>
            </w:pPr>
            <w:r>
              <w:t>2</w:t>
            </w:r>
            <w:r w:rsidR="009C385A">
              <w:t>.1</w:t>
            </w:r>
          </w:p>
        </w:tc>
        <w:tc>
          <w:tcPr>
            <w:tcW w:w="6030" w:type="dxa"/>
          </w:tcPr>
          <w:p w14:paraId="2FF04D97" w14:textId="7BE9534F" w:rsidR="00862471" w:rsidRDefault="00061891"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Completed </w:t>
            </w:r>
            <w:r w:rsidR="00EF5182">
              <w:t>Controller overview</w:t>
            </w:r>
            <w:r w:rsidR="009C385A">
              <w:t xml:space="preserve"> </w:t>
            </w:r>
          </w:p>
          <w:p w14:paraId="2524B187" w14:textId="1631B1EE" w:rsidR="009C385A" w:rsidRDefault="00862471"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Added </w:t>
            </w:r>
            <w:proofErr w:type="spellStart"/>
            <w:r>
              <w:t>AppController</w:t>
            </w:r>
            <w:proofErr w:type="spellEnd"/>
            <w:r>
              <w:t xml:space="preserve">, </w:t>
            </w:r>
            <w:proofErr w:type="spellStart"/>
            <w:r w:rsidR="009C385A">
              <w:t>PagesController</w:t>
            </w:r>
            <w:proofErr w:type="spellEnd"/>
            <w:r>
              <w:t xml:space="preserve">, </w:t>
            </w:r>
            <w:proofErr w:type="spellStart"/>
            <w:r>
              <w:t>AdminPanelController</w:t>
            </w:r>
            <w:proofErr w:type="spellEnd"/>
            <w:r>
              <w:t xml:space="preserve">, </w:t>
            </w:r>
            <w:proofErr w:type="spellStart"/>
            <w:r>
              <w:t>CaseEditsController</w:t>
            </w:r>
            <w:proofErr w:type="spellEnd"/>
            <w:r>
              <w:t xml:space="preserve">, </w:t>
            </w:r>
            <w:proofErr w:type="spellStart"/>
            <w:r>
              <w:t>UsersController</w:t>
            </w:r>
            <w:proofErr w:type="spellEnd"/>
            <w:r w:rsidR="009C385A">
              <w:t xml:space="preserve"> sections</w:t>
            </w:r>
          </w:p>
        </w:tc>
        <w:tc>
          <w:tcPr>
            <w:tcW w:w="2088" w:type="dxa"/>
          </w:tcPr>
          <w:p w14:paraId="0BBB5F1D" w14:textId="773ABF9F" w:rsidR="009C385A" w:rsidRDefault="009C385A" w:rsidP="005A206D">
            <w:pPr>
              <w:jc w:val="right"/>
              <w:cnfStyle w:val="000000100000" w:firstRow="0" w:lastRow="0" w:firstColumn="0" w:lastColumn="0" w:oddVBand="0" w:evenVBand="0" w:oddHBand="1" w:evenHBand="0" w:firstRowFirstColumn="0" w:firstRowLastColumn="0" w:lastRowFirstColumn="0" w:lastRowLastColumn="0"/>
            </w:pPr>
            <w:r>
              <w:t>May 3, 2015</w:t>
            </w:r>
          </w:p>
        </w:tc>
      </w:tr>
      <w:tr w:rsidR="00241684" w:rsidRPr="00545A85" w14:paraId="6A570C8D" w14:textId="77777777" w:rsidTr="00052659">
        <w:tc>
          <w:tcPr>
            <w:cnfStyle w:val="001000000000" w:firstRow="0" w:lastRow="0" w:firstColumn="1" w:lastColumn="0" w:oddVBand="0" w:evenVBand="0" w:oddHBand="0" w:evenHBand="0" w:firstRowFirstColumn="0" w:firstRowLastColumn="0" w:lastRowFirstColumn="0" w:lastRowLastColumn="0"/>
            <w:tcW w:w="1458" w:type="dxa"/>
          </w:tcPr>
          <w:p w14:paraId="48B319D3" w14:textId="6EBA5510" w:rsidR="00241684" w:rsidRDefault="009153E1" w:rsidP="00B97F66">
            <w:pPr>
              <w:jc w:val="center"/>
            </w:pPr>
            <w:r>
              <w:t>2</w:t>
            </w:r>
            <w:r w:rsidR="00241684">
              <w:t>.2</w:t>
            </w:r>
          </w:p>
        </w:tc>
        <w:tc>
          <w:tcPr>
            <w:tcW w:w="6030" w:type="dxa"/>
          </w:tcPr>
          <w:p w14:paraId="19F28C4C" w14:textId="3AFA0EA9" w:rsidR="00241684" w:rsidRDefault="00241684" w:rsidP="0096099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Added MySQL section content</w:t>
            </w:r>
          </w:p>
        </w:tc>
        <w:tc>
          <w:tcPr>
            <w:tcW w:w="2088" w:type="dxa"/>
          </w:tcPr>
          <w:p w14:paraId="08FCEE85" w14:textId="26114C27" w:rsidR="00241684" w:rsidRDefault="00241684" w:rsidP="005A206D">
            <w:pPr>
              <w:jc w:val="right"/>
              <w:cnfStyle w:val="000000000000" w:firstRow="0" w:lastRow="0" w:firstColumn="0" w:lastColumn="0" w:oddVBand="0" w:evenVBand="0" w:oddHBand="0" w:evenHBand="0" w:firstRowFirstColumn="0" w:firstRowLastColumn="0" w:lastRowFirstColumn="0" w:lastRowLastColumn="0"/>
            </w:pPr>
            <w:r>
              <w:t>May 3, 2015</w:t>
            </w:r>
          </w:p>
        </w:tc>
      </w:tr>
      <w:tr w:rsidR="00886ED5" w:rsidRPr="00545A85" w14:paraId="37A23692" w14:textId="77777777" w:rsidTr="0005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B16398C" w14:textId="251F12E5" w:rsidR="00886ED5" w:rsidRDefault="009153E1" w:rsidP="00B97F66">
            <w:pPr>
              <w:jc w:val="center"/>
            </w:pPr>
            <w:r>
              <w:t>2</w:t>
            </w:r>
            <w:r w:rsidR="00886ED5">
              <w:t>.3</w:t>
            </w:r>
          </w:p>
        </w:tc>
        <w:tc>
          <w:tcPr>
            <w:tcW w:w="6030" w:type="dxa"/>
          </w:tcPr>
          <w:p w14:paraId="4A2EF807" w14:textId="77777777" w:rsidR="00886ED5" w:rsidRDefault="00886ED5"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Revised Introduction section</w:t>
            </w:r>
          </w:p>
          <w:p w14:paraId="1EAAA2F4" w14:textId="5410CE09" w:rsidR="00F95A6D" w:rsidRDefault="00F95A6D"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Revised System Overview section</w:t>
            </w:r>
          </w:p>
        </w:tc>
        <w:tc>
          <w:tcPr>
            <w:tcW w:w="2088" w:type="dxa"/>
          </w:tcPr>
          <w:p w14:paraId="133A1E1F" w14:textId="528E592D" w:rsidR="00886ED5" w:rsidRDefault="00886ED5" w:rsidP="005A206D">
            <w:pPr>
              <w:jc w:val="right"/>
              <w:cnfStyle w:val="000000100000" w:firstRow="0" w:lastRow="0" w:firstColumn="0" w:lastColumn="0" w:oddVBand="0" w:evenVBand="0" w:oddHBand="1" w:evenHBand="0" w:firstRowFirstColumn="0" w:firstRowLastColumn="0" w:lastRowFirstColumn="0" w:lastRowLastColumn="0"/>
            </w:pPr>
            <w:r>
              <w:t>May 3, 2015</w:t>
            </w:r>
          </w:p>
        </w:tc>
      </w:tr>
      <w:tr w:rsidR="004E54FB" w:rsidRPr="00545A85" w14:paraId="78EE422D" w14:textId="77777777" w:rsidTr="00052659">
        <w:tc>
          <w:tcPr>
            <w:cnfStyle w:val="001000000000" w:firstRow="0" w:lastRow="0" w:firstColumn="1" w:lastColumn="0" w:oddVBand="0" w:evenVBand="0" w:oddHBand="0" w:evenHBand="0" w:firstRowFirstColumn="0" w:firstRowLastColumn="0" w:lastRowFirstColumn="0" w:lastRowLastColumn="0"/>
            <w:tcW w:w="1458" w:type="dxa"/>
          </w:tcPr>
          <w:p w14:paraId="6D912AF2" w14:textId="676DA418" w:rsidR="004E54FB" w:rsidRDefault="004E54FB" w:rsidP="00B97F66">
            <w:pPr>
              <w:jc w:val="center"/>
            </w:pPr>
            <w:r>
              <w:t>2.4</w:t>
            </w:r>
          </w:p>
        </w:tc>
        <w:tc>
          <w:tcPr>
            <w:tcW w:w="6030" w:type="dxa"/>
          </w:tcPr>
          <w:p w14:paraId="7529746E" w14:textId="743D0E59" w:rsidR="004E54FB" w:rsidRDefault="004E54FB" w:rsidP="0096099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Finish controller sections</w:t>
            </w:r>
          </w:p>
        </w:tc>
        <w:tc>
          <w:tcPr>
            <w:tcW w:w="2088" w:type="dxa"/>
          </w:tcPr>
          <w:p w14:paraId="52649D2A" w14:textId="3B616939" w:rsidR="004E54FB" w:rsidRDefault="004E54FB" w:rsidP="005A206D">
            <w:pPr>
              <w:jc w:val="right"/>
              <w:cnfStyle w:val="000000000000" w:firstRow="0" w:lastRow="0" w:firstColumn="0" w:lastColumn="0" w:oddVBand="0" w:evenVBand="0" w:oddHBand="0" w:evenHBand="0" w:firstRowFirstColumn="0" w:firstRowLastColumn="0" w:lastRowFirstColumn="0" w:lastRowLastColumn="0"/>
            </w:pPr>
            <w:r>
              <w:t>May 3, 2015</w:t>
            </w:r>
          </w:p>
        </w:tc>
      </w:tr>
      <w:tr w:rsidR="00E262ED" w:rsidRPr="00545A85" w14:paraId="57F961E3" w14:textId="77777777" w:rsidTr="0005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FC905A4" w14:textId="152D1A43" w:rsidR="00E262ED" w:rsidRDefault="00E262ED" w:rsidP="00B97F66">
            <w:pPr>
              <w:jc w:val="center"/>
            </w:pPr>
            <w:r>
              <w:t>2.5</w:t>
            </w:r>
          </w:p>
        </w:tc>
        <w:tc>
          <w:tcPr>
            <w:tcW w:w="6030" w:type="dxa"/>
          </w:tcPr>
          <w:p w14:paraId="5DEA5C8A" w14:textId="7E5529D1" w:rsidR="00E262ED" w:rsidRDefault="00E262ED"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Update Glossary</w:t>
            </w:r>
          </w:p>
        </w:tc>
        <w:tc>
          <w:tcPr>
            <w:tcW w:w="2088" w:type="dxa"/>
          </w:tcPr>
          <w:p w14:paraId="02ECF82C" w14:textId="08A22235" w:rsidR="00E262ED" w:rsidRDefault="00E262ED" w:rsidP="005A206D">
            <w:pPr>
              <w:jc w:val="right"/>
              <w:cnfStyle w:val="000000100000" w:firstRow="0" w:lastRow="0" w:firstColumn="0" w:lastColumn="0" w:oddVBand="0" w:evenVBand="0" w:oddHBand="1" w:evenHBand="0" w:firstRowFirstColumn="0" w:firstRowLastColumn="0" w:lastRowFirstColumn="0" w:lastRowLastColumn="0"/>
            </w:pPr>
            <w:r>
              <w:t>May 5, 2015</w:t>
            </w:r>
          </w:p>
        </w:tc>
      </w:tr>
      <w:tr w:rsidR="003B4287" w:rsidRPr="00545A85" w14:paraId="10F47BE3" w14:textId="77777777" w:rsidTr="00052659">
        <w:tc>
          <w:tcPr>
            <w:cnfStyle w:val="001000000000" w:firstRow="0" w:lastRow="0" w:firstColumn="1" w:lastColumn="0" w:oddVBand="0" w:evenVBand="0" w:oddHBand="0" w:evenHBand="0" w:firstRowFirstColumn="0" w:firstRowLastColumn="0" w:lastRowFirstColumn="0" w:lastRowLastColumn="0"/>
            <w:tcW w:w="1458" w:type="dxa"/>
          </w:tcPr>
          <w:p w14:paraId="24EE39E4" w14:textId="0E4163B9" w:rsidR="003B4287" w:rsidRDefault="003B4287" w:rsidP="00B97F66">
            <w:pPr>
              <w:jc w:val="center"/>
            </w:pPr>
            <w:r>
              <w:t>2.6</w:t>
            </w:r>
          </w:p>
        </w:tc>
        <w:tc>
          <w:tcPr>
            <w:tcW w:w="6030" w:type="dxa"/>
          </w:tcPr>
          <w:p w14:paraId="7D9B62C8" w14:textId="77777777" w:rsidR="003B4287" w:rsidRDefault="003B4287" w:rsidP="0096099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Fixed Table of Contents</w:t>
            </w:r>
          </w:p>
          <w:p w14:paraId="622FB3AC" w14:textId="0E929F24" w:rsidR="003B4287" w:rsidRDefault="003B4287" w:rsidP="003B4287">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Fixed section headers</w:t>
            </w:r>
          </w:p>
        </w:tc>
        <w:tc>
          <w:tcPr>
            <w:tcW w:w="2088" w:type="dxa"/>
          </w:tcPr>
          <w:p w14:paraId="5B0CB123" w14:textId="3D5C57E9" w:rsidR="003B4287" w:rsidRDefault="003B4287" w:rsidP="005A206D">
            <w:pPr>
              <w:jc w:val="right"/>
              <w:cnfStyle w:val="000000000000" w:firstRow="0" w:lastRow="0" w:firstColumn="0" w:lastColumn="0" w:oddVBand="0" w:evenVBand="0" w:oddHBand="0" w:evenHBand="0" w:firstRowFirstColumn="0" w:firstRowLastColumn="0" w:lastRowFirstColumn="0" w:lastRowLastColumn="0"/>
            </w:pPr>
            <w:r>
              <w:t>May 5, 2015</w:t>
            </w:r>
          </w:p>
        </w:tc>
      </w:tr>
      <w:tr w:rsidR="003E7F9D" w:rsidRPr="00545A85" w14:paraId="512C61F3" w14:textId="77777777" w:rsidTr="0005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534802F" w14:textId="2EB67654" w:rsidR="003E7F9D" w:rsidRDefault="003E7F9D" w:rsidP="00B97F66">
            <w:pPr>
              <w:jc w:val="center"/>
            </w:pPr>
            <w:r>
              <w:t>3.0</w:t>
            </w:r>
          </w:p>
        </w:tc>
        <w:tc>
          <w:tcPr>
            <w:tcW w:w="6030" w:type="dxa"/>
          </w:tcPr>
          <w:p w14:paraId="28E64032" w14:textId="77777777" w:rsidR="003E7F9D" w:rsidRDefault="003E7F9D"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Fixed Table of Contents</w:t>
            </w:r>
          </w:p>
          <w:p w14:paraId="3A264E10" w14:textId="4D6A13FD" w:rsidR="003E7F9D" w:rsidRDefault="003E7F9D"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Fixed page numbering</w:t>
            </w:r>
          </w:p>
        </w:tc>
        <w:tc>
          <w:tcPr>
            <w:tcW w:w="2088" w:type="dxa"/>
          </w:tcPr>
          <w:p w14:paraId="6A8D7E1F" w14:textId="798DA50D" w:rsidR="003E7F9D" w:rsidRDefault="003E7F9D" w:rsidP="005A206D">
            <w:pPr>
              <w:jc w:val="right"/>
              <w:cnfStyle w:val="000000100000" w:firstRow="0" w:lastRow="0" w:firstColumn="0" w:lastColumn="0" w:oddVBand="0" w:evenVBand="0" w:oddHBand="1" w:evenHBand="0" w:firstRowFirstColumn="0" w:firstRowLastColumn="0" w:lastRowFirstColumn="0" w:lastRowLastColumn="0"/>
            </w:pPr>
            <w:r>
              <w:t>May 7, 2015</w:t>
            </w:r>
          </w:p>
        </w:tc>
      </w:tr>
    </w:tbl>
    <w:p w14:paraId="5380FE69" w14:textId="2439832D" w:rsidR="003B4287" w:rsidRDefault="003B4287" w:rsidP="0000419D">
      <w:pPr>
        <w:pStyle w:val="Heading1"/>
        <w:jc w:val="both"/>
        <w:rPr>
          <w:rFonts w:ascii="Times New Roman" w:hAnsi="Times New Roman" w:cs="Times New Roman"/>
        </w:rPr>
      </w:pPr>
    </w:p>
    <w:p w14:paraId="0182D895" w14:textId="77777777" w:rsidR="003B4287" w:rsidRDefault="003B4287">
      <w:pPr>
        <w:rPr>
          <w:rFonts w:eastAsiaTheme="majorEastAsia"/>
          <w:b/>
          <w:bCs/>
          <w:color w:val="261F5B" w:themeColor="accent1" w:themeShade="BF"/>
          <w:sz w:val="36"/>
          <w:szCs w:val="28"/>
        </w:rPr>
      </w:pPr>
      <w:r>
        <w:br w:type="page"/>
      </w:r>
    </w:p>
    <w:p w14:paraId="2606B6F4" w14:textId="16ACE2BB" w:rsidR="0000419D" w:rsidRPr="00545A85" w:rsidRDefault="0000419D" w:rsidP="0000419D">
      <w:pPr>
        <w:pStyle w:val="Heading1"/>
        <w:jc w:val="both"/>
        <w:rPr>
          <w:rFonts w:ascii="Times New Roman" w:hAnsi="Times New Roman" w:cs="Times New Roman"/>
        </w:rPr>
      </w:pPr>
      <w:bookmarkStart w:id="38" w:name="_Toc418761716"/>
      <w:r w:rsidRPr="00545A85">
        <w:rPr>
          <w:rFonts w:ascii="Times New Roman" w:hAnsi="Times New Roman" w:cs="Times New Roman"/>
        </w:rPr>
        <w:lastRenderedPageBreak/>
        <w:t>Revision Sign-Off</w:t>
      </w:r>
      <w:bookmarkEnd w:id="38"/>
    </w:p>
    <w:p w14:paraId="518BCC4A" w14:textId="77777777" w:rsidR="00647EE1" w:rsidRPr="00545A85" w:rsidRDefault="00647EE1" w:rsidP="00647EE1"/>
    <w:p w14:paraId="47236C77" w14:textId="77777777" w:rsidR="00F04283" w:rsidRPr="00545A85" w:rsidRDefault="00F04283" w:rsidP="00F04283">
      <w:r w:rsidRPr="00545A85">
        <w:t>By signing the following, the team member is stating that he has read the entire document and has verified that the information contained within this document is accurate, relevant to the project, and void of errors.</w:t>
      </w:r>
    </w:p>
    <w:tbl>
      <w:tblPr>
        <w:tblStyle w:val="ColorfulList-Accent1"/>
        <w:tblW w:w="0" w:type="auto"/>
        <w:tblLook w:val="04A0" w:firstRow="1" w:lastRow="0" w:firstColumn="1" w:lastColumn="0" w:noHBand="0" w:noVBand="1"/>
      </w:tblPr>
      <w:tblGrid>
        <w:gridCol w:w="3192"/>
        <w:gridCol w:w="3192"/>
        <w:gridCol w:w="3192"/>
      </w:tblGrid>
      <w:tr w:rsidR="00647EE1" w:rsidRPr="00545A85" w14:paraId="65C0C01D" w14:textId="77777777" w:rsidTr="0064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0B0E4BF" w14:textId="77777777" w:rsidR="00647EE1" w:rsidRPr="00545A85" w:rsidRDefault="00647EE1" w:rsidP="00B807DA">
            <w:pPr>
              <w:jc w:val="center"/>
              <w:rPr>
                <w:rFonts w:eastAsiaTheme="majorEastAsia"/>
                <w:bCs w:val="0"/>
                <w:sz w:val="28"/>
                <w:szCs w:val="28"/>
              </w:rPr>
            </w:pPr>
            <w:r w:rsidRPr="00545A85">
              <w:rPr>
                <w:rFonts w:eastAsiaTheme="majorEastAsia"/>
                <w:bCs w:val="0"/>
                <w:sz w:val="28"/>
                <w:szCs w:val="28"/>
              </w:rPr>
              <w:t>Name</w:t>
            </w:r>
          </w:p>
        </w:tc>
        <w:tc>
          <w:tcPr>
            <w:tcW w:w="3192" w:type="dxa"/>
          </w:tcPr>
          <w:p w14:paraId="46B12133"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rFonts w:eastAsiaTheme="majorEastAsia"/>
                <w:bCs w:val="0"/>
                <w:sz w:val="28"/>
                <w:szCs w:val="28"/>
              </w:rPr>
            </w:pPr>
            <w:r w:rsidRPr="00545A85">
              <w:rPr>
                <w:rFonts w:eastAsiaTheme="majorEastAsia"/>
                <w:bCs w:val="0"/>
                <w:sz w:val="28"/>
                <w:szCs w:val="28"/>
              </w:rPr>
              <w:t>Signature</w:t>
            </w:r>
          </w:p>
        </w:tc>
        <w:tc>
          <w:tcPr>
            <w:tcW w:w="3192" w:type="dxa"/>
          </w:tcPr>
          <w:p w14:paraId="229FD7B5"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rFonts w:eastAsiaTheme="majorEastAsia"/>
                <w:bCs w:val="0"/>
                <w:sz w:val="28"/>
                <w:szCs w:val="28"/>
              </w:rPr>
            </w:pPr>
            <w:r w:rsidRPr="00545A85">
              <w:rPr>
                <w:rFonts w:eastAsiaTheme="majorEastAsia"/>
                <w:bCs w:val="0"/>
                <w:sz w:val="28"/>
                <w:szCs w:val="28"/>
              </w:rPr>
              <w:t>Date Signed</w:t>
            </w:r>
          </w:p>
        </w:tc>
      </w:tr>
      <w:tr w:rsidR="00647EE1" w:rsidRPr="00545A85" w14:paraId="2D4656AD"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F47C65" w14:textId="77777777" w:rsidR="00647EE1" w:rsidRPr="00545A85" w:rsidRDefault="00647EE1" w:rsidP="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 xml:space="preserve">Brice </w:t>
            </w:r>
            <w:proofErr w:type="spellStart"/>
            <w:r w:rsidRPr="00545A85">
              <w:rPr>
                <w:rFonts w:eastAsiaTheme="majorEastAsia"/>
                <w:b w:val="0"/>
                <w:bCs w:val="0"/>
                <w:color w:val="261F5B" w:themeColor="accent1" w:themeShade="BF"/>
                <w:sz w:val="28"/>
                <w:szCs w:val="28"/>
              </w:rPr>
              <w:t>Boula</w:t>
            </w:r>
            <w:proofErr w:type="spellEnd"/>
          </w:p>
        </w:tc>
        <w:tc>
          <w:tcPr>
            <w:tcW w:w="3192" w:type="dxa"/>
          </w:tcPr>
          <w:p w14:paraId="3B1F9C2E"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6F918422"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r>
      <w:tr w:rsidR="00647EE1" w:rsidRPr="00545A85" w14:paraId="561DC2E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642B5A0B" w14:textId="77777777" w:rsidR="00647EE1" w:rsidRPr="00545A85" w:rsidRDefault="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Collin Duncan</w:t>
            </w:r>
          </w:p>
        </w:tc>
        <w:tc>
          <w:tcPr>
            <w:tcW w:w="3192" w:type="dxa"/>
          </w:tcPr>
          <w:p w14:paraId="2B418D89"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61DBC7F1"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r>
      <w:tr w:rsidR="00647EE1" w:rsidRPr="00545A85" w14:paraId="620B13BF"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2FFDF7" w14:textId="77777777" w:rsidR="00647EE1" w:rsidRPr="00545A85" w:rsidRDefault="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David Tomlinson</w:t>
            </w:r>
          </w:p>
        </w:tc>
        <w:tc>
          <w:tcPr>
            <w:tcW w:w="3192" w:type="dxa"/>
          </w:tcPr>
          <w:p w14:paraId="310B0D7C"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0D5F7F26"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r>
      <w:tr w:rsidR="00647EE1" w:rsidRPr="00545A85" w14:paraId="2F9CC1D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19204C41" w14:textId="77777777" w:rsidR="00647EE1" w:rsidRPr="00545A85" w:rsidRDefault="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 xml:space="preserve">Landon </w:t>
            </w:r>
            <w:proofErr w:type="spellStart"/>
            <w:r w:rsidRPr="00545A85">
              <w:rPr>
                <w:rFonts w:eastAsiaTheme="majorEastAsia"/>
                <w:b w:val="0"/>
                <w:bCs w:val="0"/>
                <w:color w:val="261F5B" w:themeColor="accent1" w:themeShade="BF"/>
                <w:sz w:val="28"/>
                <w:szCs w:val="28"/>
              </w:rPr>
              <w:t>Westrom</w:t>
            </w:r>
            <w:proofErr w:type="spellEnd"/>
          </w:p>
        </w:tc>
        <w:tc>
          <w:tcPr>
            <w:tcW w:w="3192" w:type="dxa"/>
          </w:tcPr>
          <w:p w14:paraId="3F89D36F"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070A7374"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r>
    </w:tbl>
    <w:p w14:paraId="67206001" w14:textId="77777777" w:rsidR="001D2C90" w:rsidRDefault="0000419D" w:rsidP="003B4287">
      <w:pPr>
        <w:pStyle w:val="Heading1"/>
        <w:rPr>
          <w:noProof/>
        </w:rPr>
      </w:pPr>
      <w:r w:rsidRPr="00545A85">
        <w:rPr>
          <w:rFonts w:ascii="Times New Roman" w:hAnsi="Times New Roman" w:cs="Times New Roman"/>
          <w:sz w:val="28"/>
        </w:rPr>
        <w:br w:type="page"/>
      </w:r>
      <w:bookmarkStart w:id="39" w:name="_Toc402098597"/>
      <w:bookmarkStart w:id="40" w:name="_Toc402099284"/>
      <w:bookmarkStart w:id="41" w:name="_Toc402860029"/>
      <w:bookmarkStart w:id="42" w:name="_Toc418761717"/>
      <w:r w:rsidR="00B343E9" w:rsidRPr="00545A85">
        <w:rPr>
          <w:rFonts w:ascii="Times New Roman" w:hAnsi="Times New Roman" w:cs="Times New Roman"/>
        </w:rPr>
        <w:lastRenderedPageBreak/>
        <w:t>Table of Contents</w:t>
      </w:r>
      <w:bookmarkEnd w:id="39"/>
      <w:bookmarkEnd w:id="40"/>
      <w:bookmarkEnd w:id="41"/>
      <w:bookmarkEnd w:id="42"/>
      <w:r w:rsidR="00885173" w:rsidRPr="00545A85">
        <w:rPr>
          <w:rFonts w:ascii="Times New Roman" w:hAnsi="Times New Roman" w:cs="Times New Roman"/>
          <w:sz w:val="20"/>
          <w:szCs w:val="20"/>
        </w:rPr>
        <w:fldChar w:fldCharType="begin"/>
      </w:r>
      <w:r w:rsidR="00885173" w:rsidRPr="00545A85">
        <w:rPr>
          <w:rFonts w:ascii="Times New Roman" w:hAnsi="Times New Roman" w:cs="Times New Roman"/>
          <w:sz w:val="20"/>
          <w:szCs w:val="20"/>
        </w:rPr>
        <w:instrText xml:space="preserve"> TOC \h \z \t "Heading 1,2,Heading 2,3,Heading 3,4,Title,1" </w:instrText>
      </w:r>
      <w:r w:rsidR="00885173" w:rsidRPr="00545A85">
        <w:rPr>
          <w:rFonts w:ascii="Times New Roman" w:hAnsi="Times New Roman" w:cs="Times New Roman"/>
          <w:sz w:val="20"/>
          <w:szCs w:val="20"/>
        </w:rPr>
        <w:fldChar w:fldCharType="separate"/>
      </w:r>
    </w:p>
    <w:p w14:paraId="60B94747" w14:textId="77777777" w:rsidR="001D2C90" w:rsidRDefault="001D2C90">
      <w:pPr>
        <w:pStyle w:val="TOC2"/>
        <w:rPr>
          <w:rFonts w:asciiTheme="minorHAnsi" w:hAnsiTheme="minorHAnsi" w:cstheme="minorBidi"/>
          <w:b w:val="0"/>
          <w:sz w:val="22"/>
          <w:lang w:eastAsia="en-US"/>
        </w:rPr>
      </w:pPr>
      <w:hyperlink w:anchor="_Toc418761715" w:history="1">
        <w:r w:rsidRPr="00027251">
          <w:rPr>
            <w:rStyle w:val="Hyperlink"/>
          </w:rPr>
          <w:t>Revision History</w:t>
        </w:r>
        <w:r>
          <w:rPr>
            <w:webHidden/>
          </w:rPr>
          <w:tab/>
        </w:r>
        <w:r>
          <w:rPr>
            <w:webHidden/>
          </w:rPr>
          <w:fldChar w:fldCharType="begin"/>
        </w:r>
        <w:r>
          <w:rPr>
            <w:webHidden/>
          </w:rPr>
          <w:instrText xml:space="preserve"> PAGEREF _Toc418761715 \h </w:instrText>
        </w:r>
        <w:r>
          <w:rPr>
            <w:webHidden/>
          </w:rPr>
        </w:r>
        <w:r>
          <w:rPr>
            <w:webHidden/>
          </w:rPr>
          <w:fldChar w:fldCharType="separate"/>
        </w:r>
        <w:r>
          <w:rPr>
            <w:webHidden/>
          </w:rPr>
          <w:t>ii</w:t>
        </w:r>
        <w:r>
          <w:rPr>
            <w:webHidden/>
          </w:rPr>
          <w:fldChar w:fldCharType="end"/>
        </w:r>
      </w:hyperlink>
    </w:p>
    <w:p w14:paraId="3EF064A8" w14:textId="77777777" w:rsidR="001D2C90" w:rsidRDefault="001D2C90">
      <w:pPr>
        <w:pStyle w:val="TOC2"/>
        <w:rPr>
          <w:rFonts w:asciiTheme="minorHAnsi" w:hAnsiTheme="minorHAnsi" w:cstheme="minorBidi"/>
          <w:b w:val="0"/>
          <w:sz w:val="22"/>
          <w:lang w:eastAsia="en-US"/>
        </w:rPr>
      </w:pPr>
      <w:hyperlink w:anchor="_Toc418761716" w:history="1">
        <w:r w:rsidRPr="00027251">
          <w:rPr>
            <w:rStyle w:val="Hyperlink"/>
          </w:rPr>
          <w:t>Revision Sign-Off</w:t>
        </w:r>
        <w:r>
          <w:rPr>
            <w:webHidden/>
          </w:rPr>
          <w:tab/>
        </w:r>
        <w:r>
          <w:rPr>
            <w:webHidden/>
          </w:rPr>
          <w:fldChar w:fldCharType="begin"/>
        </w:r>
        <w:r>
          <w:rPr>
            <w:webHidden/>
          </w:rPr>
          <w:instrText xml:space="preserve"> PAGEREF _Toc418761716 \h </w:instrText>
        </w:r>
        <w:r>
          <w:rPr>
            <w:webHidden/>
          </w:rPr>
        </w:r>
        <w:r>
          <w:rPr>
            <w:webHidden/>
          </w:rPr>
          <w:fldChar w:fldCharType="separate"/>
        </w:r>
        <w:r>
          <w:rPr>
            <w:webHidden/>
          </w:rPr>
          <w:t>iii</w:t>
        </w:r>
        <w:r>
          <w:rPr>
            <w:webHidden/>
          </w:rPr>
          <w:fldChar w:fldCharType="end"/>
        </w:r>
      </w:hyperlink>
    </w:p>
    <w:p w14:paraId="27525028" w14:textId="77777777" w:rsidR="001D2C90" w:rsidRDefault="001D2C90">
      <w:pPr>
        <w:pStyle w:val="TOC2"/>
        <w:rPr>
          <w:rFonts w:asciiTheme="minorHAnsi" w:hAnsiTheme="minorHAnsi" w:cstheme="minorBidi"/>
          <w:b w:val="0"/>
          <w:sz w:val="22"/>
          <w:lang w:eastAsia="en-US"/>
        </w:rPr>
      </w:pPr>
      <w:hyperlink w:anchor="_Toc418761717" w:history="1">
        <w:r w:rsidRPr="00027251">
          <w:rPr>
            <w:rStyle w:val="Hyperlink"/>
          </w:rPr>
          <w:t>Table of Contents</w:t>
        </w:r>
        <w:r>
          <w:rPr>
            <w:webHidden/>
          </w:rPr>
          <w:tab/>
        </w:r>
        <w:r>
          <w:rPr>
            <w:webHidden/>
          </w:rPr>
          <w:fldChar w:fldCharType="begin"/>
        </w:r>
        <w:r>
          <w:rPr>
            <w:webHidden/>
          </w:rPr>
          <w:instrText xml:space="preserve"> PAGEREF _Toc418761717 \h </w:instrText>
        </w:r>
        <w:r>
          <w:rPr>
            <w:webHidden/>
          </w:rPr>
        </w:r>
        <w:r>
          <w:rPr>
            <w:webHidden/>
          </w:rPr>
          <w:fldChar w:fldCharType="separate"/>
        </w:r>
        <w:r>
          <w:rPr>
            <w:webHidden/>
          </w:rPr>
          <w:t>iv</w:t>
        </w:r>
        <w:r>
          <w:rPr>
            <w:webHidden/>
          </w:rPr>
          <w:fldChar w:fldCharType="end"/>
        </w:r>
      </w:hyperlink>
    </w:p>
    <w:p w14:paraId="1BD9E12E" w14:textId="01345DD6" w:rsidR="001D2C90" w:rsidRDefault="001D2C90">
      <w:pPr>
        <w:pStyle w:val="TOC2"/>
        <w:rPr>
          <w:rFonts w:asciiTheme="minorHAnsi" w:hAnsiTheme="minorHAnsi" w:cstheme="minorBidi"/>
          <w:b w:val="0"/>
          <w:sz w:val="22"/>
          <w:lang w:eastAsia="en-US"/>
        </w:rPr>
      </w:pPr>
      <w:hyperlink w:anchor="_Toc418761718" w:history="1">
        <w:r w:rsidRPr="00027251">
          <w:rPr>
            <w:rStyle w:val="Hyperlink"/>
          </w:rPr>
          <w:t>1.</w:t>
        </w:r>
        <w:r>
          <w:rPr>
            <w:rFonts w:asciiTheme="minorHAnsi" w:hAnsiTheme="minorHAnsi" w:cstheme="minorBidi"/>
            <w:b w:val="0"/>
            <w:sz w:val="22"/>
            <w:lang w:eastAsia="en-US"/>
          </w:rPr>
          <w:t xml:space="preserve"> </w:t>
        </w:r>
        <w:r w:rsidRPr="00027251">
          <w:rPr>
            <w:rStyle w:val="Hyperlink"/>
          </w:rPr>
          <w:t>Introduction</w:t>
        </w:r>
        <w:r>
          <w:rPr>
            <w:webHidden/>
          </w:rPr>
          <w:tab/>
        </w:r>
        <w:r>
          <w:rPr>
            <w:webHidden/>
          </w:rPr>
          <w:fldChar w:fldCharType="begin"/>
        </w:r>
        <w:r>
          <w:rPr>
            <w:webHidden/>
          </w:rPr>
          <w:instrText xml:space="preserve"> PAGEREF _Toc418761718 \h </w:instrText>
        </w:r>
        <w:r>
          <w:rPr>
            <w:webHidden/>
          </w:rPr>
        </w:r>
        <w:r>
          <w:rPr>
            <w:webHidden/>
          </w:rPr>
          <w:fldChar w:fldCharType="separate"/>
        </w:r>
        <w:r>
          <w:rPr>
            <w:webHidden/>
          </w:rPr>
          <w:t>1</w:t>
        </w:r>
        <w:r>
          <w:rPr>
            <w:webHidden/>
          </w:rPr>
          <w:fldChar w:fldCharType="end"/>
        </w:r>
      </w:hyperlink>
    </w:p>
    <w:p w14:paraId="10A0629A" w14:textId="77777777" w:rsidR="001D2C90" w:rsidRDefault="001D2C90">
      <w:pPr>
        <w:pStyle w:val="TOC3"/>
        <w:rPr>
          <w:rFonts w:asciiTheme="minorHAnsi" w:hAnsiTheme="minorHAnsi" w:cstheme="minorBidi"/>
          <w:noProof/>
          <w:sz w:val="22"/>
          <w:lang w:eastAsia="en-US"/>
        </w:rPr>
      </w:pPr>
      <w:hyperlink w:anchor="_Toc418761719" w:history="1">
        <w:r w:rsidRPr="00027251">
          <w:rPr>
            <w:rStyle w:val="Hyperlink"/>
            <w:noProof/>
          </w:rPr>
          <w:t>1.1 Purpose</w:t>
        </w:r>
        <w:r>
          <w:rPr>
            <w:noProof/>
            <w:webHidden/>
          </w:rPr>
          <w:tab/>
        </w:r>
        <w:r>
          <w:rPr>
            <w:noProof/>
            <w:webHidden/>
          </w:rPr>
          <w:fldChar w:fldCharType="begin"/>
        </w:r>
        <w:r>
          <w:rPr>
            <w:noProof/>
            <w:webHidden/>
          </w:rPr>
          <w:instrText xml:space="preserve"> PAGEREF _Toc418761719 \h </w:instrText>
        </w:r>
        <w:r>
          <w:rPr>
            <w:noProof/>
            <w:webHidden/>
          </w:rPr>
        </w:r>
        <w:r>
          <w:rPr>
            <w:noProof/>
            <w:webHidden/>
          </w:rPr>
          <w:fldChar w:fldCharType="separate"/>
        </w:r>
        <w:r>
          <w:rPr>
            <w:noProof/>
            <w:webHidden/>
          </w:rPr>
          <w:t>1</w:t>
        </w:r>
        <w:r>
          <w:rPr>
            <w:noProof/>
            <w:webHidden/>
          </w:rPr>
          <w:fldChar w:fldCharType="end"/>
        </w:r>
      </w:hyperlink>
    </w:p>
    <w:p w14:paraId="73F36CF5" w14:textId="77777777" w:rsidR="001D2C90" w:rsidRDefault="001D2C90">
      <w:pPr>
        <w:pStyle w:val="TOC3"/>
        <w:rPr>
          <w:rFonts w:asciiTheme="minorHAnsi" w:hAnsiTheme="minorHAnsi" w:cstheme="minorBidi"/>
          <w:noProof/>
          <w:sz w:val="22"/>
          <w:lang w:eastAsia="en-US"/>
        </w:rPr>
      </w:pPr>
      <w:hyperlink w:anchor="_Toc418761720" w:history="1">
        <w:r w:rsidRPr="00027251">
          <w:rPr>
            <w:rStyle w:val="Hyperlink"/>
            <w:noProof/>
          </w:rPr>
          <w:t>1.2 Overview</w:t>
        </w:r>
        <w:r>
          <w:rPr>
            <w:noProof/>
            <w:webHidden/>
          </w:rPr>
          <w:tab/>
        </w:r>
        <w:r>
          <w:rPr>
            <w:noProof/>
            <w:webHidden/>
          </w:rPr>
          <w:fldChar w:fldCharType="begin"/>
        </w:r>
        <w:r>
          <w:rPr>
            <w:noProof/>
            <w:webHidden/>
          </w:rPr>
          <w:instrText xml:space="preserve"> PAGEREF _Toc418761720 \h </w:instrText>
        </w:r>
        <w:r>
          <w:rPr>
            <w:noProof/>
            <w:webHidden/>
          </w:rPr>
        </w:r>
        <w:r>
          <w:rPr>
            <w:noProof/>
            <w:webHidden/>
          </w:rPr>
          <w:fldChar w:fldCharType="separate"/>
        </w:r>
        <w:r>
          <w:rPr>
            <w:noProof/>
            <w:webHidden/>
          </w:rPr>
          <w:t>1</w:t>
        </w:r>
        <w:r>
          <w:rPr>
            <w:noProof/>
            <w:webHidden/>
          </w:rPr>
          <w:fldChar w:fldCharType="end"/>
        </w:r>
      </w:hyperlink>
    </w:p>
    <w:p w14:paraId="5CA7E9FD" w14:textId="243B4156" w:rsidR="001D2C90" w:rsidRDefault="001D2C90">
      <w:pPr>
        <w:pStyle w:val="TOC2"/>
        <w:rPr>
          <w:rFonts w:asciiTheme="minorHAnsi" w:hAnsiTheme="minorHAnsi" w:cstheme="minorBidi"/>
          <w:b w:val="0"/>
          <w:sz w:val="22"/>
          <w:lang w:eastAsia="en-US"/>
        </w:rPr>
      </w:pPr>
      <w:hyperlink w:anchor="_Toc418761721" w:history="1">
        <w:r w:rsidRPr="00027251">
          <w:rPr>
            <w:rStyle w:val="Hyperlink"/>
          </w:rPr>
          <w:t>2.</w:t>
        </w:r>
        <w:r>
          <w:rPr>
            <w:rFonts w:asciiTheme="minorHAnsi" w:hAnsiTheme="minorHAnsi" w:cstheme="minorBidi"/>
            <w:b w:val="0"/>
            <w:sz w:val="22"/>
            <w:lang w:eastAsia="en-US"/>
          </w:rPr>
          <w:t xml:space="preserve"> </w:t>
        </w:r>
        <w:r w:rsidRPr="00027251">
          <w:rPr>
            <w:rStyle w:val="Hyperlink"/>
          </w:rPr>
          <w:t>System Overview</w:t>
        </w:r>
        <w:r>
          <w:rPr>
            <w:webHidden/>
          </w:rPr>
          <w:tab/>
        </w:r>
        <w:r>
          <w:rPr>
            <w:webHidden/>
          </w:rPr>
          <w:fldChar w:fldCharType="begin"/>
        </w:r>
        <w:r>
          <w:rPr>
            <w:webHidden/>
          </w:rPr>
          <w:instrText xml:space="preserve"> PAGEREF _Toc418761721 \h </w:instrText>
        </w:r>
        <w:r>
          <w:rPr>
            <w:webHidden/>
          </w:rPr>
        </w:r>
        <w:r>
          <w:rPr>
            <w:webHidden/>
          </w:rPr>
          <w:fldChar w:fldCharType="separate"/>
        </w:r>
        <w:r>
          <w:rPr>
            <w:webHidden/>
          </w:rPr>
          <w:t>2</w:t>
        </w:r>
        <w:r>
          <w:rPr>
            <w:webHidden/>
          </w:rPr>
          <w:fldChar w:fldCharType="end"/>
        </w:r>
      </w:hyperlink>
    </w:p>
    <w:p w14:paraId="30C879D6" w14:textId="77777777" w:rsidR="001D2C90" w:rsidRDefault="001D2C90">
      <w:pPr>
        <w:pStyle w:val="TOC3"/>
        <w:rPr>
          <w:rFonts w:asciiTheme="minorHAnsi" w:hAnsiTheme="minorHAnsi" w:cstheme="minorBidi"/>
          <w:noProof/>
          <w:sz w:val="22"/>
          <w:lang w:eastAsia="en-US"/>
        </w:rPr>
      </w:pPr>
      <w:hyperlink w:anchor="_Toc418761722" w:history="1">
        <w:r w:rsidRPr="00027251">
          <w:rPr>
            <w:rStyle w:val="Hyperlink"/>
            <w:noProof/>
          </w:rPr>
          <w:t>2.1 System Components</w:t>
        </w:r>
        <w:r>
          <w:rPr>
            <w:noProof/>
            <w:webHidden/>
          </w:rPr>
          <w:tab/>
        </w:r>
        <w:r>
          <w:rPr>
            <w:noProof/>
            <w:webHidden/>
          </w:rPr>
          <w:fldChar w:fldCharType="begin"/>
        </w:r>
        <w:r>
          <w:rPr>
            <w:noProof/>
            <w:webHidden/>
          </w:rPr>
          <w:instrText xml:space="preserve"> PAGEREF _Toc418761722 \h </w:instrText>
        </w:r>
        <w:r>
          <w:rPr>
            <w:noProof/>
            <w:webHidden/>
          </w:rPr>
        </w:r>
        <w:r>
          <w:rPr>
            <w:noProof/>
            <w:webHidden/>
          </w:rPr>
          <w:fldChar w:fldCharType="separate"/>
        </w:r>
        <w:r>
          <w:rPr>
            <w:noProof/>
            <w:webHidden/>
          </w:rPr>
          <w:t>2</w:t>
        </w:r>
        <w:r>
          <w:rPr>
            <w:noProof/>
            <w:webHidden/>
          </w:rPr>
          <w:fldChar w:fldCharType="end"/>
        </w:r>
      </w:hyperlink>
    </w:p>
    <w:p w14:paraId="15F6C1F0"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23" w:history="1">
        <w:r w:rsidRPr="00027251">
          <w:rPr>
            <w:rStyle w:val="Hyperlink"/>
            <w:noProof/>
          </w:rPr>
          <w:t>2.1.1 CakePHP Web Application</w:t>
        </w:r>
        <w:r>
          <w:rPr>
            <w:noProof/>
            <w:webHidden/>
          </w:rPr>
          <w:tab/>
        </w:r>
        <w:r>
          <w:rPr>
            <w:noProof/>
            <w:webHidden/>
          </w:rPr>
          <w:fldChar w:fldCharType="begin"/>
        </w:r>
        <w:r>
          <w:rPr>
            <w:noProof/>
            <w:webHidden/>
          </w:rPr>
          <w:instrText xml:space="preserve"> PAGEREF _Toc418761723 \h </w:instrText>
        </w:r>
        <w:r>
          <w:rPr>
            <w:noProof/>
            <w:webHidden/>
          </w:rPr>
        </w:r>
        <w:r>
          <w:rPr>
            <w:noProof/>
            <w:webHidden/>
          </w:rPr>
          <w:fldChar w:fldCharType="separate"/>
        </w:r>
        <w:r>
          <w:rPr>
            <w:noProof/>
            <w:webHidden/>
          </w:rPr>
          <w:t>2</w:t>
        </w:r>
        <w:r>
          <w:rPr>
            <w:noProof/>
            <w:webHidden/>
          </w:rPr>
          <w:fldChar w:fldCharType="end"/>
        </w:r>
      </w:hyperlink>
    </w:p>
    <w:p w14:paraId="367ADAB2"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24" w:history="1">
        <w:r w:rsidRPr="00027251">
          <w:rPr>
            <w:rStyle w:val="Hyperlink"/>
            <w:noProof/>
          </w:rPr>
          <w:t>2.1.2 MySQL Database</w:t>
        </w:r>
        <w:r>
          <w:rPr>
            <w:noProof/>
            <w:webHidden/>
          </w:rPr>
          <w:tab/>
        </w:r>
        <w:r>
          <w:rPr>
            <w:noProof/>
            <w:webHidden/>
          </w:rPr>
          <w:fldChar w:fldCharType="begin"/>
        </w:r>
        <w:r>
          <w:rPr>
            <w:noProof/>
            <w:webHidden/>
          </w:rPr>
          <w:instrText xml:space="preserve"> PAGEREF _Toc418761724 \h </w:instrText>
        </w:r>
        <w:r>
          <w:rPr>
            <w:noProof/>
            <w:webHidden/>
          </w:rPr>
        </w:r>
        <w:r>
          <w:rPr>
            <w:noProof/>
            <w:webHidden/>
          </w:rPr>
          <w:fldChar w:fldCharType="separate"/>
        </w:r>
        <w:r>
          <w:rPr>
            <w:noProof/>
            <w:webHidden/>
          </w:rPr>
          <w:t>2</w:t>
        </w:r>
        <w:r>
          <w:rPr>
            <w:noProof/>
            <w:webHidden/>
          </w:rPr>
          <w:fldChar w:fldCharType="end"/>
        </w:r>
      </w:hyperlink>
    </w:p>
    <w:p w14:paraId="2224B595"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25" w:history="1">
        <w:r w:rsidRPr="00027251">
          <w:rPr>
            <w:rStyle w:val="Hyperlink"/>
            <w:noProof/>
          </w:rPr>
          <w:t>2.1.3 Web Host</w:t>
        </w:r>
        <w:r>
          <w:rPr>
            <w:noProof/>
            <w:webHidden/>
          </w:rPr>
          <w:tab/>
        </w:r>
        <w:r>
          <w:rPr>
            <w:noProof/>
            <w:webHidden/>
          </w:rPr>
          <w:fldChar w:fldCharType="begin"/>
        </w:r>
        <w:r>
          <w:rPr>
            <w:noProof/>
            <w:webHidden/>
          </w:rPr>
          <w:instrText xml:space="preserve"> PAGEREF _Toc418761725 \h </w:instrText>
        </w:r>
        <w:r>
          <w:rPr>
            <w:noProof/>
            <w:webHidden/>
          </w:rPr>
        </w:r>
        <w:r>
          <w:rPr>
            <w:noProof/>
            <w:webHidden/>
          </w:rPr>
          <w:fldChar w:fldCharType="separate"/>
        </w:r>
        <w:r>
          <w:rPr>
            <w:noProof/>
            <w:webHidden/>
          </w:rPr>
          <w:t>2</w:t>
        </w:r>
        <w:r>
          <w:rPr>
            <w:noProof/>
            <w:webHidden/>
          </w:rPr>
          <w:fldChar w:fldCharType="end"/>
        </w:r>
      </w:hyperlink>
    </w:p>
    <w:p w14:paraId="7556E393" w14:textId="73ECA0F7" w:rsidR="001D2C90" w:rsidRDefault="001D2C90">
      <w:pPr>
        <w:pStyle w:val="TOC2"/>
        <w:rPr>
          <w:rFonts w:asciiTheme="minorHAnsi" w:hAnsiTheme="minorHAnsi" w:cstheme="minorBidi"/>
          <w:b w:val="0"/>
          <w:sz w:val="22"/>
          <w:lang w:eastAsia="en-US"/>
        </w:rPr>
      </w:pPr>
      <w:hyperlink w:anchor="_Toc418761726" w:history="1">
        <w:r w:rsidRPr="00027251">
          <w:rPr>
            <w:rStyle w:val="Hyperlink"/>
          </w:rPr>
          <w:t>3.</w:t>
        </w:r>
        <w:r>
          <w:rPr>
            <w:rFonts w:asciiTheme="minorHAnsi" w:hAnsiTheme="minorHAnsi" w:cstheme="minorBidi"/>
            <w:b w:val="0"/>
            <w:sz w:val="22"/>
            <w:lang w:eastAsia="en-US"/>
          </w:rPr>
          <w:t xml:space="preserve"> </w:t>
        </w:r>
        <w:r w:rsidRPr="00027251">
          <w:rPr>
            <w:rStyle w:val="Hyperlink"/>
          </w:rPr>
          <w:t>Arvixe</w:t>
        </w:r>
        <w:r>
          <w:rPr>
            <w:webHidden/>
          </w:rPr>
          <w:tab/>
        </w:r>
        <w:r>
          <w:rPr>
            <w:webHidden/>
          </w:rPr>
          <w:fldChar w:fldCharType="begin"/>
        </w:r>
        <w:r>
          <w:rPr>
            <w:webHidden/>
          </w:rPr>
          <w:instrText xml:space="preserve"> PAGEREF _Toc418761726 \h </w:instrText>
        </w:r>
        <w:r>
          <w:rPr>
            <w:webHidden/>
          </w:rPr>
        </w:r>
        <w:r>
          <w:rPr>
            <w:webHidden/>
          </w:rPr>
          <w:fldChar w:fldCharType="separate"/>
        </w:r>
        <w:r>
          <w:rPr>
            <w:webHidden/>
          </w:rPr>
          <w:t>3</w:t>
        </w:r>
        <w:r>
          <w:rPr>
            <w:webHidden/>
          </w:rPr>
          <w:fldChar w:fldCharType="end"/>
        </w:r>
      </w:hyperlink>
    </w:p>
    <w:p w14:paraId="2165856D" w14:textId="77777777" w:rsidR="001D2C90" w:rsidRDefault="001D2C90">
      <w:pPr>
        <w:pStyle w:val="TOC3"/>
        <w:rPr>
          <w:rFonts w:asciiTheme="minorHAnsi" w:hAnsiTheme="minorHAnsi" w:cstheme="minorBidi"/>
          <w:noProof/>
          <w:sz w:val="22"/>
          <w:lang w:eastAsia="en-US"/>
        </w:rPr>
      </w:pPr>
      <w:hyperlink w:anchor="_Toc418761727" w:history="1">
        <w:r w:rsidRPr="00027251">
          <w:rPr>
            <w:rStyle w:val="Hyperlink"/>
            <w:noProof/>
          </w:rPr>
          <w:t>3.1 Overview</w:t>
        </w:r>
        <w:r>
          <w:rPr>
            <w:noProof/>
            <w:webHidden/>
          </w:rPr>
          <w:tab/>
        </w:r>
        <w:r>
          <w:rPr>
            <w:noProof/>
            <w:webHidden/>
          </w:rPr>
          <w:fldChar w:fldCharType="begin"/>
        </w:r>
        <w:r>
          <w:rPr>
            <w:noProof/>
            <w:webHidden/>
          </w:rPr>
          <w:instrText xml:space="preserve"> PAGEREF _Toc418761727 \h </w:instrText>
        </w:r>
        <w:r>
          <w:rPr>
            <w:noProof/>
            <w:webHidden/>
          </w:rPr>
        </w:r>
        <w:r>
          <w:rPr>
            <w:noProof/>
            <w:webHidden/>
          </w:rPr>
          <w:fldChar w:fldCharType="separate"/>
        </w:r>
        <w:r>
          <w:rPr>
            <w:noProof/>
            <w:webHidden/>
          </w:rPr>
          <w:t>3</w:t>
        </w:r>
        <w:r>
          <w:rPr>
            <w:noProof/>
            <w:webHidden/>
          </w:rPr>
          <w:fldChar w:fldCharType="end"/>
        </w:r>
      </w:hyperlink>
    </w:p>
    <w:p w14:paraId="4EBC6636" w14:textId="77777777" w:rsidR="001D2C90" w:rsidRDefault="001D2C90">
      <w:pPr>
        <w:pStyle w:val="TOC3"/>
        <w:rPr>
          <w:rFonts w:asciiTheme="minorHAnsi" w:hAnsiTheme="minorHAnsi" w:cstheme="minorBidi"/>
          <w:noProof/>
          <w:sz w:val="22"/>
          <w:lang w:eastAsia="en-US"/>
        </w:rPr>
      </w:pPr>
      <w:hyperlink w:anchor="_Toc418761728" w:history="1">
        <w:r w:rsidRPr="00027251">
          <w:rPr>
            <w:rStyle w:val="Hyperlink"/>
            <w:noProof/>
          </w:rPr>
          <w:t>3.2 Oyster</w:t>
        </w:r>
        <w:r>
          <w:rPr>
            <w:noProof/>
            <w:webHidden/>
          </w:rPr>
          <w:tab/>
        </w:r>
        <w:r>
          <w:rPr>
            <w:noProof/>
            <w:webHidden/>
          </w:rPr>
          <w:fldChar w:fldCharType="begin"/>
        </w:r>
        <w:r>
          <w:rPr>
            <w:noProof/>
            <w:webHidden/>
          </w:rPr>
          <w:instrText xml:space="preserve"> PAGEREF _Toc418761728 \h </w:instrText>
        </w:r>
        <w:r>
          <w:rPr>
            <w:noProof/>
            <w:webHidden/>
          </w:rPr>
        </w:r>
        <w:r>
          <w:rPr>
            <w:noProof/>
            <w:webHidden/>
          </w:rPr>
          <w:fldChar w:fldCharType="separate"/>
        </w:r>
        <w:r>
          <w:rPr>
            <w:noProof/>
            <w:webHidden/>
          </w:rPr>
          <w:t>3</w:t>
        </w:r>
        <w:r>
          <w:rPr>
            <w:noProof/>
            <w:webHidden/>
          </w:rPr>
          <w:fldChar w:fldCharType="end"/>
        </w:r>
      </w:hyperlink>
    </w:p>
    <w:p w14:paraId="2CAA07A0"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29" w:history="1">
        <w:r w:rsidRPr="00027251">
          <w:rPr>
            <w:rStyle w:val="Hyperlink"/>
            <w:noProof/>
          </w:rPr>
          <w:t>3.2.1 cPanel &amp; Apache</w:t>
        </w:r>
        <w:r>
          <w:rPr>
            <w:noProof/>
            <w:webHidden/>
          </w:rPr>
          <w:tab/>
        </w:r>
        <w:r>
          <w:rPr>
            <w:noProof/>
            <w:webHidden/>
          </w:rPr>
          <w:fldChar w:fldCharType="begin"/>
        </w:r>
        <w:r>
          <w:rPr>
            <w:noProof/>
            <w:webHidden/>
          </w:rPr>
          <w:instrText xml:space="preserve"> PAGEREF _Toc418761729 \h </w:instrText>
        </w:r>
        <w:r>
          <w:rPr>
            <w:noProof/>
            <w:webHidden/>
          </w:rPr>
        </w:r>
        <w:r>
          <w:rPr>
            <w:noProof/>
            <w:webHidden/>
          </w:rPr>
          <w:fldChar w:fldCharType="separate"/>
        </w:r>
        <w:r>
          <w:rPr>
            <w:noProof/>
            <w:webHidden/>
          </w:rPr>
          <w:t>3</w:t>
        </w:r>
        <w:r>
          <w:rPr>
            <w:noProof/>
            <w:webHidden/>
          </w:rPr>
          <w:fldChar w:fldCharType="end"/>
        </w:r>
      </w:hyperlink>
    </w:p>
    <w:p w14:paraId="11F34F15"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30" w:history="1">
        <w:r w:rsidRPr="00027251">
          <w:rPr>
            <w:rStyle w:val="Hyperlink"/>
            <w:noProof/>
          </w:rPr>
          <w:t>3.2.2 PHP</w:t>
        </w:r>
        <w:r>
          <w:rPr>
            <w:noProof/>
            <w:webHidden/>
          </w:rPr>
          <w:tab/>
        </w:r>
        <w:r>
          <w:rPr>
            <w:noProof/>
            <w:webHidden/>
          </w:rPr>
          <w:fldChar w:fldCharType="begin"/>
        </w:r>
        <w:r>
          <w:rPr>
            <w:noProof/>
            <w:webHidden/>
          </w:rPr>
          <w:instrText xml:space="preserve"> PAGEREF _Toc418761730 \h </w:instrText>
        </w:r>
        <w:r>
          <w:rPr>
            <w:noProof/>
            <w:webHidden/>
          </w:rPr>
        </w:r>
        <w:r>
          <w:rPr>
            <w:noProof/>
            <w:webHidden/>
          </w:rPr>
          <w:fldChar w:fldCharType="separate"/>
        </w:r>
        <w:r>
          <w:rPr>
            <w:noProof/>
            <w:webHidden/>
          </w:rPr>
          <w:t>3</w:t>
        </w:r>
        <w:r>
          <w:rPr>
            <w:noProof/>
            <w:webHidden/>
          </w:rPr>
          <w:fldChar w:fldCharType="end"/>
        </w:r>
      </w:hyperlink>
    </w:p>
    <w:p w14:paraId="3E2D96D2"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31" w:history="1">
        <w:r w:rsidRPr="00027251">
          <w:rPr>
            <w:rStyle w:val="Hyperlink"/>
            <w:noProof/>
          </w:rPr>
          <w:t>3.2.3 MySQL</w:t>
        </w:r>
        <w:r>
          <w:rPr>
            <w:noProof/>
            <w:webHidden/>
          </w:rPr>
          <w:tab/>
        </w:r>
        <w:r>
          <w:rPr>
            <w:noProof/>
            <w:webHidden/>
          </w:rPr>
          <w:fldChar w:fldCharType="begin"/>
        </w:r>
        <w:r>
          <w:rPr>
            <w:noProof/>
            <w:webHidden/>
          </w:rPr>
          <w:instrText xml:space="preserve"> PAGEREF _Toc418761731 \h </w:instrText>
        </w:r>
        <w:r>
          <w:rPr>
            <w:noProof/>
            <w:webHidden/>
          </w:rPr>
        </w:r>
        <w:r>
          <w:rPr>
            <w:noProof/>
            <w:webHidden/>
          </w:rPr>
          <w:fldChar w:fldCharType="separate"/>
        </w:r>
        <w:r>
          <w:rPr>
            <w:noProof/>
            <w:webHidden/>
          </w:rPr>
          <w:t>3</w:t>
        </w:r>
        <w:r>
          <w:rPr>
            <w:noProof/>
            <w:webHidden/>
          </w:rPr>
          <w:fldChar w:fldCharType="end"/>
        </w:r>
      </w:hyperlink>
    </w:p>
    <w:p w14:paraId="75FFC6FC"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32" w:history="1">
        <w:r w:rsidRPr="00027251">
          <w:rPr>
            <w:rStyle w:val="Hyperlink"/>
            <w:noProof/>
          </w:rPr>
          <w:t>3.2.4 FTP</w:t>
        </w:r>
        <w:r>
          <w:rPr>
            <w:noProof/>
            <w:webHidden/>
          </w:rPr>
          <w:tab/>
        </w:r>
        <w:r>
          <w:rPr>
            <w:noProof/>
            <w:webHidden/>
          </w:rPr>
          <w:fldChar w:fldCharType="begin"/>
        </w:r>
        <w:r>
          <w:rPr>
            <w:noProof/>
            <w:webHidden/>
          </w:rPr>
          <w:instrText xml:space="preserve"> PAGEREF _Toc418761732 \h </w:instrText>
        </w:r>
        <w:r>
          <w:rPr>
            <w:noProof/>
            <w:webHidden/>
          </w:rPr>
        </w:r>
        <w:r>
          <w:rPr>
            <w:noProof/>
            <w:webHidden/>
          </w:rPr>
          <w:fldChar w:fldCharType="separate"/>
        </w:r>
        <w:r>
          <w:rPr>
            <w:noProof/>
            <w:webHidden/>
          </w:rPr>
          <w:t>3</w:t>
        </w:r>
        <w:r>
          <w:rPr>
            <w:noProof/>
            <w:webHidden/>
          </w:rPr>
          <w:fldChar w:fldCharType="end"/>
        </w:r>
      </w:hyperlink>
    </w:p>
    <w:p w14:paraId="7081A36F"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33" w:history="1">
        <w:r w:rsidRPr="00027251">
          <w:rPr>
            <w:rStyle w:val="Hyperlink"/>
            <w:noProof/>
          </w:rPr>
          <w:t>3.2.5 Subdomain Management</w:t>
        </w:r>
        <w:r>
          <w:rPr>
            <w:noProof/>
            <w:webHidden/>
          </w:rPr>
          <w:tab/>
        </w:r>
        <w:r>
          <w:rPr>
            <w:noProof/>
            <w:webHidden/>
          </w:rPr>
          <w:fldChar w:fldCharType="begin"/>
        </w:r>
        <w:r>
          <w:rPr>
            <w:noProof/>
            <w:webHidden/>
          </w:rPr>
          <w:instrText xml:space="preserve"> PAGEREF _Toc418761733 \h </w:instrText>
        </w:r>
        <w:r>
          <w:rPr>
            <w:noProof/>
            <w:webHidden/>
          </w:rPr>
        </w:r>
        <w:r>
          <w:rPr>
            <w:noProof/>
            <w:webHidden/>
          </w:rPr>
          <w:fldChar w:fldCharType="separate"/>
        </w:r>
        <w:r>
          <w:rPr>
            <w:noProof/>
            <w:webHidden/>
          </w:rPr>
          <w:t>3</w:t>
        </w:r>
        <w:r>
          <w:rPr>
            <w:noProof/>
            <w:webHidden/>
          </w:rPr>
          <w:fldChar w:fldCharType="end"/>
        </w:r>
      </w:hyperlink>
    </w:p>
    <w:p w14:paraId="3867DD20" w14:textId="7DAF10E7" w:rsidR="001D2C90" w:rsidRDefault="001D2C90">
      <w:pPr>
        <w:pStyle w:val="TOC2"/>
        <w:rPr>
          <w:rFonts w:asciiTheme="minorHAnsi" w:hAnsiTheme="minorHAnsi" w:cstheme="minorBidi"/>
          <w:b w:val="0"/>
          <w:sz w:val="22"/>
          <w:lang w:eastAsia="en-US"/>
        </w:rPr>
      </w:pPr>
      <w:hyperlink w:anchor="_Toc418761734" w:history="1">
        <w:r w:rsidRPr="00027251">
          <w:rPr>
            <w:rStyle w:val="Hyperlink"/>
          </w:rPr>
          <w:t>4.</w:t>
        </w:r>
        <w:r>
          <w:rPr>
            <w:rFonts w:asciiTheme="minorHAnsi" w:hAnsiTheme="minorHAnsi" w:cstheme="minorBidi"/>
            <w:b w:val="0"/>
            <w:sz w:val="22"/>
            <w:lang w:eastAsia="en-US"/>
          </w:rPr>
          <w:t xml:space="preserve"> </w:t>
        </w:r>
        <w:r w:rsidRPr="00027251">
          <w:rPr>
            <w:rStyle w:val="Hyperlink"/>
          </w:rPr>
          <w:t>MySQL Database</w:t>
        </w:r>
        <w:r>
          <w:rPr>
            <w:webHidden/>
          </w:rPr>
          <w:tab/>
        </w:r>
        <w:r>
          <w:rPr>
            <w:webHidden/>
          </w:rPr>
          <w:fldChar w:fldCharType="begin"/>
        </w:r>
        <w:r>
          <w:rPr>
            <w:webHidden/>
          </w:rPr>
          <w:instrText xml:space="preserve"> PAGEREF _Toc418761734 \h </w:instrText>
        </w:r>
        <w:r>
          <w:rPr>
            <w:webHidden/>
          </w:rPr>
        </w:r>
        <w:r>
          <w:rPr>
            <w:webHidden/>
          </w:rPr>
          <w:fldChar w:fldCharType="separate"/>
        </w:r>
        <w:r>
          <w:rPr>
            <w:webHidden/>
          </w:rPr>
          <w:t>4</w:t>
        </w:r>
        <w:r>
          <w:rPr>
            <w:webHidden/>
          </w:rPr>
          <w:fldChar w:fldCharType="end"/>
        </w:r>
      </w:hyperlink>
    </w:p>
    <w:p w14:paraId="039ADB96" w14:textId="77777777" w:rsidR="001D2C90" w:rsidRDefault="001D2C90">
      <w:pPr>
        <w:pStyle w:val="TOC3"/>
        <w:rPr>
          <w:rFonts w:asciiTheme="minorHAnsi" w:hAnsiTheme="minorHAnsi" w:cstheme="minorBidi"/>
          <w:noProof/>
          <w:sz w:val="22"/>
          <w:lang w:eastAsia="en-US"/>
        </w:rPr>
      </w:pPr>
      <w:hyperlink w:anchor="_Toc418761735" w:history="1">
        <w:r w:rsidRPr="00027251">
          <w:rPr>
            <w:rStyle w:val="Hyperlink"/>
            <w:noProof/>
          </w:rPr>
          <w:t>4.1 Overview</w:t>
        </w:r>
        <w:r>
          <w:rPr>
            <w:noProof/>
            <w:webHidden/>
          </w:rPr>
          <w:tab/>
        </w:r>
        <w:r>
          <w:rPr>
            <w:noProof/>
            <w:webHidden/>
          </w:rPr>
          <w:fldChar w:fldCharType="begin"/>
        </w:r>
        <w:r>
          <w:rPr>
            <w:noProof/>
            <w:webHidden/>
          </w:rPr>
          <w:instrText xml:space="preserve"> PAGEREF _Toc418761735 \h </w:instrText>
        </w:r>
        <w:r>
          <w:rPr>
            <w:noProof/>
            <w:webHidden/>
          </w:rPr>
        </w:r>
        <w:r>
          <w:rPr>
            <w:noProof/>
            <w:webHidden/>
          </w:rPr>
          <w:fldChar w:fldCharType="separate"/>
        </w:r>
        <w:r>
          <w:rPr>
            <w:noProof/>
            <w:webHidden/>
          </w:rPr>
          <w:t>4</w:t>
        </w:r>
        <w:r>
          <w:rPr>
            <w:noProof/>
            <w:webHidden/>
          </w:rPr>
          <w:fldChar w:fldCharType="end"/>
        </w:r>
      </w:hyperlink>
    </w:p>
    <w:p w14:paraId="66E6BD7E" w14:textId="77777777" w:rsidR="001D2C90" w:rsidRDefault="001D2C90">
      <w:pPr>
        <w:pStyle w:val="TOC3"/>
        <w:rPr>
          <w:rFonts w:asciiTheme="minorHAnsi" w:hAnsiTheme="minorHAnsi" w:cstheme="minorBidi"/>
          <w:noProof/>
          <w:sz w:val="22"/>
          <w:lang w:eastAsia="en-US"/>
        </w:rPr>
      </w:pPr>
      <w:hyperlink w:anchor="_Toc418761736" w:history="1">
        <w:r w:rsidRPr="00027251">
          <w:rPr>
            <w:rStyle w:val="Hyperlink"/>
            <w:noProof/>
          </w:rPr>
          <w:t>4.2 MySQL Workbench</w:t>
        </w:r>
        <w:r>
          <w:rPr>
            <w:noProof/>
            <w:webHidden/>
          </w:rPr>
          <w:tab/>
        </w:r>
        <w:r>
          <w:rPr>
            <w:noProof/>
            <w:webHidden/>
          </w:rPr>
          <w:fldChar w:fldCharType="begin"/>
        </w:r>
        <w:r>
          <w:rPr>
            <w:noProof/>
            <w:webHidden/>
          </w:rPr>
          <w:instrText xml:space="preserve"> PAGEREF _Toc418761736 \h </w:instrText>
        </w:r>
        <w:r>
          <w:rPr>
            <w:noProof/>
            <w:webHidden/>
          </w:rPr>
        </w:r>
        <w:r>
          <w:rPr>
            <w:noProof/>
            <w:webHidden/>
          </w:rPr>
          <w:fldChar w:fldCharType="separate"/>
        </w:r>
        <w:r>
          <w:rPr>
            <w:noProof/>
            <w:webHidden/>
          </w:rPr>
          <w:t>4</w:t>
        </w:r>
        <w:r>
          <w:rPr>
            <w:noProof/>
            <w:webHidden/>
          </w:rPr>
          <w:fldChar w:fldCharType="end"/>
        </w:r>
      </w:hyperlink>
    </w:p>
    <w:p w14:paraId="3D0066DC"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37" w:history="1">
        <w:r w:rsidRPr="00027251">
          <w:rPr>
            <w:rStyle w:val="Hyperlink"/>
            <w:noProof/>
          </w:rPr>
          <w:t>4.2.1 Installation</w:t>
        </w:r>
        <w:r>
          <w:rPr>
            <w:noProof/>
            <w:webHidden/>
          </w:rPr>
          <w:tab/>
        </w:r>
        <w:r>
          <w:rPr>
            <w:noProof/>
            <w:webHidden/>
          </w:rPr>
          <w:fldChar w:fldCharType="begin"/>
        </w:r>
        <w:r>
          <w:rPr>
            <w:noProof/>
            <w:webHidden/>
          </w:rPr>
          <w:instrText xml:space="preserve"> PAGEREF _Toc418761737 \h </w:instrText>
        </w:r>
        <w:r>
          <w:rPr>
            <w:noProof/>
            <w:webHidden/>
          </w:rPr>
        </w:r>
        <w:r>
          <w:rPr>
            <w:noProof/>
            <w:webHidden/>
          </w:rPr>
          <w:fldChar w:fldCharType="separate"/>
        </w:r>
        <w:r>
          <w:rPr>
            <w:noProof/>
            <w:webHidden/>
          </w:rPr>
          <w:t>4</w:t>
        </w:r>
        <w:r>
          <w:rPr>
            <w:noProof/>
            <w:webHidden/>
          </w:rPr>
          <w:fldChar w:fldCharType="end"/>
        </w:r>
      </w:hyperlink>
    </w:p>
    <w:p w14:paraId="5376E8D4"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38" w:history="1">
        <w:r w:rsidRPr="00027251">
          <w:rPr>
            <w:rStyle w:val="Hyperlink"/>
            <w:noProof/>
          </w:rPr>
          <w:t>4.2.2 Useful References</w:t>
        </w:r>
        <w:r>
          <w:rPr>
            <w:noProof/>
            <w:webHidden/>
          </w:rPr>
          <w:tab/>
        </w:r>
        <w:r>
          <w:rPr>
            <w:noProof/>
            <w:webHidden/>
          </w:rPr>
          <w:fldChar w:fldCharType="begin"/>
        </w:r>
        <w:r>
          <w:rPr>
            <w:noProof/>
            <w:webHidden/>
          </w:rPr>
          <w:instrText xml:space="preserve"> PAGEREF _Toc418761738 \h </w:instrText>
        </w:r>
        <w:r>
          <w:rPr>
            <w:noProof/>
            <w:webHidden/>
          </w:rPr>
        </w:r>
        <w:r>
          <w:rPr>
            <w:noProof/>
            <w:webHidden/>
          </w:rPr>
          <w:fldChar w:fldCharType="separate"/>
        </w:r>
        <w:r>
          <w:rPr>
            <w:noProof/>
            <w:webHidden/>
          </w:rPr>
          <w:t>4</w:t>
        </w:r>
        <w:r>
          <w:rPr>
            <w:noProof/>
            <w:webHidden/>
          </w:rPr>
          <w:fldChar w:fldCharType="end"/>
        </w:r>
      </w:hyperlink>
    </w:p>
    <w:p w14:paraId="13CEDDDE" w14:textId="77777777" w:rsidR="001D2C90" w:rsidRDefault="001D2C90">
      <w:pPr>
        <w:pStyle w:val="TOC3"/>
        <w:rPr>
          <w:rFonts w:asciiTheme="minorHAnsi" w:hAnsiTheme="minorHAnsi" w:cstheme="minorBidi"/>
          <w:noProof/>
          <w:sz w:val="22"/>
          <w:lang w:eastAsia="en-US"/>
        </w:rPr>
      </w:pPr>
      <w:hyperlink w:anchor="_Toc418761739" w:history="1">
        <w:r w:rsidRPr="00027251">
          <w:rPr>
            <w:rStyle w:val="Hyperlink"/>
            <w:noProof/>
          </w:rPr>
          <w:t>4.3 Accessing the Database</w:t>
        </w:r>
        <w:r>
          <w:rPr>
            <w:noProof/>
            <w:webHidden/>
          </w:rPr>
          <w:tab/>
        </w:r>
        <w:r>
          <w:rPr>
            <w:noProof/>
            <w:webHidden/>
          </w:rPr>
          <w:fldChar w:fldCharType="begin"/>
        </w:r>
        <w:r>
          <w:rPr>
            <w:noProof/>
            <w:webHidden/>
          </w:rPr>
          <w:instrText xml:space="preserve"> PAGEREF _Toc418761739 \h </w:instrText>
        </w:r>
        <w:r>
          <w:rPr>
            <w:noProof/>
            <w:webHidden/>
          </w:rPr>
        </w:r>
        <w:r>
          <w:rPr>
            <w:noProof/>
            <w:webHidden/>
          </w:rPr>
          <w:fldChar w:fldCharType="separate"/>
        </w:r>
        <w:r>
          <w:rPr>
            <w:noProof/>
            <w:webHidden/>
          </w:rPr>
          <w:t>4</w:t>
        </w:r>
        <w:r>
          <w:rPr>
            <w:noProof/>
            <w:webHidden/>
          </w:rPr>
          <w:fldChar w:fldCharType="end"/>
        </w:r>
      </w:hyperlink>
    </w:p>
    <w:p w14:paraId="022240C1"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40" w:history="1">
        <w:r w:rsidRPr="00027251">
          <w:rPr>
            <w:rStyle w:val="Hyperlink"/>
            <w:noProof/>
          </w:rPr>
          <w:t>4.3.1 Arvixe</w:t>
        </w:r>
        <w:r>
          <w:rPr>
            <w:noProof/>
            <w:webHidden/>
          </w:rPr>
          <w:tab/>
        </w:r>
        <w:r>
          <w:rPr>
            <w:noProof/>
            <w:webHidden/>
          </w:rPr>
          <w:fldChar w:fldCharType="begin"/>
        </w:r>
        <w:r>
          <w:rPr>
            <w:noProof/>
            <w:webHidden/>
          </w:rPr>
          <w:instrText xml:space="preserve"> PAGEREF _Toc418761740 \h </w:instrText>
        </w:r>
        <w:r>
          <w:rPr>
            <w:noProof/>
            <w:webHidden/>
          </w:rPr>
        </w:r>
        <w:r>
          <w:rPr>
            <w:noProof/>
            <w:webHidden/>
          </w:rPr>
          <w:fldChar w:fldCharType="separate"/>
        </w:r>
        <w:r>
          <w:rPr>
            <w:noProof/>
            <w:webHidden/>
          </w:rPr>
          <w:t>5</w:t>
        </w:r>
        <w:r>
          <w:rPr>
            <w:noProof/>
            <w:webHidden/>
          </w:rPr>
          <w:fldChar w:fldCharType="end"/>
        </w:r>
      </w:hyperlink>
    </w:p>
    <w:p w14:paraId="771ADAF1"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41" w:history="1">
        <w:r w:rsidRPr="00027251">
          <w:rPr>
            <w:rStyle w:val="Hyperlink"/>
            <w:noProof/>
          </w:rPr>
          <w:t>4.3.2 MySQL Workbench</w:t>
        </w:r>
        <w:r>
          <w:rPr>
            <w:noProof/>
            <w:webHidden/>
          </w:rPr>
          <w:tab/>
        </w:r>
        <w:r>
          <w:rPr>
            <w:noProof/>
            <w:webHidden/>
          </w:rPr>
          <w:fldChar w:fldCharType="begin"/>
        </w:r>
        <w:r>
          <w:rPr>
            <w:noProof/>
            <w:webHidden/>
          </w:rPr>
          <w:instrText xml:space="preserve"> PAGEREF _Toc418761741 \h </w:instrText>
        </w:r>
        <w:r>
          <w:rPr>
            <w:noProof/>
            <w:webHidden/>
          </w:rPr>
        </w:r>
        <w:r>
          <w:rPr>
            <w:noProof/>
            <w:webHidden/>
          </w:rPr>
          <w:fldChar w:fldCharType="separate"/>
        </w:r>
        <w:r>
          <w:rPr>
            <w:noProof/>
            <w:webHidden/>
          </w:rPr>
          <w:t>5</w:t>
        </w:r>
        <w:r>
          <w:rPr>
            <w:noProof/>
            <w:webHidden/>
          </w:rPr>
          <w:fldChar w:fldCharType="end"/>
        </w:r>
      </w:hyperlink>
    </w:p>
    <w:p w14:paraId="5C4E3D8C"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42" w:history="1">
        <w:r w:rsidRPr="00027251">
          <w:rPr>
            <w:rStyle w:val="Hyperlink"/>
            <w:noProof/>
          </w:rPr>
          <w:t>4.3.3 Other</w:t>
        </w:r>
        <w:r>
          <w:rPr>
            <w:noProof/>
            <w:webHidden/>
          </w:rPr>
          <w:tab/>
        </w:r>
        <w:r>
          <w:rPr>
            <w:noProof/>
            <w:webHidden/>
          </w:rPr>
          <w:fldChar w:fldCharType="begin"/>
        </w:r>
        <w:r>
          <w:rPr>
            <w:noProof/>
            <w:webHidden/>
          </w:rPr>
          <w:instrText xml:space="preserve"> PAGEREF _Toc418761742 \h </w:instrText>
        </w:r>
        <w:r>
          <w:rPr>
            <w:noProof/>
            <w:webHidden/>
          </w:rPr>
        </w:r>
        <w:r>
          <w:rPr>
            <w:noProof/>
            <w:webHidden/>
          </w:rPr>
          <w:fldChar w:fldCharType="separate"/>
        </w:r>
        <w:r>
          <w:rPr>
            <w:noProof/>
            <w:webHidden/>
          </w:rPr>
          <w:t>5</w:t>
        </w:r>
        <w:r>
          <w:rPr>
            <w:noProof/>
            <w:webHidden/>
          </w:rPr>
          <w:fldChar w:fldCharType="end"/>
        </w:r>
      </w:hyperlink>
    </w:p>
    <w:p w14:paraId="409C0724" w14:textId="77777777" w:rsidR="001D2C90" w:rsidRDefault="001D2C90">
      <w:pPr>
        <w:pStyle w:val="TOC3"/>
        <w:rPr>
          <w:rFonts w:asciiTheme="minorHAnsi" w:hAnsiTheme="minorHAnsi" w:cstheme="minorBidi"/>
          <w:noProof/>
          <w:sz w:val="22"/>
          <w:lang w:eastAsia="en-US"/>
        </w:rPr>
      </w:pPr>
      <w:hyperlink w:anchor="_Toc418761743" w:history="1">
        <w:r w:rsidRPr="00027251">
          <w:rPr>
            <w:rStyle w:val="Hyperlink"/>
            <w:noProof/>
          </w:rPr>
          <w:t>4.4 Database Schema</w:t>
        </w:r>
        <w:r>
          <w:rPr>
            <w:noProof/>
            <w:webHidden/>
          </w:rPr>
          <w:tab/>
        </w:r>
        <w:r>
          <w:rPr>
            <w:noProof/>
            <w:webHidden/>
          </w:rPr>
          <w:fldChar w:fldCharType="begin"/>
        </w:r>
        <w:r>
          <w:rPr>
            <w:noProof/>
            <w:webHidden/>
          </w:rPr>
          <w:instrText xml:space="preserve"> PAGEREF _Toc418761743 \h </w:instrText>
        </w:r>
        <w:r>
          <w:rPr>
            <w:noProof/>
            <w:webHidden/>
          </w:rPr>
        </w:r>
        <w:r>
          <w:rPr>
            <w:noProof/>
            <w:webHidden/>
          </w:rPr>
          <w:fldChar w:fldCharType="separate"/>
        </w:r>
        <w:r>
          <w:rPr>
            <w:noProof/>
            <w:webHidden/>
          </w:rPr>
          <w:t>6</w:t>
        </w:r>
        <w:r>
          <w:rPr>
            <w:noProof/>
            <w:webHidden/>
          </w:rPr>
          <w:fldChar w:fldCharType="end"/>
        </w:r>
      </w:hyperlink>
    </w:p>
    <w:p w14:paraId="3CCABD68" w14:textId="77777777" w:rsidR="001D2C90" w:rsidRDefault="001D2C90">
      <w:pPr>
        <w:pStyle w:val="TOC3"/>
        <w:rPr>
          <w:rFonts w:asciiTheme="minorHAnsi" w:hAnsiTheme="minorHAnsi" w:cstheme="minorBidi"/>
          <w:noProof/>
          <w:sz w:val="22"/>
          <w:lang w:eastAsia="en-US"/>
        </w:rPr>
      </w:pPr>
      <w:hyperlink w:anchor="_Toc418761744" w:history="1">
        <w:r w:rsidRPr="00027251">
          <w:rPr>
            <w:rStyle w:val="Hyperlink"/>
            <w:noProof/>
          </w:rPr>
          <w:t>4.5 Case Data Model</w:t>
        </w:r>
        <w:r>
          <w:rPr>
            <w:noProof/>
            <w:webHidden/>
          </w:rPr>
          <w:tab/>
        </w:r>
        <w:r>
          <w:rPr>
            <w:noProof/>
            <w:webHidden/>
          </w:rPr>
          <w:fldChar w:fldCharType="begin"/>
        </w:r>
        <w:r>
          <w:rPr>
            <w:noProof/>
            <w:webHidden/>
          </w:rPr>
          <w:instrText xml:space="preserve"> PAGEREF _Toc418761744 \h </w:instrText>
        </w:r>
        <w:r>
          <w:rPr>
            <w:noProof/>
            <w:webHidden/>
          </w:rPr>
        </w:r>
        <w:r>
          <w:rPr>
            <w:noProof/>
            <w:webHidden/>
          </w:rPr>
          <w:fldChar w:fldCharType="separate"/>
        </w:r>
        <w:r>
          <w:rPr>
            <w:noProof/>
            <w:webHidden/>
          </w:rPr>
          <w:t>11</w:t>
        </w:r>
        <w:r>
          <w:rPr>
            <w:noProof/>
            <w:webHidden/>
          </w:rPr>
          <w:fldChar w:fldCharType="end"/>
        </w:r>
      </w:hyperlink>
    </w:p>
    <w:p w14:paraId="48D103A4" w14:textId="66D0F291" w:rsidR="001D2C90" w:rsidRDefault="001D2C90">
      <w:pPr>
        <w:pStyle w:val="TOC2"/>
        <w:rPr>
          <w:rFonts w:asciiTheme="minorHAnsi" w:hAnsiTheme="minorHAnsi" w:cstheme="minorBidi"/>
          <w:b w:val="0"/>
          <w:sz w:val="22"/>
          <w:lang w:eastAsia="en-US"/>
        </w:rPr>
      </w:pPr>
      <w:hyperlink w:anchor="_Toc418761745" w:history="1">
        <w:r w:rsidRPr="00027251">
          <w:rPr>
            <w:rStyle w:val="Hyperlink"/>
          </w:rPr>
          <w:t>5.</w:t>
        </w:r>
        <w:r>
          <w:rPr>
            <w:rFonts w:asciiTheme="minorHAnsi" w:hAnsiTheme="minorHAnsi" w:cstheme="minorBidi"/>
            <w:b w:val="0"/>
            <w:sz w:val="22"/>
            <w:lang w:eastAsia="en-US"/>
          </w:rPr>
          <w:t xml:space="preserve"> </w:t>
        </w:r>
        <w:r w:rsidRPr="00027251">
          <w:rPr>
            <w:rStyle w:val="Hyperlink"/>
          </w:rPr>
          <w:t>CakePHP</w:t>
        </w:r>
        <w:r>
          <w:rPr>
            <w:webHidden/>
          </w:rPr>
          <w:tab/>
        </w:r>
        <w:r>
          <w:rPr>
            <w:webHidden/>
          </w:rPr>
          <w:fldChar w:fldCharType="begin"/>
        </w:r>
        <w:r>
          <w:rPr>
            <w:webHidden/>
          </w:rPr>
          <w:instrText xml:space="preserve"> PAGEREF _Toc418761745 \h </w:instrText>
        </w:r>
        <w:r>
          <w:rPr>
            <w:webHidden/>
          </w:rPr>
        </w:r>
        <w:r>
          <w:rPr>
            <w:webHidden/>
          </w:rPr>
          <w:fldChar w:fldCharType="separate"/>
        </w:r>
        <w:r>
          <w:rPr>
            <w:webHidden/>
          </w:rPr>
          <w:t>13</w:t>
        </w:r>
        <w:r>
          <w:rPr>
            <w:webHidden/>
          </w:rPr>
          <w:fldChar w:fldCharType="end"/>
        </w:r>
      </w:hyperlink>
    </w:p>
    <w:p w14:paraId="158581A6" w14:textId="77777777" w:rsidR="001D2C90" w:rsidRDefault="001D2C90">
      <w:pPr>
        <w:pStyle w:val="TOC3"/>
        <w:rPr>
          <w:rFonts w:asciiTheme="minorHAnsi" w:hAnsiTheme="minorHAnsi" w:cstheme="minorBidi"/>
          <w:noProof/>
          <w:sz w:val="22"/>
          <w:lang w:eastAsia="en-US"/>
        </w:rPr>
      </w:pPr>
      <w:hyperlink w:anchor="_Toc418761746" w:history="1">
        <w:r w:rsidRPr="00027251">
          <w:rPr>
            <w:rStyle w:val="Hyperlink"/>
            <w:noProof/>
          </w:rPr>
          <w:t>5.1 Overview</w:t>
        </w:r>
        <w:r>
          <w:rPr>
            <w:noProof/>
            <w:webHidden/>
          </w:rPr>
          <w:tab/>
        </w:r>
        <w:r>
          <w:rPr>
            <w:noProof/>
            <w:webHidden/>
          </w:rPr>
          <w:fldChar w:fldCharType="begin"/>
        </w:r>
        <w:r>
          <w:rPr>
            <w:noProof/>
            <w:webHidden/>
          </w:rPr>
          <w:instrText xml:space="preserve"> PAGEREF _Toc418761746 \h </w:instrText>
        </w:r>
        <w:r>
          <w:rPr>
            <w:noProof/>
            <w:webHidden/>
          </w:rPr>
        </w:r>
        <w:r>
          <w:rPr>
            <w:noProof/>
            <w:webHidden/>
          </w:rPr>
          <w:fldChar w:fldCharType="separate"/>
        </w:r>
        <w:r>
          <w:rPr>
            <w:noProof/>
            <w:webHidden/>
          </w:rPr>
          <w:t>13</w:t>
        </w:r>
        <w:r>
          <w:rPr>
            <w:noProof/>
            <w:webHidden/>
          </w:rPr>
          <w:fldChar w:fldCharType="end"/>
        </w:r>
      </w:hyperlink>
    </w:p>
    <w:p w14:paraId="3DCB7354" w14:textId="77777777" w:rsidR="001D2C90" w:rsidRDefault="001D2C90">
      <w:pPr>
        <w:pStyle w:val="TOC3"/>
        <w:rPr>
          <w:rFonts w:asciiTheme="minorHAnsi" w:hAnsiTheme="minorHAnsi" w:cstheme="minorBidi"/>
          <w:noProof/>
          <w:sz w:val="22"/>
          <w:lang w:eastAsia="en-US"/>
        </w:rPr>
      </w:pPr>
      <w:hyperlink w:anchor="_Toc418761747" w:history="1">
        <w:r w:rsidRPr="00027251">
          <w:rPr>
            <w:rStyle w:val="Hyperlink"/>
            <w:noProof/>
          </w:rPr>
          <w:t>5.2 Configuring CakePHP</w:t>
        </w:r>
        <w:r>
          <w:rPr>
            <w:noProof/>
            <w:webHidden/>
          </w:rPr>
          <w:tab/>
        </w:r>
        <w:r>
          <w:rPr>
            <w:noProof/>
            <w:webHidden/>
          </w:rPr>
          <w:fldChar w:fldCharType="begin"/>
        </w:r>
        <w:r>
          <w:rPr>
            <w:noProof/>
            <w:webHidden/>
          </w:rPr>
          <w:instrText xml:space="preserve"> PAGEREF _Toc418761747 \h </w:instrText>
        </w:r>
        <w:r>
          <w:rPr>
            <w:noProof/>
            <w:webHidden/>
          </w:rPr>
        </w:r>
        <w:r>
          <w:rPr>
            <w:noProof/>
            <w:webHidden/>
          </w:rPr>
          <w:fldChar w:fldCharType="separate"/>
        </w:r>
        <w:r>
          <w:rPr>
            <w:noProof/>
            <w:webHidden/>
          </w:rPr>
          <w:t>13</w:t>
        </w:r>
        <w:r>
          <w:rPr>
            <w:noProof/>
            <w:webHidden/>
          </w:rPr>
          <w:fldChar w:fldCharType="end"/>
        </w:r>
      </w:hyperlink>
    </w:p>
    <w:p w14:paraId="411435EE" w14:textId="77777777" w:rsidR="001D2C90" w:rsidRDefault="001D2C90">
      <w:pPr>
        <w:pStyle w:val="TOC3"/>
        <w:rPr>
          <w:rFonts w:asciiTheme="minorHAnsi" w:hAnsiTheme="minorHAnsi" w:cstheme="minorBidi"/>
          <w:noProof/>
          <w:sz w:val="22"/>
          <w:lang w:eastAsia="en-US"/>
        </w:rPr>
      </w:pPr>
      <w:hyperlink w:anchor="_Toc418761748" w:history="1">
        <w:r w:rsidRPr="00027251">
          <w:rPr>
            <w:rStyle w:val="Hyperlink"/>
            <w:noProof/>
          </w:rPr>
          <w:t>5.3 Useful References</w:t>
        </w:r>
        <w:r>
          <w:rPr>
            <w:noProof/>
            <w:webHidden/>
          </w:rPr>
          <w:tab/>
        </w:r>
        <w:r>
          <w:rPr>
            <w:noProof/>
            <w:webHidden/>
          </w:rPr>
          <w:fldChar w:fldCharType="begin"/>
        </w:r>
        <w:r>
          <w:rPr>
            <w:noProof/>
            <w:webHidden/>
          </w:rPr>
          <w:instrText xml:space="preserve"> PAGEREF _Toc418761748 \h </w:instrText>
        </w:r>
        <w:r>
          <w:rPr>
            <w:noProof/>
            <w:webHidden/>
          </w:rPr>
        </w:r>
        <w:r>
          <w:rPr>
            <w:noProof/>
            <w:webHidden/>
          </w:rPr>
          <w:fldChar w:fldCharType="separate"/>
        </w:r>
        <w:r>
          <w:rPr>
            <w:noProof/>
            <w:webHidden/>
          </w:rPr>
          <w:t>13</w:t>
        </w:r>
        <w:r>
          <w:rPr>
            <w:noProof/>
            <w:webHidden/>
          </w:rPr>
          <w:fldChar w:fldCharType="end"/>
        </w:r>
      </w:hyperlink>
    </w:p>
    <w:p w14:paraId="3F65D230" w14:textId="24CD6F34" w:rsidR="001D2C90" w:rsidRDefault="001D2C90">
      <w:pPr>
        <w:pStyle w:val="TOC2"/>
        <w:rPr>
          <w:rFonts w:asciiTheme="minorHAnsi" w:hAnsiTheme="minorHAnsi" w:cstheme="minorBidi"/>
          <w:b w:val="0"/>
          <w:sz w:val="22"/>
          <w:lang w:eastAsia="en-US"/>
        </w:rPr>
      </w:pPr>
      <w:hyperlink w:anchor="_Toc418761749" w:history="1">
        <w:r w:rsidRPr="00027251">
          <w:rPr>
            <w:rStyle w:val="Hyperlink"/>
          </w:rPr>
          <w:t>6.</w:t>
        </w:r>
        <w:r>
          <w:rPr>
            <w:rFonts w:asciiTheme="minorHAnsi" w:hAnsiTheme="minorHAnsi" w:cstheme="minorBidi"/>
            <w:b w:val="0"/>
            <w:sz w:val="22"/>
            <w:lang w:eastAsia="en-US"/>
          </w:rPr>
          <w:t xml:space="preserve"> </w:t>
        </w:r>
        <w:r w:rsidRPr="00027251">
          <w:rPr>
            <w:rStyle w:val="Hyperlink"/>
          </w:rPr>
          <w:t>Models</w:t>
        </w:r>
        <w:r>
          <w:rPr>
            <w:webHidden/>
          </w:rPr>
          <w:tab/>
        </w:r>
        <w:r>
          <w:rPr>
            <w:webHidden/>
          </w:rPr>
          <w:fldChar w:fldCharType="begin"/>
        </w:r>
        <w:r>
          <w:rPr>
            <w:webHidden/>
          </w:rPr>
          <w:instrText xml:space="preserve"> PAGEREF _Toc418761749 \h </w:instrText>
        </w:r>
        <w:r>
          <w:rPr>
            <w:webHidden/>
          </w:rPr>
        </w:r>
        <w:r>
          <w:rPr>
            <w:webHidden/>
          </w:rPr>
          <w:fldChar w:fldCharType="separate"/>
        </w:r>
        <w:r>
          <w:rPr>
            <w:webHidden/>
          </w:rPr>
          <w:t>15</w:t>
        </w:r>
        <w:r>
          <w:rPr>
            <w:webHidden/>
          </w:rPr>
          <w:fldChar w:fldCharType="end"/>
        </w:r>
      </w:hyperlink>
    </w:p>
    <w:p w14:paraId="403D5667" w14:textId="77777777" w:rsidR="001D2C90" w:rsidRDefault="001D2C90">
      <w:pPr>
        <w:pStyle w:val="TOC3"/>
        <w:rPr>
          <w:rFonts w:asciiTheme="minorHAnsi" w:hAnsiTheme="minorHAnsi" w:cstheme="minorBidi"/>
          <w:noProof/>
          <w:sz w:val="22"/>
          <w:lang w:eastAsia="en-US"/>
        </w:rPr>
      </w:pPr>
      <w:hyperlink w:anchor="_Toc418761750" w:history="1">
        <w:r w:rsidRPr="00027251">
          <w:rPr>
            <w:rStyle w:val="Hyperlink"/>
            <w:noProof/>
          </w:rPr>
          <w:t>6.1 Overview</w:t>
        </w:r>
        <w:r>
          <w:rPr>
            <w:noProof/>
            <w:webHidden/>
          </w:rPr>
          <w:tab/>
        </w:r>
        <w:r>
          <w:rPr>
            <w:noProof/>
            <w:webHidden/>
          </w:rPr>
          <w:fldChar w:fldCharType="begin"/>
        </w:r>
        <w:r>
          <w:rPr>
            <w:noProof/>
            <w:webHidden/>
          </w:rPr>
          <w:instrText xml:space="preserve"> PAGEREF _Toc418761750 \h </w:instrText>
        </w:r>
        <w:r>
          <w:rPr>
            <w:noProof/>
            <w:webHidden/>
          </w:rPr>
        </w:r>
        <w:r>
          <w:rPr>
            <w:noProof/>
            <w:webHidden/>
          </w:rPr>
          <w:fldChar w:fldCharType="separate"/>
        </w:r>
        <w:r>
          <w:rPr>
            <w:noProof/>
            <w:webHidden/>
          </w:rPr>
          <w:t>15</w:t>
        </w:r>
        <w:r>
          <w:rPr>
            <w:noProof/>
            <w:webHidden/>
          </w:rPr>
          <w:fldChar w:fldCharType="end"/>
        </w:r>
      </w:hyperlink>
    </w:p>
    <w:p w14:paraId="0C287487" w14:textId="77777777" w:rsidR="001D2C90" w:rsidRDefault="001D2C90">
      <w:pPr>
        <w:pStyle w:val="TOC3"/>
        <w:rPr>
          <w:rFonts w:asciiTheme="minorHAnsi" w:hAnsiTheme="minorHAnsi" w:cstheme="minorBidi"/>
          <w:noProof/>
          <w:sz w:val="22"/>
          <w:lang w:eastAsia="en-US"/>
        </w:rPr>
      </w:pPr>
      <w:hyperlink w:anchor="_Toc418761751" w:history="1">
        <w:r w:rsidRPr="00027251">
          <w:rPr>
            <w:rStyle w:val="Hyperlink"/>
            <w:noProof/>
          </w:rPr>
          <w:t>6.2 Datum</w:t>
        </w:r>
        <w:r>
          <w:rPr>
            <w:noProof/>
            <w:webHidden/>
          </w:rPr>
          <w:tab/>
        </w:r>
        <w:r>
          <w:rPr>
            <w:noProof/>
            <w:webHidden/>
          </w:rPr>
          <w:fldChar w:fldCharType="begin"/>
        </w:r>
        <w:r>
          <w:rPr>
            <w:noProof/>
            <w:webHidden/>
          </w:rPr>
          <w:instrText xml:space="preserve"> PAGEREF _Toc418761751 \h </w:instrText>
        </w:r>
        <w:r>
          <w:rPr>
            <w:noProof/>
            <w:webHidden/>
          </w:rPr>
        </w:r>
        <w:r>
          <w:rPr>
            <w:noProof/>
            <w:webHidden/>
          </w:rPr>
          <w:fldChar w:fldCharType="separate"/>
        </w:r>
        <w:r>
          <w:rPr>
            <w:noProof/>
            <w:webHidden/>
          </w:rPr>
          <w:t>15</w:t>
        </w:r>
        <w:r>
          <w:rPr>
            <w:noProof/>
            <w:webHidden/>
          </w:rPr>
          <w:fldChar w:fldCharType="end"/>
        </w:r>
      </w:hyperlink>
    </w:p>
    <w:p w14:paraId="070B20FC" w14:textId="77777777" w:rsidR="001D2C90" w:rsidRDefault="001D2C90">
      <w:pPr>
        <w:pStyle w:val="TOC3"/>
        <w:rPr>
          <w:rFonts w:asciiTheme="minorHAnsi" w:hAnsiTheme="minorHAnsi" w:cstheme="minorBidi"/>
          <w:noProof/>
          <w:sz w:val="22"/>
          <w:lang w:eastAsia="en-US"/>
        </w:rPr>
      </w:pPr>
      <w:hyperlink w:anchor="_Toc418761752" w:history="1">
        <w:r w:rsidRPr="00027251">
          <w:rPr>
            <w:rStyle w:val="Hyperlink"/>
            <w:noProof/>
          </w:rPr>
          <w:t>6.3 DataInProgress</w:t>
        </w:r>
        <w:r>
          <w:rPr>
            <w:noProof/>
            <w:webHidden/>
          </w:rPr>
          <w:tab/>
        </w:r>
        <w:r>
          <w:rPr>
            <w:noProof/>
            <w:webHidden/>
          </w:rPr>
          <w:fldChar w:fldCharType="begin"/>
        </w:r>
        <w:r>
          <w:rPr>
            <w:noProof/>
            <w:webHidden/>
          </w:rPr>
          <w:instrText xml:space="preserve"> PAGEREF _Toc418761752 \h </w:instrText>
        </w:r>
        <w:r>
          <w:rPr>
            <w:noProof/>
            <w:webHidden/>
          </w:rPr>
        </w:r>
        <w:r>
          <w:rPr>
            <w:noProof/>
            <w:webHidden/>
          </w:rPr>
          <w:fldChar w:fldCharType="separate"/>
        </w:r>
        <w:r>
          <w:rPr>
            <w:noProof/>
            <w:webHidden/>
          </w:rPr>
          <w:t>15</w:t>
        </w:r>
        <w:r>
          <w:rPr>
            <w:noProof/>
            <w:webHidden/>
          </w:rPr>
          <w:fldChar w:fldCharType="end"/>
        </w:r>
      </w:hyperlink>
    </w:p>
    <w:p w14:paraId="50FD1107" w14:textId="77777777" w:rsidR="001D2C90" w:rsidRDefault="001D2C90">
      <w:pPr>
        <w:pStyle w:val="TOC3"/>
        <w:rPr>
          <w:rFonts w:asciiTheme="minorHAnsi" w:hAnsiTheme="minorHAnsi" w:cstheme="minorBidi"/>
          <w:noProof/>
          <w:sz w:val="22"/>
          <w:lang w:eastAsia="en-US"/>
        </w:rPr>
      </w:pPr>
      <w:hyperlink w:anchor="_Toc418761753" w:history="1">
        <w:r w:rsidRPr="00027251">
          <w:rPr>
            <w:rStyle w:val="Hyperlink"/>
            <w:noProof/>
          </w:rPr>
          <w:t>6.4 User</w:t>
        </w:r>
        <w:r>
          <w:rPr>
            <w:noProof/>
            <w:webHidden/>
          </w:rPr>
          <w:tab/>
        </w:r>
        <w:r>
          <w:rPr>
            <w:noProof/>
            <w:webHidden/>
          </w:rPr>
          <w:fldChar w:fldCharType="begin"/>
        </w:r>
        <w:r>
          <w:rPr>
            <w:noProof/>
            <w:webHidden/>
          </w:rPr>
          <w:instrText xml:space="preserve"> PAGEREF _Toc418761753 \h </w:instrText>
        </w:r>
        <w:r>
          <w:rPr>
            <w:noProof/>
            <w:webHidden/>
          </w:rPr>
        </w:r>
        <w:r>
          <w:rPr>
            <w:noProof/>
            <w:webHidden/>
          </w:rPr>
          <w:fldChar w:fldCharType="separate"/>
        </w:r>
        <w:r>
          <w:rPr>
            <w:noProof/>
            <w:webHidden/>
          </w:rPr>
          <w:t>15</w:t>
        </w:r>
        <w:r>
          <w:rPr>
            <w:noProof/>
            <w:webHidden/>
          </w:rPr>
          <w:fldChar w:fldCharType="end"/>
        </w:r>
      </w:hyperlink>
    </w:p>
    <w:p w14:paraId="17831D33" w14:textId="5F7F7DCC" w:rsidR="001D2C90" w:rsidRDefault="001D2C90">
      <w:pPr>
        <w:pStyle w:val="TOC2"/>
        <w:rPr>
          <w:rFonts w:asciiTheme="minorHAnsi" w:hAnsiTheme="minorHAnsi" w:cstheme="minorBidi"/>
          <w:b w:val="0"/>
          <w:sz w:val="22"/>
          <w:lang w:eastAsia="en-US"/>
        </w:rPr>
      </w:pPr>
      <w:hyperlink w:anchor="_Toc418761754" w:history="1">
        <w:r w:rsidRPr="00027251">
          <w:rPr>
            <w:rStyle w:val="Hyperlink"/>
          </w:rPr>
          <w:t>7.</w:t>
        </w:r>
        <w:r>
          <w:rPr>
            <w:rFonts w:asciiTheme="minorHAnsi" w:hAnsiTheme="minorHAnsi" w:cstheme="minorBidi"/>
            <w:b w:val="0"/>
            <w:sz w:val="22"/>
            <w:lang w:eastAsia="en-US"/>
          </w:rPr>
          <w:t xml:space="preserve"> </w:t>
        </w:r>
        <w:r w:rsidRPr="00027251">
          <w:rPr>
            <w:rStyle w:val="Hyperlink"/>
          </w:rPr>
          <w:t>Controllers</w:t>
        </w:r>
        <w:r>
          <w:rPr>
            <w:webHidden/>
          </w:rPr>
          <w:tab/>
        </w:r>
        <w:r>
          <w:rPr>
            <w:webHidden/>
          </w:rPr>
          <w:fldChar w:fldCharType="begin"/>
        </w:r>
        <w:r>
          <w:rPr>
            <w:webHidden/>
          </w:rPr>
          <w:instrText xml:space="preserve"> PAGEREF _Toc418761754 \h </w:instrText>
        </w:r>
        <w:r>
          <w:rPr>
            <w:webHidden/>
          </w:rPr>
        </w:r>
        <w:r>
          <w:rPr>
            <w:webHidden/>
          </w:rPr>
          <w:fldChar w:fldCharType="separate"/>
        </w:r>
        <w:r>
          <w:rPr>
            <w:webHidden/>
          </w:rPr>
          <w:t>16</w:t>
        </w:r>
        <w:r>
          <w:rPr>
            <w:webHidden/>
          </w:rPr>
          <w:fldChar w:fldCharType="end"/>
        </w:r>
      </w:hyperlink>
    </w:p>
    <w:p w14:paraId="1C03F756" w14:textId="77777777" w:rsidR="001D2C90" w:rsidRDefault="001D2C90">
      <w:pPr>
        <w:pStyle w:val="TOC3"/>
        <w:rPr>
          <w:rFonts w:asciiTheme="minorHAnsi" w:hAnsiTheme="minorHAnsi" w:cstheme="minorBidi"/>
          <w:noProof/>
          <w:sz w:val="22"/>
          <w:lang w:eastAsia="en-US"/>
        </w:rPr>
      </w:pPr>
      <w:hyperlink w:anchor="_Toc418761755" w:history="1">
        <w:r w:rsidRPr="00027251">
          <w:rPr>
            <w:rStyle w:val="Hyperlink"/>
            <w:noProof/>
          </w:rPr>
          <w:t>7.1 Overview</w:t>
        </w:r>
        <w:r>
          <w:rPr>
            <w:noProof/>
            <w:webHidden/>
          </w:rPr>
          <w:tab/>
        </w:r>
        <w:r>
          <w:rPr>
            <w:noProof/>
            <w:webHidden/>
          </w:rPr>
          <w:fldChar w:fldCharType="begin"/>
        </w:r>
        <w:r>
          <w:rPr>
            <w:noProof/>
            <w:webHidden/>
          </w:rPr>
          <w:instrText xml:space="preserve"> PAGEREF _Toc418761755 \h </w:instrText>
        </w:r>
        <w:r>
          <w:rPr>
            <w:noProof/>
            <w:webHidden/>
          </w:rPr>
        </w:r>
        <w:r>
          <w:rPr>
            <w:noProof/>
            <w:webHidden/>
          </w:rPr>
          <w:fldChar w:fldCharType="separate"/>
        </w:r>
        <w:r>
          <w:rPr>
            <w:noProof/>
            <w:webHidden/>
          </w:rPr>
          <w:t>16</w:t>
        </w:r>
        <w:r>
          <w:rPr>
            <w:noProof/>
            <w:webHidden/>
          </w:rPr>
          <w:fldChar w:fldCharType="end"/>
        </w:r>
      </w:hyperlink>
    </w:p>
    <w:p w14:paraId="5F344E7F" w14:textId="77777777" w:rsidR="001D2C90" w:rsidRDefault="001D2C90">
      <w:pPr>
        <w:pStyle w:val="TOC3"/>
        <w:rPr>
          <w:rFonts w:asciiTheme="minorHAnsi" w:hAnsiTheme="minorHAnsi" w:cstheme="minorBidi"/>
          <w:noProof/>
          <w:sz w:val="22"/>
          <w:lang w:eastAsia="en-US"/>
        </w:rPr>
      </w:pPr>
      <w:hyperlink w:anchor="_Toc418761756" w:history="1">
        <w:r w:rsidRPr="00027251">
          <w:rPr>
            <w:rStyle w:val="Hyperlink"/>
            <w:noProof/>
          </w:rPr>
          <w:t>7.2 AppController</w:t>
        </w:r>
        <w:r>
          <w:rPr>
            <w:noProof/>
            <w:webHidden/>
          </w:rPr>
          <w:tab/>
        </w:r>
        <w:r>
          <w:rPr>
            <w:noProof/>
            <w:webHidden/>
          </w:rPr>
          <w:fldChar w:fldCharType="begin"/>
        </w:r>
        <w:r>
          <w:rPr>
            <w:noProof/>
            <w:webHidden/>
          </w:rPr>
          <w:instrText xml:space="preserve"> PAGEREF _Toc418761756 \h </w:instrText>
        </w:r>
        <w:r>
          <w:rPr>
            <w:noProof/>
            <w:webHidden/>
          </w:rPr>
        </w:r>
        <w:r>
          <w:rPr>
            <w:noProof/>
            <w:webHidden/>
          </w:rPr>
          <w:fldChar w:fldCharType="separate"/>
        </w:r>
        <w:r>
          <w:rPr>
            <w:noProof/>
            <w:webHidden/>
          </w:rPr>
          <w:t>16</w:t>
        </w:r>
        <w:r>
          <w:rPr>
            <w:noProof/>
            <w:webHidden/>
          </w:rPr>
          <w:fldChar w:fldCharType="end"/>
        </w:r>
      </w:hyperlink>
    </w:p>
    <w:p w14:paraId="74B43713"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57" w:history="1">
        <w:r w:rsidRPr="00027251">
          <w:rPr>
            <w:rStyle w:val="Hyperlink"/>
            <w:noProof/>
          </w:rPr>
          <w:t>7.2.1 Interactions</w:t>
        </w:r>
        <w:r>
          <w:rPr>
            <w:noProof/>
            <w:webHidden/>
          </w:rPr>
          <w:tab/>
        </w:r>
        <w:r>
          <w:rPr>
            <w:noProof/>
            <w:webHidden/>
          </w:rPr>
          <w:fldChar w:fldCharType="begin"/>
        </w:r>
        <w:r>
          <w:rPr>
            <w:noProof/>
            <w:webHidden/>
          </w:rPr>
          <w:instrText xml:space="preserve"> PAGEREF _Toc418761757 \h </w:instrText>
        </w:r>
        <w:r>
          <w:rPr>
            <w:noProof/>
            <w:webHidden/>
          </w:rPr>
        </w:r>
        <w:r>
          <w:rPr>
            <w:noProof/>
            <w:webHidden/>
          </w:rPr>
          <w:fldChar w:fldCharType="separate"/>
        </w:r>
        <w:r>
          <w:rPr>
            <w:noProof/>
            <w:webHidden/>
          </w:rPr>
          <w:t>16</w:t>
        </w:r>
        <w:r>
          <w:rPr>
            <w:noProof/>
            <w:webHidden/>
          </w:rPr>
          <w:fldChar w:fldCharType="end"/>
        </w:r>
      </w:hyperlink>
    </w:p>
    <w:p w14:paraId="40B1C50B"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58" w:history="1">
        <w:r w:rsidRPr="00027251">
          <w:rPr>
            <w:rStyle w:val="Hyperlink"/>
            <w:noProof/>
          </w:rPr>
          <w:t>7.2.2 Views Associated</w:t>
        </w:r>
        <w:r>
          <w:rPr>
            <w:noProof/>
            <w:webHidden/>
          </w:rPr>
          <w:tab/>
        </w:r>
        <w:r>
          <w:rPr>
            <w:noProof/>
            <w:webHidden/>
          </w:rPr>
          <w:fldChar w:fldCharType="begin"/>
        </w:r>
        <w:r>
          <w:rPr>
            <w:noProof/>
            <w:webHidden/>
          </w:rPr>
          <w:instrText xml:space="preserve"> PAGEREF _Toc418761758 \h </w:instrText>
        </w:r>
        <w:r>
          <w:rPr>
            <w:noProof/>
            <w:webHidden/>
          </w:rPr>
        </w:r>
        <w:r>
          <w:rPr>
            <w:noProof/>
            <w:webHidden/>
          </w:rPr>
          <w:fldChar w:fldCharType="separate"/>
        </w:r>
        <w:r>
          <w:rPr>
            <w:noProof/>
            <w:webHidden/>
          </w:rPr>
          <w:t>16</w:t>
        </w:r>
        <w:r>
          <w:rPr>
            <w:noProof/>
            <w:webHidden/>
          </w:rPr>
          <w:fldChar w:fldCharType="end"/>
        </w:r>
      </w:hyperlink>
    </w:p>
    <w:p w14:paraId="7EE11B79"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59" w:history="1">
        <w:r w:rsidRPr="00027251">
          <w:rPr>
            <w:rStyle w:val="Hyperlink"/>
            <w:noProof/>
          </w:rPr>
          <w:t>7.2.3 Functions</w:t>
        </w:r>
        <w:r>
          <w:rPr>
            <w:noProof/>
            <w:webHidden/>
          </w:rPr>
          <w:tab/>
        </w:r>
        <w:r>
          <w:rPr>
            <w:noProof/>
            <w:webHidden/>
          </w:rPr>
          <w:fldChar w:fldCharType="begin"/>
        </w:r>
        <w:r>
          <w:rPr>
            <w:noProof/>
            <w:webHidden/>
          </w:rPr>
          <w:instrText xml:space="preserve"> PAGEREF _Toc418761759 \h </w:instrText>
        </w:r>
        <w:r>
          <w:rPr>
            <w:noProof/>
            <w:webHidden/>
          </w:rPr>
        </w:r>
        <w:r>
          <w:rPr>
            <w:noProof/>
            <w:webHidden/>
          </w:rPr>
          <w:fldChar w:fldCharType="separate"/>
        </w:r>
        <w:r>
          <w:rPr>
            <w:noProof/>
            <w:webHidden/>
          </w:rPr>
          <w:t>16</w:t>
        </w:r>
        <w:r>
          <w:rPr>
            <w:noProof/>
            <w:webHidden/>
          </w:rPr>
          <w:fldChar w:fldCharType="end"/>
        </w:r>
      </w:hyperlink>
    </w:p>
    <w:p w14:paraId="1CE7E10D" w14:textId="77777777" w:rsidR="001D2C90" w:rsidRDefault="001D2C90">
      <w:pPr>
        <w:pStyle w:val="TOC3"/>
        <w:rPr>
          <w:rFonts w:asciiTheme="minorHAnsi" w:hAnsiTheme="minorHAnsi" w:cstheme="minorBidi"/>
          <w:noProof/>
          <w:sz w:val="22"/>
          <w:lang w:eastAsia="en-US"/>
        </w:rPr>
      </w:pPr>
      <w:hyperlink w:anchor="_Toc418761760" w:history="1">
        <w:r w:rsidRPr="00027251">
          <w:rPr>
            <w:rStyle w:val="Hyperlink"/>
            <w:noProof/>
          </w:rPr>
          <w:t>7.3 PagesController</w:t>
        </w:r>
        <w:r>
          <w:rPr>
            <w:noProof/>
            <w:webHidden/>
          </w:rPr>
          <w:tab/>
        </w:r>
        <w:r>
          <w:rPr>
            <w:noProof/>
            <w:webHidden/>
          </w:rPr>
          <w:fldChar w:fldCharType="begin"/>
        </w:r>
        <w:r>
          <w:rPr>
            <w:noProof/>
            <w:webHidden/>
          </w:rPr>
          <w:instrText xml:space="preserve"> PAGEREF _Toc418761760 \h </w:instrText>
        </w:r>
        <w:r>
          <w:rPr>
            <w:noProof/>
            <w:webHidden/>
          </w:rPr>
        </w:r>
        <w:r>
          <w:rPr>
            <w:noProof/>
            <w:webHidden/>
          </w:rPr>
          <w:fldChar w:fldCharType="separate"/>
        </w:r>
        <w:r>
          <w:rPr>
            <w:noProof/>
            <w:webHidden/>
          </w:rPr>
          <w:t>16</w:t>
        </w:r>
        <w:r>
          <w:rPr>
            <w:noProof/>
            <w:webHidden/>
          </w:rPr>
          <w:fldChar w:fldCharType="end"/>
        </w:r>
      </w:hyperlink>
    </w:p>
    <w:p w14:paraId="06B17F60"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61" w:history="1">
        <w:r w:rsidRPr="00027251">
          <w:rPr>
            <w:rStyle w:val="Hyperlink"/>
            <w:noProof/>
          </w:rPr>
          <w:t>7.3.1 Interactions</w:t>
        </w:r>
        <w:r>
          <w:rPr>
            <w:noProof/>
            <w:webHidden/>
          </w:rPr>
          <w:tab/>
        </w:r>
        <w:r>
          <w:rPr>
            <w:noProof/>
            <w:webHidden/>
          </w:rPr>
          <w:fldChar w:fldCharType="begin"/>
        </w:r>
        <w:r>
          <w:rPr>
            <w:noProof/>
            <w:webHidden/>
          </w:rPr>
          <w:instrText xml:space="preserve"> PAGEREF _Toc418761761 \h </w:instrText>
        </w:r>
        <w:r>
          <w:rPr>
            <w:noProof/>
            <w:webHidden/>
          </w:rPr>
        </w:r>
        <w:r>
          <w:rPr>
            <w:noProof/>
            <w:webHidden/>
          </w:rPr>
          <w:fldChar w:fldCharType="separate"/>
        </w:r>
        <w:r>
          <w:rPr>
            <w:noProof/>
            <w:webHidden/>
          </w:rPr>
          <w:t>16</w:t>
        </w:r>
        <w:r>
          <w:rPr>
            <w:noProof/>
            <w:webHidden/>
          </w:rPr>
          <w:fldChar w:fldCharType="end"/>
        </w:r>
      </w:hyperlink>
    </w:p>
    <w:p w14:paraId="62703C92"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62" w:history="1">
        <w:r w:rsidRPr="00027251">
          <w:rPr>
            <w:rStyle w:val="Hyperlink"/>
            <w:noProof/>
          </w:rPr>
          <w:t>7.3.2 Views Associated</w:t>
        </w:r>
        <w:r>
          <w:rPr>
            <w:noProof/>
            <w:webHidden/>
          </w:rPr>
          <w:tab/>
        </w:r>
        <w:r>
          <w:rPr>
            <w:noProof/>
            <w:webHidden/>
          </w:rPr>
          <w:fldChar w:fldCharType="begin"/>
        </w:r>
        <w:r>
          <w:rPr>
            <w:noProof/>
            <w:webHidden/>
          </w:rPr>
          <w:instrText xml:space="preserve"> PAGEREF _Toc418761762 \h </w:instrText>
        </w:r>
        <w:r>
          <w:rPr>
            <w:noProof/>
            <w:webHidden/>
          </w:rPr>
        </w:r>
        <w:r>
          <w:rPr>
            <w:noProof/>
            <w:webHidden/>
          </w:rPr>
          <w:fldChar w:fldCharType="separate"/>
        </w:r>
        <w:r>
          <w:rPr>
            <w:noProof/>
            <w:webHidden/>
          </w:rPr>
          <w:t>16</w:t>
        </w:r>
        <w:r>
          <w:rPr>
            <w:noProof/>
            <w:webHidden/>
          </w:rPr>
          <w:fldChar w:fldCharType="end"/>
        </w:r>
      </w:hyperlink>
    </w:p>
    <w:p w14:paraId="06D09DCF"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63" w:history="1">
        <w:r w:rsidRPr="00027251">
          <w:rPr>
            <w:rStyle w:val="Hyperlink"/>
            <w:noProof/>
          </w:rPr>
          <w:t>7.3.3 Functions</w:t>
        </w:r>
        <w:r>
          <w:rPr>
            <w:noProof/>
            <w:webHidden/>
          </w:rPr>
          <w:tab/>
        </w:r>
        <w:r>
          <w:rPr>
            <w:noProof/>
            <w:webHidden/>
          </w:rPr>
          <w:fldChar w:fldCharType="begin"/>
        </w:r>
        <w:r>
          <w:rPr>
            <w:noProof/>
            <w:webHidden/>
          </w:rPr>
          <w:instrText xml:space="preserve"> PAGEREF _Toc418761763 \h </w:instrText>
        </w:r>
        <w:r>
          <w:rPr>
            <w:noProof/>
            <w:webHidden/>
          </w:rPr>
        </w:r>
        <w:r>
          <w:rPr>
            <w:noProof/>
            <w:webHidden/>
          </w:rPr>
          <w:fldChar w:fldCharType="separate"/>
        </w:r>
        <w:r>
          <w:rPr>
            <w:noProof/>
            <w:webHidden/>
          </w:rPr>
          <w:t>17</w:t>
        </w:r>
        <w:r>
          <w:rPr>
            <w:noProof/>
            <w:webHidden/>
          </w:rPr>
          <w:fldChar w:fldCharType="end"/>
        </w:r>
      </w:hyperlink>
    </w:p>
    <w:p w14:paraId="0C42CFD7" w14:textId="77777777" w:rsidR="001D2C90" w:rsidRDefault="001D2C90">
      <w:pPr>
        <w:pStyle w:val="TOC3"/>
        <w:rPr>
          <w:rFonts w:asciiTheme="minorHAnsi" w:hAnsiTheme="minorHAnsi" w:cstheme="minorBidi"/>
          <w:noProof/>
          <w:sz w:val="22"/>
          <w:lang w:eastAsia="en-US"/>
        </w:rPr>
      </w:pPr>
      <w:hyperlink w:anchor="_Toc418761764" w:history="1">
        <w:r w:rsidRPr="00027251">
          <w:rPr>
            <w:rStyle w:val="Hyperlink"/>
            <w:noProof/>
          </w:rPr>
          <w:t>7.4 AdminPanelController</w:t>
        </w:r>
        <w:r>
          <w:rPr>
            <w:noProof/>
            <w:webHidden/>
          </w:rPr>
          <w:tab/>
        </w:r>
        <w:r>
          <w:rPr>
            <w:noProof/>
            <w:webHidden/>
          </w:rPr>
          <w:fldChar w:fldCharType="begin"/>
        </w:r>
        <w:r>
          <w:rPr>
            <w:noProof/>
            <w:webHidden/>
          </w:rPr>
          <w:instrText xml:space="preserve"> PAGEREF _Toc418761764 \h </w:instrText>
        </w:r>
        <w:r>
          <w:rPr>
            <w:noProof/>
            <w:webHidden/>
          </w:rPr>
        </w:r>
        <w:r>
          <w:rPr>
            <w:noProof/>
            <w:webHidden/>
          </w:rPr>
          <w:fldChar w:fldCharType="separate"/>
        </w:r>
        <w:r>
          <w:rPr>
            <w:noProof/>
            <w:webHidden/>
          </w:rPr>
          <w:t>17</w:t>
        </w:r>
        <w:r>
          <w:rPr>
            <w:noProof/>
            <w:webHidden/>
          </w:rPr>
          <w:fldChar w:fldCharType="end"/>
        </w:r>
      </w:hyperlink>
    </w:p>
    <w:p w14:paraId="7A2C2313"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65" w:history="1">
        <w:r w:rsidRPr="00027251">
          <w:rPr>
            <w:rStyle w:val="Hyperlink"/>
            <w:noProof/>
          </w:rPr>
          <w:t>7.4.1 Interactions</w:t>
        </w:r>
        <w:r>
          <w:rPr>
            <w:noProof/>
            <w:webHidden/>
          </w:rPr>
          <w:tab/>
        </w:r>
        <w:r>
          <w:rPr>
            <w:noProof/>
            <w:webHidden/>
          </w:rPr>
          <w:fldChar w:fldCharType="begin"/>
        </w:r>
        <w:r>
          <w:rPr>
            <w:noProof/>
            <w:webHidden/>
          </w:rPr>
          <w:instrText xml:space="preserve"> PAGEREF _Toc418761765 \h </w:instrText>
        </w:r>
        <w:r>
          <w:rPr>
            <w:noProof/>
            <w:webHidden/>
          </w:rPr>
        </w:r>
        <w:r>
          <w:rPr>
            <w:noProof/>
            <w:webHidden/>
          </w:rPr>
          <w:fldChar w:fldCharType="separate"/>
        </w:r>
        <w:r>
          <w:rPr>
            <w:noProof/>
            <w:webHidden/>
          </w:rPr>
          <w:t>17</w:t>
        </w:r>
        <w:r>
          <w:rPr>
            <w:noProof/>
            <w:webHidden/>
          </w:rPr>
          <w:fldChar w:fldCharType="end"/>
        </w:r>
      </w:hyperlink>
    </w:p>
    <w:p w14:paraId="0A4A840B"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66" w:history="1">
        <w:r w:rsidRPr="00027251">
          <w:rPr>
            <w:rStyle w:val="Hyperlink"/>
            <w:noProof/>
          </w:rPr>
          <w:t>7.4.2 Views Associated</w:t>
        </w:r>
        <w:r>
          <w:rPr>
            <w:noProof/>
            <w:webHidden/>
          </w:rPr>
          <w:tab/>
        </w:r>
        <w:r>
          <w:rPr>
            <w:noProof/>
            <w:webHidden/>
          </w:rPr>
          <w:fldChar w:fldCharType="begin"/>
        </w:r>
        <w:r>
          <w:rPr>
            <w:noProof/>
            <w:webHidden/>
          </w:rPr>
          <w:instrText xml:space="preserve"> PAGEREF _Toc418761766 \h </w:instrText>
        </w:r>
        <w:r>
          <w:rPr>
            <w:noProof/>
            <w:webHidden/>
          </w:rPr>
        </w:r>
        <w:r>
          <w:rPr>
            <w:noProof/>
            <w:webHidden/>
          </w:rPr>
          <w:fldChar w:fldCharType="separate"/>
        </w:r>
        <w:r>
          <w:rPr>
            <w:noProof/>
            <w:webHidden/>
          </w:rPr>
          <w:t>17</w:t>
        </w:r>
        <w:r>
          <w:rPr>
            <w:noProof/>
            <w:webHidden/>
          </w:rPr>
          <w:fldChar w:fldCharType="end"/>
        </w:r>
      </w:hyperlink>
    </w:p>
    <w:p w14:paraId="67B8624D"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67" w:history="1">
        <w:r w:rsidRPr="00027251">
          <w:rPr>
            <w:rStyle w:val="Hyperlink"/>
            <w:noProof/>
          </w:rPr>
          <w:t>7.4.3 Functions</w:t>
        </w:r>
        <w:r>
          <w:rPr>
            <w:noProof/>
            <w:webHidden/>
          </w:rPr>
          <w:tab/>
        </w:r>
        <w:r>
          <w:rPr>
            <w:noProof/>
            <w:webHidden/>
          </w:rPr>
          <w:fldChar w:fldCharType="begin"/>
        </w:r>
        <w:r>
          <w:rPr>
            <w:noProof/>
            <w:webHidden/>
          </w:rPr>
          <w:instrText xml:space="preserve"> PAGEREF _Toc418761767 \h </w:instrText>
        </w:r>
        <w:r>
          <w:rPr>
            <w:noProof/>
            <w:webHidden/>
          </w:rPr>
        </w:r>
        <w:r>
          <w:rPr>
            <w:noProof/>
            <w:webHidden/>
          </w:rPr>
          <w:fldChar w:fldCharType="separate"/>
        </w:r>
        <w:r>
          <w:rPr>
            <w:noProof/>
            <w:webHidden/>
          </w:rPr>
          <w:t>17</w:t>
        </w:r>
        <w:r>
          <w:rPr>
            <w:noProof/>
            <w:webHidden/>
          </w:rPr>
          <w:fldChar w:fldCharType="end"/>
        </w:r>
      </w:hyperlink>
    </w:p>
    <w:p w14:paraId="27A008AE" w14:textId="77777777" w:rsidR="001D2C90" w:rsidRDefault="001D2C90">
      <w:pPr>
        <w:pStyle w:val="TOC3"/>
        <w:rPr>
          <w:rFonts w:asciiTheme="minorHAnsi" w:hAnsiTheme="minorHAnsi" w:cstheme="minorBidi"/>
          <w:noProof/>
          <w:sz w:val="22"/>
          <w:lang w:eastAsia="en-US"/>
        </w:rPr>
      </w:pPr>
      <w:hyperlink w:anchor="_Toc418761768" w:history="1">
        <w:r w:rsidRPr="00027251">
          <w:rPr>
            <w:rStyle w:val="Hyperlink"/>
            <w:noProof/>
          </w:rPr>
          <w:t>7.5 UploadsController</w:t>
        </w:r>
        <w:r>
          <w:rPr>
            <w:noProof/>
            <w:webHidden/>
          </w:rPr>
          <w:tab/>
        </w:r>
        <w:r>
          <w:rPr>
            <w:noProof/>
            <w:webHidden/>
          </w:rPr>
          <w:fldChar w:fldCharType="begin"/>
        </w:r>
        <w:r>
          <w:rPr>
            <w:noProof/>
            <w:webHidden/>
          </w:rPr>
          <w:instrText xml:space="preserve"> PAGEREF _Toc418761768 \h </w:instrText>
        </w:r>
        <w:r>
          <w:rPr>
            <w:noProof/>
            <w:webHidden/>
          </w:rPr>
        </w:r>
        <w:r>
          <w:rPr>
            <w:noProof/>
            <w:webHidden/>
          </w:rPr>
          <w:fldChar w:fldCharType="separate"/>
        </w:r>
        <w:r>
          <w:rPr>
            <w:noProof/>
            <w:webHidden/>
          </w:rPr>
          <w:t>17</w:t>
        </w:r>
        <w:r>
          <w:rPr>
            <w:noProof/>
            <w:webHidden/>
          </w:rPr>
          <w:fldChar w:fldCharType="end"/>
        </w:r>
      </w:hyperlink>
    </w:p>
    <w:p w14:paraId="4179B37B"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69" w:history="1">
        <w:r w:rsidRPr="00027251">
          <w:rPr>
            <w:rStyle w:val="Hyperlink"/>
            <w:noProof/>
          </w:rPr>
          <w:t>7.5.1 Interactions</w:t>
        </w:r>
        <w:r>
          <w:rPr>
            <w:noProof/>
            <w:webHidden/>
          </w:rPr>
          <w:tab/>
        </w:r>
        <w:r>
          <w:rPr>
            <w:noProof/>
            <w:webHidden/>
          </w:rPr>
          <w:fldChar w:fldCharType="begin"/>
        </w:r>
        <w:r>
          <w:rPr>
            <w:noProof/>
            <w:webHidden/>
          </w:rPr>
          <w:instrText xml:space="preserve"> PAGEREF _Toc418761769 \h </w:instrText>
        </w:r>
        <w:r>
          <w:rPr>
            <w:noProof/>
            <w:webHidden/>
          </w:rPr>
        </w:r>
        <w:r>
          <w:rPr>
            <w:noProof/>
            <w:webHidden/>
          </w:rPr>
          <w:fldChar w:fldCharType="separate"/>
        </w:r>
        <w:r>
          <w:rPr>
            <w:noProof/>
            <w:webHidden/>
          </w:rPr>
          <w:t>17</w:t>
        </w:r>
        <w:r>
          <w:rPr>
            <w:noProof/>
            <w:webHidden/>
          </w:rPr>
          <w:fldChar w:fldCharType="end"/>
        </w:r>
      </w:hyperlink>
    </w:p>
    <w:p w14:paraId="74E75F54"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70" w:history="1">
        <w:r w:rsidRPr="00027251">
          <w:rPr>
            <w:rStyle w:val="Hyperlink"/>
            <w:noProof/>
          </w:rPr>
          <w:t>7.5.2 Views Associated</w:t>
        </w:r>
        <w:r>
          <w:rPr>
            <w:noProof/>
            <w:webHidden/>
          </w:rPr>
          <w:tab/>
        </w:r>
        <w:r>
          <w:rPr>
            <w:noProof/>
            <w:webHidden/>
          </w:rPr>
          <w:fldChar w:fldCharType="begin"/>
        </w:r>
        <w:r>
          <w:rPr>
            <w:noProof/>
            <w:webHidden/>
          </w:rPr>
          <w:instrText xml:space="preserve"> PAGEREF _Toc418761770 \h </w:instrText>
        </w:r>
        <w:r>
          <w:rPr>
            <w:noProof/>
            <w:webHidden/>
          </w:rPr>
        </w:r>
        <w:r>
          <w:rPr>
            <w:noProof/>
            <w:webHidden/>
          </w:rPr>
          <w:fldChar w:fldCharType="separate"/>
        </w:r>
        <w:r>
          <w:rPr>
            <w:noProof/>
            <w:webHidden/>
          </w:rPr>
          <w:t>17</w:t>
        </w:r>
        <w:r>
          <w:rPr>
            <w:noProof/>
            <w:webHidden/>
          </w:rPr>
          <w:fldChar w:fldCharType="end"/>
        </w:r>
      </w:hyperlink>
    </w:p>
    <w:p w14:paraId="6B411E10"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71" w:history="1">
        <w:r w:rsidRPr="00027251">
          <w:rPr>
            <w:rStyle w:val="Hyperlink"/>
            <w:noProof/>
          </w:rPr>
          <w:t>7.5.3 Functions</w:t>
        </w:r>
        <w:r>
          <w:rPr>
            <w:noProof/>
            <w:webHidden/>
          </w:rPr>
          <w:tab/>
        </w:r>
        <w:r>
          <w:rPr>
            <w:noProof/>
            <w:webHidden/>
          </w:rPr>
          <w:fldChar w:fldCharType="begin"/>
        </w:r>
        <w:r>
          <w:rPr>
            <w:noProof/>
            <w:webHidden/>
          </w:rPr>
          <w:instrText xml:space="preserve"> PAGEREF _Toc418761771 \h </w:instrText>
        </w:r>
        <w:r>
          <w:rPr>
            <w:noProof/>
            <w:webHidden/>
          </w:rPr>
        </w:r>
        <w:r>
          <w:rPr>
            <w:noProof/>
            <w:webHidden/>
          </w:rPr>
          <w:fldChar w:fldCharType="separate"/>
        </w:r>
        <w:r>
          <w:rPr>
            <w:noProof/>
            <w:webHidden/>
          </w:rPr>
          <w:t>18</w:t>
        </w:r>
        <w:r>
          <w:rPr>
            <w:noProof/>
            <w:webHidden/>
          </w:rPr>
          <w:fldChar w:fldCharType="end"/>
        </w:r>
      </w:hyperlink>
    </w:p>
    <w:p w14:paraId="3C2B3217" w14:textId="77777777" w:rsidR="001D2C90" w:rsidRDefault="001D2C90">
      <w:pPr>
        <w:pStyle w:val="TOC3"/>
        <w:rPr>
          <w:rFonts w:asciiTheme="minorHAnsi" w:hAnsiTheme="minorHAnsi" w:cstheme="minorBidi"/>
          <w:noProof/>
          <w:sz w:val="22"/>
          <w:lang w:eastAsia="en-US"/>
        </w:rPr>
      </w:pPr>
      <w:hyperlink w:anchor="_Toc418761772" w:history="1">
        <w:r w:rsidRPr="00027251">
          <w:rPr>
            <w:rStyle w:val="Hyperlink"/>
            <w:noProof/>
          </w:rPr>
          <w:t>7.6 DownloadController</w:t>
        </w:r>
        <w:r>
          <w:rPr>
            <w:noProof/>
            <w:webHidden/>
          </w:rPr>
          <w:tab/>
        </w:r>
        <w:r>
          <w:rPr>
            <w:noProof/>
            <w:webHidden/>
          </w:rPr>
          <w:fldChar w:fldCharType="begin"/>
        </w:r>
        <w:r>
          <w:rPr>
            <w:noProof/>
            <w:webHidden/>
          </w:rPr>
          <w:instrText xml:space="preserve"> PAGEREF _Toc418761772 \h </w:instrText>
        </w:r>
        <w:r>
          <w:rPr>
            <w:noProof/>
            <w:webHidden/>
          </w:rPr>
        </w:r>
        <w:r>
          <w:rPr>
            <w:noProof/>
            <w:webHidden/>
          </w:rPr>
          <w:fldChar w:fldCharType="separate"/>
        </w:r>
        <w:r>
          <w:rPr>
            <w:noProof/>
            <w:webHidden/>
          </w:rPr>
          <w:t>18</w:t>
        </w:r>
        <w:r>
          <w:rPr>
            <w:noProof/>
            <w:webHidden/>
          </w:rPr>
          <w:fldChar w:fldCharType="end"/>
        </w:r>
      </w:hyperlink>
    </w:p>
    <w:p w14:paraId="602D73F2"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73" w:history="1">
        <w:r w:rsidRPr="00027251">
          <w:rPr>
            <w:rStyle w:val="Hyperlink"/>
            <w:noProof/>
          </w:rPr>
          <w:t>7.6.1 Interactions</w:t>
        </w:r>
        <w:r>
          <w:rPr>
            <w:noProof/>
            <w:webHidden/>
          </w:rPr>
          <w:tab/>
        </w:r>
        <w:r>
          <w:rPr>
            <w:noProof/>
            <w:webHidden/>
          </w:rPr>
          <w:fldChar w:fldCharType="begin"/>
        </w:r>
        <w:r>
          <w:rPr>
            <w:noProof/>
            <w:webHidden/>
          </w:rPr>
          <w:instrText xml:space="preserve"> PAGEREF _Toc418761773 \h </w:instrText>
        </w:r>
        <w:r>
          <w:rPr>
            <w:noProof/>
            <w:webHidden/>
          </w:rPr>
        </w:r>
        <w:r>
          <w:rPr>
            <w:noProof/>
            <w:webHidden/>
          </w:rPr>
          <w:fldChar w:fldCharType="separate"/>
        </w:r>
        <w:r>
          <w:rPr>
            <w:noProof/>
            <w:webHidden/>
          </w:rPr>
          <w:t>18</w:t>
        </w:r>
        <w:r>
          <w:rPr>
            <w:noProof/>
            <w:webHidden/>
          </w:rPr>
          <w:fldChar w:fldCharType="end"/>
        </w:r>
      </w:hyperlink>
    </w:p>
    <w:p w14:paraId="4AC5F1B7"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74" w:history="1">
        <w:r w:rsidRPr="00027251">
          <w:rPr>
            <w:rStyle w:val="Hyperlink"/>
            <w:noProof/>
          </w:rPr>
          <w:t>7.6.2 Views Associated</w:t>
        </w:r>
        <w:r>
          <w:rPr>
            <w:noProof/>
            <w:webHidden/>
          </w:rPr>
          <w:tab/>
        </w:r>
        <w:r>
          <w:rPr>
            <w:noProof/>
            <w:webHidden/>
          </w:rPr>
          <w:fldChar w:fldCharType="begin"/>
        </w:r>
        <w:r>
          <w:rPr>
            <w:noProof/>
            <w:webHidden/>
          </w:rPr>
          <w:instrText xml:space="preserve"> PAGEREF _Toc418761774 \h </w:instrText>
        </w:r>
        <w:r>
          <w:rPr>
            <w:noProof/>
            <w:webHidden/>
          </w:rPr>
        </w:r>
        <w:r>
          <w:rPr>
            <w:noProof/>
            <w:webHidden/>
          </w:rPr>
          <w:fldChar w:fldCharType="separate"/>
        </w:r>
        <w:r>
          <w:rPr>
            <w:noProof/>
            <w:webHidden/>
          </w:rPr>
          <w:t>18</w:t>
        </w:r>
        <w:r>
          <w:rPr>
            <w:noProof/>
            <w:webHidden/>
          </w:rPr>
          <w:fldChar w:fldCharType="end"/>
        </w:r>
      </w:hyperlink>
    </w:p>
    <w:p w14:paraId="26D6DB6A"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75" w:history="1">
        <w:r w:rsidRPr="00027251">
          <w:rPr>
            <w:rStyle w:val="Hyperlink"/>
            <w:noProof/>
          </w:rPr>
          <w:t>7.6.3 Functions</w:t>
        </w:r>
        <w:r>
          <w:rPr>
            <w:noProof/>
            <w:webHidden/>
          </w:rPr>
          <w:tab/>
        </w:r>
        <w:r>
          <w:rPr>
            <w:noProof/>
            <w:webHidden/>
          </w:rPr>
          <w:fldChar w:fldCharType="begin"/>
        </w:r>
        <w:r>
          <w:rPr>
            <w:noProof/>
            <w:webHidden/>
          </w:rPr>
          <w:instrText xml:space="preserve"> PAGEREF _Toc418761775 \h </w:instrText>
        </w:r>
        <w:r>
          <w:rPr>
            <w:noProof/>
            <w:webHidden/>
          </w:rPr>
        </w:r>
        <w:r>
          <w:rPr>
            <w:noProof/>
            <w:webHidden/>
          </w:rPr>
          <w:fldChar w:fldCharType="separate"/>
        </w:r>
        <w:r>
          <w:rPr>
            <w:noProof/>
            <w:webHidden/>
          </w:rPr>
          <w:t>18</w:t>
        </w:r>
        <w:r>
          <w:rPr>
            <w:noProof/>
            <w:webHidden/>
          </w:rPr>
          <w:fldChar w:fldCharType="end"/>
        </w:r>
      </w:hyperlink>
    </w:p>
    <w:p w14:paraId="1BAC347F" w14:textId="77777777" w:rsidR="001D2C90" w:rsidRDefault="001D2C90">
      <w:pPr>
        <w:pStyle w:val="TOC3"/>
        <w:rPr>
          <w:rFonts w:asciiTheme="minorHAnsi" w:hAnsiTheme="minorHAnsi" w:cstheme="minorBidi"/>
          <w:noProof/>
          <w:sz w:val="22"/>
          <w:lang w:eastAsia="en-US"/>
        </w:rPr>
      </w:pPr>
      <w:hyperlink w:anchor="_Toc418761776" w:history="1">
        <w:r w:rsidRPr="00027251">
          <w:rPr>
            <w:rStyle w:val="Hyperlink"/>
            <w:noProof/>
          </w:rPr>
          <w:t>7.7 CaseEditsController</w:t>
        </w:r>
        <w:r>
          <w:rPr>
            <w:noProof/>
            <w:webHidden/>
          </w:rPr>
          <w:tab/>
        </w:r>
        <w:r>
          <w:rPr>
            <w:noProof/>
            <w:webHidden/>
          </w:rPr>
          <w:fldChar w:fldCharType="begin"/>
        </w:r>
        <w:r>
          <w:rPr>
            <w:noProof/>
            <w:webHidden/>
          </w:rPr>
          <w:instrText xml:space="preserve"> PAGEREF _Toc418761776 \h </w:instrText>
        </w:r>
        <w:r>
          <w:rPr>
            <w:noProof/>
            <w:webHidden/>
          </w:rPr>
        </w:r>
        <w:r>
          <w:rPr>
            <w:noProof/>
            <w:webHidden/>
          </w:rPr>
          <w:fldChar w:fldCharType="separate"/>
        </w:r>
        <w:r>
          <w:rPr>
            <w:noProof/>
            <w:webHidden/>
          </w:rPr>
          <w:t>18</w:t>
        </w:r>
        <w:r>
          <w:rPr>
            <w:noProof/>
            <w:webHidden/>
          </w:rPr>
          <w:fldChar w:fldCharType="end"/>
        </w:r>
      </w:hyperlink>
    </w:p>
    <w:p w14:paraId="3866AE73"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77" w:history="1">
        <w:r w:rsidRPr="00027251">
          <w:rPr>
            <w:rStyle w:val="Hyperlink"/>
            <w:noProof/>
          </w:rPr>
          <w:t>7.7.1 Interactions</w:t>
        </w:r>
        <w:r>
          <w:rPr>
            <w:noProof/>
            <w:webHidden/>
          </w:rPr>
          <w:tab/>
        </w:r>
        <w:r>
          <w:rPr>
            <w:noProof/>
            <w:webHidden/>
          </w:rPr>
          <w:fldChar w:fldCharType="begin"/>
        </w:r>
        <w:r>
          <w:rPr>
            <w:noProof/>
            <w:webHidden/>
          </w:rPr>
          <w:instrText xml:space="preserve"> PAGEREF _Toc418761777 \h </w:instrText>
        </w:r>
        <w:r>
          <w:rPr>
            <w:noProof/>
            <w:webHidden/>
          </w:rPr>
        </w:r>
        <w:r>
          <w:rPr>
            <w:noProof/>
            <w:webHidden/>
          </w:rPr>
          <w:fldChar w:fldCharType="separate"/>
        </w:r>
        <w:r>
          <w:rPr>
            <w:noProof/>
            <w:webHidden/>
          </w:rPr>
          <w:t>18</w:t>
        </w:r>
        <w:r>
          <w:rPr>
            <w:noProof/>
            <w:webHidden/>
          </w:rPr>
          <w:fldChar w:fldCharType="end"/>
        </w:r>
      </w:hyperlink>
    </w:p>
    <w:p w14:paraId="563F4219"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78" w:history="1">
        <w:r w:rsidRPr="00027251">
          <w:rPr>
            <w:rStyle w:val="Hyperlink"/>
            <w:noProof/>
          </w:rPr>
          <w:t>7.7.2 Views Associated</w:t>
        </w:r>
        <w:r>
          <w:rPr>
            <w:noProof/>
            <w:webHidden/>
          </w:rPr>
          <w:tab/>
        </w:r>
        <w:r>
          <w:rPr>
            <w:noProof/>
            <w:webHidden/>
          </w:rPr>
          <w:fldChar w:fldCharType="begin"/>
        </w:r>
        <w:r>
          <w:rPr>
            <w:noProof/>
            <w:webHidden/>
          </w:rPr>
          <w:instrText xml:space="preserve"> PAGEREF _Toc418761778 \h </w:instrText>
        </w:r>
        <w:r>
          <w:rPr>
            <w:noProof/>
            <w:webHidden/>
          </w:rPr>
        </w:r>
        <w:r>
          <w:rPr>
            <w:noProof/>
            <w:webHidden/>
          </w:rPr>
          <w:fldChar w:fldCharType="separate"/>
        </w:r>
        <w:r>
          <w:rPr>
            <w:noProof/>
            <w:webHidden/>
          </w:rPr>
          <w:t>18</w:t>
        </w:r>
        <w:r>
          <w:rPr>
            <w:noProof/>
            <w:webHidden/>
          </w:rPr>
          <w:fldChar w:fldCharType="end"/>
        </w:r>
      </w:hyperlink>
    </w:p>
    <w:p w14:paraId="53D7AE7E"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79" w:history="1">
        <w:r w:rsidRPr="00027251">
          <w:rPr>
            <w:rStyle w:val="Hyperlink"/>
            <w:noProof/>
          </w:rPr>
          <w:t>7.7.3 Functions</w:t>
        </w:r>
        <w:r>
          <w:rPr>
            <w:noProof/>
            <w:webHidden/>
          </w:rPr>
          <w:tab/>
        </w:r>
        <w:r>
          <w:rPr>
            <w:noProof/>
            <w:webHidden/>
          </w:rPr>
          <w:fldChar w:fldCharType="begin"/>
        </w:r>
        <w:r>
          <w:rPr>
            <w:noProof/>
            <w:webHidden/>
          </w:rPr>
          <w:instrText xml:space="preserve"> PAGEREF _Toc418761779 \h </w:instrText>
        </w:r>
        <w:r>
          <w:rPr>
            <w:noProof/>
            <w:webHidden/>
          </w:rPr>
        </w:r>
        <w:r>
          <w:rPr>
            <w:noProof/>
            <w:webHidden/>
          </w:rPr>
          <w:fldChar w:fldCharType="separate"/>
        </w:r>
        <w:r>
          <w:rPr>
            <w:noProof/>
            <w:webHidden/>
          </w:rPr>
          <w:t>19</w:t>
        </w:r>
        <w:r>
          <w:rPr>
            <w:noProof/>
            <w:webHidden/>
          </w:rPr>
          <w:fldChar w:fldCharType="end"/>
        </w:r>
      </w:hyperlink>
    </w:p>
    <w:p w14:paraId="144E09D1" w14:textId="77777777" w:rsidR="001D2C90" w:rsidRDefault="001D2C90">
      <w:pPr>
        <w:pStyle w:val="TOC3"/>
        <w:rPr>
          <w:rFonts w:asciiTheme="minorHAnsi" w:hAnsiTheme="minorHAnsi" w:cstheme="minorBidi"/>
          <w:noProof/>
          <w:sz w:val="22"/>
          <w:lang w:eastAsia="en-US"/>
        </w:rPr>
      </w:pPr>
      <w:hyperlink w:anchor="_Toc418761780" w:history="1">
        <w:r w:rsidRPr="00027251">
          <w:rPr>
            <w:rStyle w:val="Hyperlink"/>
            <w:noProof/>
          </w:rPr>
          <w:t>7.8 CaseReviewsController</w:t>
        </w:r>
        <w:r>
          <w:rPr>
            <w:noProof/>
            <w:webHidden/>
          </w:rPr>
          <w:tab/>
        </w:r>
        <w:r>
          <w:rPr>
            <w:noProof/>
            <w:webHidden/>
          </w:rPr>
          <w:fldChar w:fldCharType="begin"/>
        </w:r>
        <w:r>
          <w:rPr>
            <w:noProof/>
            <w:webHidden/>
          </w:rPr>
          <w:instrText xml:space="preserve"> PAGEREF _Toc418761780 \h </w:instrText>
        </w:r>
        <w:r>
          <w:rPr>
            <w:noProof/>
            <w:webHidden/>
          </w:rPr>
        </w:r>
        <w:r>
          <w:rPr>
            <w:noProof/>
            <w:webHidden/>
          </w:rPr>
          <w:fldChar w:fldCharType="separate"/>
        </w:r>
        <w:r>
          <w:rPr>
            <w:noProof/>
            <w:webHidden/>
          </w:rPr>
          <w:t>20</w:t>
        </w:r>
        <w:r>
          <w:rPr>
            <w:noProof/>
            <w:webHidden/>
          </w:rPr>
          <w:fldChar w:fldCharType="end"/>
        </w:r>
      </w:hyperlink>
    </w:p>
    <w:p w14:paraId="10DB5BF0"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81" w:history="1">
        <w:r w:rsidRPr="00027251">
          <w:rPr>
            <w:rStyle w:val="Hyperlink"/>
            <w:noProof/>
          </w:rPr>
          <w:t>7.8.1 Interactions</w:t>
        </w:r>
        <w:r>
          <w:rPr>
            <w:noProof/>
            <w:webHidden/>
          </w:rPr>
          <w:tab/>
        </w:r>
        <w:r>
          <w:rPr>
            <w:noProof/>
            <w:webHidden/>
          </w:rPr>
          <w:fldChar w:fldCharType="begin"/>
        </w:r>
        <w:r>
          <w:rPr>
            <w:noProof/>
            <w:webHidden/>
          </w:rPr>
          <w:instrText xml:space="preserve"> PAGEREF _Toc418761781 \h </w:instrText>
        </w:r>
        <w:r>
          <w:rPr>
            <w:noProof/>
            <w:webHidden/>
          </w:rPr>
        </w:r>
        <w:r>
          <w:rPr>
            <w:noProof/>
            <w:webHidden/>
          </w:rPr>
          <w:fldChar w:fldCharType="separate"/>
        </w:r>
        <w:r>
          <w:rPr>
            <w:noProof/>
            <w:webHidden/>
          </w:rPr>
          <w:t>20</w:t>
        </w:r>
        <w:r>
          <w:rPr>
            <w:noProof/>
            <w:webHidden/>
          </w:rPr>
          <w:fldChar w:fldCharType="end"/>
        </w:r>
      </w:hyperlink>
    </w:p>
    <w:p w14:paraId="4A62C4D4"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82" w:history="1">
        <w:r w:rsidRPr="00027251">
          <w:rPr>
            <w:rStyle w:val="Hyperlink"/>
            <w:noProof/>
          </w:rPr>
          <w:t>7.8.2 Views Associated</w:t>
        </w:r>
        <w:r>
          <w:rPr>
            <w:noProof/>
            <w:webHidden/>
          </w:rPr>
          <w:tab/>
        </w:r>
        <w:r>
          <w:rPr>
            <w:noProof/>
            <w:webHidden/>
          </w:rPr>
          <w:fldChar w:fldCharType="begin"/>
        </w:r>
        <w:r>
          <w:rPr>
            <w:noProof/>
            <w:webHidden/>
          </w:rPr>
          <w:instrText xml:space="preserve"> PAGEREF _Toc418761782 \h </w:instrText>
        </w:r>
        <w:r>
          <w:rPr>
            <w:noProof/>
            <w:webHidden/>
          </w:rPr>
        </w:r>
        <w:r>
          <w:rPr>
            <w:noProof/>
            <w:webHidden/>
          </w:rPr>
          <w:fldChar w:fldCharType="separate"/>
        </w:r>
        <w:r>
          <w:rPr>
            <w:noProof/>
            <w:webHidden/>
          </w:rPr>
          <w:t>20</w:t>
        </w:r>
        <w:r>
          <w:rPr>
            <w:noProof/>
            <w:webHidden/>
          </w:rPr>
          <w:fldChar w:fldCharType="end"/>
        </w:r>
      </w:hyperlink>
    </w:p>
    <w:p w14:paraId="4A25CD29"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83" w:history="1">
        <w:r w:rsidRPr="00027251">
          <w:rPr>
            <w:rStyle w:val="Hyperlink"/>
            <w:noProof/>
          </w:rPr>
          <w:t>7.8.3 Functions</w:t>
        </w:r>
        <w:r>
          <w:rPr>
            <w:noProof/>
            <w:webHidden/>
          </w:rPr>
          <w:tab/>
        </w:r>
        <w:r>
          <w:rPr>
            <w:noProof/>
            <w:webHidden/>
          </w:rPr>
          <w:fldChar w:fldCharType="begin"/>
        </w:r>
        <w:r>
          <w:rPr>
            <w:noProof/>
            <w:webHidden/>
          </w:rPr>
          <w:instrText xml:space="preserve"> PAGEREF _Toc418761783 \h </w:instrText>
        </w:r>
        <w:r>
          <w:rPr>
            <w:noProof/>
            <w:webHidden/>
          </w:rPr>
        </w:r>
        <w:r>
          <w:rPr>
            <w:noProof/>
            <w:webHidden/>
          </w:rPr>
          <w:fldChar w:fldCharType="separate"/>
        </w:r>
        <w:r>
          <w:rPr>
            <w:noProof/>
            <w:webHidden/>
          </w:rPr>
          <w:t>20</w:t>
        </w:r>
        <w:r>
          <w:rPr>
            <w:noProof/>
            <w:webHidden/>
          </w:rPr>
          <w:fldChar w:fldCharType="end"/>
        </w:r>
      </w:hyperlink>
    </w:p>
    <w:p w14:paraId="273C7710" w14:textId="77777777" w:rsidR="001D2C90" w:rsidRDefault="001D2C90">
      <w:pPr>
        <w:pStyle w:val="TOC3"/>
        <w:rPr>
          <w:rFonts w:asciiTheme="minorHAnsi" w:hAnsiTheme="minorHAnsi" w:cstheme="minorBidi"/>
          <w:noProof/>
          <w:sz w:val="22"/>
          <w:lang w:eastAsia="en-US"/>
        </w:rPr>
      </w:pPr>
      <w:hyperlink w:anchor="_Toc418761784" w:history="1">
        <w:r w:rsidRPr="00027251">
          <w:rPr>
            <w:rStyle w:val="Hyperlink"/>
            <w:noProof/>
          </w:rPr>
          <w:t>7.9 UsersController</w:t>
        </w:r>
        <w:r>
          <w:rPr>
            <w:noProof/>
            <w:webHidden/>
          </w:rPr>
          <w:tab/>
        </w:r>
        <w:r>
          <w:rPr>
            <w:noProof/>
            <w:webHidden/>
          </w:rPr>
          <w:fldChar w:fldCharType="begin"/>
        </w:r>
        <w:r>
          <w:rPr>
            <w:noProof/>
            <w:webHidden/>
          </w:rPr>
          <w:instrText xml:space="preserve"> PAGEREF _Toc418761784 \h </w:instrText>
        </w:r>
        <w:r>
          <w:rPr>
            <w:noProof/>
            <w:webHidden/>
          </w:rPr>
        </w:r>
        <w:r>
          <w:rPr>
            <w:noProof/>
            <w:webHidden/>
          </w:rPr>
          <w:fldChar w:fldCharType="separate"/>
        </w:r>
        <w:r>
          <w:rPr>
            <w:noProof/>
            <w:webHidden/>
          </w:rPr>
          <w:t>21</w:t>
        </w:r>
        <w:r>
          <w:rPr>
            <w:noProof/>
            <w:webHidden/>
          </w:rPr>
          <w:fldChar w:fldCharType="end"/>
        </w:r>
      </w:hyperlink>
    </w:p>
    <w:p w14:paraId="55B05A22"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85" w:history="1">
        <w:r w:rsidRPr="00027251">
          <w:rPr>
            <w:rStyle w:val="Hyperlink"/>
            <w:noProof/>
          </w:rPr>
          <w:t>7.9.1 Interactions</w:t>
        </w:r>
        <w:r>
          <w:rPr>
            <w:noProof/>
            <w:webHidden/>
          </w:rPr>
          <w:tab/>
        </w:r>
        <w:r>
          <w:rPr>
            <w:noProof/>
            <w:webHidden/>
          </w:rPr>
          <w:fldChar w:fldCharType="begin"/>
        </w:r>
        <w:r>
          <w:rPr>
            <w:noProof/>
            <w:webHidden/>
          </w:rPr>
          <w:instrText xml:space="preserve"> PAGEREF _Toc418761785 \h </w:instrText>
        </w:r>
        <w:r>
          <w:rPr>
            <w:noProof/>
            <w:webHidden/>
          </w:rPr>
        </w:r>
        <w:r>
          <w:rPr>
            <w:noProof/>
            <w:webHidden/>
          </w:rPr>
          <w:fldChar w:fldCharType="separate"/>
        </w:r>
        <w:r>
          <w:rPr>
            <w:noProof/>
            <w:webHidden/>
          </w:rPr>
          <w:t>21</w:t>
        </w:r>
        <w:r>
          <w:rPr>
            <w:noProof/>
            <w:webHidden/>
          </w:rPr>
          <w:fldChar w:fldCharType="end"/>
        </w:r>
      </w:hyperlink>
    </w:p>
    <w:p w14:paraId="697EA277"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86" w:history="1">
        <w:r w:rsidRPr="00027251">
          <w:rPr>
            <w:rStyle w:val="Hyperlink"/>
            <w:noProof/>
          </w:rPr>
          <w:t>7.9.2 Views Associated</w:t>
        </w:r>
        <w:r>
          <w:rPr>
            <w:noProof/>
            <w:webHidden/>
          </w:rPr>
          <w:tab/>
        </w:r>
        <w:r>
          <w:rPr>
            <w:noProof/>
            <w:webHidden/>
          </w:rPr>
          <w:fldChar w:fldCharType="begin"/>
        </w:r>
        <w:r>
          <w:rPr>
            <w:noProof/>
            <w:webHidden/>
          </w:rPr>
          <w:instrText xml:space="preserve"> PAGEREF _Toc418761786 \h </w:instrText>
        </w:r>
        <w:r>
          <w:rPr>
            <w:noProof/>
            <w:webHidden/>
          </w:rPr>
        </w:r>
        <w:r>
          <w:rPr>
            <w:noProof/>
            <w:webHidden/>
          </w:rPr>
          <w:fldChar w:fldCharType="separate"/>
        </w:r>
        <w:r>
          <w:rPr>
            <w:noProof/>
            <w:webHidden/>
          </w:rPr>
          <w:t>21</w:t>
        </w:r>
        <w:r>
          <w:rPr>
            <w:noProof/>
            <w:webHidden/>
          </w:rPr>
          <w:fldChar w:fldCharType="end"/>
        </w:r>
      </w:hyperlink>
    </w:p>
    <w:p w14:paraId="3A2BA073"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87" w:history="1">
        <w:r w:rsidRPr="00027251">
          <w:rPr>
            <w:rStyle w:val="Hyperlink"/>
            <w:noProof/>
          </w:rPr>
          <w:t>7.9.3 Functions</w:t>
        </w:r>
        <w:r>
          <w:rPr>
            <w:noProof/>
            <w:webHidden/>
          </w:rPr>
          <w:tab/>
        </w:r>
        <w:r>
          <w:rPr>
            <w:noProof/>
            <w:webHidden/>
          </w:rPr>
          <w:fldChar w:fldCharType="begin"/>
        </w:r>
        <w:r>
          <w:rPr>
            <w:noProof/>
            <w:webHidden/>
          </w:rPr>
          <w:instrText xml:space="preserve"> PAGEREF _Toc418761787 \h </w:instrText>
        </w:r>
        <w:r>
          <w:rPr>
            <w:noProof/>
            <w:webHidden/>
          </w:rPr>
        </w:r>
        <w:r>
          <w:rPr>
            <w:noProof/>
            <w:webHidden/>
          </w:rPr>
          <w:fldChar w:fldCharType="separate"/>
        </w:r>
        <w:r>
          <w:rPr>
            <w:noProof/>
            <w:webHidden/>
          </w:rPr>
          <w:t>21</w:t>
        </w:r>
        <w:r>
          <w:rPr>
            <w:noProof/>
            <w:webHidden/>
          </w:rPr>
          <w:fldChar w:fldCharType="end"/>
        </w:r>
      </w:hyperlink>
    </w:p>
    <w:p w14:paraId="36B720DD" w14:textId="77777777" w:rsidR="001D2C90" w:rsidRDefault="001D2C90">
      <w:pPr>
        <w:pStyle w:val="TOC3"/>
        <w:rPr>
          <w:rFonts w:asciiTheme="minorHAnsi" w:hAnsiTheme="minorHAnsi" w:cstheme="minorBidi"/>
          <w:noProof/>
          <w:sz w:val="22"/>
          <w:lang w:eastAsia="en-US"/>
        </w:rPr>
      </w:pPr>
      <w:hyperlink w:anchor="_Toc418761788" w:history="1">
        <w:r w:rsidRPr="00027251">
          <w:rPr>
            <w:rStyle w:val="Hyperlink"/>
            <w:noProof/>
          </w:rPr>
          <w:t>7.10 SearchController</w:t>
        </w:r>
        <w:r>
          <w:rPr>
            <w:noProof/>
            <w:webHidden/>
          </w:rPr>
          <w:tab/>
        </w:r>
        <w:r>
          <w:rPr>
            <w:noProof/>
            <w:webHidden/>
          </w:rPr>
          <w:fldChar w:fldCharType="begin"/>
        </w:r>
        <w:r>
          <w:rPr>
            <w:noProof/>
            <w:webHidden/>
          </w:rPr>
          <w:instrText xml:space="preserve"> PAGEREF _Toc418761788 \h </w:instrText>
        </w:r>
        <w:r>
          <w:rPr>
            <w:noProof/>
            <w:webHidden/>
          </w:rPr>
        </w:r>
        <w:r>
          <w:rPr>
            <w:noProof/>
            <w:webHidden/>
          </w:rPr>
          <w:fldChar w:fldCharType="separate"/>
        </w:r>
        <w:r>
          <w:rPr>
            <w:noProof/>
            <w:webHidden/>
          </w:rPr>
          <w:t>21</w:t>
        </w:r>
        <w:r>
          <w:rPr>
            <w:noProof/>
            <w:webHidden/>
          </w:rPr>
          <w:fldChar w:fldCharType="end"/>
        </w:r>
      </w:hyperlink>
    </w:p>
    <w:p w14:paraId="2A7483E5"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89" w:history="1">
        <w:r w:rsidRPr="00027251">
          <w:rPr>
            <w:rStyle w:val="Hyperlink"/>
            <w:noProof/>
          </w:rPr>
          <w:t>7.10.1 Interactions</w:t>
        </w:r>
        <w:r>
          <w:rPr>
            <w:noProof/>
            <w:webHidden/>
          </w:rPr>
          <w:tab/>
        </w:r>
        <w:r>
          <w:rPr>
            <w:noProof/>
            <w:webHidden/>
          </w:rPr>
          <w:fldChar w:fldCharType="begin"/>
        </w:r>
        <w:r>
          <w:rPr>
            <w:noProof/>
            <w:webHidden/>
          </w:rPr>
          <w:instrText xml:space="preserve"> PAGEREF _Toc418761789 \h </w:instrText>
        </w:r>
        <w:r>
          <w:rPr>
            <w:noProof/>
            <w:webHidden/>
          </w:rPr>
        </w:r>
        <w:r>
          <w:rPr>
            <w:noProof/>
            <w:webHidden/>
          </w:rPr>
          <w:fldChar w:fldCharType="separate"/>
        </w:r>
        <w:r>
          <w:rPr>
            <w:noProof/>
            <w:webHidden/>
          </w:rPr>
          <w:t>21</w:t>
        </w:r>
        <w:r>
          <w:rPr>
            <w:noProof/>
            <w:webHidden/>
          </w:rPr>
          <w:fldChar w:fldCharType="end"/>
        </w:r>
      </w:hyperlink>
    </w:p>
    <w:p w14:paraId="52F4B837"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90" w:history="1">
        <w:r w:rsidRPr="00027251">
          <w:rPr>
            <w:rStyle w:val="Hyperlink"/>
            <w:noProof/>
          </w:rPr>
          <w:t>7.10.2 Views Associated</w:t>
        </w:r>
        <w:r>
          <w:rPr>
            <w:noProof/>
            <w:webHidden/>
          </w:rPr>
          <w:tab/>
        </w:r>
        <w:r>
          <w:rPr>
            <w:noProof/>
            <w:webHidden/>
          </w:rPr>
          <w:fldChar w:fldCharType="begin"/>
        </w:r>
        <w:r>
          <w:rPr>
            <w:noProof/>
            <w:webHidden/>
          </w:rPr>
          <w:instrText xml:space="preserve"> PAGEREF _Toc418761790 \h </w:instrText>
        </w:r>
        <w:r>
          <w:rPr>
            <w:noProof/>
            <w:webHidden/>
          </w:rPr>
        </w:r>
        <w:r>
          <w:rPr>
            <w:noProof/>
            <w:webHidden/>
          </w:rPr>
          <w:fldChar w:fldCharType="separate"/>
        </w:r>
        <w:r>
          <w:rPr>
            <w:noProof/>
            <w:webHidden/>
          </w:rPr>
          <w:t>21</w:t>
        </w:r>
        <w:r>
          <w:rPr>
            <w:noProof/>
            <w:webHidden/>
          </w:rPr>
          <w:fldChar w:fldCharType="end"/>
        </w:r>
      </w:hyperlink>
    </w:p>
    <w:p w14:paraId="114BEF86"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91" w:history="1">
        <w:r w:rsidRPr="00027251">
          <w:rPr>
            <w:rStyle w:val="Hyperlink"/>
            <w:noProof/>
          </w:rPr>
          <w:t>7.10.3 Functions</w:t>
        </w:r>
        <w:r>
          <w:rPr>
            <w:noProof/>
            <w:webHidden/>
          </w:rPr>
          <w:tab/>
        </w:r>
        <w:r>
          <w:rPr>
            <w:noProof/>
            <w:webHidden/>
          </w:rPr>
          <w:fldChar w:fldCharType="begin"/>
        </w:r>
        <w:r>
          <w:rPr>
            <w:noProof/>
            <w:webHidden/>
          </w:rPr>
          <w:instrText xml:space="preserve"> PAGEREF _Toc418761791 \h </w:instrText>
        </w:r>
        <w:r>
          <w:rPr>
            <w:noProof/>
            <w:webHidden/>
          </w:rPr>
        </w:r>
        <w:r>
          <w:rPr>
            <w:noProof/>
            <w:webHidden/>
          </w:rPr>
          <w:fldChar w:fldCharType="separate"/>
        </w:r>
        <w:r>
          <w:rPr>
            <w:noProof/>
            <w:webHidden/>
          </w:rPr>
          <w:t>21</w:t>
        </w:r>
        <w:r>
          <w:rPr>
            <w:noProof/>
            <w:webHidden/>
          </w:rPr>
          <w:fldChar w:fldCharType="end"/>
        </w:r>
      </w:hyperlink>
    </w:p>
    <w:p w14:paraId="29309D7B" w14:textId="77777777" w:rsidR="001D2C90" w:rsidRDefault="001D2C90">
      <w:pPr>
        <w:pStyle w:val="TOC3"/>
        <w:rPr>
          <w:rFonts w:asciiTheme="minorHAnsi" w:hAnsiTheme="minorHAnsi" w:cstheme="minorBidi"/>
          <w:noProof/>
          <w:sz w:val="22"/>
          <w:lang w:eastAsia="en-US"/>
        </w:rPr>
      </w:pPr>
      <w:hyperlink w:anchor="_Toc418761792" w:history="1">
        <w:r w:rsidRPr="00027251">
          <w:rPr>
            <w:rStyle w:val="Hyperlink"/>
            <w:noProof/>
          </w:rPr>
          <w:t>7.11 AnalyzeController</w:t>
        </w:r>
        <w:r>
          <w:rPr>
            <w:noProof/>
            <w:webHidden/>
          </w:rPr>
          <w:tab/>
        </w:r>
        <w:r>
          <w:rPr>
            <w:noProof/>
            <w:webHidden/>
          </w:rPr>
          <w:fldChar w:fldCharType="begin"/>
        </w:r>
        <w:r>
          <w:rPr>
            <w:noProof/>
            <w:webHidden/>
          </w:rPr>
          <w:instrText xml:space="preserve"> PAGEREF _Toc418761792 \h </w:instrText>
        </w:r>
        <w:r>
          <w:rPr>
            <w:noProof/>
            <w:webHidden/>
          </w:rPr>
        </w:r>
        <w:r>
          <w:rPr>
            <w:noProof/>
            <w:webHidden/>
          </w:rPr>
          <w:fldChar w:fldCharType="separate"/>
        </w:r>
        <w:r>
          <w:rPr>
            <w:noProof/>
            <w:webHidden/>
          </w:rPr>
          <w:t>22</w:t>
        </w:r>
        <w:r>
          <w:rPr>
            <w:noProof/>
            <w:webHidden/>
          </w:rPr>
          <w:fldChar w:fldCharType="end"/>
        </w:r>
      </w:hyperlink>
    </w:p>
    <w:p w14:paraId="49163B32"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93" w:history="1">
        <w:r w:rsidRPr="00027251">
          <w:rPr>
            <w:rStyle w:val="Hyperlink"/>
            <w:noProof/>
          </w:rPr>
          <w:t>7.11.1 Interactions</w:t>
        </w:r>
        <w:r>
          <w:rPr>
            <w:noProof/>
            <w:webHidden/>
          </w:rPr>
          <w:tab/>
        </w:r>
        <w:r>
          <w:rPr>
            <w:noProof/>
            <w:webHidden/>
          </w:rPr>
          <w:fldChar w:fldCharType="begin"/>
        </w:r>
        <w:r>
          <w:rPr>
            <w:noProof/>
            <w:webHidden/>
          </w:rPr>
          <w:instrText xml:space="preserve"> PAGEREF _Toc418761793 \h </w:instrText>
        </w:r>
        <w:r>
          <w:rPr>
            <w:noProof/>
            <w:webHidden/>
          </w:rPr>
        </w:r>
        <w:r>
          <w:rPr>
            <w:noProof/>
            <w:webHidden/>
          </w:rPr>
          <w:fldChar w:fldCharType="separate"/>
        </w:r>
        <w:r>
          <w:rPr>
            <w:noProof/>
            <w:webHidden/>
          </w:rPr>
          <w:t>22</w:t>
        </w:r>
        <w:r>
          <w:rPr>
            <w:noProof/>
            <w:webHidden/>
          </w:rPr>
          <w:fldChar w:fldCharType="end"/>
        </w:r>
      </w:hyperlink>
    </w:p>
    <w:p w14:paraId="74E9B9E3"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94" w:history="1">
        <w:r w:rsidRPr="00027251">
          <w:rPr>
            <w:rStyle w:val="Hyperlink"/>
            <w:noProof/>
          </w:rPr>
          <w:t>7.11.2 Views Associated</w:t>
        </w:r>
        <w:r>
          <w:rPr>
            <w:noProof/>
            <w:webHidden/>
          </w:rPr>
          <w:tab/>
        </w:r>
        <w:r>
          <w:rPr>
            <w:noProof/>
            <w:webHidden/>
          </w:rPr>
          <w:fldChar w:fldCharType="begin"/>
        </w:r>
        <w:r>
          <w:rPr>
            <w:noProof/>
            <w:webHidden/>
          </w:rPr>
          <w:instrText xml:space="preserve"> PAGEREF _Toc418761794 \h </w:instrText>
        </w:r>
        <w:r>
          <w:rPr>
            <w:noProof/>
            <w:webHidden/>
          </w:rPr>
        </w:r>
        <w:r>
          <w:rPr>
            <w:noProof/>
            <w:webHidden/>
          </w:rPr>
          <w:fldChar w:fldCharType="separate"/>
        </w:r>
        <w:r>
          <w:rPr>
            <w:noProof/>
            <w:webHidden/>
          </w:rPr>
          <w:t>22</w:t>
        </w:r>
        <w:r>
          <w:rPr>
            <w:noProof/>
            <w:webHidden/>
          </w:rPr>
          <w:fldChar w:fldCharType="end"/>
        </w:r>
      </w:hyperlink>
    </w:p>
    <w:p w14:paraId="458D39AB" w14:textId="77777777" w:rsidR="001D2C90" w:rsidRDefault="001D2C90">
      <w:pPr>
        <w:pStyle w:val="TOC4"/>
        <w:tabs>
          <w:tab w:val="right" w:leader="dot" w:pos="9350"/>
        </w:tabs>
        <w:rPr>
          <w:rFonts w:asciiTheme="minorHAnsi" w:eastAsiaTheme="minorEastAsia" w:hAnsiTheme="minorHAnsi" w:cstheme="minorBidi"/>
          <w:noProof/>
          <w:sz w:val="22"/>
        </w:rPr>
      </w:pPr>
      <w:hyperlink w:anchor="_Toc418761795" w:history="1">
        <w:r w:rsidRPr="00027251">
          <w:rPr>
            <w:rStyle w:val="Hyperlink"/>
            <w:noProof/>
          </w:rPr>
          <w:t>7.11.3 Functions</w:t>
        </w:r>
        <w:r>
          <w:rPr>
            <w:noProof/>
            <w:webHidden/>
          </w:rPr>
          <w:tab/>
        </w:r>
        <w:r>
          <w:rPr>
            <w:noProof/>
            <w:webHidden/>
          </w:rPr>
          <w:fldChar w:fldCharType="begin"/>
        </w:r>
        <w:r>
          <w:rPr>
            <w:noProof/>
            <w:webHidden/>
          </w:rPr>
          <w:instrText xml:space="preserve"> PAGEREF _Toc418761795 \h </w:instrText>
        </w:r>
        <w:r>
          <w:rPr>
            <w:noProof/>
            <w:webHidden/>
          </w:rPr>
        </w:r>
        <w:r>
          <w:rPr>
            <w:noProof/>
            <w:webHidden/>
          </w:rPr>
          <w:fldChar w:fldCharType="separate"/>
        </w:r>
        <w:r>
          <w:rPr>
            <w:noProof/>
            <w:webHidden/>
          </w:rPr>
          <w:t>22</w:t>
        </w:r>
        <w:r>
          <w:rPr>
            <w:noProof/>
            <w:webHidden/>
          </w:rPr>
          <w:fldChar w:fldCharType="end"/>
        </w:r>
      </w:hyperlink>
    </w:p>
    <w:p w14:paraId="55EA26DE" w14:textId="4E378687" w:rsidR="001D2C90" w:rsidRDefault="001D2C90">
      <w:pPr>
        <w:pStyle w:val="TOC2"/>
        <w:rPr>
          <w:rFonts w:asciiTheme="minorHAnsi" w:hAnsiTheme="minorHAnsi" w:cstheme="minorBidi"/>
          <w:b w:val="0"/>
          <w:sz w:val="22"/>
          <w:lang w:eastAsia="en-US"/>
        </w:rPr>
      </w:pPr>
      <w:hyperlink w:anchor="_Toc418761796" w:history="1">
        <w:r w:rsidRPr="00027251">
          <w:rPr>
            <w:rStyle w:val="Hyperlink"/>
          </w:rPr>
          <w:t>8.</w:t>
        </w:r>
        <w:r>
          <w:rPr>
            <w:rFonts w:asciiTheme="minorHAnsi" w:hAnsiTheme="minorHAnsi" w:cstheme="minorBidi"/>
            <w:b w:val="0"/>
            <w:sz w:val="22"/>
            <w:lang w:eastAsia="en-US"/>
          </w:rPr>
          <w:t xml:space="preserve"> </w:t>
        </w:r>
        <w:r w:rsidRPr="00027251">
          <w:rPr>
            <w:rStyle w:val="Hyperlink"/>
          </w:rPr>
          <w:t>Glossary of Terms</w:t>
        </w:r>
        <w:r>
          <w:rPr>
            <w:webHidden/>
          </w:rPr>
          <w:tab/>
        </w:r>
        <w:r>
          <w:rPr>
            <w:webHidden/>
          </w:rPr>
          <w:fldChar w:fldCharType="begin"/>
        </w:r>
        <w:r>
          <w:rPr>
            <w:webHidden/>
          </w:rPr>
          <w:instrText xml:space="preserve"> PAGEREF _Toc418761796 \h </w:instrText>
        </w:r>
        <w:r>
          <w:rPr>
            <w:webHidden/>
          </w:rPr>
        </w:r>
        <w:r>
          <w:rPr>
            <w:webHidden/>
          </w:rPr>
          <w:fldChar w:fldCharType="separate"/>
        </w:r>
        <w:r>
          <w:rPr>
            <w:webHidden/>
          </w:rPr>
          <w:t>24</w:t>
        </w:r>
        <w:r>
          <w:rPr>
            <w:webHidden/>
          </w:rPr>
          <w:fldChar w:fldCharType="end"/>
        </w:r>
      </w:hyperlink>
    </w:p>
    <w:p w14:paraId="1DB53E44" w14:textId="4A4AA423" w:rsidR="00CA1342" w:rsidRPr="00545A85" w:rsidRDefault="00885173" w:rsidP="003D3801">
      <w:pPr>
        <w:rPr>
          <w:rFonts w:eastAsiaTheme="majorEastAsia"/>
          <w:b/>
          <w:bCs/>
          <w:color w:val="261F5B" w:themeColor="accent1" w:themeShade="BF"/>
          <w:sz w:val="20"/>
          <w:szCs w:val="20"/>
        </w:rPr>
        <w:sectPr w:rsidR="00CA1342" w:rsidRPr="00545A85" w:rsidSect="005856B2">
          <w:headerReference w:type="default" r:id="rId14"/>
          <w:footerReference w:type="default" r:id="rId15"/>
          <w:footerReference w:type="first" r:id="rId16"/>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titlePg/>
          <w:docGrid w:linePitch="360"/>
        </w:sectPr>
      </w:pPr>
      <w:r w:rsidRPr="00545A85">
        <w:rPr>
          <w:sz w:val="20"/>
          <w:szCs w:val="20"/>
        </w:rPr>
        <w:fldChar w:fldCharType="end"/>
      </w:r>
    </w:p>
    <w:p w14:paraId="667CE384" w14:textId="77777777" w:rsidR="0000419D" w:rsidRPr="00545A85" w:rsidRDefault="0000419D" w:rsidP="00387303">
      <w:pPr>
        <w:pStyle w:val="Heading1"/>
        <w:numPr>
          <w:ilvl w:val="0"/>
          <w:numId w:val="36"/>
        </w:numPr>
        <w:rPr>
          <w:rFonts w:ascii="Times New Roman" w:hAnsi="Times New Roman" w:cs="Times New Roman"/>
        </w:rPr>
      </w:pPr>
      <w:bookmarkStart w:id="43" w:name="_Toc401327170"/>
      <w:bookmarkStart w:id="44" w:name="_Toc418761718"/>
      <w:r w:rsidRPr="00545A85">
        <w:rPr>
          <w:rFonts w:ascii="Times New Roman" w:hAnsi="Times New Roman" w:cs="Times New Roman"/>
        </w:rPr>
        <w:lastRenderedPageBreak/>
        <w:t>Introduction</w:t>
      </w:r>
      <w:bookmarkEnd w:id="43"/>
      <w:bookmarkEnd w:id="44"/>
    </w:p>
    <w:p w14:paraId="4A8158D6" w14:textId="77777777" w:rsidR="007F6C46" w:rsidRPr="00545A85" w:rsidRDefault="003B3658" w:rsidP="003B3658">
      <w:pPr>
        <w:pStyle w:val="Heading2"/>
        <w:rPr>
          <w:rFonts w:cs="Times New Roman"/>
          <w:szCs w:val="32"/>
        </w:rPr>
      </w:pPr>
      <w:bookmarkStart w:id="45" w:name="_Toc418761719"/>
      <w:r w:rsidRPr="00545A85">
        <w:rPr>
          <w:rFonts w:cs="Times New Roman"/>
          <w:szCs w:val="32"/>
        </w:rPr>
        <w:t>1.1</w:t>
      </w:r>
      <w:r w:rsidR="005C669D" w:rsidRPr="00545A85">
        <w:rPr>
          <w:rFonts w:cs="Times New Roman"/>
          <w:szCs w:val="32"/>
        </w:rPr>
        <w:t xml:space="preserve"> </w:t>
      </w:r>
      <w:r w:rsidR="000F50E9" w:rsidRPr="00545A85">
        <w:rPr>
          <w:rFonts w:cs="Times New Roman"/>
          <w:szCs w:val="32"/>
        </w:rPr>
        <w:t>Purpose</w:t>
      </w:r>
      <w:bookmarkEnd w:id="45"/>
      <w:r w:rsidR="001A5ABE" w:rsidRPr="00545A85">
        <w:rPr>
          <w:rFonts w:cs="Times New Roman"/>
          <w:szCs w:val="32"/>
        </w:rPr>
        <w:t xml:space="preserve"> </w:t>
      </w:r>
    </w:p>
    <w:p w14:paraId="2FFED5B5" w14:textId="76290096" w:rsidR="005856B2" w:rsidRPr="00545A85" w:rsidRDefault="0016166D" w:rsidP="005856B2">
      <w:pPr>
        <w:rPr>
          <w:szCs w:val="24"/>
        </w:rPr>
      </w:pPr>
      <w:r w:rsidRPr="00545A85">
        <w:rPr>
          <w:szCs w:val="24"/>
        </w:rPr>
        <w:t xml:space="preserve">The purpose of this document is to provide </w:t>
      </w:r>
      <w:r w:rsidR="00B72746">
        <w:rPr>
          <w:szCs w:val="24"/>
        </w:rPr>
        <w:t>you with the tools necessary to assume and continue development of the Human Trafficking Data (HTD) project. This document contains a detailed breakdown of the structure and interactions of our project. For more specific information on code, please check the source code itself for comments.</w:t>
      </w:r>
    </w:p>
    <w:p w14:paraId="37A6BB3F" w14:textId="5D9E9530" w:rsidR="008D1207" w:rsidRPr="00545A85" w:rsidRDefault="003B3658" w:rsidP="008D1207">
      <w:pPr>
        <w:pStyle w:val="Heading2"/>
        <w:rPr>
          <w:rFonts w:cs="Times New Roman"/>
          <w:szCs w:val="32"/>
        </w:rPr>
      </w:pPr>
      <w:bookmarkStart w:id="46" w:name="_Toc418761720"/>
      <w:r w:rsidRPr="00545A85">
        <w:rPr>
          <w:rFonts w:cs="Times New Roman"/>
          <w:szCs w:val="32"/>
        </w:rPr>
        <w:t>1.</w:t>
      </w:r>
      <w:r w:rsidR="0016166D" w:rsidRPr="00545A85">
        <w:rPr>
          <w:rFonts w:cs="Times New Roman"/>
          <w:szCs w:val="32"/>
        </w:rPr>
        <w:t>2</w:t>
      </w:r>
      <w:r w:rsidR="001A5ABE" w:rsidRPr="00545A85">
        <w:rPr>
          <w:rFonts w:cs="Times New Roman"/>
          <w:szCs w:val="32"/>
        </w:rPr>
        <w:t xml:space="preserve"> </w:t>
      </w:r>
      <w:r w:rsidR="00A2029C" w:rsidRPr="00545A85">
        <w:rPr>
          <w:rFonts w:cs="Times New Roman"/>
          <w:szCs w:val="32"/>
        </w:rPr>
        <w:t>Overview</w:t>
      </w:r>
      <w:bookmarkEnd w:id="46"/>
    </w:p>
    <w:p w14:paraId="0D27C168" w14:textId="6A895C7C" w:rsidR="00FC28BB" w:rsidRPr="00545A85" w:rsidRDefault="00800777" w:rsidP="00FC28BB">
      <w:pPr>
        <w:rPr>
          <w:szCs w:val="24"/>
        </w:rPr>
      </w:pPr>
      <w:r w:rsidRPr="00545A85">
        <w:rPr>
          <w:szCs w:val="24"/>
        </w:rPr>
        <w:t>This document includes the following sections.</w:t>
      </w:r>
    </w:p>
    <w:p w14:paraId="56789217" w14:textId="747AD45E" w:rsidR="00800777" w:rsidRPr="004E3622" w:rsidRDefault="004E3622" w:rsidP="00FC28BB">
      <w:pPr>
        <w:rPr>
          <w:szCs w:val="24"/>
        </w:rPr>
      </w:pPr>
      <w:r>
        <w:rPr>
          <w:b/>
          <w:szCs w:val="24"/>
        </w:rPr>
        <w:t xml:space="preserve">Section 2: System Overview – </w:t>
      </w:r>
      <w:r>
        <w:rPr>
          <w:szCs w:val="24"/>
        </w:rPr>
        <w:t>This section describes a brief overview of all system components.</w:t>
      </w:r>
    </w:p>
    <w:p w14:paraId="6BA80314" w14:textId="3FD4A886" w:rsidR="005004E9" w:rsidRDefault="004E3622" w:rsidP="00FC28BB">
      <w:pPr>
        <w:rPr>
          <w:szCs w:val="24"/>
        </w:rPr>
      </w:pPr>
      <w:r>
        <w:rPr>
          <w:b/>
          <w:szCs w:val="24"/>
        </w:rPr>
        <w:t xml:space="preserve">Section 3: </w:t>
      </w:r>
      <w:proofErr w:type="spellStart"/>
      <w:r>
        <w:rPr>
          <w:b/>
          <w:szCs w:val="24"/>
        </w:rPr>
        <w:t>Arvixe</w:t>
      </w:r>
      <w:proofErr w:type="spellEnd"/>
      <w:r>
        <w:rPr>
          <w:b/>
          <w:szCs w:val="24"/>
        </w:rPr>
        <w:t xml:space="preserve"> – </w:t>
      </w:r>
      <w:r>
        <w:rPr>
          <w:szCs w:val="24"/>
        </w:rPr>
        <w:t>This section contains detailed information about the hosting setup for Human Trafficking Data.</w:t>
      </w:r>
    </w:p>
    <w:p w14:paraId="27321495" w14:textId="00A09A2C" w:rsidR="004E3622" w:rsidRDefault="004E3622" w:rsidP="00FC28BB">
      <w:pPr>
        <w:rPr>
          <w:szCs w:val="24"/>
        </w:rPr>
      </w:pPr>
      <w:r>
        <w:rPr>
          <w:b/>
          <w:szCs w:val="24"/>
        </w:rPr>
        <w:t>Section 4: MySQL Database</w:t>
      </w:r>
      <w:r>
        <w:rPr>
          <w:szCs w:val="24"/>
        </w:rPr>
        <w:t xml:space="preserve"> – This section contains a detailed description of the database schema and configuration.</w:t>
      </w:r>
    </w:p>
    <w:p w14:paraId="2C47422F" w14:textId="1322CB51" w:rsidR="004E3622" w:rsidRDefault="004E3622" w:rsidP="00FC28BB">
      <w:pPr>
        <w:rPr>
          <w:szCs w:val="24"/>
        </w:rPr>
      </w:pPr>
      <w:r w:rsidRPr="004E3622">
        <w:rPr>
          <w:b/>
          <w:szCs w:val="24"/>
        </w:rPr>
        <w:t xml:space="preserve">Section 5: </w:t>
      </w:r>
      <w:proofErr w:type="spellStart"/>
      <w:r w:rsidRPr="004E3622">
        <w:rPr>
          <w:b/>
          <w:szCs w:val="24"/>
        </w:rPr>
        <w:t>CakePHP</w:t>
      </w:r>
      <w:proofErr w:type="spellEnd"/>
      <w:r>
        <w:rPr>
          <w:szCs w:val="24"/>
        </w:rPr>
        <w:t xml:space="preserve"> – This section contains a detailed description of the PHP framework used for the project.</w:t>
      </w:r>
    </w:p>
    <w:p w14:paraId="38DE9920" w14:textId="11C0CE28" w:rsidR="00C05FE9" w:rsidRDefault="00C05FE9" w:rsidP="00FC28BB">
      <w:pPr>
        <w:rPr>
          <w:szCs w:val="24"/>
        </w:rPr>
      </w:pPr>
      <w:r w:rsidRPr="00C05FE9">
        <w:rPr>
          <w:b/>
          <w:szCs w:val="24"/>
        </w:rPr>
        <w:t>Section 6: Models</w:t>
      </w:r>
      <w:r>
        <w:rPr>
          <w:szCs w:val="24"/>
        </w:rPr>
        <w:t xml:space="preserve"> – This section contains information about the data models used in the HTD application.</w:t>
      </w:r>
    </w:p>
    <w:p w14:paraId="2CB19CD7" w14:textId="6EE706E9" w:rsidR="00C05FE9" w:rsidRPr="004E3622" w:rsidRDefault="00C05FE9" w:rsidP="00FC28BB">
      <w:pPr>
        <w:rPr>
          <w:szCs w:val="24"/>
        </w:rPr>
      </w:pPr>
      <w:r w:rsidRPr="00C05FE9">
        <w:rPr>
          <w:b/>
          <w:szCs w:val="24"/>
        </w:rPr>
        <w:t>Section 7: Controllers</w:t>
      </w:r>
      <w:r>
        <w:rPr>
          <w:szCs w:val="24"/>
        </w:rPr>
        <w:t xml:space="preserve"> – This section contains a detailed breakdown of all controllers in the HTD project, their functions, interactions, and views.</w:t>
      </w:r>
    </w:p>
    <w:p w14:paraId="6B87EDC6" w14:textId="05D5DD25" w:rsidR="005004E9" w:rsidRPr="00545A85" w:rsidRDefault="004E3622" w:rsidP="00FC28BB">
      <w:pPr>
        <w:rPr>
          <w:szCs w:val="24"/>
        </w:rPr>
      </w:pPr>
      <w:r>
        <w:rPr>
          <w:b/>
          <w:szCs w:val="24"/>
        </w:rPr>
        <w:t>Section 8</w:t>
      </w:r>
      <w:r w:rsidR="005004E9" w:rsidRPr="00545A85">
        <w:rPr>
          <w:b/>
          <w:szCs w:val="24"/>
        </w:rPr>
        <w:t xml:space="preserve"> - Glossary of Terms:</w:t>
      </w:r>
      <w:r w:rsidR="005004E9" w:rsidRPr="00545A85">
        <w:rPr>
          <w:szCs w:val="24"/>
        </w:rPr>
        <w:t xml:space="preserve"> Includes a list of abbreviations and their technical terms and their associated definitions.</w:t>
      </w:r>
    </w:p>
    <w:p w14:paraId="4933735F" w14:textId="77777777" w:rsidR="00FC28BB" w:rsidRPr="00545A85" w:rsidRDefault="00FC28BB" w:rsidP="00FC28BB">
      <w:pPr>
        <w:rPr>
          <w:szCs w:val="24"/>
        </w:rPr>
      </w:pPr>
    </w:p>
    <w:p w14:paraId="55DDCD04" w14:textId="74527DB2" w:rsidR="00A2029C" w:rsidRPr="00545A85" w:rsidRDefault="00A2029C">
      <w:pPr>
        <w:rPr>
          <w:szCs w:val="24"/>
        </w:rPr>
      </w:pPr>
      <w:r w:rsidRPr="00545A85">
        <w:rPr>
          <w:szCs w:val="24"/>
        </w:rPr>
        <w:br w:type="page"/>
      </w:r>
    </w:p>
    <w:p w14:paraId="2DF78714" w14:textId="0F11E13A" w:rsidR="00FC28BB" w:rsidRPr="00545A85" w:rsidRDefault="00A2029C" w:rsidP="00915D63">
      <w:pPr>
        <w:pStyle w:val="Heading1"/>
        <w:numPr>
          <w:ilvl w:val="0"/>
          <w:numId w:val="3"/>
        </w:numPr>
        <w:contextualSpacing/>
        <w:rPr>
          <w:rFonts w:ascii="Times New Roman" w:hAnsi="Times New Roman" w:cs="Times New Roman"/>
        </w:rPr>
      </w:pPr>
      <w:bookmarkStart w:id="47" w:name="_Toc418761721"/>
      <w:r w:rsidRPr="00545A85">
        <w:rPr>
          <w:rFonts w:ascii="Times New Roman" w:hAnsi="Times New Roman" w:cs="Times New Roman"/>
        </w:rPr>
        <w:lastRenderedPageBreak/>
        <w:t xml:space="preserve">System </w:t>
      </w:r>
      <w:r w:rsidR="00891F65" w:rsidRPr="00545A85">
        <w:rPr>
          <w:rFonts w:ascii="Times New Roman" w:hAnsi="Times New Roman" w:cs="Times New Roman"/>
        </w:rPr>
        <w:t>Overview</w:t>
      </w:r>
      <w:bookmarkEnd w:id="47"/>
    </w:p>
    <w:p w14:paraId="24E9AA9D" w14:textId="4E450355" w:rsidR="00FC28BB" w:rsidRPr="00545A85" w:rsidRDefault="00A2029C" w:rsidP="00A2029C">
      <w:pPr>
        <w:pStyle w:val="Heading2"/>
        <w:contextualSpacing/>
        <w:rPr>
          <w:rFonts w:cs="Times New Roman"/>
        </w:rPr>
      </w:pPr>
      <w:bookmarkStart w:id="48" w:name="_Toc418761722"/>
      <w:r w:rsidRPr="00545A85">
        <w:rPr>
          <w:rFonts w:cs="Times New Roman"/>
        </w:rPr>
        <w:t>2.1 System Components</w:t>
      </w:r>
      <w:bookmarkEnd w:id="48"/>
      <w:r w:rsidRPr="00545A85">
        <w:rPr>
          <w:rFonts w:cs="Times New Roman"/>
        </w:rPr>
        <w:t xml:space="preserve"> </w:t>
      </w:r>
    </w:p>
    <w:p w14:paraId="30808A43" w14:textId="43485F18" w:rsidR="00A2029C" w:rsidRPr="00545A85" w:rsidRDefault="00A2029C" w:rsidP="00A2029C">
      <w:pPr>
        <w:rPr>
          <w:szCs w:val="24"/>
        </w:rPr>
      </w:pPr>
      <w:r w:rsidRPr="00545A85">
        <w:rPr>
          <w:szCs w:val="24"/>
        </w:rPr>
        <w:t xml:space="preserve">Judge Frog is comprised of </w:t>
      </w:r>
      <w:r w:rsidR="000628C8">
        <w:rPr>
          <w:szCs w:val="24"/>
        </w:rPr>
        <w:t xml:space="preserve">a </w:t>
      </w:r>
      <w:proofErr w:type="spellStart"/>
      <w:r w:rsidR="00E869B1" w:rsidRPr="00545A85">
        <w:rPr>
          <w:szCs w:val="24"/>
        </w:rPr>
        <w:t>CakePHP</w:t>
      </w:r>
      <w:proofErr w:type="spellEnd"/>
      <w:r w:rsidR="00E869B1" w:rsidRPr="00545A85">
        <w:rPr>
          <w:szCs w:val="24"/>
        </w:rPr>
        <w:t xml:space="preserve"> web application, </w:t>
      </w:r>
      <w:r w:rsidR="000628C8">
        <w:rPr>
          <w:szCs w:val="24"/>
        </w:rPr>
        <w:t xml:space="preserve">a </w:t>
      </w:r>
      <w:r w:rsidR="00E869B1" w:rsidRPr="00545A85">
        <w:rPr>
          <w:szCs w:val="24"/>
        </w:rPr>
        <w:t xml:space="preserve">MySQL database, and a web host.  </w:t>
      </w:r>
    </w:p>
    <w:p w14:paraId="0E9478E1" w14:textId="0E9FD7BF" w:rsidR="00A2029C" w:rsidRPr="00545A85" w:rsidRDefault="00A2029C" w:rsidP="003B4287">
      <w:pPr>
        <w:pStyle w:val="Heading3"/>
      </w:pPr>
      <w:bookmarkStart w:id="49" w:name="_Toc418761723"/>
      <w:r w:rsidRPr="00545A85">
        <w:t xml:space="preserve">2.1.1 </w:t>
      </w:r>
      <w:proofErr w:type="spellStart"/>
      <w:r w:rsidR="00E869B1" w:rsidRPr="00545A85">
        <w:t>CakePHP</w:t>
      </w:r>
      <w:proofErr w:type="spellEnd"/>
      <w:r w:rsidRPr="00545A85">
        <w:t xml:space="preserve"> Web Application</w:t>
      </w:r>
      <w:bookmarkEnd w:id="49"/>
    </w:p>
    <w:p w14:paraId="5CD043C4" w14:textId="0E5D0D7F" w:rsidR="00A2029C" w:rsidRPr="00545A85" w:rsidRDefault="002D6734" w:rsidP="00A2029C">
      <w:pPr>
        <w:contextualSpacing/>
        <w:rPr>
          <w:rFonts w:eastAsiaTheme="majorEastAsia"/>
          <w:bCs/>
          <w:szCs w:val="24"/>
        </w:rPr>
      </w:pPr>
      <w:r>
        <w:rPr>
          <w:rFonts w:eastAsiaTheme="majorEastAsia"/>
          <w:bCs/>
          <w:szCs w:val="24"/>
        </w:rPr>
        <w:t xml:space="preserve">The </w:t>
      </w:r>
      <w:r w:rsidR="00F23649">
        <w:rPr>
          <w:rFonts w:eastAsiaTheme="majorEastAsia"/>
          <w:bCs/>
          <w:szCs w:val="24"/>
        </w:rPr>
        <w:t xml:space="preserve">web application is written primarily in PHP, using a framework called </w:t>
      </w:r>
      <w:proofErr w:type="spellStart"/>
      <w:r w:rsidR="00F23649">
        <w:rPr>
          <w:rFonts w:eastAsiaTheme="majorEastAsia"/>
          <w:bCs/>
          <w:szCs w:val="24"/>
        </w:rPr>
        <w:t>CakePHP</w:t>
      </w:r>
      <w:proofErr w:type="spellEnd"/>
      <w:r w:rsidR="00F23649">
        <w:rPr>
          <w:rFonts w:eastAsiaTheme="majorEastAsia"/>
          <w:bCs/>
          <w:szCs w:val="24"/>
        </w:rPr>
        <w:t>. This framework provides excellent functionality when interacting with a MySQL database.</w:t>
      </w:r>
    </w:p>
    <w:p w14:paraId="67202F2C" w14:textId="65FF5256" w:rsidR="00EC79C6" w:rsidRPr="00545A85" w:rsidRDefault="00EC79C6" w:rsidP="00EC79C6">
      <w:pPr>
        <w:pStyle w:val="Heading3"/>
        <w:rPr>
          <w:rFonts w:cs="Times New Roman"/>
        </w:rPr>
      </w:pPr>
      <w:bookmarkStart w:id="50" w:name="_Toc418761724"/>
      <w:r w:rsidRPr="00545A85">
        <w:rPr>
          <w:rFonts w:cs="Times New Roman"/>
        </w:rPr>
        <w:t xml:space="preserve">2.1.2 </w:t>
      </w:r>
      <w:r w:rsidR="00E869B1" w:rsidRPr="00545A85">
        <w:rPr>
          <w:rFonts w:cs="Times New Roman"/>
        </w:rPr>
        <w:t>MySQL Database</w:t>
      </w:r>
      <w:bookmarkEnd w:id="50"/>
    </w:p>
    <w:p w14:paraId="450113D9" w14:textId="1180DDA3" w:rsidR="00E869B1" w:rsidRPr="00545A85" w:rsidRDefault="00E869B1" w:rsidP="00E869B1">
      <w:pPr>
        <w:rPr>
          <w:rFonts w:eastAsiaTheme="majorEastAsia"/>
          <w:bCs/>
          <w:szCs w:val="24"/>
        </w:rPr>
      </w:pPr>
      <w:r w:rsidRPr="00545A85">
        <w:rPr>
          <w:rFonts w:eastAsiaTheme="majorEastAsia"/>
          <w:bCs/>
          <w:szCs w:val="24"/>
        </w:rPr>
        <w:t xml:space="preserve">The MySQL database contains all the case information and user login information. The database is stored on the web host’s server. </w:t>
      </w:r>
    </w:p>
    <w:p w14:paraId="69E857E5" w14:textId="3EC03CB7" w:rsidR="00E869B1" w:rsidRPr="00545A85" w:rsidRDefault="00E869B1" w:rsidP="00E869B1">
      <w:pPr>
        <w:pStyle w:val="Heading3"/>
        <w:rPr>
          <w:rFonts w:cs="Times New Roman"/>
        </w:rPr>
      </w:pPr>
      <w:bookmarkStart w:id="51" w:name="_Toc418761725"/>
      <w:r w:rsidRPr="00545A85">
        <w:rPr>
          <w:rFonts w:cs="Times New Roman"/>
        </w:rPr>
        <w:t>2.1.3 Web Host</w:t>
      </w:r>
      <w:bookmarkEnd w:id="51"/>
    </w:p>
    <w:p w14:paraId="17C369D8" w14:textId="436F45BD" w:rsidR="00E869B1" w:rsidRPr="00545A85" w:rsidRDefault="00E869B1" w:rsidP="00E869B1">
      <w:r w:rsidRPr="00545A85">
        <w:rPr>
          <w:rFonts w:eastAsiaTheme="majorEastAsia"/>
          <w:bCs/>
          <w:szCs w:val="24"/>
        </w:rPr>
        <w:t xml:space="preserve">The web host the project relies on is </w:t>
      </w:r>
      <w:proofErr w:type="spellStart"/>
      <w:r w:rsidRPr="00545A85">
        <w:rPr>
          <w:rFonts w:eastAsiaTheme="majorEastAsia"/>
          <w:bCs/>
          <w:szCs w:val="24"/>
        </w:rPr>
        <w:t>Arvixe</w:t>
      </w:r>
      <w:proofErr w:type="spellEnd"/>
      <w:r w:rsidRPr="00545A85">
        <w:rPr>
          <w:rFonts w:eastAsiaTheme="majorEastAsia"/>
          <w:bCs/>
          <w:szCs w:val="24"/>
        </w:rPr>
        <w:t xml:space="preserve">. Three domains are purchased from </w:t>
      </w:r>
      <w:proofErr w:type="spellStart"/>
      <w:r w:rsidRPr="00545A85">
        <w:rPr>
          <w:rFonts w:eastAsiaTheme="majorEastAsia"/>
          <w:bCs/>
          <w:szCs w:val="24"/>
        </w:rPr>
        <w:t>Arvixe</w:t>
      </w:r>
      <w:proofErr w:type="spellEnd"/>
      <w:r w:rsidRPr="00545A85">
        <w:rPr>
          <w:rFonts w:eastAsiaTheme="majorEastAsia"/>
          <w:bCs/>
          <w:szCs w:val="24"/>
        </w:rPr>
        <w:t xml:space="preserve"> including; humantraffickingdata.org, humantraffickingdata.com, humantraffickingdata.net. The web application and</w:t>
      </w:r>
      <w:r w:rsidR="00F23649">
        <w:rPr>
          <w:rFonts w:eastAsiaTheme="majorEastAsia"/>
          <w:bCs/>
          <w:szCs w:val="24"/>
        </w:rPr>
        <w:t xml:space="preserve"> database are stored on a Linux server using Apache for the web server.</w:t>
      </w:r>
    </w:p>
    <w:p w14:paraId="01E95A11" w14:textId="77777777" w:rsidR="00E869B1" w:rsidRPr="00545A85" w:rsidRDefault="00E869B1" w:rsidP="00E869B1"/>
    <w:p w14:paraId="588BAFEF" w14:textId="50D1C4DB" w:rsidR="00E869B1" w:rsidRPr="00545A85" w:rsidRDefault="00E869B1" w:rsidP="00E869B1">
      <w:r w:rsidRPr="00545A85">
        <w:br w:type="page"/>
      </w:r>
    </w:p>
    <w:p w14:paraId="0E5763B0" w14:textId="0AFC6A78" w:rsidR="00915D63" w:rsidRDefault="00915D63" w:rsidP="00266209">
      <w:pPr>
        <w:pStyle w:val="Heading1"/>
        <w:numPr>
          <w:ilvl w:val="0"/>
          <w:numId w:val="29"/>
        </w:numPr>
        <w:rPr>
          <w:rFonts w:ascii="Times New Roman" w:hAnsi="Times New Roman" w:cs="Times New Roman"/>
        </w:rPr>
      </w:pPr>
      <w:bookmarkStart w:id="52" w:name="_Toc418761726"/>
      <w:proofErr w:type="spellStart"/>
      <w:r>
        <w:rPr>
          <w:rFonts w:ascii="Times New Roman" w:hAnsi="Times New Roman" w:cs="Times New Roman"/>
        </w:rPr>
        <w:lastRenderedPageBreak/>
        <w:t>Arvixe</w:t>
      </w:r>
      <w:bookmarkEnd w:id="52"/>
      <w:proofErr w:type="spellEnd"/>
    </w:p>
    <w:p w14:paraId="108D2648" w14:textId="77777777" w:rsidR="00915D63" w:rsidRPr="00545A85" w:rsidRDefault="00915D63" w:rsidP="00915D63">
      <w:pPr>
        <w:pStyle w:val="Heading2"/>
        <w:rPr>
          <w:rFonts w:cs="Times New Roman"/>
        </w:rPr>
      </w:pPr>
      <w:bookmarkStart w:id="53" w:name="_Toc418761727"/>
      <w:r w:rsidRPr="00545A85">
        <w:rPr>
          <w:rFonts w:cs="Times New Roman"/>
        </w:rPr>
        <w:t>3.1 Overview</w:t>
      </w:r>
      <w:bookmarkEnd w:id="53"/>
    </w:p>
    <w:p w14:paraId="120263D6" w14:textId="0C9BFBBE" w:rsidR="00915D63" w:rsidRPr="00545A85" w:rsidRDefault="00915D63" w:rsidP="00915D63">
      <w:r w:rsidRPr="00545A85">
        <w:t xml:space="preserve">The Judge Frog project contracted with a web host called </w:t>
      </w:r>
      <w:proofErr w:type="spellStart"/>
      <w:r w:rsidRPr="00545A85">
        <w:t>Arvixe</w:t>
      </w:r>
      <w:proofErr w:type="spellEnd"/>
      <w:r w:rsidRPr="00545A85">
        <w:t xml:space="preserve"> (</w:t>
      </w:r>
      <w:hyperlink r:id="rId17" w:history="1">
        <w:r w:rsidRPr="00545A85">
          <w:rPr>
            <w:rStyle w:val="Hyperlink"/>
          </w:rPr>
          <w:t>http://www.arvixe.com/</w:t>
        </w:r>
      </w:hyperlink>
      <w:r w:rsidRPr="00545A85">
        <w:t>) to provide an Apache server for the project. Please see Dr. Bouche for the credent</w:t>
      </w:r>
      <w:r w:rsidR="002D6734">
        <w:t xml:space="preserve">ials necessary to access </w:t>
      </w:r>
      <w:proofErr w:type="spellStart"/>
      <w:r w:rsidR="002D6734">
        <w:t>Arvixe</w:t>
      </w:r>
      <w:proofErr w:type="spellEnd"/>
      <w:r w:rsidR="002D6734">
        <w:t xml:space="preserve">. Three domains are registered with </w:t>
      </w:r>
      <w:proofErr w:type="spellStart"/>
      <w:r w:rsidR="002D6734">
        <w:t>Arvixe</w:t>
      </w:r>
      <w:proofErr w:type="spellEnd"/>
      <w:r w:rsidR="002D6734">
        <w:t xml:space="preserve">: </w:t>
      </w:r>
      <w:hyperlink r:id="rId18" w:history="1">
        <w:r w:rsidR="002D6734" w:rsidRPr="00211F3B">
          <w:rPr>
            <w:rStyle w:val="Hyperlink"/>
          </w:rPr>
          <w:t>www.humantraffickingdata.org</w:t>
        </w:r>
      </w:hyperlink>
      <w:r w:rsidR="002D6734">
        <w:t xml:space="preserve">, </w:t>
      </w:r>
      <w:hyperlink r:id="rId19" w:history="1">
        <w:r w:rsidR="002D6734" w:rsidRPr="00211F3B">
          <w:rPr>
            <w:rStyle w:val="Hyperlink"/>
          </w:rPr>
          <w:t>www.humantraffickingdata.com</w:t>
        </w:r>
      </w:hyperlink>
      <w:r w:rsidR="002D6734">
        <w:t xml:space="preserve">, and </w:t>
      </w:r>
      <w:hyperlink r:id="rId20" w:history="1">
        <w:r w:rsidR="002D6734" w:rsidRPr="00211F3B">
          <w:rPr>
            <w:rStyle w:val="Hyperlink"/>
          </w:rPr>
          <w:t>www.humantraffickingdata.net</w:t>
        </w:r>
      </w:hyperlink>
      <w:r w:rsidR="002D6734">
        <w:t>.</w:t>
      </w:r>
    </w:p>
    <w:p w14:paraId="00BCCDC1" w14:textId="77777777" w:rsidR="00915D63" w:rsidRPr="009D07F8" w:rsidRDefault="00915D63" w:rsidP="00915D63">
      <w:pPr>
        <w:pStyle w:val="Heading2"/>
        <w:rPr>
          <w:rFonts w:cs="Times New Roman"/>
        </w:rPr>
      </w:pPr>
      <w:bookmarkStart w:id="54" w:name="_Toc418761728"/>
      <w:r w:rsidRPr="00545A85">
        <w:rPr>
          <w:rFonts w:cs="Times New Roman"/>
        </w:rPr>
        <w:t>3.2 Oyster</w:t>
      </w:r>
      <w:bookmarkEnd w:id="54"/>
    </w:p>
    <w:p w14:paraId="662E23C0" w14:textId="77777777" w:rsidR="00915D63" w:rsidRPr="009D07F8" w:rsidRDefault="00915D63" w:rsidP="00915D63">
      <w:pPr>
        <w:pStyle w:val="Heading3"/>
        <w:rPr>
          <w:rFonts w:cs="Times New Roman"/>
        </w:rPr>
      </w:pPr>
      <w:bookmarkStart w:id="55" w:name="_Toc418761729"/>
      <w:r w:rsidRPr="009D07F8">
        <w:rPr>
          <w:rFonts w:cs="Times New Roman"/>
        </w:rPr>
        <w:t>3.2.1</w:t>
      </w:r>
      <w:r>
        <w:rPr>
          <w:rFonts w:cs="Times New Roman"/>
        </w:rPr>
        <w:t xml:space="preserve"> </w:t>
      </w:r>
      <w:proofErr w:type="spellStart"/>
      <w:proofErr w:type="gramStart"/>
      <w:r>
        <w:rPr>
          <w:rFonts w:cs="Times New Roman"/>
        </w:rPr>
        <w:t>cPanel</w:t>
      </w:r>
      <w:proofErr w:type="spellEnd"/>
      <w:proofErr w:type="gramEnd"/>
      <w:r>
        <w:rPr>
          <w:rFonts w:cs="Times New Roman"/>
        </w:rPr>
        <w:t xml:space="preserve"> &amp; Apache</w:t>
      </w:r>
      <w:bookmarkEnd w:id="55"/>
    </w:p>
    <w:p w14:paraId="131E7743" w14:textId="77777777" w:rsidR="00915D63" w:rsidRDefault="00915D63" w:rsidP="00915D63">
      <w:r>
        <w:t xml:space="preserve">The Human Trafficking Data website is hosted on an Apache server named Oyster. To access the server, the URL is </w:t>
      </w:r>
      <w:hyperlink r:id="rId21" w:history="1">
        <w:r w:rsidRPr="005B31A9">
          <w:rPr>
            <w:rStyle w:val="Hyperlink"/>
          </w:rPr>
          <w:t>www.oyster.arvixe.com</w:t>
        </w:r>
      </w:hyperlink>
      <w:r>
        <w:t xml:space="preserve">. Use the </w:t>
      </w:r>
      <w:proofErr w:type="spellStart"/>
      <w:r>
        <w:t>cPanel</w:t>
      </w:r>
      <w:proofErr w:type="spellEnd"/>
      <w:r>
        <w:t xml:space="preserve"> login option and enter the admin credentials given to you by Dr. Bouche. As of the writing of this document, the Apache version running is </w:t>
      </w:r>
      <w:r w:rsidRPr="00545A85">
        <w:rPr>
          <w:b/>
        </w:rPr>
        <w:t>2.2.27</w:t>
      </w:r>
      <w:r>
        <w:t>.</w:t>
      </w:r>
    </w:p>
    <w:p w14:paraId="12D2039C" w14:textId="77777777" w:rsidR="00915D63" w:rsidRPr="009D07F8" w:rsidRDefault="00915D63" w:rsidP="00915D63">
      <w:pPr>
        <w:pStyle w:val="Heading3"/>
        <w:rPr>
          <w:sz w:val="22"/>
        </w:rPr>
      </w:pPr>
      <w:bookmarkStart w:id="56" w:name="_Toc418761730"/>
      <w:r>
        <w:t>3.2.2 PHP</w:t>
      </w:r>
      <w:bookmarkEnd w:id="56"/>
    </w:p>
    <w:p w14:paraId="1DE128FA" w14:textId="77777777" w:rsidR="00915D63" w:rsidRDefault="00915D63" w:rsidP="00915D63">
      <w:r>
        <w:t xml:space="preserve">The PHP version running on the server is listed as </w:t>
      </w:r>
      <w:r w:rsidRPr="00545A85">
        <w:rPr>
          <w:b/>
        </w:rPr>
        <w:t>5.3.28</w:t>
      </w:r>
      <w:r>
        <w:t xml:space="preserve"> on the </w:t>
      </w:r>
      <w:proofErr w:type="spellStart"/>
      <w:r>
        <w:t>cPanel</w:t>
      </w:r>
      <w:proofErr w:type="spellEnd"/>
      <w:r>
        <w:t xml:space="preserve"> stats menu, but you can choose to run a different version of PHP for a given directory on the server. We have done so, and the PHP version running on HTD is </w:t>
      </w:r>
      <w:r w:rsidRPr="00545A85">
        <w:rPr>
          <w:b/>
        </w:rPr>
        <w:t>5.5</w:t>
      </w:r>
      <w:r>
        <w:t xml:space="preserve">. To customize the PHP version, use the </w:t>
      </w:r>
      <w:r w:rsidRPr="00491A3C">
        <w:rPr>
          <w:b/>
        </w:rPr>
        <w:t>PHP Selector</w:t>
      </w:r>
      <w:r>
        <w:t xml:space="preserve"> utility in the Software/Services section of the </w:t>
      </w:r>
      <w:proofErr w:type="spellStart"/>
      <w:r>
        <w:t>cPanel</w:t>
      </w:r>
      <w:proofErr w:type="spellEnd"/>
      <w:r>
        <w:t>.</w:t>
      </w:r>
    </w:p>
    <w:p w14:paraId="61EDC63A" w14:textId="77777777" w:rsidR="00915D63" w:rsidRDefault="00915D63" w:rsidP="00915D63">
      <w:pPr>
        <w:pStyle w:val="Heading3"/>
      </w:pPr>
      <w:bookmarkStart w:id="57" w:name="_Toc418761731"/>
      <w:r>
        <w:t>3.2.3 MySQL</w:t>
      </w:r>
      <w:bookmarkEnd w:id="57"/>
    </w:p>
    <w:p w14:paraId="79DA7CE1" w14:textId="77777777" w:rsidR="00915D63" w:rsidRDefault="00915D63" w:rsidP="00915D63">
      <w:r w:rsidRPr="009D07F8">
        <w:t xml:space="preserve">The current MySQL version as of this writing is </w:t>
      </w:r>
      <w:r w:rsidRPr="009D07F8">
        <w:rPr>
          <w:b/>
        </w:rPr>
        <w:t>5.5.42-37.1</w:t>
      </w:r>
      <w:r w:rsidRPr="009D07F8">
        <w:t>.</w:t>
      </w:r>
      <w:r>
        <w:t xml:space="preserve"> There are several utilities for administrating the MySQL database on Oyster. First, to modify, check, or repair a database, use the </w:t>
      </w:r>
      <w:r w:rsidRPr="00491A3C">
        <w:rPr>
          <w:b/>
        </w:rPr>
        <w:t>MySQL Databases</w:t>
      </w:r>
      <w:r>
        <w:t xml:space="preserve"> tool in the Databases section. A list of current databases is displayed. Here you can also control the accounts that our application uses in order to access the database. For interfacing with the database directly, </w:t>
      </w:r>
      <w:proofErr w:type="spellStart"/>
      <w:r w:rsidRPr="00491A3C">
        <w:rPr>
          <w:b/>
        </w:rPr>
        <w:t>phpMyAdmin</w:t>
      </w:r>
      <w:proofErr w:type="spellEnd"/>
      <w:r>
        <w:t xml:space="preserve"> is available.</w:t>
      </w:r>
    </w:p>
    <w:p w14:paraId="4DF5AD76" w14:textId="77777777" w:rsidR="00915D63" w:rsidRDefault="00915D63" w:rsidP="00915D63">
      <w:pPr>
        <w:pStyle w:val="Heading3"/>
      </w:pPr>
      <w:bookmarkStart w:id="58" w:name="_Toc418761732"/>
      <w:r>
        <w:t>3.2.4 FTP</w:t>
      </w:r>
      <w:bookmarkEnd w:id="58"/>
    </w:p>
    <w:p w14:paraId="650C6D18" w14:textId="77777777" w:rsidR="00915D63" w:rsidRDefault="00915D63" w:rsidP="00915D63">
      <w:r>
        <w:t xml:space="preserve">For managing files on the server, a standard FTP utility is available in the Files section, called </w:t>
      </w:r>
      <w:r w:rsidRPr="00491A3C">
        <w:rPr>
          <w:b/>
        </w:rPr>
        <w:t>File Manager</w:t>
      </w:r>
      <w:r>
        <w:t xml:space="preserve">. Here you will see a listing of all directories available to us on Oyster. All files related to HTD are stored in the </w:t>
      </w:r>
      <w:proofErr w:type="spellStart"/>
      <w:r w:rsidRPr="0073743A">
        <w:rPr>
          <w:b/>
        </w:rPr>
        <w:t>public_html</w:t>
      </w:r>
      <w:proofErr w:type="spellEnd"/>
      <w:r>
        <w:rPr>
          <w:b/>
        </w:rPr>
        <w:t xml:space="preserve"> </w:t>
      </w:r>
      <w:r>
        <w:t>directory.</w:t>
      </w:r>
    </w:p>
    <w:p w14:paraId="28C21AC5" w14:textId="77777777" w:rsidR="00915D63" w:rsidRDefault="00915D63" w:rsidP="00915D63">
      <w:pPr>
        <w:pStyle w:val="Heading3"/>
      </w:pPr>
      <w:bookmarkStart w:id="59" w:name="_Toc418761733"/>
      <w:r>
        <w:t>3.2.5 Subdomain Management</w:t>
      </w:r>
      <w:bookmarkEnd w:id="59"/>
    </w:p>
    <w:p w14:paraId="3989C45E" w14:textId="77777777" w:rsidR="00915D63" w:rsidRDefault="00915D63" w:rsidP="00915D63">
      <w:r>
        <w:t xml:space="preserve">For management of subdomains on Oyster, there is a utility called </w:t>
      </w:r>
      <w:r>
        <w:rPr>
          <w:b/>
        </w:rPr>
        <w:t>Subdomains</w:t>
      </w:r>
      <w:r>
        <w:t xml:space="preserve"> in the Domains section. Here you can set custom subdomains and direct them to look at specific directories.</w:t>
      </w:r>
    </w:p>
    <w:p w14:paraId="1E039874" w14:textId="77777777" w:rsidR="00915D63" w:rsidRPr="00915D63" w:rsidRDefault="00915D63" w:rsidP="00915D63"/>
    <w:p w14:paraId="12A095A5" w14:textId="50A80498" w:rsidR="00EC79C6" w:rsidRDefault="00915D63" w:rsidP="00915D63">
      <w:pPr>
        <w:pStyle w:val="Heading1"/>
        <w:numPr>
          <w:ilvl w:val="0"/>
          <w:numId w:val="29"/>
        </w:numPr>
      </w:pPr>
      <w:r>
        <w:lastRenderedPageBreak/>
        <w:t xml:space="preserve"> </w:t>
      </w:r>
      <w:bookmarkStart w:id="60" w:name="_Toc418761734"/>
      <w:r>
        <w:t>MySQL Database</w:t>
      </w:r>
      <w:bookmarkEnd w:id="60"/>
    </w:p>
    <w:p w14:paraId="6D8B9036" w14:textId="77777777" w:rsidR="00241684" w:rsidRDefault="00241684" w:rsidP="00241684">
      <w:pPr>
        <w:pStyle w:val="Heading2"/>
      </w:pPr>
      <w:bookmarkStart w:id="61" w:name="_Toc418761735"/>
      <w:r>
        <w:t>4.1 Overview</w:t>
      </w:r>
      <w:bookmarkEnd w:id="61"/>
    </w:p>
    <w:p w14:paraId="1E284EB9" w14:textId="77777777" w:rsidR="00241684" w:rsidRDefault="00241684" w:rsidP="00241684">
      <w:r>
        <w:t xml:space="preserve">HTD utilizes a </w:t>
      </w:r>
      <w:r w:rsidRPr="000575E6">
        <w:rPr>
          <w:b/>
        </w:rPr>
        <w:t>MySQL v5.5.42-37</w:t>
      </w:r>
      <w:r>
        <w:t xml:space="preserve">.1 database to store all of the records regarding case and user information. There are 3 individual tables which hold different records; the first is the </w:t>
      </w:r>
      <w:r w:rsidRPr="000575E6">
        <w:rPr>
          <w:b/>
        </w:rPr>
        <w:t>User</w:t>
      </w:r>
      <w:r>
        <w:t xml:space="preserve"> table, the second being the </w:t>
      </w:r>
      <w:proofErr w:type="spellStart"/>
      <w:r w:rsidRPr="000575E6">
        <w:rPr>
          <w:b/>
        </w:rPr>
        <w:t>DataInProgres</w:t>
      </w:r>
      <w:r>
        <w:rPr>
          <w:b/>
        </w:rPr>
        <w:t>s</w:t>
      </w:r>
      <w:proofErr w:type="spellEnd"/>
      <w:r>
        <w:t xml:space="preserve"> table, and the third being the </w:t>
      </w:r>
      <w:r w:rsidRPr="00BB4A8D">
        <w:rPr>
          <w:b/>
        </w:rPr>
        <w:t>Data</w:t>
      </w:r>
      <w:r>
        <w:t xml:space="preserve"> table. The </w:t>
      </w:r>
      <w:r w:rsidRPr="00BB4A8D">
        <w:rPr>
          <w:b/>
        </w:rPr>
        <w:t>User</w:t>
      </w:r>
      <w:r>
        <w:t xml:space="preserve"> table holds all of the information necessary for user accounts and permissions. The </w:t>
      </w:r>
      <w:proofErr w:type="spellStart"/>
      <w:r w:rsidRPr="00BB4A8D">
        <w:rPr>
          <w:b/>
        </w:rPr>
        <w:t>DataInProgress</w:t>
      </w:r>
      <w:proofErr w:type="spellEnd"/>
      <w:r>
        <w:t xml:space="preserve"> table contains all of the information regarding cases which are currently in progress. In progress refers to cases which have been flagged to be reviewed by administrators. This flagging is done when: a case gets submitted for review from case creation or a case gets edited. The </w:t>
      </w:r>
      <w:r>
        <w:rPr>
          <w:b/>
        </w:rPr>
        <w:t>Data</w:t>
      </w:r>
      <w:r>
        <w:t xml:space="preserve"> table contains the same exact information as </w:t>
      </w:r>
      <w:proofErr w:type="spellStart"/>
      <w:r>
        <w:rPr>
          <w:b/>
        </w:rPr>
        <w:t>DataInProgress</w:t>
      </w:r>
      <w:proofErr w:type="spellEnd"/>
      <w:r>
        <w:t xml:space="preserve"> but holds information in a different state to separate finalized from in-progress data. These variables will be explained more in </w:t>
      </w:r>
      <w:r w:rsidRPr="00BB4A8D">
        <w:rPr>
          <w:b/>
        </w:rPr>
        <w:t>Section 4.4</w:t>
      </w:r>
      <w:r>
        <w:t xml:space="preserve"> of this document. The application we used to administer and model the database was </w:t>
      </w:r>
      <w:r w:rsidRPr="00BB4A8D">
        <w:rPr>
          <w:b/>
        </w:rPr>
        <w:t>MySQL</w:t>
      </w:r>
      <w:r>
        <w:t xml:space="preserve"> </w:t>
      </w:r>
      <w:r w:rsidRPr="00BB4A8D">
        <w:rPr>
          <w:b/>
        </w:rPr>
        <w:t>Workbench</w:t>
      </w:r>
      <w:r>
        <w:t xml:space="preserve"> and a </w:t>
      </w:r>
      <w:r w:rsidRPr="00BB4A8D">
        <w:rPr>
          <w:b/>
        </w:rPr>
        <w:t>MySQL</w:t>
      </w:r>
      <w:r>
        <w:t xml:space="preserve"> </w:t>
      </w:r>
      <w:r w:rsidRPr="00BB4A8D">
        <w:rPr>
          <w:b/>
        </w:rPr>
        <w:t>Workbench</w:t>
      </w:r>
      <w:r>
        <w:t xml:space="preserve"> file containing a model of the database will be included in our project directory.</w:t>
      </w:r>
    </w:p>
    <w:p w14:paraId="0B60C04A" w14:textId="77777777" w:rsidR="00241684" w:rsidRDefault="00241684" w:rsidP="00241684">
      <w:pPr>
        <w:pStyle w:val="Heading2"/>
      </w:pPr>
      <w:bookmarkStart w:id="62" w:name="_Toc418761736"/>
      <w:r>
        <w:t>4.2 MySQL Workbench</w:t>
      </w:r>
      <w:bookmarkEnd w:id="62"/>
    </w:p>
    <w:p w14:paraId="19BD8963" w14:textId="77777777" w:rsidR="00241684" w:rsidRDefault="00241684" w:rsidP="00241684">
      <w:r w:rsidRPr="00BB4A8D">
        <w:rPr>
          <w:b/>
        </w:rPr>
        <w:t>MySQL</w:t>
      </w:r>
      <w:r>
        <w:t xml:space="preserve"> </w:t>
      </w:r>
      <w:r w:rsidRPr="00BB4A8D">
        <w:rPr>
          <w:b/>
        </w:rPr>
        <w:t>Workbench</w:t>
      </w:r>
      <w:r>
        <w:t xml:space="preserve"> is a utility designed for DBAs and developers and allows them to design and model their database, develop SQL, administrate the database, and perform database migration. For our development process, we chose the most up-to-date version of </w:t>
      </w:r>
      <w:r w:rsidRPr="00BB4A8D">
        <w:rPr>
          <w:b/>
        </w:rPr>
        <w:t>MySQL</w:t>
      </w:r>
      <w:r>
        <w:t xml:space="preserve"> </w:t>
      </w:r>
      <w:r w:rsidRPr="00BB4A8D">
        <w:rPr>
          <w:b/>
        </w:rPr>
        <w:t>Workbench</w:t>
      </w:r>
      <w:r>
        <w:t xml:space="preserve"> which is </w:t>
      </w:r>
      <w:r w:rsidRPr="00BB4A8D">
        <w:rPr>
          <w:b/>
        </w:rPr>
        <w:t>v6.3.3</w:t>
      </w:r>
      <w:r>
        <w:t>.</w:t>
      </w:r>
    </w:p>
    <w:p w14:paraId="174C5EC7" w14:textId="77777777" w:rsidR="00241684" w:rsidRDefault="00241684" w:rsidP="00241684">
      <w:pPr>
        <w:pStyle w:val="Heading3"/>
      </w:pPr>
      <w:bookmarkStart w:id="63" w:name="_Toc418761737"/>
      <w:r>
        <w:t>4.2.1 Installation</w:t>
      </w:r>
      <w:bookmarkEnd w:id="63"/>
    </w:p>
    <w:p w14:paraId="67DCBA87" w14:textId="77777777" w:rsidR="00241684" w:rsidRDefault="00241684" w:rsidP="00241684">
      <w:r>
        <w:t xml:space="preserve">To install </w:t>
      </w:r>
      <w:r w:rsidRPr="00BB4A8D">
        <w:rPr>
          <w:b/>
        </w:rPr>
        <w:t>MySQL</w:t>
      </w:r>
      <w:r>
        <w:t xml:space="preserve"> </w:t>
      </w:r>
      <w:r w:rsidRPr="00BB4A8D">
        <w:rPr>
          <w:b/>
        </w:rPr>
        <w:t>Workbench</w:t>
      </w:r>
      <w:r>
        <w:t xml:space="preserve"> on your machine, please follow the instructions listed at </w:t>
      </w:r>
      <w:hyperlink r:id="rId22" w:history="1">
        <w:r w:rsidRPr="00414AB3">
          <w:rPr>
            <w:rStyle w:val="Hyperlink"/>
          </w:rPr>
          <w:t>http://dev.mysql.com/downloads/workbench/</w:t>
        </w:r>
      </w:hyperlink>
      <w:r>
        <w:t>.</w:t>
      </w:r>
    </w:p>
    <w:p w14:paraId="19ECBCC4" w14:textId="77777777" w:rsidR="00241684" w:rsidRDefault="00241684" w:rsidP="00241684">
      <w:pPr>
        <w:pStyle w:val="Heading3"/>
      </w:pPr>
      <w:bookmarkStart w:id="64" w:name="_Toc418761738"/>
      <w:r>
        <w:t>4.2.2 Useful References</w:t>
      </w:r>
      <w:bookmarkEnd w:id="64"/>
    </w:p>
    <w:p w14:paraId="2A125803" w14:textId="48ECCBFB" w:rsidR="00241684" w:rsidRDefault="00241684" w:rsidP="00241684">
      <w:r w:rsidRPr="00BB4A8D">
        <w:rPr>
          <w:b/>
        </w:rPr>
        <w:t>MySQL</w:t>
      </w:r>
      <w:r>
        <w:t xml:space="preserve"> provides very extensive documentation on how to use </w:t>
      </w:r>
      <w:r w:rsidRPr="00BB4A8D">
        <w:rPr>
          <w:b/>
        </w:rPr>
        <w:t>MySQL</w:t>
      </w:r>
      <w:r>
        <w:t xml:space="preserve"> </w:t>
      </w:r>
      <w:r w:rsidRPr="00BB4A8D">
        <w:rPr>
          <w:b/>
        </w:rPr>
        <w:t>Workbench</w:t>
      </w:r>
      <w:r w:rsidR="00780BC0">
        <w:t>. I</w:t>
      </w:r>
      <w:r>
        <w:t xml:space="preserve">f there are any questions on how </w:t>
      </w:r>
      <w:r w:rsidRPr="00BB4A8D">
        <w:rPr>
          <w:b/>
        </w:rPr>
        <w:t>MySQL</w:t>
      </w:r>
      <w:r>
        <w:t xml:space="preserve"> </w:t>
      </w:r>
      <w:r w:rsidRPr="00BB4A8D">
        <w:rPr>
          <w:b/>
        </w:rPr>
        <w:t>Workbench</w:t>
      </w:r>
      <w:r>
        <w:t xml:space="preserve"> performs please visit their documentation at the following URL: </w:t>
      </w:r>
      <w:hyperlink r:id="rId23" w:history="1">
        <w:r w:rsidRPr="00414AB3">
          <w:rPr>
            <w:rStyle w:val="Hyperlink"/>
          </w:rPr>
          <w:t>http://dev.mysql.com/doc/workbench/en/index.html</w:t>
        </w:r>
      </w:hyperlink>
      <w:r>
        <w:t>.</w:t>
      </w:r>
    </w:p>
    <w:p w14:paraId="1CC73665" w14:textId="77777777" w:rsidR="00241684" w:rsidRDefault="00241684" w:rsidP="00241684">
      <w:pPr>
        <w:pStyle w:val="Heading2"/>
      </w:pPr>
      <w:bookmarkStart w:id="65" w:name="_Toc418761739"/>
      <w:r>
        <w:t>4.3 Accessing the Database</w:t>
      </w:r>
      <w:bookmarkEnd w:id="65"/>
    </w:p>
    <w:p w14:paraId="217E8939" w14:textId="77777777" w:rsidR="00241684" w:rsidRPr="00BB4A8D" w:rsidRDefault="00241684" w:rsidP="00241684">
      <w:r>
        <w:t xml:space="preserve">To access the database we used for this project there are 2 methods, one for accessing the database through </w:t>
      </w:r>
      <w:proofErr w:type="spellStart"/>
      <w:r w:rsidRPr="00BB4A8D">
        <w:rPr>
          <w:b/>
        </w:rPr>
        <w:t>Arvixe’s</w:t>
      </w:r>
      <w:proofErr w:type="spellEnd"/>
      <w:r>
        <w:t xml:space="preserve"> </w:t>
      </w:r>
      <w:proofErr w:type="spellStart"/>
      <w:r w:rsidRPr="00BB4A8D">
        <w:rPr>
          <w:b/>
        </w:rPr>
        <w:t>cPanel</w:t>
      </w:r>
      <w:proofErr w:type="spellEnd"/>
      <w:r>
        <w:t xml:space="preserve"> and one using </w:t>
      </w:r>
      <w:r>
        <w:rPr>
          <w:b/>
        </w:rPr>
        <w:t xml:space="preserve">MySQL </w:t>
      </w:r>
      <w:proofErr w:type="gramStart"/>
      <w:r>
        <w:rPr>
          <w:b/>
        </w:rPr>
        <w:t>Workbench</w:t>
      </w:r>
      <w:r>
        <w:t>.</w:t>
      </w:r>
      <w:proofErr w:type="gramEnd"/>
      <w:r>
        <w:t xml:space="preserve"> Following these two methods there will be general information that will allow the developer to view the settings usually necessary to connect to a </w:t>
      </w:r>
      <w:r>
        <w:rPr>
          <w:b/>
        </w:rPr>
        <w:t>MySQL database</w:t>
      </w:r>
      <w:r>
        <w:t>.</w:t>
      </w:r>
    </w:p>
    <w:p w14:paraId="0E6322F5" w14:textId="77777777" w:rsidR="00241684" w:rsidRDefault="00241684" w:rsidP="00241684">
      <w:pPr>
        <w:pStyle w:val="Heading3"/>
      </w:pPr>
      <w:bookmarkStart w:id="66" w:name="_Toc418761740"/>
      <w:r>
        <w:lastRenderedPageBreak/>
        <w:t xml:space="preserve">4.3.1 </w:t>
      </w:r>
      <w:proofErr w:type="spellStart"/>
      <w:r>
        <w:t>Arvixe</w:t>
      </w:r>
      <w:bookmarkEnd w:id="66"/>
      <w:proofErr w:type="spellEnd"/>
    </w:p>
    <w:p w14:paraId="0C40BCEA" w14:textId="77777777" w:rsidR="00241684" w:rsidRPr="00BB4A8D" w:rsidRDefault="00241684" w:rsidP="00241684">
      <w:r>
        <w:t xml:space="preserve">One can access the database by using </w:t>
      </w:r>
      <w:proofErr w:type="spellStart"/>
      <w:r w:rsidRPr="00BB4A8D">
        <w:rPr>
          <w:b/>
        </w:rPr>
        <w:t>Arvixe’s</w:t>
      </w:r>
      <w:proofErr w:type="spellEnd"/>
      <w:r>
        <w:t xml:space="preserve"> pre-installed </w:t>
      </w:r>
      <w:proofErr w:type="spellStart"/>
      <w:r w:rsidRPr="00BB4A8D">
        <w:rPr>
          <w:b/>
        </w:rPr>
        <w:t>cPanel</w:t>
      </w:r>
      <w:proofErr w:type="spellEnd"/>
      <w:r>
        <w:t xml:space="preserve"> and navigating to the utilities which connect to the database. Specifically, the modules listed in </w:t>
      </w:r>
      <w:r>
        <w:rPr>
          <w:b/>
        </w:rPr>
        <w:t>Section 3.2.3</w:t>
      </w:r>
      <w:r>
        <w:t xml:space="preserve"> of this document.</w:t>
      </w:r>
    </w:p>
    <w:p w14:paraId="2A9C216B" w14:textId="77777777" w:rsidR="00241684" w:rsidRDefault="00241684" w:rsidP="00241684">
      <w:pPr>
        <w:pStyle w:val="Heading3"/>
      </w:pPr>
      <w:bookmarkStart w:id="67" w:name="_Toc418761741"/>
      <w:r>
        <w:t>4.3.2 MySQL Workbench</w:t>
      </w:r>
      <w:bookmarkEnd w:id="67"/>
    </w:p>
    <w:p w14:paraId="42BAD97E" w14:textId="77777777" w:rsidR="00241684" w:rsidRDefault="00241684" w:rsidP="00241684">
      <w:r>
        <w:t xml:space="preserve">To configure </w:t>
      </w:r>
      <w:r>
        <w:rPr>
          <w:b/>
        </w:rPr>
        <w:t>MySQL Workbench</w:t>
      </w:r>
      <w:r>
        <w:t xml:space="preserve"> to remotely connect to the </w:t>
      </w:r>
      <w:r>
        <w:rPr>
          <w:b/>
        </w:rPr>
        <w:t>MySQL database</w:t>
      </w:r>
      <w:r>
        <w:t>, we must complete a few simple steps.</w:t>
      </w:r>
    </w:p>
    <w:p w14:paraId="15368587" w14:textId="77777777" w:rsidR="00241684" w:rsidRDefault="00241684" w:rsidP="00241684">
      <w:pPr>
        <w:pStyle w:val="ListParagraph"/>
        <w:numPr>
          <w:ilvl w:val="0"/>
          <w:numId w:val="37"/>
        </w:numPr>
      </w:pPr>
      <w:r>
        <w:t xml:space="preserve">In the toolbar navigate to: Database </w:t>
      </w:r>
      <w:r>
        <w:sym w:font="Wingdings" w:char="F0E0"/>
      </w:r>
      <w:r>
        <w:t xml:space="preserve"> Manage Connections. A popup with </w:t>
      </w:r>
      <w:r>
        <w:rPr>
          <w:b/>
        </w:rPr>
        <w:t>MySQL Connections</w:t>
      </w:r>
      <w:r>
        <w:t xml:space="preserve"> on the left-hand side should open.</w:t>
      </w:r>
    </w:p>
    <w:p w14:paraId="67AD3BD8" w14:textId="77777777" w:rsidR="00241684" w:rsidRDefault="00241684" w:rsidP="00241684">
      <w:pPr>
        <w:pStyle w:val="ListParagraph"/>
        <w:numPr>
          <w:ilvl w:val="0"/>
          <w:numId w:val="37"/>
        </w:numPr>
      </w:pPr>
      <w:r>
        <w:t xml:space="preserve">Click the </w:t>
      </w:r>
      <w:r w:rsidRPr="000D5EAB">
        <w:rPr>
          <w:b/>
        </w:rPr>
        <w:t>‘New’ button</w:t>
      </w:r>
      <w:r>
        <w:t xml:space="preserve"> in the bottom left-hand corner.</w:t>
      </w:r>
    </w:p>
    <w:p w14:paraId="7BDDC952" w14:textId="77777777" w:rsidR="00241684" w:rsidRDefault="00241684" w:rsidP="00241684">
      <w:pPr>
        <w:pStyle w:val="ListParagraph"/>
        <w:numPr>
          <w:ilvl w:val="0"/>
          <w:numId w:val="37"/>
        </w:numPr>
      </w:pPr>
      <w:r>
        <w:t xml:space="preserve">Rename the </w:t>
      </w:r>
      <w:r>
        <w:rPr>
          <w:b/>
        </w:rPr>
        <w:t>Connection Name</w:t>
      </w:r>
      <w:r>
        <w:t xml:space="preserve"> to a meaningful name for the project.</w:t>
      </w:r>
    </w:p>
    <w:p w14:paraId="068158A9" w14:textId="77777777" w:rsidR="00241684" w:rsidRDefault="00241684" w:rsidP="00241684">
      <w:pPr>
        <w:pStyle w:val="ListParagraph"/>
        <w:numPr>
          <w:ilvl w:val="0"/>
          <w:numId w:val="37"/>
        </w:numPr>
      </w:pPr>
      <w:r>
        <w:t xml:space="preserve">Under the </w:t>
      </w:r>
      <w:r>
        <w:rPr>
          <w:b/>
        </w:rPr>
        <w:t xml:space="preserve">‘Connection’ </w:t>
      </w:r>
      <w:r>
        <w:t>tab</w:t>
      </w:r>
    </w:p>
    <w:p w14:paraId="2B330744" w14:textId="77777777" w:rsidR="00241684" w:rsidRDefault="00241684" w:rsidP="00241684">
      <w:pPr>
        <w:pStyle w:val="ListParagraph"/>
        <w:numPr>
          <w:ilvl w:val="1"/>
          <w:numId w:val="37"/>
        </w:numPr>
      </w:pPr>
      <w:r>
        <w:t xml:space="preserve">Set the </w:t>
      </w:r>
      <w:r>
        <w:rPr>
          <w:b/>
        </w:rPr>
        <w:t>Hostname</w:t>
      </w:r>
      <w:r>
        <w:t xml:space="preserve"> to </w:t>
      </w:r>
      <w:r w:rsidRPr="000D5EAB">
        <w:rPr>
          <w:b/>
        </w:rPr>
        <w:t>‘oyster.arvixe.com’</w:t>
      </w:r>
      <w:r>
        <w:t>.</w:t>
      </w:r>
    </w:p>
    <w:p w14:paraId="5FAA7433" w14:textId="77777777" w:rsidR="00241684" w:rsidRDefault="00241684" w:rsidP="00241684">
      <w:pPr>
        <w:pStyle w:val="ListParagraph"/>
        <w:numPr>
          <w:ilvl w:val="1"/>
          <w:numId w:val="37"/>
        </w:numPr>
      </w:pPr>
      <w:r>
        <w:t xml:space="preserve">Set the </w:t>
      </w:r>
      <w:r>
        <w:rPr>
          <w:b/>
        </w:rPr>
        <w:t>Port</w:t>
      </w:r>
      <w:r>
        <w:t xml:space="preserve"> to </w:t>
      </w:r>
      <w:r w:rsidRPr="000D5EAB">
        <w:rPr>
          <w:b/>
        </w:rPr>
        <w:t>3306</w:t>
      </w:r>
      <w:r>
        <w:t>.</w:t>
      </w:r>
    </w:p>
    <w:p w14:paraId="2938A0B8" w14:textId="77777777" w:rsidR="00241684" w:rsidRDefault="00241684" w:rsidP="00241684">
      <w:pPr>
        <w:pStyle w:val="ListParagraph"/>
        <w:numPr>
          <w:ilvl w:val="1"/>
          <w:numId w:val="37"/>
        </w:numPr>
      </w:pPr>
      <w:r>
        <w:t xml:space="preserve">Set the </w:t>
      </w:r>
      <w:r>
        <w:rPr>
          <w:b/>
        </w:rPr>
        <w:t>Username</w:t>
      </w:r>
      <w:r>
        <w:t xml:space="preserve"> to the username given by the project administrator.</w:t>
      </w:r>
    </w:p>
    <w:p w14:paraId="7C7A84A9" w14:textId="77777777" w:rsidR="00241684" w:rsidRDefault="00241684" w:rsidP="00241684">
      <w:pPr>
        <w:pStyle w:val="ListParagraph"/>
        <w:numPr>
          <w:ilvl w:val="1"/>
          <w:numId w:val="37"/>
        </w:numPr>
      </w:pPr>
      <w:r>
        <w:t xml:space="preserve">Set the </w:t>
      </w:r>
      <w:r>
        <w:rPr>
          <w:b/>
        </w:rPr>
        <w:t>Password</w:t>
      </w:r>
      <w:r>
        <w:t xml:space="preserve"> to the password given by the project administrator.</w:t>
      </w:r>
    </w:p>
    <w:p w14:paraId="03405517" w14:textId="77777777" w:rsidR="00241684" w:rsidRDefault="00241684" w:rsidP="00241684">
      <w:pPr>
        <w:pStyle w:val="ListParagraph"/>
        <w:numPr>
          <w:ilvl w:val="0"/>
          <w:numId w:val="37"/>
        </w:numPr>
      </w:pPr>
      <w:r w:rsidRPr="000D5EAB">
        <w:rPr>
          <w:b/>
        </w:rPr>
        <w:t>All other fields</w:t>
      </w:r>
      <w:r>
        <w:t xml:space="preserve"> should remain at </w:t>
      </w:r>
      <w:r>
        <w:rPr>
          <w:b/>
        </w:rPr>
        <w:t>default</w:t>
      </w:r>
      <w:r>
        <w:t xml:space="preserve"> values.</w:t>
      </w:r>
    </w:p>
    <w:p w14:paraId="560CF30D" w14:textId="77777777" w:rsidR="00241684" w:rsidRDefault="00241684" w:rsidP="00241684">
      <w:pPr>
        <w:pStyle w:val="ListParagraph"/>
        <w:numPr>
          <w:ilvl w:val="0"/>
          <w:numId w:val="37"/>
        </w:numPr>
      </w:pPr>
      <w:r>
        <w:t xml:space="preserve">Hit the </w:t>
      </w:r>
      <w:r>
        <w:rPr>
          <w:b/>
        </w:rPr>
        <w:t>‘Test Connection’</w:t>
      </w:r>
      <w:r>
        <w:t xml:space="preserve"> </w:t>
      </w:r>
      <w:r>
        <w:rPr>
          <w:b/>
        </w:rPr>
        <w:t>button</w:t>
      </w:r>
      <w:r>
        <w:t xml:space="preserve"> to verify the connection is working.</w:t>
      </w:r>
    </w:p>
    <w:p w14:paraId="49D50D32" w14:textId="77777777" w:rsidR="00241684" w:rsidRPr="000D5EAB" w:rsidRDefault="00241684" w:rsidP="00241684">
      <w:r>
        <w:t xml:space="preserve">If the connection test returned positive, then you have successfully connected to the </w:t>
      </w:r>
      <w:proofErr w:type="spellStart"/>
      <w:r>
        <w:rPr>
          <w:b/>
        </w:rPr>
        <w:t>Arvixe</w:t>
      </w:r>
      <w:proofErr w:type="spellEnd"/>
      <w:r>
        <w:rPr>
          <w:b/>
        </w:rPr>
        <w:t xml:space="preserve"> database</w:t>
      </w:r>
      <w:r>
        <w:t xml:space="preserve">. If they have not, please refer to </w:t>
      </w:r>
      <w:r>
        <w:rPr>
          <w:b/>
        </w:rPr>
        <w:t>Section 4.2.2</w:t>
      </w:r>
      <w:r>
        <w:t xml:space="preserve"> to find </w:t>
      </w:r>
      <w:r>
        <w:rPr>
          <w:b/>
        </w:rPr>
        <w:t>references</w:t>
      </w:r>
      <w:r>
        <w:t xml:space="preserve"> which will aid you in solving the issue.</w:t>
      </w:r>
    </w:p>
    <w:p w14:paraId="0D680EFC" w14:textId="77777777" w:rsidR="00241684" w:rsidRDefault="00241684" w:rsidP="00241684">
      <w:pPr>
        <w:pStyle w:val="Heading3"/>
      </w:pPr>
      <w:bookmarkStart w:id="68" w:name="_Toc418761742"/>
      <w:r>
        <w:t>4.3.3 Other</w:t>
      </w:r>
      <w:bookmarkEnd w:id="68"/>
    </w:p>
    <w:p w14:paraId="6C138886" w14:textId="77777777" w:rsidR="00241684" w:rsidRDefault="00241684" w:rsidP="00241684">
      <w:r>
        <w:t xml:space="preserve">This information is intended to be used if the developer wishes to connect to the </w:t>
      </w:r>
      <w:r>
        <w:rPr>
          <w:b/>
        </w:rPr>
        <w:t>MySQL database</w:t>
      </w:r>
      <w:r>
        <w:t xml:space="preserve"> hosted by </w:t>
      </w:r>
      <w:proofErr w:type="spellStart"/>
      <w:r>
        <w:rPr>
          <w:b/>
        </w:rPr>
        <w:t>Arvixe</w:t>
      </w:r>
      <w:proofErr w:type="spellEnd"/>
      <w:r>
        <w:t>.</w:t>
      </w:r>
    </w:p>
    <w:p w14:paraId="4469789C" w14:textId="77777777" w:rsidR="00241684" w:rsidRDefault="00241684" w:rsidP="00241684">
      <w:pPr>
        <w:pStyle w:val="ListParagraph"/>
        <w:numPr>
          <w:ilvl w:val="0"/>
          <w:numId w:val="2"/>
        </w:numPr>
      </w:pPr>
      <w:r>
        <w:rPr>
          <w:b/>
        </w:rPr>
        <w:t>Hostname:</w:t>
      </w:r>
      <w:r>
        <w:t xml:space="preserve"> oyster.arvixe.com</w:t>
      </w:r>
    </w:p>
    <w:p w14:paraId="1D44E34C" w14:textId="77777777" w:rsidR="00241684" w:rsidRDefault="00241684" w:rsidP="00241684">
      <w:pPr>
        <w:pStyle w:val="ListParagraph"/>
        <w:numPr>
          <w:ilvl w:val="0"/>
          <w:numId w:val="2"/>
        </w:numPr>
      </w:pPr>
      <w:r>
        <w:rPr>
          <w:b/>
        </w:rPr>
        <w:t>Port:</w:t>
      </w:r>
      <w:r>
        <w:t xml:space="preserve"> 3306</w:t>
      </w:r>
    </w:p>
    <w:p w14:paraId="76D0A04A" w14:textId="77777777" w:rsidR="00241684" w:rsidRDefault="00241684" w:rsidP="00241684">
      <w:pPr>
        <w:pStyle w:val="ListParagraph"/>
        <w:numPr>
          <w:ilvl w:val="0"/>
          <w:numId w:val="2"/>
        </w:numPr>
      </w:pPr>
      <w:r>
        <w:rPr>
          <w:b/>
        </w:rPr>
        <w:t>Username:</w:t>
      </w:r>
      <w:r>
        <w:t xml:space="preserve"> Contact project administrator</w:t>
      </w:r>
    </w:p>
    <w:p w14:paraId="3CA2343D" w14:textId="77777777" w:rsidR="00241684" w:rsidRPr="000575E6" w:rsidRDefault="00241684" w:rsidP="00241684">
      <w:pPr>
        <w:pStyle w:val="ListParagraph"/>
        <w:numPr>
          <w:ilvl w:val="0"/>
          <w:numId w:val="2"/>
        </w:numPr>
      </w:pPr>
      <w:r>
        <w:rPr>
          <w:b/>
        </w:rPr>
        <w:t>Password:</w:t>
      </w:r>
      <w:r>
        <w:t xml:space="preserve"> Contact project administrator</w:t>
      </w:r>
    </w:p>
    <w:p w14:paraId="35BADDA7" w14:textId="77777777" w:rsidR="00241684" w:rsidRDefault="00241684" w:rsidP="00241684">
      <w:pPr>
        <w:rPr>
          <w:rFonts w:eastAsiaTheme="majorEastAsia" w:cstheme="majorBidi"/>
          <w:b/>
          <w:bCs/>
          <w:color w:val="4F2D7F" w:themeColor="accent2"/>
          <w:sz w:val="32"/>
          <w:szCs w:val="26"/>
        </w:rPr>
      </w:pPr>
      <w:r>
        <w:br w:type="page"/>
      </w:r>
    </w:p>
    <w:p w14:paraId="5CD6332C" w14:textId="77777777" w:rsidR="00241684" w:rsidRDefault="00241684" w:rsidP="00241684">
      <w:pPr>
        <w:pStyle w:val="Heading2"/>
      </w:pPr>
      <w:bookmarkStart w:id="69" w:name="_Toc418761743"/>
      <w:r>
        <w:lastRenderedPageBreak/>
        <w:t>4.4 Database Schema</w:t>
      </w:r>
      <w:bookmarkEnd w:id="69"/>
    </w:p>
    <w:p w14:paraId="20760138" w14:textId="77777777" w:rsidR="00241684" w:rsidRPr="00C8537D" w:rsidRDefault="00241684" w:rsidP="00241684">
      <w:r>
        <w:t xml:space="preserve">The </w:t>
      </w:r>
      <w:r>
        <w:rPr>
          <w:b/>
        </w:rPr>
        <w:t>schema</w:t>
      </w:r>
      <w:r>
        <w:t xml:space="preserve"> for the </w:t>
      </w:r>
      <w:r>
        <w:rPr>
          <w:b/>
        </w:rPr>
        <w:t>MySQL database</w:t>
      </w:r>
      <w:r>
        <w:t xml:space="preserve"> used in the current version of this project will be represented below in a table showing the: </w:t>
      </w:r>
      <w:r w:rsidRPr="00DA6A53">
        <w:rPr>
          <w:b/>
        </w:rPr>
        <w:t>name</w:t>
      </w:r>
      <w:r>
        <w:t xml:space="preserve">, </w:t>
      </w:r>
      <w:r w:rsidRPr="00DA6A53">
        <w:rPr>
          <w:b/>
        </w:rPr>
        <w:t>type</w:t>
      </w:r>
      <w:r>
        <w:t xml:space="preserve">, </w:t>
      </w:r>
      <w:r>
        <w:rPr>
          <w:b/>
        </w:rPr>
        <w:t>attributes</w:t>
      </w:r>
      <w:r>
        <w:t xml:space="preserve">, </w:t>
      </w:r>
      <w:r w:rsidRPr="00DA6A53">
        <w:rPr>
          <w:b/>
        </w:rPr>
        <w:t>default</w:t>
      </w:r>
      <w:r>
        <w:t xml:space="preserve">, </w:t>
      </w:r>
      <w:r w:rsidRPr="00DA6A53">
        <w:t>and</w:t>
      </w:r>
      <w:r>
        <w:t xml:space="preserve"> </w:t>
      </w:r>
      <w:r w:rsidRPr="00DA6A53">
        <w:rPr>
          <w:b/>
        </w:rPr>
        <w:t>description</w:t>
      </w:r>
      <w:r>
        <w:t xml:space="preserve"> of each </w:t>
      </w:r>
      <w:r w:rsidRPr="00DA6A53">
        <w:rPr>
          <w:b/>
        </w:rPr>
        <w:t>column</w:t>
      </w:r>
      <w:r>
        <w:t xml:space="preserve"> for each </w:t>
      </w:r>
      <w:r w:rsidRPr="00DA6A53">
        <w:rPr>
          <w:b/>
        </w:rPr>
        <w:t>table</w:t>
      </w:r>
      <w:r>
        <w:t xml:space="preserve"> in the </w:t>
      </w:r>
      <w:r w:rsidRPr="00DA6A53">
        <w:rPr>
          <w:b/>
        </w:rPr>
        <w:t>database</w:t>
      </w:r>
      <w:r>
        <w:t xml:space="preserve">. The </w:t>
      </w:r>
      <w:r>
        <w:rPr>
          <w:b/>
        </w:rPr>
        <w:t>attributes</w:t>
      </w:r>
      <w:r>
        <w:t xml:space="preserve"> column will contain abbreviations which correspond to </w:t>
      </w:r>
      <w:r>
        <w:rPr>
          <w:b/>
        </w:rPr>
        <w:t>MySQL Workbench</w:t>
      </w:r>
      <w:r>
        <w:t xml:space="preserve"> abbreviations: </w:t>
      </w:r>
      <w:r w:rsidRPr="00C8537D">
        <w:rPr>
          <w:b/>
        </w:rPr>
        <w:t>PK</w:t>
      </w:r>
      <w:r>
        <w:t xml:space="preserve"> is </w:t>
      </w:r>
      <w:r w:rsidRPr="00C8537D">
        <w:rPr>
          <w:b/>
        </w:rPr>
        <w:t>primary</w:t>
      </w:r>
      <w:r>
        <w:t xml:space="preserve"> </w:t>
      </w:r>
      <w:r w:rsidRPr="00C8537D">
        <w:rPr>
          <w:b/>
        </w:rPr>
        <w:t>key</w:t>
      </w:r>
      <w:r>
        <w:t xml:space="preserve">; </w:t>
      </w:r>
      <w:r w:rsidRPr="00C8537D">
        <w:rPr>
          <w:b/>
        </w:rPr>
        <w:t>NN</w:t>
      </w:r>
      <w:r>
        <w:t xml:space="preserve"> is </w:t>
      </w:r>
      <w:r w:rsidRPr="00C8537D">
        <w:rPr>
          <w:b/>
        </w:rPr>
        <w:t>not</w:t>
      </w:r>
      <w:r>
        <w:t xml:space="preserve"> </w:t>
      </w:r>
      <w:r w:rsidRPr="00C8537D">
        <w:rPr>
          <w:b/>
        </w:rPr>
        <w:t>null</w:t>
      </w:r>
      <w:r>
        <w:t xml:space="preserve">, </w:t>
      </w:r>
      <w:r w:rsidRPr="00C8537D">
        <w:rPr>
          <w:b/>
        </w:rPr>
        <w:t>UQ</w:t>
      </w:r>
      <w:r>
        <w:t xml:space="preserve"> is </w:t>
      </w:r>
      <w:r w:rsidRPr="00C8537D">
        <w:rPr>
          <w:b/>
        </w:rPr>
        <w:t>unique</w:t>
      </w:r>
      <w:r>
        <w:t xml:space="preserve">, </w:t>
      </w:r>
      <w:r w:rsidRPr="00C8537D">
        <w:rPr>
          <w:b/>
        </w:rPr>
        <w:t>BIN</w:t>
      </w:r>
      <w:r>
        <w:t xml:space="preserve"> is </w:t>
      </w:r>
      <w:r w:rsidRPr="00C8537D">
        <w:rPr>
          <w:b/>
        </w:rPr>
        <w:t>binary</w:t>
      </w:r>
      <w:r>
        <w:t xml:space="preserve">, </w:t>
      </w:r>
      <w:r w:rsidRPr="00C8537D">
        <w:rPr>
          <w:b/>
        </w:rPr>
        <w:t>UN</w:t>
      </w:r>
      <w:r>
        <w:t xml:space="preserve"> is </w:t>
      </w:r>
      <w:r w:rsidRPr="00C8537D">
        <w:rPr>
          <w:b/>
        </w:rPr>
        <w:t>unsigned</w:t>
      </w:r>
      <w:r>
        <w:t xml:space="preserve">, </w:t>
      </w:r>
      <w:r w:rsidRPr="00C8537D">
        <w:rPr>
          <w:b/>
        </w:rPr>
        <w:t>ZF</w:t>
      </w:r>
      <w:r>
        <w:t xml:space="preserve"> is </w:t>
      </w:r>
      <w:r w:rsidRPr="00C8537D">
        <w:rPr>
          <w:b/>
        </w:rPr>
        <w:t>zero-fill</w:t>
      </w:r>
      <w:r>
        <w:t xml:space="preserve">, </w:t>
      </w:r>
      <w:r w:rsidRPr="00C8537D">
        <w:rPr>
          <w:b/>
        </w:rPr>
        <w:t>AI</w:t>
      </w:r>
      <w:r>
        <w:t xml:space="preserve"> is </w:t>
      </w:r>
      <w:r w:rsidRPr="00C8537D">
        <w:rPr>
          <w:b/>
        </w:rPr>
        <w:t>auto-increment</w:t>
      </w:r>
      <w:r>
        <w:t xml:space="preserve"> (</w:t>
      </w:r>
      <w:hyperlink r:id="rId24" w:history="1">
        <w:r w:rsidRPr="00414AB3">
          <w:rPr>
            <w:rStyle w:val="Hyperlink"/>
          </w:rPr>
          <w:t>http://dev.mysql.com/doc/workbench/en/wb-table-editor-columns-tab.html</w:t>
        </w:r>
      </w:hyperlink>
      <w:r>
        <w:t>).</w:t>
      </w:r>
    </w:p>
    <w:p w14:paraId="6A1979D6" w14:textId="77777777" w:rsidR="00241684" w:rsidRPr="00DA6A53" w:rsidRDefault="00241684" w:rsidP="00241684">
      <w:r>
        <w:rPr>
          <w:b/>
        </w:rPr>
        <w:t>Users table:</w:t>
      </w:r>
    </w:p>
    <w:tbl>
      <w:tblPr>
        <w:tblStyle w:val="LightList-Accent1"/>
        <w:tblW w:w="0" w:type="auto"/>
        <w:tblLook w:val="00A0" w:firstRow="1" w:lastRow="0" w:firstColumn="1" w:lastColumn="0" w:noHBand="0" w:noVBand="0"/>
      </w:tblPr>
      <w:tblGrid>
        <w:gridCol w:w="1429"/>
        <w:gridCol w:w="2004"/>
        <w:gridCol w:w="1895"/>
        <w:gridCol w:w="1080"/>
        <w:gridCol w:w="3168"/>
      </w:tblGrid>
      <w:tr w:rsidR="00241684" w14:paraId="76C25B2D" w14:textId="77777777" w:rsidTr="00050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6E64054B" w14:textId="77777777" w:rsidR="00241684" w:rsidRDefault="00241684" w:rsidP="000507D6">
            <w:r>
              <w:t>Name</w:t>
            </w:r>
          </w:p>
        </w:tc>
        <w:tc>
          <w:tcPr>
            <w:cnfStyle w:val="000010000000" w:firstRow="0" w:lastRow="0" w:firstColumn="0" w:lastColumn="0" w:oddVBand="1" w:evenVBand="0" w:oddHBand="0" w:evenHBand="0" w:firstRowFirstColumn="0" w:firstRowLastColumn="0" w:lastRowFirstColumn="0" w:lastRowLastColumn="0"/>
            <w:tcW w:w="2004" w:type="dxa"/>
          </w:tcPr>
          <w:p w14:paraId="0E2C066F" w14:textId="77777777" w:rsidR="00241684" w:rsidRDefault="00241684" w:rsidP="000507D6">
            <w:r>
              <w:t>Type</w:t>
            </w:r>
          </w:p>
        </w:tc>
        <w:tc>
          <w:tcPr>
            <w:tcW w:w="1895" w:type="dxa"/>
          </w:tcPr>
          <w:p w14:paraId="49FF9149" w14:textId="77777777" w:rsidR="00241684" w:rsidRDefault="00241684" w:rsidP="000507D6">
            <w:pPr>
              <w:cnfStyle w:val="100000000000" w:firstRow="1" w:lastRow="0" w:firstColumn="0" w:lastColumn="0" w:oddVBand="0" w:evenVBand="0" w:oddHBand="0" w:evenHBand="0" w:firstRowFirstColumn="0" w:firstRowLastColumn="0" w:lastRowFirstColumn="0" w:lastRowLastColumn="0"/>
            </w:pPr>
            <w:r>
              <w:t>Attributes</w:t>
            </w:r>
          </w:p>
        </w:tc>
        <w:tc>
          <w:tcPr>
            <w:cnfStyle w:val="000010000000" w:firstRow="0" w:lastRow="0" w:firstColumn="0" w:lastColumn="0" w:oddVBand="1" w:evenVBand="0" w:oddHBand="0" w:evenHBand="0" w:firstRowFirstColumn="0" w:firstRowLastColumn="0" w:lastRowFirstColumn="0" w:lastRowLastColumn="0"/>
            <w:tcW w:w="1080" w:type="dxa"/>
          </w:tcPr>
          <w:p w14:paraId="6C7589DD" w14:textId="77777777" w:rsidR="00241684" w:rsidRDefault="00241684" w:rsidP="000507D6">
            <w:r>
              <w:t>Default</w:t>
            </w:r>
          </w:p>
        </w:tc>
        <w:tc>
          <w:tcPr>
            <w:tcW w:w="3168" w:type="dxa"/>
          </w:tcPr>
          <w:p w14:paraId="7436D626" w14:textId="77777777" w:rsidR="00241684" w:rsidRDefault="00241684" w:rsidP="000507D6">
            <w:pPr>
              <w:cnfStyle w:val="100000000000" w:firstRow="1" w:lastRow="0" w:firstColumn="0" w:lastColumn="0" w:oddVBand="0" w:evenVBand="0" w:oddHBand="0" w:evenHBand="0" w:firstRowFirstColumn="0" w:firstRowLastColumn="0" w:lastRowFirstColumn="0" w:lastRowLastColumn="0"/>
            </w:pPr>
            <w:r>
              <w:t>Description</w:t>
            </w:r>
          </w:p>
        </w:tc>
      </w:tr>
      <w:tr w:rsidR="00241684" w:rsidRPr="0005209D" w14:paraId="2F5A07C7"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1930B26E" w14:textId="77777777" w:rsidR="00241684" w:rsidRPr="00DA6A53" w:rsidRDefault="00241684" w:rsidP="000507D6">
            <w:r w:rsidRPr="00DA6A53">
              <w:t>Id</w:t>
            </w:r>
          </w:p>
        </w:tc>
        <w:tc>
          <w:tcPr>
            <w:cnfStyle w:val="000010000000" w:firstRow="0" w:lastRow="0" w:firstColumn="0" w:lastColumn="0" w:oddVBand="1" w:evenVBand="0" w:oddHBand="0" w:evenHBand="0" w:firstRowFirstColumn="0" w:firstRowLastColumn="0" w:lastRowFirstColumn="0" w:lastRowLastColumn="0"/>
            <w:tcW w:w="2004" w:type="dxa"/>
          </w:tcPr>
          <w:p w14:paraId="7C39DAC8" w14:textId="77777777" w:rsidR="00241684" w:rsidRPr="00DA6A53" w:rsidRDefault="00241684" w:rsidP="000507D6">
            <w:r w:rsidRPr="00DA6A53">
              <w:t>INTEGER</w:t>
            </w:r>
          </w:p>
        </w:tc>
        <w:tc>
          <w:tcPr>
            <w:tcW w:w="1895" w:type="dxa"/>
          </w:tcPr>
          <w:p w14:paraId="528B2D08"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r>
              <w:t>PK, NN, UQ, AI</w:t>
            </w:r>
          </w:p>
        </w:tc>
        <w:tc>
          <w:tcPr>
            <w:cnfStyle w:val="000010000000" w:firstRow="0" w:lastRow="0" w:firstColumn="0" w:lastColumn="0" w:oddVBand="1" w:evenVBand="0" w:oddHBand="0" w:evenHBand="0" w:firstRowFirstColumn="0" w:firstRowLastColumn="0" w:lastRowFirstColumn="0" w:lastRowLastColumn="0"/>
            <w:tcW w:w="1080" w:type="dxa"/>
          </w:tcPr>
          <w:p w14:paraId="404B67D8" w14:textId="77777777" w:rsidR="00241684" w:rsidRDefault="00241684" w:rsidP="000507D6"/>
        </w:tc>
        <w:tc>
          <w:tcPr>
            <w:tcW w:w="3168" w:type="dxa"/>
          </w:tcPr>
          <w:p w14:paraId="27DB9E70" w14:textId="77777777" w:rsidR="00241684" w:rsidRPr="0005209D" w:rsidRDefault="00241684" w:rsidP="000507D6">
            <w:pPr>
              <w:cnfStyle w:val="000000100000" w:firstRow="0" w:lastRow="0" w:firstColumn="0" w:lastColumn="0" w:oddVBand="0" w:evenVBand="0" w:oddHBand="1" w:evenHBand="0" w:firstRowFirstColumn="0" w:firstRowLastColumn="0" w:lastRowFirstColumn="0" w:lastRowLastColumn="0"/>
            </w:pPr>
            <w:r w:rsidRPr="0005209D">
              <w:t>ID given to each user to uniquely identify them.</w:t>
            </w:r>
          </w:p>
        </w:tc>
      </w:tr>
      <w:tr w:rsidR="00241684" w:rsidRPr="0005209D" w14:paraId="25DF0BE3" w14:textId="77777777" w:rsidTr="000507D6">
        <w:tc>
          <w:tcPr>
            <w:cnfStyle w:val="001000000000" w:firstRow="0" w:lastRow="0" w:firstColumn="1" w:lastColumn="0" w:oddVBand="0" w:evenVBand="0" w:oddHBand="0" w:evenHBand="0" w:firstRowFirstColumn="0" w:firstRowLastColumn="0" w:lastRowFirstColumn="0" w:lastRowLastColumn="0"/>
            <w:tcW w:w="1429" w:type="dxa"/>
          </w:tcPr>
          <w:p w14:paraId="2BE93602" w14:textId="77777777" w:rsidR="00241684" w:rsidRPr="00DA6A53" w:rsidRDefault="00241684" w:rsidP="000507D6">
            <w:r w:rsidRPr="00DA6A53">
              <w:t>Username</w:t>
            </w:r>
          </w:p>
        </w:tc>
        <w:tc>
          <w:tcPr>
            <w:cnfStyle w:val="000010000000" w:firstRow="0" w:lastRow="0" w:firstColumn="0" w:lastColumn="0" w:oddVBand="1" w:evenVBand="0" w:oddHBand="0" w:evenHBand="0" w:firstRowFirstColumn="0" w:firstRowLastColumn="0" w:lastRowFirstColumn="0" w:lastRowLastColumn="0"/>
            <w:tcW w:w="2004" w:type="dxa"/>
          </w:tcPr>
          <w:p w14:paraId="2CC9C6F7" w14:textId="77777777" w:rsidR="00241684" w:rsidRPr="00DA6A53" w:rsidRDefault="00241684" w:rsidP="000507D6">
            <w:r w:rsidRPr="00DA6A53">
              <w:t>VARCHAR(45)</w:t>
            </w:r>
          </w:p>
        </w:tc>
        <w:tc>
          <w:tcPr>
            <w:tcW w:w="1895" w:type="dxa"/>
          </w:tcPr>
          <w:p w14:paraId="53E2BC35"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r>
              <w:t>NN, UQ</w:t>
            </w:r>
          </w:p>
        </w:tc>
        <w:tc>
          <w:tcPr>
            <w:cnfStyle w:val="000010000000" w:firstRow="0" w:lastRow="0" w:firstColumn="0" w:lastColumn="0" w:oddVBand="1" w:evenVBand="0" w:oddHBand="0" w:evenHBand="0" w:firstRowFirstColumn="0" w:firstRowLastColumn="0" w:lastRowFirstColumn="0" w:lastRowLastColumn="0"/>
            <w:tcW w:w="1080" w:type="dxa"/>
          </w:tcPr>
          <w:p w14:paraId="3C5B2C39" w14:textId="77777777" w:rsidR="00241684" w:rsidRDefault="00241684" w:rsidP="000507D6"/>
        </w:tc>
        <w:tc>
          <w:tcPr>
            <w:tcW w:w="3168" w:type="dxa"/>
          </w:tcPr>
          <w:p w14:paraId="10BC60ED" w14:textId="77777777" w:rsidR="00241684" w:rsidRPr="0005209D" w:rsidRDefault="00241684" w:rsidP="000507D6">
            <w:pPr>
              <w:cnfStyle w:val="000000000000" w:firstRow="0" w:lastRow="0" w:firstColumn="0" w:lastColumn="0" w:oddVBand="0" w:evenVBand="0" w:oddHBand="0" w:evenHBand="0" w:firstRowFirstColumn="0" w:firstRowLastColumn="0" w:lastRowFirstColumn="0" w:lastRowLastColumn="0"/>
            </w:pPr>
            <w:r w:rsidRPr="0005209D">
              <w:t>Username for the given user.</w:t>
            </w:r>
          </w:p>
        </w:tc>
      </w:tr>
      <w:tr w:rsidR="00241684" w:rsidRPr="0005209D" w14:paraId="07C9FDB6"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78D7C83F" w14:textId="77777777" w:rsidR="00241684" w:rsidRPr="00DA6A53" w:rsidRDefault="00241684" w:rsidP="000507D6">
            <w:r w:rsidRPr="00DA6A53">
              <w:t>Email</w:t>
            </w:r>
          </w:p>
        </w:tc>
        <w:tc>
          <w:tcPr>
            <w:cnfStyle w:val="000010000000" w:firstRow="0" w:lastRow="0" w:firstColumn="0" w:lastColumn="0" w:oddVBand="1" w:evenVBand="0" w:oddHBand="0" w:evenHBand="0" w:firstRowFirstColumn="0" w:firstRowLastColumn="0" w:lastRowFirstColumn="0" w:lastRowLastColumn="0"/>
            <w:tcW w:w="2004" w:type="dxa"/>
          </w:tcPr>
          <w:p w14:paraId="092A0F5A" w14:textId="77777777" w:rsidR="00241684" w:rsidRPr="00DA6A53" w:rsidRDefault="00241684" w:rsidP="000507D6">
            <w:r w:rsidRPr="00DA6A53">
              <w:t>VARCHAR(45)</w:t>
            </w:r>
          </w:p>
        </w:tc>
        <w:tc>
          <w:tcPr>
            <w:tcW w:w="1895" w:type="dxa"/>
          </w:tcPr>
          <w:p w14:paraId="2D9BA9EB"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1080" w:type="dxa"/>
          </w:tcPr>
          <w:p w14:paraId="47D25504" w14:textId="77777777" w:rsidR="00241684" w:rsidRDefault="00241684" w:rsidP="000507D6"/>
        </w:tc>
        <w:tc>
          <w:tcPr>
            <w:tcW w:w="3168" w:type="dxa"/>
          </w:tcPr>
          <w:p w14:paraId="6B146094" w14:textId="77777777" w:rsidR="00241684" w:rsidRPr="0005209D" w:rsidRDefault="00241684" w:rsidP="000507D6">
            <w:pPr>
              <w:cnfStyle w:val="000000100000" w:firstRow="0" w:lastRow="0" w:firstColumn="0" w:lastColumn="0" w:oddVBand="0" w:evenVBand="0" w:oddHBand="1" w:evenHBand="0" w:firstRowFirstColumn="0" w:firstRowLastColumn="0" w:lastRowFirstColumn="0" w:lastRowLastColumn="0"/>
            </w:pPr>
            <w:r w:rsidRPr="0005209D">
              <w:t>Email address for the given user.</w:t>
            </w:r>
          </w:p>
        </w:tc>
      </w:tr>
      <w:tr w:rsidR="00241684" w:rsidRPr="0005209D" w14:paraId="3E8E2A2A" w14:textId="77777777" w:rsidTr="000507D6">
        <w:tc>
          <w:tcPr>
            <w:cnfStyle w:val="001000000000" w:firstRow="0" w:lastRow="0" w:firstColumn="1" w:lastColumn="0" w:oddVBand="0" w:evenVBand="0" w:oddHBand="0" w:evenHBand="0" w:firstRowFirstColumn="0" w:firstRowLastColumn="0" w:lastRowFirstColumn="0" w:lastRowLastColumn="0"/>
            <w:tcW w:w="1429" w:type="dxa"/>
          </w:tcPr>
          <w:p w14:paraId="6B16F0FA" w14:textId="77777777" w:rsidR="00241684" w:rsidRPr="00DA6A53" w:rsidRDefault="00241684" w:rsidP="000507D6">
            <w:r w:rsidRPr="00DA6A53">
              <w:t>Role</w:t>
            </w:r>
          </w:p>
        </w:tc>
        <w:tc>
          <w:tcPr>
            <w:cnfStyle w:val="000010000000" w:firstRow="0" w:lastRow="0" w:firstColumn="0" w:lastColumn="0" w:oddVBand="1" w:evenVBand="0" w:oddHBand="0" w:evenHBand="0" w:firstRowFirstColumn="0" w:firstRowLastColumn="0" w:lastRowFirstColumn="0" w:lastRowLastColumn="0"/>
            <w:tcW w:w="2004" w:type="dxa"/>
          </w:tcPr>
          <w:p w14:paraId="6A279A0F" w14:textId="77777777" w:rsidR="00241684" w:rsidRPr="00DA6A53" w:rsidRDefault="00241684" w:rsidP="000507D6">
            <w:r w:rsidRPr="00DA6A53">
              <w:t>VARCHAR(16)</w:t>
            </w:r>
          </w:p>
        </w:tc>
        <w:tc>
          <w:tcPr>
            <w:tcW w:w="1895" w:type="dxa"/>
          </w:tcPr>
          <w:p w14:paraId="0C4E1961"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1080" w:type="dxa"/>
          </w:tcPr>
          <w:p w14:paraId="2B304F3E" w14:textId="77777777" w:rsidR="00241684" w:rsidRDefault="00241684" w:rsidP="000507D6">
            <w:r>
              <w:t>‘</w:t>
            </w:r>
            <w:proofErr w:type="spellStart"/>
            <w:r>
              <w:t>ra</w:t>
            </w:r>
            <w:proofErr w:type="spellEnd"/>
            <w:r>
              <w:t>’</w:t>
            </w:r>
          </w:p>
        </w:tc>
        <w:tc>
          <w:tcPr>
            <w:tcW w:w="3168" w:type="dxa"/>
          </w:tcPr>
          <w:p w14:paraId="775CCF6B" w14:textId="77777777" w:rsidR="00241684" w:rsidRPr="0005209D" w:rsidRDefault="00241684" w:rsidP="000507D6">
            <w:pPr>
              <w:cnfStyle w:val="000000000000" w:firstRow="0" w:lastRow="0" w:firstColumn="0" w:lastColumn="0" w:oddVBand="0" w:evenVBand="0" w:oddHBand="0" w:evenHBand="0" w:firstRowFirstColumn="0" w:firstRowLastColumn="0" w:lastRowFirstColumn="0" w:lastRowLastColumn="0"/>
            </w:pPr>
            <w:r w:rsidRPr="0005209D">
              <w:t>The role of the given user. The value ‘admin’ gives the user administrative permissions and any other value gives them research assistant permissions.</w:t>
            </w:r>
          </w:p>
        </w:tc>
      </w:tr>
      <w:tr w:rsidR="00241684" w:rsidRPr="0005209D" w14:paraId="509E9D18"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6EF4757B" w14:textId="77777777" w:rsidR="00241684" w:rsidRPr="00DA6A53" w:rsidRDefault="00241684" w:rsidP="000507D6">
            <w:r w:rsidRPr="00DA6A53">
              <w:t>Password</w:t>
            </w:r>
          </w:p>
        </w:tc>
        <w:tc>
          <w:tcPr>
            <w:cnfStyle w:val="000010000000" w:firstRow="0" w:lastRow="0" w:firstColumn="0" w:lastColumn="0" w:oddVBand="1" w:evenVBand="0" w:oddHBand="0" w:evenHBand="0" w:firstRowFirstColumn="0" w:firstRowLastColumn="0" w:lastRowFirstColumn="0" w:lastRowLastColumn="0"/>
            <w:tcW w:w="2004" w:type="dxa"/>
          </w:tcPr>
          <w:p w14:paraId="334BE2ED" w14:textId="77777777" w:rsidR="00241684" w:rsidRPr="00DA6A53" w:rsidRDefault="00241684" w:rsidP="000507D6">
            <w:r w:rsidRPr="00DA6A53">
              <w:t>VARCHAR(255)</w:t>
            </w:r>
          </w:p>
        </w:tc>
        <w:tc>
          <w:tcPr>
            <w:tcW w:w="1895" w:type="dxa"/>
          </w:tcPr>
          <w:p w14:paraId="014D5FAA"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1080" w:type="dxa"/>
          </w:tcPr>
          <w:p w14:paraId="105BADC4" w14:textId="77777777" w:rsidR="00241684" w:rsidRDefault="00241684" w:rsidP="000507D6"/>
        </w:tc>
        <w:tc>
          <w:tcPr>
            <w:tcW w:w="3168" w:type="dxa"/>
          </w:tcPr>
          <w:p w14:paraId="2825E3BD" w14:textId="77777777" w:rsidR="00241684" w:rsidRPr="0005209D" w:rsidRDefault="00241684" w:rsidP="000507D6">
            <w:pPr>
              <w:cnfStyle w:val="000000100000" w:firstRow="0" w:lastRow="0" w:firstColumn="0" w:lastColumn="0" w:oddVBand="0" w:evenVBand="0" w:oddHBand="1" w:evenHBand="0" w:firstRowFirstColumn="0" w:firstRowLastColumn="0" w:lastRowFirstColumn="0" w:lastRowLastColumn="0"/>
            </w:pPr>
            <w:r w:rsidRPr="0005209D">
              <w:t>Salted and hashed password for the given user.</w:t>
            </w:r>
          </w:p>
        </w:tc>
      </w:tr>
      <w:tr w:rsidR="00241684" w:rsidRPr="0005209D" w14:paraId="498B3E4C" w14:textId="77777777" w:rsidTr="000507D6">
        <w:tc>
          <w:tcPr>
            <w:cnfStyle w:val="001000000000" w:firstRow="0" w:lastRow="0" w:firstColumn="1" w:lastColumn="0" w:oddVBand="0" w:evenVBand="0" w:oddHBand="0" w:evenHBand="0" w:firstRowFirstColumn="0" w:firstRowLastColumn="0" w:lastRowFirstColumn="0" w:lastRowLastColumn="0"/>
            <w:tcW w:w="1429" w:type="dxa"/>
          </w:tcPr>
          <w:p w14:paraId="6FFD723A" w14:textId="77777777" w:rsidR="00241684" w:rsidRPr="00DA6A53" w:rsidRDefault="00241684" w:rsidP="000507D6">
            <w:r w:rsidRPr="00DA6A53">
              <w:t>Created</w:t>
            </w:r>
          </w:p>
        </w:tc>
        <w:tc>
          <w:tcPr>
            <w:cnfStyle w:val="000010000000" w:firstRow="0" w:lastRow="0" w:firstColumn="0" w:lastColumn="0" w:oddVBand="1" w:evenVBand="0" w:oddHBand="0" w:evenHBand="0" w:firstRowFirstColumn="0" w:firstRowLastColumn="0" w:lastRowFirstColumn="0" w:lastRowLastColumn="0"/>
            <w:tcW w:w="2004" w:type="dxa"/>
          </w:tcPr>
          <w:p w14:paraId="69140EC2" w14:textId="77777777" w:rsidR="00241684" w:rsidRPr="00DA6A53" w:rsidRDefault="00241684" w:rsidP="000507D6">
            <w:r w:rsidRPr="00DA6A53">
              <w:t>DATETIME</w:t>
            </w:r>
          </w:p>
        </w:tc>
        <w:tc>
          <w:tcPr>
            <w:tcW w:w="1895" w:type="dxa"/>
          </w:tcPr>
          <w:p w14:paraId="418713B3"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14:paraId="760B9117" w14:textId="77777777" w:rsidR="00241684" w:rsidRDefault="00241684" w:rsidP="000507D6"/>
        </w:tc>
        <w:tc>
          <w:tcPr>
            <w:tcW w:w="3168" w:type="dxa"/>
          </w:tcPr>
          <w:p w14:paraId="34CA221B" w14:textId="77777777" w:rsidR="00241684" w:rsidRPr="0005209D" w:rsidRDefault="00241684" w:rsidP="000507D6">
            <w:pPr>
              <w:cnfStyle w:val="000000000000" w:firstRow="0" w:lastRow="0" w:firstColumn="0" w:lastColumn="0" w:oddVBand="0" w:evenVBand="0" w:oddHBand="0" w:evenHBand="0" w:firstRowFirstColumn="0" w:firstRowLastColumn="0" w:lastRowFirstColumn="0" w:lastRowLastColumn="0"/>
            </w:pPr>
            <w:r w:rsidRPr="0005209D">
              <w:t>Timestamp of when the user was created.</w:t>
            </w:r>
          </w:p>
        </w:tc>
      </w:tr>
      <w:tr w:rsidR="00241684" w:rsidRPr="0005209D" w14:paraId="3337ECE1"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7DE1D74D" w14:textId="77777777" w:rsidR="00241684" w:rsidRPr="00DA6A53" w:rsidRDefault="00241684" w:rsidP="000507D6">
            <w:r w:rsidRPr="00DA6A53">
              <w:t>Modified</w:t>
            </w:r>
          </w:p>
        </w:tc>
        <w:tc>
          <w:tcPr>
            <w:cnfStyle w:val="000010000000" w:firstRow="0" w:lastRow="0" w:firstColumn="0" w:lastColumn="0" w:oddVBand="1" w:evenVBand="0" w:oddHBand="0" w:evenHBand="0" w:firstRowFirstColumn="0" w:firstRowLastColumn="0" w:lastRowFirstColumn="0" w:lastRowLastColumn="0"/>
            <w:tcW w:w="2004" w:type="dxa"/>
          </w:tcPr>
          <w:p w14:paraId="5C0DA22D" w14:textId="77777777" w:rsidR="00241684" w:rsidRPr="00DA6A53" w:rsidRDefault="00241684" w:rsidP="000507D6">
            <w:r w:rsidRPr="00DA6A53">
              <w:t>DATETIME</w:t>
            </w:r>
          </w:p>
        </w:tc>
        <w:tc>
          <w:tcPr>
            <w:tcW w:w="1895" w:type="dxa"/>
          </w:tcPr>
          <w:p w14:paraId="12138645"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14:paraId="1212CA74" w14:textId="77777777" w:rsidR="00241684" w:rsidRDefault="00241684" w:rsidP="000507D6">
            <w:r>
              <w:t>Null</w:t>
            </w:r>
          </w:p>
        </w:tc>
        <w:tc>
          <w:tcPr>
            <w:tcW w:w="3168" w:type="dxa"/>
          </w:tcPr>
          <w:p w14:paraId="75ED7F42" w14:textId="77777777" w:rsidR="00241684" w:rsidRPr="0005209D" w:rsidRDefault="00241684" w:rsidP="000507D6">
            <w:pPr>
              <w:cnfStyle w:val="000000100000" w:firstRow="0" w:lastRow="0" w:firstColumn="0" w:lastColumn="0" w:oddVBand="0" w:evenVBand="0" w:oddHBand="1" w:evenHBand="0" w:firstRowFirstColumn="0" w:firstRowLastColumn="0" w:lastRowFirstColumn="0" w:lastRowLastColumn="0"/>
            </w:pPr>
            <w:r w:rsidRPr="0005209D">
              <w:t>Timestamp of when the user was modified.</w:t>
            </w:r>
          </w:p>
        </w:tc>
      </w:tr>
      <w:tr w:rsidR="00241684" w:rsidRPr="0005209D" w14:paraId="41DA0F6A" w14:textId="77777777" w:rsidTr="000507D6">
        <w:tc>
          <w:tcPr>
            <w:cnfStyle w:val="001000000000" w:firstRow="0" w:lastRow="0" w:firstColumn="1" w:lastColumn="0" w:oddVBand="0" w:evenVBand="0" w:oddHBand="0" w:evenHBand="0" w:firstRowFirstColumn="0" w:firstRowLastColumn="0" w:lastRowFirstColumn="0" w:lastRowLastColumn="0"/>
            <w:tcW w:w="1429" w:type="dxa"/>
          </w:tcPr>
          <w:p w14:paraId="03874EC8" w14:textId="77777777" w:rsidR="00241684" w:rsidRPr="00DA6A53" w:rsidRDefault="00241684" w:rsidP="000507D6">
            <w:proofErr w:type="spellStart"/>
            <w:r w:rsidRPr="00DA6A53">
              <w:t>First_name</w:t>
            </w:r>
            <w:proofErr w:type="spellEnd"/>
          </w:p>
        </w:tc>
        <w:tc>
          <w:tcPr>
            <w:cnfStyle w:val="000010000000" w:firstRow="0" w:lastRow="0" w:firstColumn="0" w:lastColumn="0" w:oddVBand="1" w:evenVBand="0" w:oddHBand="0" w:evenHBand="0" w:firstRowFirstColumn="0" w:firstRowLastColumn="0" w:lastRowFirstColumn="0" w:lastRowLastColumn="0"/>
            <w:tcW w:w="2004" w:type="dxa"/>
          </w:tcPr>
          <w:p w14:paraId="78E5F65D" w14:textId="77777777" w:rsidR="00241684" w:rsidRPr="00DA6A53" w:rsidRDefault="00241684" w:rsidP="000507D6">
            <w:r w:rsidRPr="00DA6A53">
              <w:t>VARCHAR(45)</w:t>
            </w:r>
          </w:p>
        </w:tc>
        <w:tc>
          <w:tcPr>
            <w:tcW w:w="1895" w:type="dxa"/>
          </w:tcPr>
          <w:p w14:paraId="29295854"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14:paraId="322E62D0" w14:textId="77777777" w:rsidR="00241684" w:rsidRDefault="00241684" w:rsidP="000507D6"/>
        </w:tc>
        <w:tc>
          <w:tcPr>
            <w:tcW w:w="3168" w:type="dxa"/>
          </w:tcPr>
          <w:p w14:paraId="3891864D" w14:textId="77777777" w:rsidR="00241684" w:rsidRPr="0005209D" w:rsidRDefault="00241684" w:rsidP="000507D6">
            <w:pPr>
              <w:cnfStyle w:val="000000000000" w:firstRow="0" w:lastRow="0" w:firstColumn="0" w:lastColumn="0" w:oddVBand="0" w:evenVBand="0" w:oddHBand="0" w:evenHBand="0" w:firstRowFirstColumn="0" w:firstRowLastColumn="0" w:lastRowFirstColumn="0" w:lastRowLastColumn="0"/>
            </w:pPr>
            <w:r w:rsidRPr="0005209D">
              <w:t>First name of the user.</w:t>
            </w:r>
          </w:p>
        </w:tc>
      </w:tr>
      <w:tr w:rsidR="00241684" w:rsidRPr="0005209D" w14:paraId="670FD7B1"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658E2E5F" w14:textId="77777777" w:rsidR="00241684" w:rsidRPr="00DA6A53" w:rsidRDefault="00241684" w:rsidP="000507D6">
            <w:proofErr w:type="spellStart"/>
            <w:r w:rsidRPr="00DA6A53">
              <w:t>Last_name</w:t>
            </w:r>
            <w:proofErr w:type="spellEnd"/>
          </w:p>
        </w:tc>
        <w:tc>
          <w:tcPr>
            <w:cnfStyle w:val="000010000000" w:firstRow="0" w:lastRow="0" w:firstColumn="0" w:lastColumn="0" w:oddVBand="1" w:evenVBand="0" w:oddHBand="0" w:evenHBand="0" w:firstRowFirstColumn="0" w:firstRowLastColumn="0" w:lastRowFirstColumn="0" w:lastRowLastColumn="0"/>
            <w:tcW w:w="2004" w:type="dxa"/>
          </w:tcPr>
          <w:p w14:paraId="1A95DCB0" w14:textId="77777777" w:rsidR="00241684" w:rsidRPr="00DA6A53" w:rsidRDefault="00241684" w:rsidP="000507D6">
            <w:r w:rsidRPr="00DA6A53">
              <w:t>VARCHAR(45)</w:t>
            </w:r>
          </w:p>
        </w:tc>
        <w:tc>
          <w:tcPr>
            <w:tcW w:w="1895" w:type="dxa"/>
          </w:tcPr>
          <w:p w14:paraId="02400E2E"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14:paraId="6E6C9DB3" w14:textId="77777777" w:rsidR="00241684" w:rsidRDefault="00241684" w:rsidP="000507D6"/>
        </w:tc>
        <w:tc>
          <w:tcPr>
            <w:tcW w:w="3168" w:type="dxa"/>
          </w:tcPr>
          <w:p w14:paraId="57EAD590" w14:textId="77777777" w:rsidR="00241684" w:rsidRPr="0005209D" w:rsidRDefault="00241684" w:rsidP="000507D6">
            <w:pPr>
              <w:cnfStyle w:val="000000100000" w:firstRow="0" w:lastRow="0" w:firstColumn="0" w:lastColumn="0" w:oddVBand="0" w:evenVBand="0" w:oddHBand="1" w:evenHBand="0" w:firstRowFirstColumn="0" w:firstRowLastColumn="0" w:lastRowFirstColumn="0" w:lastRowLastColumn="0"/>
            </w:pPr>
            <w:r w:rsidRPr="0005209D">
              <w:t>Last name of the user.</w:t>
            </w:r>
          </w:p>
        </w:tc>
      </w:tr>
    </w:tbl>
    <w:p w14:paraId="65D28E18" w14:textId="77777777" w:rsidR="00241684" w:rsidRDefault="00241684" w:rsidP="00241684"/>
    <w:p w14:paraId="59A22507" w14:textId="77777777" w:rsidR="00241684" w:rsidRDefault="00241684" w:rsidP="00241684">
      <w:r>
        <w:br w:type="page"/>
      </w:r>
    </w:p>
    <w:p w14:paraId="3C73767A" w14:textId="77777777" w:rsidR="00241684" w:rsidRDefault="00241684" w:rsidP="00241684">
      <w:pPr>
        <w:rPr>
          <w:b/>
        </w:rPr>
      </w:pPr>
      <w:r>
        <w:rPr>
          <w:b/>
        </w:rPr>
        <w:lastRenderedPageBreak/>
        <w:t>Data table:</w:t>
      </w:r>
    </w:p>
    <w:p w14:paraId="3495069B" w14:textId="77777777" w:rsidR="00241684" w:rsidRPr="00BF1854" w:rsidRDefault="00241684" w:rsidP="00241684">
      <w:r>
        <w:t xml:space="preserve">The value ‘[statute]’ in the </w:t>
      </w:r>
      <w:r>
        <w:rPr>
          <w:b/>
        </w:rPr>
        <w:t>Data</w:t>
      </w:r>
      <w:r>
        <w:t xml:space="preserve"> table represents a value for one of the recognized statutes within our application. These statutes are: 1961 – 1968, 1028, 1351, 1425, 1512, 1546, 1581 – 1588, 1589, 1590, 1591, 1592, 2252, 2260, 2421 – 2424, 1324, and 1328. They are also listed in more detail on our website: </w:t>
      </w:r>
      <w:hyperlink r:id="rId25" w:history="1">
        <w:r w:rsidRPr="00414AB3">
          <w:rPr>
            <w:rStyle w:val="Hyperlink"/>
          </w:rPr>
          <w:t>http://humantraffickingdata.org/description</w:t>
        </w:r>
      </w:hyperlink>
      <w:r>
        <w:t xml:space="preserve"> (under Statutes tab).</w:t>
      </w:r>
    </w:p>
    <w:tbl>
      <w:tblPr>
        <w:tblStyle w:val="LightList-Accent1"/>
        <w:tblW w:w="0" w:type="auto"/>
        <w:tblLook w:val="00A0" w:firstRow="1" w:lastRow="0" w:firstColumn="1" w:lastColumn="0" w:noHBand="0" w:noVBand="0"/>
      </w:tblPr>
      <w:tblGrid>
        <w:gridCol w:w="2536"/>
        <w:gridCol w:w="1790"/>
        <w:gridCol w:w="1452"/>
        <w:gridCol w:w="3798"/>
      </w:tblGrid>
      <w:tr w:rsidR="00241684" w14:paraId="4EA3B0FD" w14:textId="77777777" w:rsidTr="00050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42B2B72" w14:textId="77777777" w:rsidR="00241684" w:rsidRDefault="00241684" w:rsidP="000507D6">
            <w:r>
              <w:t>Name</w:t>
            </w:r>
          </w:p>
        </w:tc>
        <w:tc>
          <w:tcPr>
            <w:cnfStyle w:val="000010000000" w:firstRow="0" w:lastRow="0" w:firstColumn="0" w:lastColumn="0" w:oddVBand="1" w:evenVBand="0" w:oddHBand="0" w:evenHBand="0" w:firstRowFirstColumn="0" w:firstRowLastColumn="0" w:lastRowFirstColumn="0" w:lastRowLastColumn="0"/>
            <w:tcW w:w="1790" w:type="dxa"/>
          </w:tcPr>
          <w:p w14:paraId="172E84AA" w14:textId="77777777" w:rsidR="00241684" w:rsidRDefault="00241684" w:rsidP="000507D6">
            <w:r>
              <w:t>Type</w:t>
            </w:r>
          </w:p>
        </w:tc>
        <w:tc>
          <w:tcPr>
            <w:tcW w:w="1452" w:type="dxa"/>
          </w:tcPr>
          <w:p w14:paraId="6EA435D6" w14:textId="77777777" w:rsidR="00241684" w:rsidRDefault="00241684" w:rsidP="000507D6">
            <w:pPr>
              <w:cnfStyle w:val="100000000000" w:firstRow="1" w:lastRow="0" w:firstColumn="0" w:lastColumn="0" w:oddVBand="0" w:evenVBand="0" w:oddHBand="0" w:evenHBand="0" w:firstRowFirstColumn="0" w:firstRowLastColumn="0" w:lastRowFirstColumn="0" w:lastRowLastColumn="0"/>
            </w:pPr>
            <w:r>
              <w:t>Attributes</w:t>
            </w:r>
          </w:p>
        </w:tc>
        <w:tc>
          <w:tcPr>
            <w:cnfStyle w:val="000010000000" w:firstRow="0" w:lastRow="0" w:firstColumn="0" w:lastColumn="0" w:oddVBand="1" w:evenVBand="0" w:oddHBand="0" w:evenHBand="0" w:firstRowFirstColumn="0" w:firstRowLastColumn="0" w:lastRowFirstColumn="0" w:lastRowLastColumn="0"/>
            <w:tcW w:w="3798" w:type="dxa"/>
          </w:tcPr>
          <w:p w14:paraId="2CB248E8" w14:textId="77777777" w:rsidR="00241684" w:rsidRDefault="00241684" w:rsidP="000507D6">
            <w:r>
              <w:t>Description</w:t>
            </w:r>
          </w:p>
        </w:tc>
      </w:tr>
      <w:tr w:rsidR="00241684" w14:paraId="262EB9ED"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8C9C966" w14:textId="77777777" w:rsidR="00241684" w:rsidRDefault="00241684" w:rsidP="000507D6">
            <w:r>
              <w:t>Id</w:t>
            </w:r>
          </w:p>
        </w:tc>
        <w:tc>
          <w:tcPr>
            <w:cnfStyle w:val="000010000000" w:firstRow="0" w:lastRow="0" w:firstColumn="0" w:lastColumn="0" w:oddVBand="1" w:evenVBand="0" w:oddHBand="0" w:evenHBand="0" w:firstRowFirstColumn="0" w:firstRowLastColumn="0" w:lastRowFirstColumn="0" w:lastRowLastColumn="0"/>
            <w:tcW w:w="1790" w:type="dxa"/>
          </w:tcPr>
          <w:p w14:paraId="7040590B" w14:textId="77777777" w:rsidR="00241684" w:rsidRDefault="00241684" w:rsidP="000507D6">
            <w:r>
              <w:t>INTEGER</w:t>
            </w:r>
          </w:p>
        </w:tc>
        <w:tc>
          <w:tcPr>
            <w:tcW w:w="1452" w:type="dxa"/>
          </w:tcPr>
          <w:p w14:paraId="6FA4F919"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r>
              <w:t>PK, NN, AI</w:t>
            </w:r>
          </w:p>
        </w:tc>
        <w:tc>
          <w:tcPr>
            <w:cnfStyle w:val="000010000000" w:firstRow="0" w:lastRow="0" w:firstColumn="0" w:lastColumn="0" w:oddVBand="1" w:evenVBand="0" w:oddHBand="0" w:evenHBand="0" w:firstRowFirstColumn="0" w:firstRowLastColumn="0" w:lastRowFirstColumn="0" w:lastRowLastColumn="0"/>
            <w:tcW w:w="3798" w:type="dxa"/>
          </w:tcPr>
          <w:p w14:paraId="26F528E6" w14:textId="77777777" w:rsidR="00241684" w:rsidRPr="0005209D" w:rsidRDefault="00241684" w:rsidP="000507D6">
            <w:r w:rsidRPr="0005209D">
              <w:t>ID given to each record to uniquely identify it.</w:t>
            </w:r>
          </w:p>
        </w:tc>
      </w:tr>
      <w:tr w:rsidR="00241684" w14:paraId="3E419ECE"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699F7FAE" w14:textId="77777777" w:rsidR="00241684" w:rsidRDefault="00241684" w:rsidP="000507D6">
            <w:r>
              <w:t>Author</w:t>
            </w:r>
          </w:p>
        </w:tc>
        <w:tc>
          <w:tcPr>
            <w:cnfStyle w:val="000010000000" w:firstRow="0" w:lastRow="0" w:firstColumn="0" w:lastColumn="0" w:oddVBand="1" w:evenVBand="0" w:oddHBand="0" w:evenHBand="0" w:firstRowFirstColumn="0" w:firstRowLastColumn="0" w:lastRowFirstColumn="0" w:lastRowLastColumn="0"/>
            <w:tcW w:w="1790" w:type="dxa"/>
          </w:tcPr>
          <w:p w14:paraId="26F21419" w14:textId="77777777" w:rsidR="00241684" w:rsidRDefault="00241684" w:rsidP="000507D6">
            <w:r>
              <w:t>VARCHAR(45)</w:t>
            </w:r>
          </w:p>
        </w:tc>
        <w:tc>
          <w:tcPr>
            <w:tcW w:w="1452" w:type="dxa"/>
          </w:tcPr>
          <w:p w14:paraId="2FF9CD6A"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3798" w:type="dxa"/>
          </w:tcPr>
          <w:p w14:paraId="1D4A162E" w14:textId="77777777" w:rsidR="00241684" w:rsidRPr="0005209D" w:rsidRDefault="00241684" w:rsidP="000507D6">
            <w:r w:rsidRPr="0005209D">
              <w:t>User who published this record.</w:t>
            </w:r>
          </w:p>
        </w:tc>
      </w:tr>
      <w:tr w:rsidR="00241684" w14:paraId="74EF4DAE"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676123C" w14:textId="77777777" w:rsidR="00241684" w:rsidRDefault="00241684" w:rsidP="000507D6">
            <w:r>
              <w:t>Created</w:t>
            </w:r>
          </w:p>
        </w:tc>
        <w:tc>
          <w:tcPr>
            <w:cnfStyle w:val="000010000000" w:firstRow="0" w:lastRow="0" w:firstColumn="0" w:lastColumn="0" w:oddVBand="1" w:evenVBand="0" w:oddHBand="0" w:evenHBand="0" w:firstRowFirstColumn="0" w:firstRowLastColumn="0" w:lastRowFirstColumn="0" w:lastRowLastColumn="0"/>
            <w:tcW w:w="1790" w:type="dxa"/>
          </w:tcPr>
          <w:p w14:paraId="2AA679FD" w14:textId="77777777" w:rsidR="00241684" w:rsidRDefault="00241684" w:rsidP="000507D6">
            <w:r w:rsidRPr="00DA6A53">
              <w:t>DATETIME</w:t>
            </w:r>
          </w:p>
        </w:tc>
        <w:tc>
          <w:tcPr>
            <w:tcW w:w="1452" w:type="dxa"/>
          </w:tcPr>
          <w:p w14:paraId="4FA2B1DB"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F8DFB52" w14:textId="77777777" w:rsidR="00241684" w:rsidRPr="0005209D" w:rsidRDefault="00241684" w:rsidP="000507D6">
            <w:r w:rsidRPr="0005209D">
              <w:t>Timestamp of when the record was published.</w:t>
            </w:r>
          </w:p>
        </w:tc>
      </w:tr>
      <w:tr w:rsidR="00241684" w14:paraId="3FAA703B"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1B8404B3" w14:textId="77777777" w:rsidR="00241684" w:rsidRDefault="00241684" w:rsidP="000507D6">
            <w:r>
              <w:t>Modified</w:t>
            </w:r>
          </w:p>
        </w:tc>
        <w:tc>
          <w:tcPr>
            <w:cnfStyle w:val="000010000000" w:firstRow="0" w:lastRow="0" w:firstColumn="0" w:lastColumn="0" w:oddVBand="1" w:evenVBand="0" w:oddHBand="0" w:evenHBand="0" w:firstRowFirstColumn="0" w:firstRowLastColumn="0" w:lastRowFirstColumn="0" w:lastRowLastColumn="0"/>
            <w:tcW w:w="1790" w:type="dxa"/>
          </w:tcPr>
          <w:p w14:paraId="32B4FD80" w14:textId="77777777" w:rsidR="00241684" w:rsidRDefault="00241684" w:rsidP="000507D6">
            <w:r w:rsidRPr="00DA6A53">
              <w:t>DATETIME</w:t>
            </w:r>
          </w:p>
        </w:tc>
        <w:tc>
          <w:tcPr>
            <w:tcW w:w="1452" w:type="dxa"/>
          </w:tcPr>
          <w:p w14:paraId="646DF35C"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91E04C9" w14:textId="77777777" w:rsidR="00241684" w:rsidRPr="0005209D" w:rsidRDefault="00241684" w:rsidP="000507D6">
            <w:r w:rsidRPr="0005209D">
              <w:t>Timestamp of when the record was last modified.</w:t>
            </w:r>
          </w:p>
        </w:tc>
      </w:tr>
      <w:tr w:rsidR="00241684" w14:paraId="09960F78"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08A05FC7" w14:textId="77777777" w:rsidR="00241684" w:rsidRDefault="00241684" w:rsidP="000507D6">
            <w:proofErr w:type="spellStart"/>
            <w:r>
              <w:t>CaseDefId</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B870EB1" w14:textId="77777777" w:rsidR="00241684" w:rsidRDefault="00241684" w:rsidP="000507D6">
            <w:r>
              <w:t>INTEGER</w:t>
            </w:r>
          </w:p>
        </w:tc>
        <w:tc>
          <w:tcPr>
            <w:tcW w:w="1452" w:type="dxa"/>
          </w:tcPr>
          <w:p w14:paraId="574B5505"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00098DEB" w14:textId="77777777" w:rsidR="00241684" w:rsidRPr="0005209D" w:rsidRDefault="00241684" w:rsidP="000507D6"/>
        </w:tc>
      </w:tr>
      <w:tr w:rsidR="00241684" w14:paraId="6707E8D4"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5CDC30AE" w14:textId="77777777" w:rsidR="00241684" w:rsidRDefault="00241684" w:rsidP="000507D6">
            <w:proofErr w:type="spellStart"/>
            <w:r>
              <w:t>CaseNam</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64472A7" w14:textId="77777777" w:rsidR="00241684" w:rsidRDefault="00241684" w:rsidP="000507D6">
            <w:r>
              <w:t>VARCHAR(45)</w:t>
            </w:r>
          </w:p>
        </w:tc>
        <w:tc>
          <w:tcPr>
            <w:tcW w:w="1452" w:type="dxa"/>
          </w:tcPr>
          <w:p w14:paraId="0AEF201A"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2AF381A" w14:textId="77777777" w:rsidR="00241684" w:rsidRPr="0005209D" w:rsidRDefault="00241684" w:rsidP="000507D6">
            <w:r w:rsidRPr="0005209D">
              <w:t>The official name of the case.</w:t>
            </w:r>
          </w:p>
        </w:tc>
      </w:tr>
      <w:tr w:rsidR="00241684" w14:paraId="35E71598"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357BED60" w14:textId="77777777" w:rsidR="00241684" w:rsidRDefault="00241684" w:rsidP="000507D6">
            <w:proofErr w:type="spellStart"/>
            <w:r>
              <w:t>CaseNum</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6E4E45FA" w14:textId="77777777" w:rsidR="00241684" w:rsidRDefault="00241684" w:rsidP="000507D6">
            <w:r>
              <w:t>VARCHAR(45)</w:t>
            </w:r>
          </w:p>
        </w:tc>
        <w:tc>
          <w:tcPr>
            <w:tcW w:w="1452" w:type="dxa"/>
          </w:tcPr>
          <w:p w14:paraId="4BDF7A4F"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7641784" w14:textId="77777777" w:rsidR="00241684" w:rsidRPr="0005209D" w:rsidRDefault="00241684" w:rsidP="000507D6">
            <w:r w:rsidRPr="0005209D">
              <w:t>The official number of the case.</w:t>
            </w:r>
          </w:p>
        </w:tc>
      </w:tr>
      <w:tr w:rsidR="00241684" w14:paraId="5F0B931E"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7D343E9C" w14:textId="77777777" w:rsidR="00241684" w:rsidRDefault="00241684" w:rsidP="000507D6">
            <w:proofErr w:type="spellStart"/>
            <w:r>
              <w:t>NumDef</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852D112" w14:textId="77777777" w:rsidR="00241684" w:rsidRDefault="00241684" w:rsidP="000507D6">
            <w:r>
              <w:t>INTEGER</w:t>
            </w:r>
          </w:p>
        </w:tc>
        <w:tc>
          <w:tcPr>
            <w:tcW w:w="1452" w:type="dxa"/>
          </w:tcPr>
          <w:p w14:paraId="7C2B76AD"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A74D491" w14:textId="77777777" w:rsidR="00241684" w:rsidRPr="0005209D" w:rsidRDefault="00241684" w:rsidP="000507D6">
            <w:r w:rsidRPr="0005209D">
              <w:t>The total number of defendants in this case.</w:t>
            </w:r>
          </w:p>
        </w:tc>
      </w:tr>
      <w:tr w:rsidR="00241684" w14:paraId="300E45F2"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A17DAEF" w14:textId="77777777" w:rsidR="00241684" w:rsidRDefault="00241684" w:rsidP="000507D6">
            <w:r>
              <w:t>State</w:t>
            </w:r>
          </w:p>
        </w:tc>
        <w:tc>
          <w:tcPr>
            <w:cnfStyle w:val="000010000000" w:firstRow="0" w:lastRow="0" w:firstColumn="0" w:lastColumn="0" w:oddVBand="1" w:evenVBand="0" w:oddHBand="0" w:evenHBand="0" w:firstRowFirstColumn="0" w:firstRowLastColumn="0" w:lastRowFirstColumn="0" w:lastRowLastColumn="0"/>
            <w:tcW w:w="1790" w:type="dxa"/>
          </w:tcPr>
          <w:p w14:paraId="6036F863" w14:textId="77777777" w:rsidR="00241684" w:rsidRDefault="00241684" w:rsidP="000507D6">
            <w:r>
              <w:t>VARCHAR(2)</w:t>
            </w:r>
          </w:p>
        </w:tc>
        <w:tc>
          <w:tcPr>
            <w:tcW w:w="1452" w:type="dxa"/>
          </w:tcPr>
          <w:p w14:paraId="37E3C794"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86C5BE6" w14:textId="77777777" w:rsidR="00241684" w:rsidRPr="0005209D" w:rsidRDefault="00241684" w:rsidP="000507D6">
            <w:r w:rsidRPr="0005209D">
              <w:t>The state in which the case was held.</w:t>
            </w:r>
          </w:p>
        </w:tc>
      </w:tr>
      <w:tr w:rsidR="00241684" w14:paraId="3E191C89"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2E9E2204" w14:textId="77777777" w:rsidR="00241684" w:rsidRDefault="00241684" w:rsidP="000507D6">
            <w:proofErr w:type="spellStart"/>
            <w:r>
              <w:t>FedDistrictLoc</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38BC9C6" w14:textId="77777777" w:rsidR="00241684" w:rsidRDefault="00241684" w:rsidP="000507D6">
            <w:r>
              <w:t>VARCHAR(45)</w:t>
            </w:r>
          </w:p>
        </w:tc>
        <w:tc>
          <w:tcPr>
            <w:tcW w:w="1452" w:type="dxa"/>
          </w:tcPr>
          <w:p w14:paraId="24C86E00"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830AAE6" w14:textId="77777777" w:rsidR="00241684" w:rsidRPr="0005209D" w:rsidRDefault="00241684" w:rsidP="000507D6">
            <w:r w:rsidRPr="0005209D">
              <w:t>The location within the federal district (North, Central, South, etc.)</w:t>
            </w:r>
          </w:p>
        </w:tc>
      </w:tr>
      <w:tr w:rsidR="00241684" w14:paraId="1932F82C"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4688B95" w14:textId="77777777" w:rsidR="00241684" w:rsidRDefault="00241684" w:rsidP="000507D6">
            <w:proofErr w:type="spellStart"/>
            <w:r>
              <w:t>FedDistrictNum</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9BFCED7" w14:textId="77777777" w:rsidR="00241684" w:rsidRDefault="00241684" w:rsidP="000507D6">
            <w:r>
              <w:t>INTEGER</w:t>
            </w:r>
          </w:p>
        </w:tc>
        <w:tc>
          <w:tcPr>
            <w:tcW w:w="1452" w:type="dxa"/>
          </w:tcPr>
          <w:p w14:paraId="6E6EBD4F"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9616A2D" w14:textId="77777777" w:rsidR="00241684" w:rsidRPr="0005209D" w:rsidRDefault="00241684" w:rsidP="000507D6">
            <w:r w:rsidRPr="0005209D">
              <w:t>The number of the federal district where this case was located (1-13).</w:t>
            </w:r>
          </w:p>
        </w:tc>
      </w:tr>
      <w:tr w:rsidR="00241684" w14:paraId="502BCBEB"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53676FD3" w14:textId="77777777" w:rsidR="00241684" w:rsidRDefault="00241684" w:rsidP="000507D6">
            <w:proofErr w:type="spellStart"/>
            <w:r>
              <w:t>JudgeName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4239C233" w14:textId="77777777" w:rsidR="00241684" w:rsidRDefault="00241684" w:rsidP="000507D6">
            <w:r>
              <w:t>VARCHAR(45)</w:t>
            </w:r>
          </w:p>
        </w:tc>
        <w:tc>
          <w:tcPr>
            <w:tcW w:w="1452" w:type="dxa"/>
          </w:tcPr>
          <w:p w14:paraId="3CDC027B"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F580E5C" w14:textId="77777777" w:rsidR="00241684" w:rsidRPr="0005209D" w:rsidRDefault="00241684" w:rsidP="000507D6">
            <w:r w:rsidRPr="0005209D">
              <w:t>The name of the last judge involved in the case.</w:t>
            </w:r>
          </w:p>
        </w:tc>
      </w:tr>
      <w:tr w:rsidR="00241684" w14:paraId="619C763F"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3B3AD0CF" w14:textId="77777777" w:rsidR="00241684" w:rsidRDefault="00241684" w:rsidP="000507D6">
            <w:proofErr w:type="spellStart"/>
            <w:r>
              <w:t>JudgeRace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A697841" w14:textId="77777777" w:rsidR="00241684" w:rsidRDefault="00241684" w:rsidP="000507D6">
            <w:r>
              <w:t>INTEGER</w:t>
            </w:r>
          </w:p>
        </w:tc>
        <w:tc>
          <w:tcPr>
            <w:tcW w:w="1452" w:type="dxa"/>
          </w:tcPr>
          <w:p w14:paraId="1B373466"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FE1FE47" w14:textId="77777777" w:rsidR="00241684" w:rsidRPr="0005209D" w:rsidRDefault="00241684" w:rsidP="000507D6">
            <w:r w:rsidRPr="0005209D">
              <w:t>The race of the last judge involved in the case.</w:t>
            </w:r>
          </w:p>
          <w:p w14:paraId="0BE4BFBD" w14:textId="77777777" w:rsidR="00241684" w:rsidRPr="0005209D" w:rsidRDefault="00241684" w:rsidP="000507D6">
            <w:r w:rsidRPr="0005209D">
              <w:t xml:space="preserve">The values are as defined: 0 is white; 1 is black; 2 is Hispanic; 3 </w:t>
            </w:r>
            <w:proofErr w:type="gramStart"/>
            <w:r w:rsidRPr="0005209D">
              <w:t>is</w:t>
            </w:r>
            <w:proofErr w:type="gramEnd"/>
            <w:r w:rsidRPr="0005209D">
              <w:t xml:space="preserve"> Asian; 4 is Indian.</w:t>
            </w:r>
          </w:p>
        </w:tc>
      </w:tr>
      <w:tr w:rsidR="00241684" w14:paraId="6F139AFA"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4A713EC1" w14:textId="77777777" w:rsidR="00241684" w:rsidRDefault="00241684" w:rsidP="000507D6">
            <w:proofErr w:type="spellStart"/>
            <w:r>
              <w:t>JudgeGen</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75815338" w14:textId="77777777" w:rsidR="00241684" w:rsidRDefault="00241684" w:rsidP="000507D6">
            <w:r>
              <w:t>BOOLEAN</w:t>
            </w:r>
          </w:p>
        </w:tc>
        <w:tc>
          <w:tcPr>
            <w:tcW w:w="1452" w:type="dxa"/>
          </w:tcPr>
          <w:p w14:paraId="7D6274C4"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52672EC" w14:textId="77777777" w:rsidR="00241684" w:rsidRPr="0005209D" w:rsidRDefault="00241684" w:rsidP="000507D6">
            <w:r w:rsidRPr="0005209D">
              <w:t>The gender of the last judge involved in the case. True corresponds with female and false corresponds with male.</w:t>
            </w:r>
          </w:p>
        </w:tc>
      </w:tr>
      <w:tr w:rsidR="00241684" w14:paraId="658C1EBB"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E2D6174" w14:textId="77777777" w:rsidR="00241684" w:rsidRDefault="00241684" w:rsidP="000507D6">
            <w:proofErr w:type="spellStart"/>
            <w:r>
              <w:t>JudgeTenure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E008A11" w14:textId="77777777" w:rsidR="00241684" w:rsidRDefault="00241684" w:rsidP="000507D6">
            <w:r>
              <w:t>YEAR</w:t>
            </w:r>
          </w:p>
        </w:tc>
        <w:tc>
          <w:tcPr>
            <w:tcW w:w="1452" w:type="dxa"/>
          </w:tcPr>
          <w:p w14:paraId="45BD695E"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0E802806" w14:textId="77777777" w:rsidR="00241684" w:rsidRPr="0005209D" w:rsidRDefault="00241684" w:rsidP="000507D6">
            <w:r w:rsidRPr="0005209D">
              <w:t>The tenure of the last judge involved in the case.</w:t>
            </w:r>
          </w:p>
        </w:tc>
      </w:tr>
      <w:tr w:rsidR="00241684" w14:paraId="496A4C2F"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4B83E0BF" w14:textId="77777777" w:rsidR="00241684" w:rsidRDefault="00241684" w:rsidP="000507D6">
            <w:proofErr w:type="spellStart"/>
            <w:r>
              <w:t>JudgeApptBy</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D51E00C" w14:textId="77777777" w:rsidR="00241684" w:rsidRDefault="00241684" w:rsidP="000507D6">
            <w:r>
              <w:t>BOOLEAN</w:t>
            </w:r>
          </w:p>
        </w:tc>
        <w:tc>
          <w:tcPr>
            <w:tcW w:w="1452" w:type="dxa"/>
          </w:tcPr>
          <w:p w14:paraId="690CEBF9"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FC59177" w14:textId="77777777" w:rsidR="00241684" w:rsidRPr="0005209D" w:rsidRDefault="00241684" w:rsidP="000507D6">
            <w:r w:rsidRPr="0005209D">
              <w:t>The political party who appointed the judge. True corresponds with Democrat and false corresponds with Republican.</w:t>
            </w:r>
          </w:p>
        </w:tc>
      </w:tr>
      <w:tr w:rsidR="00241684" w14:paraId="21FD0181"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0DF98BA2" w14:textId="77777777" w:rsidR="00241684" w:rsidRDefault="00241684" w:rsidP="000507D6">
            <w:proofErr w:type="spellStart"/>
            <w:r>
              <w:t>CaseSummary</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396E7030" w14:textId="77777777" w:rsidR="00241684" w:rsidRDefault="00241684" w:rsidP="000507D6">
            <w:r>
              <w:t>LONGTEXT</w:t>
            </w:r>
          </w:p>
        </w:tc>
        <w:tc>
          <w:tcPr>
            <w:tcW w:w="1452" w:type="dxa"/>
          </w:tcPr>
          <w:p w14:paraId="5CD2ACF7"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9425D2B" w14:textId="77777777" w:rsidR="00241684" w:rsidRPr="0005209D" w:rsidRDefault="00241684" w:rsidP="000507D6">
            <w:r w:rsidRPr="0005209D">
              <w:t>A summary of the case.</w:t>
            </w:r>
          </w:p>
        </w:tc>
      </w:tr>
      <w:tr w:rsidR="00241684" w14:paraId="0444E738"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022F8543" w14:textId="77777777" w:rsidR="00241684" w:rsidRDefault="00241684" w:rsidP="000507D6">
            <w:proofErr w:type="spellStart"/>
            <w:r>
              <w:t>DefLast</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7418152E" w14:textId="77777777" w:rsidR="00241684" w:rsidRDefault="00241684" w:rsidP="000507D6">
            <w:r>
              <w:t>VARCHAR(45)</w:t>
            </w:r>
          </w:p>
        </w:tc>
        <w:tc>
          <w:tcPr>
            <w:tcW w:w="1452" w:type="dxa"/>
          </w:tcPr>
          <w:p w14:paraId="5AF18E9B"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3798" w:type="dxa"/>
          </w:tcPr>
          <w:p w14:paraId="7FF8BBAD" w14:textId="77777777" w:rsidR="00241684" w:rsidRPr="0005209D" w:rsidRDefault="00241684" w:rsidP="000507D6">
            <w:r w:rsidRPr="0005209D">
              <w:t>The last name of this defendant.</w:t>
            </w:r>
          </w:p>
        </w:tc>
      </w:tr>
      <w:tr w:rsidR="00241684" w14:paraId="64102A19"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266FD20" w14:textId="77777777" w:rsidR="00241684" w:rsidRDefault="00241684" w:rsidP="000507D6">
            <w:proofErr w:type="spellStart"/>
            <w:r>
              <w:lastRenderedPageBreak/>
              <w:t>DefFirst</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24098DCB" w14:textId="77777777" w:rsidR="00241684" w:rsidRDefault="00241684" w:rsidP="000507D6">
            <w:r>
              <w:t>VARCHAR(45)</w:t>
            </w:r>
          </w:p>
        </w:tc>
        <w:tc>
          <w:tcPr>
            <w:tcW w:w="1452" w:type="dxa"/>
          </w:tcPr>
          <w:p w14:paraId="1D915E12"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3798" w:type="dxa"/>
          </w:tcPr>
          <w:p w14:paraId="6CD28A4A" w14:textId="77777777" w:rsidR="00241684" w:rsidRPr="0005209D" w:rsidRDefault="00241684" w:rsidP="000507D6">
            <w:r w:rsidRPr="0005209D">
              <w:t>The first name of this defendant.</w:t>
            </w:r>
          </w:p>
        </w:tc>
      </w:tr>
      <w:tr w:rsidR="00241684" w14:paraId="43FD8874"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5B2BEC9A" w14:textId="77777777" w:rsidR="00241684" w:rsidRDefault="00241684" w:rsidP="000507D6">
            <w:r>
              <w:t>Alias</w:t>
            </w:r>
          </w:p>
        </w:tc>
        <w:tc>
          <w:tcPr>
            <w:cnfStyle w:val="000010000000" w:firstRow="0" w:lastRow="0" w:firstColumn="0" w:lastColumn="0" w:oddVBand="1" w:evenVBand="0" w:oddHBand="0" w:evenHBand="0" w:firstRowFirstColumn="0" w:firstRowLastColumn="0" w:lastRowFirstColumn="0" w:lastRowLastColumn="0"/>
            <w:tcW w:w="1790" w:type="dxa"/>
          </w:tcPr>
          <w:p w14:paraId="3F20C2E3" w14:textId="77777777" w:rsidR="00241684" w:rsidRDefault="00241684" w:rsidP="000507D6">
            <w:r>
              <w:t>TEXT</w:t>
            </w:r>
          </w:p>
        </w:tc>
        <w:tc>
          <w:tcPr>
            <w:tcW w:w="1452" w:type="dxa"/>
          </w:tcPr>
          <w:p w14:paraId="66E14A5D"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BEED20F" w14:textId="77777777" w:rsidR="00241684" w:rsidRPr="0005209D" w:rsidRDefault="00241684" w:rsidP="000507D6">
            <w:r w:rsidRPr="0005209D">
              <w:t>A list of aliases of the defendant separated by ‘;’.</w:t>
            </w:r>
          </w:p>
        </w:tc>
      </w:tr>
      <w:tr w:rsidR="00241684" w14:paraId="53796521"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0689F7B" w14:textId="77777777" w:rsidR="00241684" w:rsidRDefault="00241684" w:rsidP="000507D6">
            <w:proofErr w:type="spellStart"/>
            <w:r>
              <w:t>DefGender</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78BB2D9D" w14:textId="77777777" w:rsidR="00241684" w:rsidRDefault="00241684" w:rsidP="000507D6">
            <w:r>
              <w:t>BOOLEAN</w:t>
            </w:r>
          </w:p>
        </w:tc>
        <w:tc>
          <w:tcPr>
            <w:tcW w:w="1452" w:type="dxa"/>
          </w:tcPr>
          <w:p w14:paraId="3FD1CAA9"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E587B26" w14:textId="77777777" w:rsidR="00241684" w:rsidRPr="0005209D" w:rsidRDefault="00241684" w:rsidP="000507D6">
            <w:r w:rsidRPr="0005209D">
              <w:t>The gender of the defender. True designates female and false designates male.</w:t>
            </w:r>
          </w:p>
        </w:tc>
      </w:tr>
      <w:tr w:rsidR="00241684" w14:paraId="311B1E3B"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7329746F" w14:textId="77777777" w:rsidR="00241684" w:rsidRDefault="00241684" w:rsidP="000507D6">
            <w:proofErr w:type="spellStart"/>
            <w:r>
              <w:t>DefRace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864B12D" w14:textId="77777777" w:rsidR="00241684" w:rsidRDefault="00241684" w:rsidP="000507D6">
            <w:r>
              <w:t>INTEGER</w:t>
            </w:r>
          </w:p>
        </w:tc>
        <w:tc>
          <w:tcPr>
            <w:tcW w:w="1452" w:type="dxa"/>
          </w:tcPr>
          <w:p w14:paraId="69EDBFB8"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0E0F4C5" w14:textId="77777777" w:rsidR="00241684" w:rsidRPr="0005209D" w:rsidRDefault="00241684" w:rsidP="000507D6">
            <w:r w:rsidRPr="0005209D">
              <w:t xml:space="preserve">The race of the defendant. 0 represents white; 1 represents black; 2 </w:t>
            </w:r>
            <w:proofErr w:type="gramStart"/>
            <w:r w:rsidRPr="0005209D">
              <w:t>represents</w:t>
            </w:r>
            <w:proofErr w:type="gramEnd"/>
            <w:r w:rsidRPr="0005209D">
              <w:t xml:space="preserve"> Hispanic; 3 represents Asian; 4 represents other.</w:t>
            </w:r>
          </w:p>
        </w:tc>
      </w:tr>
      <w:tr w:rsidR="00241684" w14:paraId="0FD676B0"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8639027" w14:textId="77777777" w:rsidR="00241684" w:rsidRDefault="00241684" w:rsidP="000507D6">
            <w:proofErr w:type="spellStart"/>
            <w:r>
              <w:t>DefBirthdate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E9E1664" w14:textId="77777777" w:rsidR="00241684" w:rsidRDefault="00241684" w:rsidP="000507D6">
            <w:r>
              <w:t>YEAR</w:t>
            </w:r>
          </w:p>
        </w:tc>
        <w:tc>
          <w:tcPr>
            <w:tcW w:w="1452" w:type="dxa"/>
          </w:tcPr>
          <w:p w14:paraId="31CDB54C"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3798" w:type="dxa"/>
          </w:tcPr>
          <w:p w14:paraId="3BB0FC93" w14:textId="77777777" w:rsidR="00241684" w:rsidRPr="0005209D" w:rsidRDefault="00241684" w:rsidP="000507D6">
            <w:r w:rsidRPr="0005209D">
              <w:t>The year of the defendant’s birth.</w:t>
            </w:r>
          </w:p>
        </w:tc>
      </w:tr>
      <w:tr w:rsidR="00241684" w14:paraId="1F918D9E"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3193E4E7" w14:textId="77777777" w:rsidR="00241684" w:rsidRDefault="00241684" w:rsidP="000507D6">
            <w:proofErr w:type="spellStart"/>
            <w:r>
              <w:t>DefArrestAge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1C136C8" w14:textId="77777777" w:rsidR="00241684" w:rsidRDefault="00241684" w:rsidP="000507D6">
            <w:r>
              <w:t>INTEGER</w:t>
            </w:r>
          </w:p>
        </w:tc>
        <w:tc>
          <w:tcPr>
            <w:tcW w:w="1452" w:type="dxa"/>
          </w:tcPr>
          <w:p w14:paraId="3C5F475C"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E4170CF" w14:textId="77777777" w:rsidR="00241684" w:rsidRPr="0005209D" w:rsidRDefault="00241684" w:rsidP="000507D6">
            <w:r w:rsidRPr="0005209D">
              <w:t>The age at arrest of the defendant.</w:t>
            </w:r>
          </w:p>
        </w:tc>
      </w:tr>
      <w:tr w:rsidR="00241684" w14:paraId="5F5DC20A"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2DF2A6C3" w14:textId="77777777" w:rsidR="00241684" w:rsidRDefault="00241684" w:rsidP="000507D6">
            <w:proofErr w:type="spellStart"/>
            <w:r>
              <w:t>ChargeDate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0F461CD" w14:textId="77777777" w:rsidR="00241684" w:rsidRDefault="00241684" w:rsidP="000507D6">
            <w:r>
              <w:t>DATE</w:t>
            </w:r>
          </w:p>
        </w:tc>
        <w:tc>
          <w:tcPr>
            <w:tcW w:w="1452" w:type="dxa"/>
          </w:tcPr>
          <w:p w14:paraId="4A58E2F1"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F071FDA" w14:textId="77777777" w:rsidR="00241684" w:rsidRPr="0005209D" w:rsidRDefault="00241684" w:rsidP="000507D6">
            <w:r w:rsidRPr="0005209D">
              <w:t>The date the defendant was charged.</w:t>
            </w:r>
          </w:p>
        </w:tc>
      </w:tr>
      <w:tr w:rsidR="00241684" w14:paraId="253DD8D3"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2AE9DD4A" w14:textId="77777777" w:rsidR="00241684" w:rsidRDefault="00241684" w:rsidP="000507D6">
            <w:proofErr w:type="spellStart"/>
            <w:r>
              <w:t>ArrestDate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68DB29AF" w14:textId="77777777" w:rsidR="00241684" w:rsidRDefault="00241684" w:rsidP="000507D6">
            <w:r>
              <w:t>DATE</w:t>
            </w:r>
          </w:p>
        </w:tc>
        <w:tc>
          <w:tcPr>
            <w:tcW w:w="1452" w:type="dxa"/>
          </w:tcPr>
          <w:p w14:paraId="3ADB1B8E"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02BCEF88" w14:textId="77777777" w:rsidR="00241684" w:rsidRPr="0005209D" w:rsidRDefault="00241684" w:rsidP="000507D6">
            <w:r w:rsidRPr="0005209D">
              <w:t>The date the defendant was arrested.</w:t>
            </w:r>
          </w:p>
        </w:tc>
      </w:tr>
      <w:tr w:rsidR="00241684" w14:paraId="67CB3F49"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0B3D4C5" w14:textId="77777777" w:rsidR="00241684" w:rsidRDefault="00241684" w:rsidP="000507D6">
            <w:r>
              <w:t>Detained</w:t>
            </w:r>
          </w:p>
        </w:tc>
        <w:tc>
          <w:tcPr>
            <w:cnfStyle w:val="000010000000" w:firstRow="0" w:lastRow="0" w:firstColumn="0" w:lastColumn="0" w:oddVBand="1" w:evenVBand="0" w:oddHBand="0" w:evenHBand="0" w:firstRowFirstColumn="0" w:firstRowLastColumn="0" w:lastRowFirstColumn="0" w:lastRowLastColumn="0"/>
            <w:tcW w:w="1790" w:type="dxa"/>
          </w:tcPr>
          <w:p w14:paraId="1DF66A4D" w14:textId="77777777" w:rsidR="00241684" w:rsidRDefault="00241684" w:rsidP="000507D6">
            <w:r>
              <w:t>BOOLEAN</w:t>
            </w:r>
          </w:p>
        </w:tc>
        <w:tc>
          <w:tcPr>
            <w:tcW w:w="1452" w:type="dxa"/>
          </w:tcPr>
          <w:p w14:paraId="1158D28F"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7926F79" w14:textId="77777777" w:rsidR="00241684" w:rsidRPr="0005209D" w:rsidRDefault="00241684" w:rsidP="000507D6">
            <w:r w:rsidRPr="0005209D">
              <w:t>Value representing whether defendant was detained.</w:t>
            </w:r>
          </w:p>
        </w:tc>
      </w:tr>
      <w:tr w:rsidR="00241684" w14:paraId="6EF67202"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7B47B48C" w14:textId="77777777" w:rsidR="00241684" w:rsidRDefault="00241684" w:rsidP="000507D6">
            <w:proofErr w:type="spellStart"/>
            <w:r>
              <w:t>BailType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8E667AF" w14:textId="77777777" w:rsidR="00241684" w:rsidRDefault="00241684" w:rsidP="000507D6">
            <w:r>
              <w:t>INTEGER</w:t>
            </w:r>
          </w:p>
        </w:tc>
        <w:tc>
          <w:tcPr>
            <w:tcW w:w="1452" w:type="dxa"/>
          </w:tcPr>
          <w:p w14:paraId="0A244BC4"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D7B519B" w14:textId="77777777" w:rsidR="00241684" w:rsidRPr="0005209D" w:rsidRDefault="00241684" w:rsidP="000507D6">
            <w:r w:rsidRPr="0005209D">
              <w:t>The type of bail given to defendant. 0 represents none, 1 represents surety, 2 represents non-surety.</w:t>
            </w:r>
          </w:p>
        </w:tc>
      </w:tr>
      <w:tr w:rsidR="00241684" w14:paraId="59D30BF9"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F80BA99" w14:textId="77777777" w:rsidR="00241684" w:rsidRDefault="00241684" w:rsidP="000507D6">
            <w:proofErr w:type="spellStart"/>
            <w:r>
              <w:t>BailAmount</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88373CD" w14:textId="77777777" w:rsidR="00241684" w:rsidRDefault="00241684" w:rsidP="000507D6">
            <w:r>
              <w:t>DOUBLE</w:t>
            </w:r>
          </w:p>
        </w:tc>
        <w:tc>
          <w:tcPr>
            <w:tcW w:w="1452" w:type="dxa"/>
          </w:tcPr>
          <w:p w14:paraId="35FE2876"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7262F80D" w14:textId="77777777" w:rsidR="00241684" w:rsidRPr="0005209D" w:rsidRDefault="00241684" w:rsidP="000507D6">
            <w:r w:rsidRPr="0005209D">
              <w:t>The amount of bail to be paid by the defendant.</w:t>
            </w:r>
          </w:p>
        </w:tc>
      </w:tr>
      <w:tr w:rsidR="00241684" w14:paraId="18147E59"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107F3609" w14:textId="77777777" w:rsidR="00241684" w:rsidRDefault="00241684" w:rsidP="000507D6">
            <w:proofErr w:type="spellStart"/>
            <w:r>
              <w:t>LaborTraf</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7B48C44B" w14:textId="77777777" w:rsidR="00241684" w:rsidRDefault="00241684" w:rsidP="000507D6">
            <w:r>
              <w:t>BOOLEAN</w:t>
            </w:r>
          </w:p>
        </w:tc>
        <w:tc>
          <w:tcPr>
            <w:tcW w:w="1452" w:type="dxa"/>
          </w:tcPr>
          <w:p w14:paraId="319F66F6"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B3DACA1" w14:textId="77777777" w:rsidR="00241684" w:rsidRPr="0005209D" w:rsidRDefault="00241684" w:rsidP="000507D6">
            <w:r w:rsidRPr="0005209D">
              <w:t>Value representing whether this case contained labor trafficking charges.</w:t>
            </w:r>
          </w:p>
        </w:tc>
      </w:tr>
      <w:tr w:rsidR="00241684" w14:paraId="330927C3"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53FD859" w14:textId="77777777" w:rsidR="00241684" w:rsidRDefault="00241684" w:rsidP="000507D6">
            <w:proofErr w:type="spellStart"/>
            <w:r>
              <w:t>AdultSexTraf</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D5BBB20" w14:textId="77777777" w:rsidR="00241684" w:rsidRDefault="00241684" w:rsidP="000507D6">
            <w:r>
              <w:t>BOOLEAN</w:t>
            </w:r>
          </w:p>
        </w:tc>
        <w:tc>
          <w:tcPr>
            <w:tcW w:w="1452" w:type="dxa"/>
          </w:tcPr>
          <w:p w14:paraId="2326B0F0"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E5EB9C3" w14:textId="77777777" w:rsidR="00241684" w:rsidRPr="0005209D" w:rsidRDefault="00241684" w:rsidP="000507D6">
            <w:r w:rsidRPr="0005209D">
              <w:t>Value representing whether this case contained adult sex trafficking charges.</w:t>
            </w:r>
          </w:p>
        </w:tc>
      </w:tr>
      <w:tr w:rsidR="00241684" w14:paraId="5B68FF22"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014726FB" w14:textId="77777777" w:rsidR="00241684" w:rsidRDefault="00241684" w:rsidP="000507D6">
            <w:proofErr w:type="spellStart"/>
            <w:r>
              <w:t>MinorSexTraf</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21AF1512" w14:textId="77777777" w:rsidR="00241684" w:rsidRDefault="00241684" w:rsidP="000507D6">
            <w:r>
              <w:t>BOOLEAN</w:t>
            </w:r>
          </w:p>
        </w:tc>
        <w:tc>
          <w:tcPr>
            <w:tcW w:w="1452" w:type="dxa"/>
          </w:tcPr>
          <w:p w14:paraId="54C81B9F"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BD87E10" w14:textId="77777777" w:rsidR="00241684" w:rsidRPr="0005209D" w:rsidRDefault="00241684" w:rsidP="000507D6">
            <w:r w:rsidRPr="0005209D">
              <w:t>Value representing whether this case contained minor sex trafficking charges.</w:t>
            </w:r>
          </w:p>
        </w:tc>
      </w:tr>
      <w:tr w:rsidR="00241684" w14:paraId="417E17C0"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6109497" w14:textId="77777777" w:rsidR="00241684" w:rsidRDefault="00241684" w:rsidP="000507D6">
            <w:proofErr w:type="spellStart"/>
            <w:r>
              <w:t>FelCharged</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25214B82" w14:textId="77777777" w:rsidR="00241684" w:rsidRDefault="00241684" w:rsidP="000507D6">
            <w:r>
              <w:t>INTEGER</w:t>
            </w:r>
          </w:p>
        </w:tc>
        <w:tc>
          <w:tcPr>
            <w:tcW w:w="1452" w:type="dxa"/>
          </w:tcPr>
          <w:p w14:paraId="095A8E3A"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720EEBEF" w14:textId="77777777" w:rsidR="00241684" w:rsidRPr="0005209D" w:rsidRDefault="00241684" w:rsidP="000507D6">
            <w:r w:rsidRPr="0005209D">
              <w:t>The total number of felonies charged against the defendant.</w:t>
            </w:r>
          </w:p>
        </w:tc>
      </w:tr>
      <w:tr w:rsidR="00241684" w14:paraId="7B69B92A"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1D61F832" w14:textId="77777777" w:rsidR="00241684" w:rsidRDefault="00241684" w:rsidP="000507D6">
            <w:proofErr w:type="spellStart"/>
            <w:r>
              <w:t>FelSentenced</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27B48AA" w14:textId="77777777" w:rsidR="00241684" w:rsidRDefault="00241684" w:rsidP="000507D6">
            <w:r>
              <w:t>INTEGER</w:t>
            </w:r>
          </w:p>
        </w:tc>
        <w:tc>
          <w:tcPr>
            <w:tcW w:w="1452" w:type="dxa"/>
          </w:tcPr>
          <w:p w14:paraId="5E9F8BEE"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9C81210" w14:textId="77777777" w:rsidR="00241684" w:rsidRPr="0005209D" w:rsidRDefault="00241684" w:rsidP="000507D6">
            <w:r w:rsidRPr="0005209D">
              <w:t>The total number of felonies sentenced against the defendants.</w:t>
            </w:r>
          </w:p>
        </w:tc>
      </w:tr>
      <w:tr w:rsidR="00241684" w14:paraId="139B699A"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21F179CB" w14:textId="77777777" w:rsidR="00241684" w:rsidRDefault="00241684" w:rsidP="000507D6">
            <w:r>
              <w:t>S[statute]</w:t>
            </w:r>
          </w:p>
        </w:tc>
        <w:tc>
          <w:tcPr>
            <w:cnfStyle w:val="000010000000" w:firstRow="0" w:lastRow="0" w:firstColumn="0" w:lastColumn="0" w:oddVBand="1" w:evenVBand="0" w:oddHBand="0" w:evenHBand="0" w:firstRowFirstColumn="0" w:firstRowLastColumn="0" w:lastRowFirstColumn="0" w:lastRowLastColumn="0"/>
            <w:tcW w:w="1790" w:type="dxa"/>
          </w:tcPr>
          <w:p w14:paraId="47DA2C33" w14:textId="77777777" w:rsidR="00241684" w:rsidRDefault="00241684" w:rsidP="000507D6">
            <w:r>
              <w:t>BOOLEAN</w:t>
            </w:r>
          </w:p>
        </w:tc>
        <w:tc>
          <w:tcPr>
            <w:tcW w:w="1452" w:type="dxa"/>
          </w:tcPr>
          <w:p w14:paraId="17DE76FF"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C87DFA4" w14:textId="77777777" w:rsidR="00241684" w:rsidRPr="0005209D" w:rsidRDefault="00241684" w:rsidP="000507D6">
            <w:r w:rsidRPr="0005209D">
              <w:t>Value representing whether this particular statute, [statute], was charged in the given case for this defendant.</w:t>
            </w:r>
          </w:p>
        </w:tc>
      </w:tr>
      <w:tr w:rsidR="00241684" w14:paraId="0231D395"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4C2EF650" w14:textId="77777777" w:rsidR="00241684" w:rsidRDefault="00241684" w:rsidP="000507D6">
            <w:r>
              <w:t>Counts[statute]</w:t>
            </w:r>
          </w:p>
        </w:tc>
        <w:tc>
          <w:tcPr>
            <w:cnfStyle w:val="000010000000" w:firstRow="0" w:lastRow="0" w:firstColumn="0" w:lastColumn="0" w:oddVBand="1" w:evenVBand="0" w:oddHBand="0" w:evenHBand="0" w:firstRowFirstColumn="0" w:firstRowLastColumn="0" w:lastRowFirstColumn="0" w:lastRowLastColumn="0"/>
            <w:tcW w:w="1790" w:type="dxa"/>
          </w:tcPr>
          <w:p w14:paraId="40AC2BD6" w14:textId="77777777" w:rsidR="00241684" w:rsidRDefault="00241684" w:rsidP="000507D6">
            <w:r>
              <w:t>INTEGER</w:t>
            </w:r>
          </w:p>
        </w:tc>
        <w:tc>
          <w:tcPr>
            <w:tcW w:w="1452" w:type="dxa"/>
          </w:tcPr>
          <w:p w14:paraId="281A833D"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C29947A" w14:textId="77777777" w:rsidR="00241684" w:rsidRPr="0005209D" w:rsidRDefault="00241684" w:rsidP="000507D6">
            <w:r w:rsidRPr="0005209D">
              <w:t>Number of counts charged against defendant for this particular statute.</w:t>
            </w:r>
          </w:p>
        </w:tc>
      </w:tr>
      <w:tr w:rsidR="00241684" w14:paraId="7ED25098"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C8EA4A4" w14:textId="77777777" w:rsidR="00241684" w:rsidRDefault="00241684" w:rsidP="000507D6">
            <w:proofErr w:type="spellStart"/>
            <w:r>
              <w:t>CountsNP</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174EF330" w14:textId="77777777" w:rsidR="00241684" w:rsidRDefault="00241684" w:rsidP="000507D6">
            <w:r>
              <w:t>INTEGER</w:t>
            </w:r>
          </w:p>
        </w:tc>
        <w:tc>
          <w:tcPr>
            <w:tcW w:w="1452" w:type="dxa"/>
          </w:tcPr>
          <w:p w14:paraId="4AD4271E"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7ED89F5" w14:textId="77777777" w:rsidR="00241684" w:rsidRPr="0005209D" w:rsidRDefault="00241684" w:rsidP="000507D6">
            <w:r w:rsidRPr="0005209D">
              <w:t xml:space="preserve">Number of counts </w:t>
            </w:r>
            <w:proofErr w:type="spellStart"/>
            <w:r w:rsidRPr="0005209D">
              <w:t>nolle</w:t>
            </w:r>
            <w:proofErr w:type="spellEnd"/>
            <w:r w:rsidRPr="0005209D">
              <w:t xml:space="preserve"> </w:t>
            </w:r>
            <w:proofErr w:type="spellStart"/>
            <w:r w:rsidRPr="0005209D">
              <w:t>prossed</w:t>
            </w:r>
            <w:proofErr w:type="spellEnd"/>
            <w:r w:rsidRPr="0005209D">
              <w:t xml:space="preserve"> for this defendant for this particular statute.</w:t>
            </w:r>
          </w:p>
        </w:tc>
      </w:tr>
      <w:tr w:rsidR="00241684" w14:paraId="21F9C286"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656ADA31" w14:textId="77777777" w:rsidR="00241684" w:rsidRDefault="00241684" w:rsidP="000507D6">
            <w:proofErr w:type="spellStart"/>
            <w:r>
              <w:t>PleaDismissed</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4F41771F" w14:textId="77777777" w:rsidR="00241684" w:rsidRDefault="00241684" w:rsidP="000507D6">
            <w:r>
              <w:t>INTEGER</w:t>
            </w:r>
          </w:p>
        </w:tc>
        <w:tc>
          <w:tcPr>
            <w:tcW w:w="1452" w:type="dxa"/>
          </w:tcPr>
          <w:p w14:paraId="1D83BAA1"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19B6836" w14:textId="77777777" w:rsidR="00241684" w:rsidRPr="0005209D" w:rsidRDefault="00241684" w:rsidP="000507D6">
            <w:r w:rsidRPr="0005209D">
              <w:t>Number of pleas dismissed for this defendant for this particular statute.</w:t>
            </w:r>
          </w:p>
        </w:tc>
      </w:tr>
      <w:tr w:rsidR="00241684" w14:paraId="309A3200"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05A85F88" w14:textId="77777777" w:rsidR="00241684" w:rsidRDefault="00241684" w:rsidP="000507D6">
            <w:proofErr w:type="spellStart"/>
            <w:r>
              <w:lastRenderedPageBreak/>
              <w:t>PleaGuilty</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27659782" w14:textId="77777777" w:rsidR="00241684" w:rsidRDefault="00241684" w:rsidP="000507D6">
            <w:r>
              <w:t>INTEGER</w:t>
            </w:r>
          </w:p>
        </w:tc>
        <w:tc>
          <w:tcPr>
            <w:tcW w:w="1452" w:type="dxa"/>
          </w:tcPr>
          <w:p w14:paraId="7F722B6B"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9F895DD" w14:textId="77777777" w:rsidR="00241684" w:rsidRPr="0005209D" w:rsidRDefault="00241684" w:rsidP="000507D6">
            <w:proofErr w:type="gramStart"/>
            <w:r w:rsidRPr="0005209D">
              <w:t>Number of times plead</w:t>
            </w:r>
            <w:proofErr w:type="gramEnd"/>
            <w:r w:rsidRPr="0005209D">
              <w:t xml:space="preserve"> guilty for this defendant for this particular statute.</w:t>
            </w:r>
          </w:p>
        </w:tc>
      </w:tr>
      <w:tr w:rsidR="00241684" w14:paraId="1ED77C92"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267D075D" w14:textId="77777777" w:rsidR="00241684" w:rsidRDefault="00241684" w:rsidP="000507D6">
            <w:proofErr w:type="spellStart"/>
            <w:r>
              <w:t>TrialGuilty</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25903AB3" w14:textId="77777777" w:rsidR="00241684" w:rsidRDefault="00241684" w:rsidP="000507D6">
            <w:r>
              <w:t>INTEGER</w:t>
            </w:r>
          </w:p>
        </w:tc>
        <w:tc>
          <w:tcPr>
            <w:tcW w:w="1452" w:type="dxa"/>
          </w:tcPr>
          <w:p w14:paraId="2928BC8C"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AD60055" w14:textId="77777777" w:rsidR="00241684" w:rsidRPr="0005209D" w:rsidRDefault="00241684" w:rsidP="000507D6">
            <w:r w:rsidRPr="0005209D">
              <w:t>Number of trials found guilty for this defendant for this particular statute.</w:t>
            </w:r>
          </w:p>
        </w:tc>
      </w:tr>
      <w:tr w:rsidR="00241684" w14:paraId="334B46DF"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BD2AFA6" w14:textId="77777777" w:rsidR="00241684" w:rsidRDefault="00241684" w:rsidP="000507D6">
            <w:proofErr w:type="spellStart"/>
            <w:r>
              <w:t>TrialNG</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6CA95F80" w14:textId="77777777" w:rsidR="00241684" w:rsidRDefault="00241684" w:rsidP="000507D6">
            <w:r>
              <w:t>INTEGER</w:t>
            </w:r>
          </w:p>
        </w:tc>
        <w:tc>
          <w:tcPr>
            <w:tcW w:w="1452" w:type="dxa"/>
          </w:tcPr>
          <w:p w14:paraId="38C1966E"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75B4C736" w14:textId="77777777" w:rsidR="00241684" w:rsidRPr="0005209D" w:rsidRDefault="00241684" w:rsidP="000507D6">
            <w:r w:rsidRPr="0005209D">
              <w:t>Number of trials found not guilty for this defendant for this particular statute.</w:t>
            </w:r>
          </w:p>
        </w:tc>
      </w:tr>
      <w:tr w:rsidR="00241684" w14:paraId="43B9BBED"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69EAB459" w14:textId="77777777" w:rsidR="00241684" w:rsidRDefault="00241684" w:rsidP="000507D6">
            <w:r>
              <w:t>Fines[statute]</w:t>
            </w:r>
          </w:p>
        </w:tc>
        <w:tc>
          <w:tcPr>
            <w:cnfStyle w:val="000010000000" w:firstRow="0" w:lastRow="0" w:firstColumn="0" w:lastColumn="0" w:oddVBand="1" w:evenVBand="0" w:oddHBand="0" w:evenHBand="0" w:firstRowFirstColumn="0" w:firstRowLastColumn="0" w:lastRowFirstColumn="0" w:lastRowLastColumn="0"/>
            <w:tcW w:w="1790" w:type="dxa"/>
          </w:tcPr>
          <w:p w14:paraId="6C15A447" w14:textId="77777777" w:rsidR="00241684" w:rsidRDefault="00241684" w:rsidP="000507D6">
            <w:r>
              <w:t>INTEGER</w:t>
            </w:r>
          </w:p>
        </w:tc>
        <w:tc>
          <w:tcPr>
            <w:tcW w:w="1452" w:type="dxa"/>
          </w:tcPr>
          <w:p w14:paraId="154C31DB"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7214DFD" w14:textId="77777777" w:rsidR="00241684" w:rsidRPr="0005209D" w:rsidRDefault="00241684" w:rsidP="000507D6">
            <w:r w:rsidRPr="0005209D">
              <w:t>Amount of fines levied against defendant for this particular statute.</w:t>
            </w:r>
          </w:p>
        </w:tc>
      </w:tr>
      <w:tr w:rsidR="00241684" w14:paraId="650AB2A7"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76B44D8" w14:textId="77777777" w:rsidR="00241684" w:rsidRDefault="00241684" w:rsidP="000507D6">
            <w:r>
              <w:t>Sent[statute]</w:t>
            </w:r>
          </w:p>
        </w:tc>
        <w:tc>
          <w:tcPr>
            <w:cnfStyle w:val="000010000000" w:firstRow="0" w:lastRow="0" w:firstColumn="0" w:lastColumn="0" w:oddVBand="1" w:evenVBand="0" w:oddHBand="0" w:evenHBand="0" w:firstRowFirstColumn="0" w:firstRowLastColumn="0" w:lastRowFirstColumn="0" w:lastRowLastColumn="0"/>
            <w:tcW w:w="1790" w:type="dxa"/>
          </w:tcPr>
          <w:p w14:paraId="793CF2D3" w14:textId="77777777" w:rsidR="00241684" w:rsidRDefault="00241684" w:rsidP="000507D6">
            <w:r>
              <w:t>INTEGER</w:t>
            </w:r>
          </w:p>
        </w:tc>
        <w:tc>
          <w:tcPr>
            <w:tcW w:w="1452" w:type="dxa"/>
          </w:tcPr>
          <w:p w14:paraId="323C791F"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4FF6676" w14:textId="77777777" w:rsidR="00241684" w:rsidRPr="0005209D" w:rsidRDefault="00241684" w:rsidP="000507D6">
            <w:r w:rsidRPr="0005209D">
              <w:t>Number of months sentenced against this defendant for this particular statute.</w:t>
            </w:r>
          </w:p>
        </w:tc>
      </w:tr>
      <w:tr w:rsidR="00241684" w14:paraId="0FDBE2AD"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66749F2F" w14:textId="77777777" w:rsidR="00241684" w:rsidRDefault="00241684" w:rsidP="000507D6">
            <w:proofErr w:type="spellStart"/>
            <w:r>
              <w:t>Prob</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230BCB35" w14:textId="77777777" w:rsidR="00241684" w:rsidRDefault="00241684" w:rsidP="000507D6">
            <w:r>
              <w:t>INTEGER</w:t>
            </w:r>
          </w:p>
        </w:tc>
        <w:tc>
          <w:tcPr>
            <w:tcW w:w="1452" w:type="dxa"/>
          </w:tcPr>
          <w:p w14:paraId="167F70C5"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215F81B" w14:textId="77777777" w:rsidR="00241684" w:rsidRPr="0005209D" w:rsidRDefault="00241684" w:rsidP="000507D6">
            <w:r w:rsidRPr="0005209D">
              <w:t>Number of months of probation required for this defendant for this particular statute.</w:t>
            </w:r>
          </w:p>
        </w:tc>
      </w:tr>
      <w:tr w:rsidR="00241684" w14:paraId="590AD58D"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0193C98A" w14:textId="77777777" w:rsidR="00241684" w:rsidRDefault="00241684" w:rsidP="000507D6">
            <w:proofErr w:type="spellStart"/>
            <w:r>
              <w:t>DateTerm</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DA75993" w14:textId="77777777" w:rsidR="00241684" w:rsidRDefault="00241684" w:rsidP="000507D6">
            <w:r>
              <w:t>DATE</w:t>
            </w:r>
          </w:p>
        </w:tc>
        <w:tc>
          <w:tcPr>
            <w:tcW w:w="1452" w:type="dxa"/>
          </w:tcPr>
          <w:p w14:paraId="382416D9"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B8D5BE2" w14:textId="77777777" w:rsidR="00241684" w:rsidRPr="0005209D" w:rsidRDefault="00241684" w:rsidP="000507D6">
            <w:r w:rsidRPr="0005209D">
              <w:t>The date when the sentence was terminated.</w:t>
            </w:r>
          </w:p>
        </w:tc>
      </w:tr>
      <w:tr w:rsidR="00241684" w14:paraId="452214E0"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0FAF6402" w14:textId="77777777" w:rsidR="00241684" w:rsidRDefault="00241684" w:rsidP="000507D6">
            <w:proofErr w:type="spellStart"/>
            <w:r>
              <w:t>SentDate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69C55C6" w14:textId="77777777" w:rsidR="00241684" w:rsidRDefault="00241684" w:rsidP="000507D6">
            <w:r>
              <w:t>DATE</w:t>
            </w:r>
          </w:p>
        </w:tc>
        <w:tc>
          <w:tcPr>
            <w:tcW w:w="1452" w:type="dxa"/>
          </w:tcPr>
          <w:p w14:paraId="46937DD9"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34FBD68" w14:textId="77777777" w:rsidR="00241684" w:rsidRPr="0005209D" w:rsidRDefault="00241684" w:rsidP="000507D6">
            <w:r w:rsidRPr="0005209D">
              <w:t>The date when the sentencing began.</w:t>
            </w:r>
          </w:p>
        </w:tc>
      </w:tr>
      <w:tr w:rsidR="00241684" w14:paraId="5F1A72F5"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787A3E6" w14:textId="77777777" w:rsidR="00241684" w:rsidRDefault="00241684" w:rsidP="000507D6">
            <w:proofErr w:type="spellStart"/>
            <w:r>
              <w:t>TotalSentence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39A7962E" w14:textId="77777777" w:rsidR="00241684" w:rsidRDefault="00241684" w:rsidP="000507D6">
            <w:r>
              <w:t>INTEGER</w:t>
            </w:r>
          </w:p>
        </w:tc>
        <w:tc>
          <w:tcPr>
            <w:tcW w:w="1452" w:type="dxa"/>
          </w:tcPr>
          <w:p w14:paraId="6D394491"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908510E" w14:textId="77777777" w:rsidR="00241684" w:rsidRPr="0005209D" w:rsidRDefault="00241684" w:rsidP="000507D6">
            <w:r w:rsidRPr="0005209D">
              <w:t>The total number of months sentenced for this defendant.</w:t>
            </w:r>
          </w:p>
        </w:tc>
      </w:tr>
      <w:tr w:rsidR="00241684" w14:paraId="7CC531A6"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14B8F7EC" w14:textId="77777777" w:rsidR="00241684" w:rsidRDefault="00241684" w:rsidP="000507D6">
            <w:r>
              <w:t>Restitution</w:t>
            </w:r>
          </w:p>
        </w:tc>
        <w:tc>
          <w:tcPr>
            <w:cnfStyle w:val="000010000000" w:firstRow="0" w:lastRow="0" w:firstColumn="0" w:lastColumn="0" w:oddVBand="1" w:evenVBand="0" w:oddHBand="0" w:evenHBand="0" w:firstRowFirstColumn="0" w:firstRowLastColumn="0" w:lastRowFirstColumn="0" w:lastRowLastColumn="0"/>
            <w:tcW w:w="1790" w:type="dxa"/>
          </w:tcPr>
          <w:p w14:paraId="170BE730" w14:textId="77777777" w:rsidR="00241684" w:rsidRDefault="00241684" w:rsidP="000507D6">
            <w:r>
              <w:t>DOUBLE</w:t>
            </w:r>
          </w:p>
        </w:tc>
        <w:tc>
          <w:tcPr>
            <w:tcW w:w="1452" w:type="dxa"/>
          </w:tcPr>
          <w:p w14:paraId="3EB0D6BB"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12AA9EA" w14:textId="77777777" w:rsidR="00241684" w:rsidRPr="0005209D" w:rsidRDefault="00241684" w:rsidP="000507D6">
            <w:r w:rsidRPr="0005209D">
              <w:t>The amount of restitution required to pay by the defendant.</w:t>
            </w:r>
          </w:p>
        </w:tc>
      </w:tr>
      <w:tr w:rsidR="00241684" w14:paraId="2F7939CF"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340E9DA0" w14:textId="77777777" w:rsidR="00241684" w:rsidRDefault="00241684" w:rsidP="000507D6">
            <w:proofErr w:type="spellStart"/>
            <w:r>
              <w:t>AssetForfeit</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2FC1C164" w14:textId="77777777" w:rsidR="00241684" w:rsidRDefault="00241684" w:rsidP="000507D6">
            <w:r>
              <w:t>BOOLEAN</w:t>
            </w:r>
          </w:p>
        </w:tc>
        <w:tc>
          <w:tcPr>
            <w:tcW w:w="1452" w:type="dxa"/>
          </w:tcPr>
          <w:p w14:paraId="3724F0FF"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F3E2E0C" w14:textId="77777777" w:rsidR="00241684" w:rsidRPr="0005209D" w:rsidRDefault="00241684" w:rsidP="000507D6">
            <w:r w:rsidRPr="0005209D">
              <w:t>Value representing whether the defendant had to forfeit various assets.</w:t>
            </w:r>
          </w:p>
        </w:tc>
      </w:tr>
      <w:tr w:rsidR="00241684" w14:paraId="3EBBCE2A"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58AB7D8F" w14:textId="77777777" w:rsidR="00241684" w:rsidRDefault="00241684" w:rsidP="000507D6">
            <w:proofErr w:type="spellStart"/>
            <w:r>
              <w:t>SupRelease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45FCBC1A" w14:textId="77777777" w:rsidR="00241684" w:rsidRDefault="00241684" w:rsidP="000507D6">
            <w:r>
              <w:t>BOOLEAN</w:t>
            </w:r>
          </w:p>
        </w:tc>
        <w:tc>
          <w:tcPr>
            <w:tcW w:w="1452" w:type="dxa"/>
          </w:tcPr>
          <w:p w14:paraId="0BC91388"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BFEF2F7" w14:textId="77777777" w:rsidR="00241684" w:rsidRPr="0005209D" w:rsidRDefault="00241684" w:rsidP="000507D6">
            <w:r w:rsidRPr="0005209D">
              <w:t>Value representing whether the defendant had supervised release.</w:t>
            </w:r>
          </w:p>
        </w:tc>
      </w:tr>
      <w:tr w:rsidR="00241684" w14:paraId="7225EEEF"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5E0F255" w14:textId="77777777" w:rsidR="00241684" w:rsidRDefault="00241684" w:rsidP="000507D6">
            <w:r>
              <w:t>Probation</w:t>
            </w:r>
          </w:p>
        </w:tc>
        <w:tc>
          <w:tcPr>
            <w:cnfStyle w:val="000010000000" w:firstRow="0" w:lastRow="0" w:firstColumn="0" w:lastColumn="0" w:oddVBand="1" w:evenVBand="0" w:oddHBand="0" w:evenHBand="0" w:firstRowFirstColumn="0" w:firstRowLastColumn="0" w:lastRowFirstColumn="0" w:lastRowLastColumn="0"/>
            <w:tcW w:w="1790" w:type="dxa"/>
          </w:tcPr>
          <w:p w14:paraId="61BD6EE2" w14:textId="77777777" w:rsidR="00241684" w:rsidRDefault="00241684" w:rsidP="000507D6">
            <w:r>
              <w:t>INTEGER</w:t>
            </w:r>
          </w:p>
        </w:tc>
        <w:tc>
          <w:tcPr>
            <w:tcW w:w="1452" w:type="dxa"/>
          </w:tcPr>
          <w:p w14:paraId="3B53C34C"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778035E" w14:textId="77777777" w:rsidR="00241684" w:rsidRPr="0005209D" w:rsidRDefault="00241684" w:rsidP="000507D6">
            <w:r w:rsidRPr="0005209D">
              <w:t>The total number of months of probation required by this defendant.</w:t>
            </w:r>
          </w:p>
        </w:tc>
      </w:tr>
      <w:tr w:rsidR="00241684" w14:paraId="2FBAA477"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344C3319" w14:textId="77777777" w:rsidR="00241684" w:rsidRDefault="00241684" w:rsidP="000507D6">
            <w:proofErr w:type="spellStart"/>
            <w:r>
              <w:t>NumVic</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6A510BB0" w14:textId="77777777" w:rsidR="00241684" w:rsidRDefault="00241684" w:rsidP="000507D6">
            <w:r>
              <w:t>INTEGER</w:t>
            </w:r>
          </w:p>
        </w:tc>
        <w:tc>
          <w:tcPr>
            <w:tcW w:w="1452" w:type="dxa"/>
          </w:tcPr>
          <w:p w14:paraId="423A5553"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2E82AB1" w14:textId="77777777" w:rsidR="00241684" w:rsidRPr="0005209D" w:rsidRDefault="00241684" w:rsidP="000507D6">
            <w:r w:rsidRPr="0005209D">
              <w:t>Total number of victims involved in this case.</w:t>
            </w:r>
          </w:p>
        </w:tc>
      </w:tr>
      <w:tr w:rsidR="00241684" w14:paraId="39109A6F"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26442CBE" w14:textId="77777777" w:rsidR="00241684" w:rsidRDefault="00241684" w:rsidP="000507D6">
            <w:proofErr w:type="spellStart"/>
            <w:r>
              <w:t>NumVicMinor</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207541C1" w14:textId="77777777" w:rsidR="00241684" w:rsidRDefault="00241684" w:rsidP="000507D6">
            <w:r>
              <w:t>INTEGER</w:t>
            </w:r>
          </w:p>
        </w:tc>
        <w:tc>
          <w:tcPr>
            <w:tcW w:w="1452" w:type="dxa"/>
          </w:tcPr>
          <w:p w14:paraId="4D683C97"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2E93E87" w14:textId="77777777" w:rsidR="00241684" w:rsidRPr="0005209D" w:rsidRDefault="00241684" w:rsidP="000507D6">
            <w:r w:rsidRPr="0005209D">
              <w:t>Total number of minor victims involved in this case.</w:t>
            </w:r>
          </w:p>
        </w:tc>
      </w:tr>
      <w:tr w:rsidR="00241684" w14:paraId="58AFBECB"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4D01628D" w14:textId="77777777" w:rsidR="00241684" w:rsidRDefault="00241684" w:rsidP="000507D6">
            <w:proofErr w:type="spellStart"/>
            <w:r>
              <w:t>NumVicForeign</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492E86FA" w14:textId="77777777" w:rsidR="00241684" w:rsidRDefault="00241684" w:rsidP="000507D6">
            <w:r>
              <w:t>INTEGER</w:t>
            </w:r>
          </w:p>
        </w:tc>
        <w:tc>
          <w:tcPr>
            <w:tcW w:w="1452" w:type="dxa"/>
          </w:tcPr>
          <w:p w14:paraId="18FCF0CD"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AAEA2FE" w14:textId="77777777" w:rsidR="00241684" w:rsidRPr="0005209D" w:rsidRDefault="00241684" w:rsidP="000507D6">
            <w:r w:rsidRPr="0005209D">
              <w:t>Total number of foreign victims involved in this case.</w:t>
            </w:r>
          </w:p>
        </w:tc>
      </w:tr>
      <w:tr w:rsidR="00241684" w14:paraId="2073417F"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9374763" w14:textId="77777777" w:rsidR="00241684" w:rsidRDefault="00241684" w:rsidP="000507D6">
            <w:proofErr w:type="spellStart"/>
            <w:r>
              <w:t>NumVicFemale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8BA9269" w14:textId="77777777" w:rsidR="00241684" w:rsidRDefault="00241684" w:rsidP="000507D6">
            <w:r>
              <w:t>INTEGER</w:t>
            </w:r>
          </w:p>
        </w:tc>
        <w:tc>
          <w:tcPr>
            <w:tcW w:w="1452" w:type="dxa"/>
          </w:tcPr>
          <w:p w14:paraId="788F79C4"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33F5A2D" w14:textId="77777777" w:rsidR="00241684" w:rsidRPr="0005209D" w:rsidRDefault="00241684" w:rsidP="000507D6">
            <w:r w:rsidRPr="0005209D">
              <w:t>Total number of female victims involved in this case.</w:t>
            </w:r>
          </w:p>
        </w:tc>
      </w:tr>
      <w:tr w:rsidR="00241684" w14:paraId="62945E82"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00A4741E" w14:textId="77777777" w:rsidR="00241684" w:rsidRDefault="00241684" w:rsidP="000507D6">
            <w:r>
              <w:t>OCName1</w:t>
            </w:r>
          </w:p>
        </w:tc>
        <w:tc>
          <w:tcPr>
            <w:cnfStyle w:val="000010000000" w:firstRow="0" w:lastRow="0" w:firstColumn="0" w:lastColumn="0" w:oddVBand="1" w:evenVBand="0" w:oddHBand="0" w:evenHBand="0" w:firstRowFirstColumn="0" w:firstRowLastColumn="0" w:lastRowFirstColumn="0" w:lastRowLastColumn="0"/>
            <w:tcW w:w="1790" w:type="dxa"/>
          </w:tcPr>
          <w:p w14:paraId="4007413F" w14:textId="77777777" w:rsidR="00241684" w:rsidRDefault="00241684" w:rsidP="000507D6">
            <w:r>
              <w:t>VARCHAR(45)</w:t>
            </w:r>
          </w:p>
        </w:tc>
        <w:tc>
          <w:tcPr>
            <w:tcW w:w="1452" w:type="dxa"/>
          </w:tcPr>
          <w:p w14:paraId="715ED704"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E6BA48B" w14:textId="77777777" w:rsidR="00241684" w:rsidRPr="0005209D" w:rsidRDefault="00241684" w:rsidP="000507D6">
            <w:r w:rsidRPr="0005209D">
              <w:t>The name of the first organized crime group that this defendant was involved in.</w:t>
            </w:r>
          </w:p>
        </w:tc>
      </w:tr>
      <w:tr w:rsidR="00241684" w14:paraId="32413556"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0FA7E49" w14:textId="77777777" w:rsidR="00241684" w:rsidRDefault="00241684" w:rsidP="000507D6">
            <w:r>
              <w:t>OCType1</w:t>
            </w:r>
          </w:p>
        </w:tc>
        <w:tc>
          <w:tcPr>
            <w:cnfStyle w:val="000010000000" w:firstRow="0" w:lastRow="0" w:firstColumn="0" w:lastColumn="0" w:oddVBand="1" w:evenVBand="0" w:oddHBand="0" w:evenHBand="0" w:firstRowFirstColumn="0" w:firstRowLastColumn="0" w:lastRowFirstColumn="0" w:lastRowLastColumn="0"/>
            <w:tcW w:w="1790" w:type="dxa"/>
          </w:tcPr>
          <w:p w14:paraId="54CBA749" w14:textId="77777777" w:rsidR="00241684" w:rsidRDefault="00241684" w:rsidP="000507D6">
            <w:r>
              <w:t>INTEGER</w:t>
            </w:r>
          </w:p>
        </w:tc>
        <w:tc>
          <w:tcPr>
            <w:tcW w:w="1452" w:type="dxa"/>
          </w:tcPr>
          <w:p w14:paraId="23DD8399"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040E4387" w14:textId="77777777" w:rsidR="00241684" w:rsidRPr="0005209D" w:rsidRDefault="00241684" w:rsidP="000507D6">
            <w:r w:rsidRPr="0005209D">
              <w:t>The size of the first organized crime group that this defendant was involved in.</w:t>
            </w:r>
            <w:r>
              <w:t xml:space="preserve"> 1 represents ‘Mom &amp; Pop’, 2 represents ‘Street Gang’, 3 represents ‘Cartel/Syndicate/Mafia’, </w:t>
            </w:r>
            <w:r>
              <w:lastRenderedPageBreak/>
              <w:t xml:space="preserve">5 represents ‘Prison Gang’, </w:t>
            </w:r>
            <w:proofErr w:type="gramStart"/>
            <w:r>
              <w:t>6</w:t>
            </w:r>
            <w:proofErr w:type="gramEnd"/>
            <w:r>
              <w:t xml:space="preserve"> represents ‘Other’.</w:t>
            </w:r>
          </w:p>
        </w:tc>
      </w:tr>
      <w:tr w:rsidR="00241684" w14:paraId="41F48958"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0AA7ECED" w14:textId="77777777" w:rsidR="00241684" w:rsidRDefault="00241684" w:rsidP="000507D6">
            <w:r>
              <w:lastRenderedPageBreak/>
              <w:t>OCRace1</w:t>
            </w:r>
          </w:p>
        </w:tc>
        <w:tc>
          <w:tcPr>
            <w:cnfStyle w:val="000010000000" w:firstRow="0" w:lastRow="0" w:firstColumn="0" w:lastColumn="0" w:oddVBand="1" w:evenVBand="0" w:oddHBand="0" w:evenHBand="0" w:firstRowFirstColumn="0" w:firstRowLastColumn="0" w:lastRowFirstColumn="0" w:lastRowLastColumn="0"/>
            <w:tcW w:w="1790" w:type="dxa"/>
          </w:tcPr>
          <w:p w14:paraId="6738FAEA" w14:textId="77777777" w:rsidR="00241684" w:rsidRDefault="00241684" w:rsidP="000507D6">
            <w:r>
              <w:t>INTEGER</w:t>
            </w:r>
          </w:p>
        </w:tc>
        <w:tc>
          <w:tcPr>
            <w:tcW w:w="1452" w:type="dxa"/>
          </w:tcPr>
          <w:p w14:paraId="0FFED367"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E00DB94" w14:textId="77777777" w:rsidR="00241684" w:rsidRPr="0005209D" w:rsidRDefault="00241684" w:rsidP="000507D6">
            <w:r w:rsidRPr="0005209D">
              <w:t>The race of the first organized crime group that this defendant was involved in.</w:t>
            </w:r>
            <w:r>
              <w:t xml:space="preserve"> 0 represents ‘None’, 1 represents ‘Black’, 2 represents ‘White’, 3 represents ‘Hispanic’, 4 represents ‘Asian’, 5 represents ‘Other’.</w:t>
            </w:r>
          </w:p>
        </w:tc>
      </w:tr>
      <w:tr w:rsidR="00241684" w14:paraId="350AF410"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D45C0DF" w14:textId="77777777" w:rsidR="00241684" w:rsidRDefault="00241684" w:rsidP="000507D6">
            <w:r>
              <w:t>OCScope1</w:t>
            </w:r>
          </w:p>
        </w:tc>
        <w:tc>
          <w:tcPr>
            <w:cnfStyle w:val="000010000000" w:firstRow="0" w:lastRow="0" w:firstColumn="0" w:lastColumn="0" w:oddVBand="1" w:evenVBand="0" w:oddHBand="0" w:evenHBand="0" w:firstRowFirstColumn="0" w:firstRowLastColumn="0" w:lastRowFirstColumn="0" w:lastRowLastColumn="0"/>
            <w:tcW w:w="1790" w:type="dxa"/>
          </w:tcPr>
          <w:p w14:paraId="580504ED" w14:textId="77777777" w:rsidR="00241684" w:rsidRDefault="00241684" w:rsidP="000507D6">
            <w:r>
              <w:t>INTEGER</w:t>
            </w:r>
          </w:p>
        </w:tc>
        <w:tc>
          <w:tcPr>
            <w:tcW w:w="1452" w:type="dxa"/>
          </w:tcPr>
          <w:p w14:paraId="539AD0BD"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7546B7ED" w14:textId="77777777" w:rsidR="00241684" w:rsidRPr="0005209D" w:rsidRDefault="00241684" w:rsidP="000507D6">
            <w:r w:rsidRPr="0005209D">
              <w:t>The scope of the first organized crime group that this defendant was involved in.</w:t>
            </w:r>
            <w:r>
              <w:t xml:space="preserve"> 0 represents ‘Other’, 1 represents ‘Local Only’, 2 represents ‘Trans-State’, 3 represents ‘Trans-National’.</w:t>
            </w:r>
          </w:p>
        </w:tc>
      </w:tr>
      <w:tr w:rsidR="00241684" w14:paraId="3C3D45CF"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0041D21F" w14:textId="77777777" w:rsidR="00241684" w:rsidRDefault="00241684" w:rsidP="000507D6">
            <w:r>
              <w:t>OCName2</w:t>
            </w:r>
          </w:p>
        </w:tc>
        <w:tc>
          <w:tcPr>
            <w:cnfStyle w:val="000010000000" w:firstRow="0" w:lastRow="0" w:firstColumn="0" w:lastColumn="0" w:oddVBand="1" w:evenVBand="0" w:oddHBand="0" w:evenHBand="0" w:firstRowFirstColumn="0" w:firstRowLastColumn="0" w:lastRowFirstColumn="0" w:lastRowLastColumn="0"/>
            <w:tcW w:w="1790" w:type="dxa"/>
          </w:tcPr>
          <w:p w14:paraId="7826AD99" w14:textId="77777777" w:rsidR="00241684" w:rsidRDefault="00241684" w:rsidP="000507D6">
            <w:r>
              <w:t>VARCHAR(45)</w:t>
            </w:r>
          </w:p>
        </w:tc>
        <w:tc>
          <w:tcPr>
            <w:tcW w:w="1452" w:type="dxa"/>
          </w:tcPr>
          <w:p w14:paraId="7EDECB94"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434E4E0" w14:textId="77777777" w:rsidR="00241684" w:rsidRPr="0005209D" w:rsidRDefault="00241684" w:rsidP="000507D6">
            <w:r w:rsidRPr="0005209D">
              <w:t xml:space="preserve">The size of the </w:t>
            </w:r>
            <w:r>
              <w:t>second</w:t>
            </w:r>
            <w:r w:rsidRPr="0005209D">
              <w:t xml:space="preserve"> organized crime group that this defendant was involved in.</w:t>
            </w:r>
            <w:r>
              <w:t xml:space="preserve"> 1 represents ‘Mom &amp; Pop’, 2 represents ‘Street Gang’, 3 represents ‘Cartel/Syndicate/Mafia’, 5 represents ‘Prison Gang’, </w:t>
            </w:r>
            <w:proofErr w:type="gramStart"/>
            <w:r>
              <w:t>6</w:t>
            </w:r>
            <w:proofErr w:type="gramEnd"/>
            <w:r>
              <w:t xml:space="preserve"> represents ‘Other’.</w:t>
            </w:r>
          </w:p>
        </w:tc>
      </w:tr>
      <w:tr w:rsidR="00241684" w14:paraId="6E04DEB0"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15ABE746" w14:textId="77777777" w:rsidR="00241684" w:rsidRDefault="00241684" w:rsidP="000507D6">
            <w:r>
              <w:t>OCType2</w:t>
            </w:r>
          </w:p>
        </w:tc>
        <w:tc>
          <w:tcPr>
            <w:cnfStyle w:val="000010000000" w:firstRow="0" w:lastRow="0" w:firstColumn="0" w:lastColumn="0" w:oddVBand="1" w:evenVBand="0" w:oddHBand="0" w:evenHBand="0" w:firstRowFirstColumn="0" w:firstRowLastColumn="0" w:lastRowFirstColumn="0" w:lastRowLastColumn="0"/>
            <w:tcW w:w="1790" w:type="dxa"/>
          </w:tcPr>
          <w:p w14:paraId="7ED4306F" w14:textId="77777777" w:rsidR="00241684" w:rsidRDefault="00241684" w:rsidP="000507D6">
            <w:r>
              <w:t>INTEGER</w:t>
            </w:r>
          </w:p>
        </w:tc>
        <w:tc>
          <w:tcPr>
            <w:tcW w:w="1452" w:type="dxa"/>
          </w:tcPr>
          <w:p w14:paraId="2D530185"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46E1412" w14:textId="77777777" w:rsidR="00241684" w:rsidRDefault="00241684" w:rsidP="000507D6">
            <w:r w:rsidRPr="0005209D">
              <w:t xml:space="preserve">The race of the </w:t>
            </w:r>
            <w:r>
              <w:t>second</w:t>
            </w:r>
            <w:r w:rsidRPr="0005209D">
              <w:t xml:space="preserve"> organized crime group that this defendant was involved in.</w:t>
            </w:r>
            <w:r>
              <w:t xml:space="preserve"> 0 represents ‘None’, 1 represents ‘Black’, 2 represents ‘White’, 3 represents ‘Hispanic’, 4 represents ‘Asian’, 5 represents ‘Other’.</w:t>
            </w:r>
          </w:p>
        </w:tc>
      </w:tr>
      <w:tr w:rsidR="00241684" w14:paraId="0B5E5625"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4BDFF235" w14:textId="77777777" w:rsidR="00241684" w:rsidRDefault="00241684" w:rsidP="000507D6">
            <w:r>
              <w:t>OCRace2</w:t>
            </w:r>
          </w:p>
        </w:tc>
        <w:tc>
          <w:tcPr>
            <w:cnfStyle w:val="000010000000" w:firstRow="0" w:lastRow="0" w:firstColumn="0" w:lastColumn="0" w:oddVBand="1" w:evenVBand="0" w:oddHBand="0" w:evenHBand="0" w:firstRowFirstColumn="0" w:firstRowLastColumn="0" w:lastRowFirstColumn="0" w:lastRowLastColumn="0"/>
            <w:tcW w:w="1790" w:type="dxa"/>
          </w:tcPr>
          <w:p w14:paraId="695BC739" w14:textId="77777777" w:rsidR="00241684" w:rsidRDefault="00241684" w:rsidP="000507D6">
            <w:r>
              <w:t>INTEGER</w:t>
            </w:r>
          </w:p>
        </w:tc>
        <w:tc>
          <w:tcPr>
            <w:tcW w:w="1452" w:type="dxa"/>
          </w:tcPr>
          <w:p w14:paraId="00F6CC19"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7008E43" w14:textId="77777777" w:rsidR="00241684" w:rsidRDefault="00241684" w:rsidP="000507D6">
            <w:r w:rsidRPr="0005209D">
              <w:t xml:space="preserve">The scope of the </w:t>
            </w:r>
            <w:r>
              <w:t>second</w:t>
            </w:r>
            <w:r w:rsidRPr="0005209D">
              <w:t xml:space="preserve"> organized crime group that this defendant was involved in.</w:t>
            </w:r>
            <w:r>
              <w:t xml:space="preserve"> 0 represents ‘Other’, 1 represents ‘Local Only’, 2 represents ‘Trans-State’, 3 represents ‘Trans-National’.</w:t>
            </w:r>
          </w:p>
        </w:tc>
      </w:tr>
      <w:tr w:rsidR="00241684" w14:paraId="38FB11CA"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3D1B7217" w14:textId="77777777" w:rsidR="00241684" w:rsidRDefault="00241684" w:rsidP="000507D6">
            <w:r>
              <w:t>OCScope2</w:t>
            </w:r>
          </w:p>
        </w:tc>
        <w:tc>
          <w:tcPr>
            <w:cnfStyle w:val="000010000000" w:firstRow="0" w:lastRow="0" w:firstColumn="0" w:lastColumn="0" w:oddVBand="1" w:evenVBand="0" w:oddHBand="0" w:evenHBand="0" w:firstRowFirstColumn="0" w:firstRowLastColumn="0" w:lastRowFirstColumn="0" w:lastRowLastColumn="0"/>
            <w:tcW w:w="1790" w:type="dxa"/>
          </w:tcPr>
          <w:p w14:paraId="60F4B7BB" w14:textId="77777777" w:rsidR="00241684" w:rsidRDefault="00241684" w:rsidP="000507D6">
            <w:r>
              <w:t>INTEGER</w:t>
            </w:r>
          </w:p>
        </w:tc>
        <w:tc>
          <w:tcPr>
            <w:tcW w:w="1452" w:type="dxa"/>
          </w:tcPr>
          <w:p w14:paraId="27395B26"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E6A8EF4" w14:textId="77777777" w:rsidR="00241684" w:rsidRDefault="00241684" w:rsidP="000507D6">
            <w:r w:rsidRPr="0005209D">
              <w:t xml:space="preserve">The size of the </w:t>
            </w:r>
            <w:r>
              <w:t>second</w:t>
            </w:r>
            <w:r w:rsidRPr="0005209D">
              <w:t xml:space="preserve"> organized crime group that this defendant was involved in.</w:t>
            </w:r>
            <w:r>
              <w:t xml:space="preserve"> 1 represents ‘Mom &amp; Pop’, 2 represents ‘Street Gang’, 3 represents ‘Cartel/Syndicate/Mafia’, 5 represents ‘Prison Gang’, </w:t>
            </w:r>
            <w:proofErr w:type="gramStart"/>
            <w:r>
              <w:t>6</w:t>
            </w:r>
            <w:proofErr w:type="gramEnd"/>
            <w:r>
              <w:t xml:space="preserve"> represents ‘Other’.</w:t>
            </w:r>
          </w:p>
        </w:tc>
      </w:tr>
    </w:tbl>
    <w:p w14:paraId="12E6427C" w14:textId="77777777" w:rsidR="00241684" w:rsidRDefault="00241684" w:rsidP="00241684"/>
    <w:p w14:paraId="26914931" w14:textId="77777777" w:rsidR="00241684" w:rsidRDefault="00241684" w:rsidP="00241684">
      <w:pPr>
        <w:rPr>
          <w:b/>
        </w:rPr>
      </w:pPr>
    </w:p>
    <w:p w14:paraId="2EB1B4D8" w14:textId="77777777" w:rsidR="00241684" w:rsidRPr="00C3568D" w:rsidRDefault="00241684" w:rsidP="00241684">
      <w:proofErr w:type="spellStart"/>
      <w:r>
        <w:rPr>
          <w:b/>
        </w:rPr>
        <w:lastRenderedPageBreak/>
        <w:t>DataInProgress</w:t>
      </w:r>
      <w:proofErr w:type="spellEnd"/>
      <w:r>
        <w:rPr>
          <w:b/>
        </w:rPr>
        <w:t xml:space="preserve"> table:</w:t>
      </w:r>
    </w:p>
    <w:p w14:paraId="7273865A" w14:textId="77777777" w:rsidR="00241684" w:rsidRDefault="00241684" w:rsidP="00241684">
      <w:r>
        <w:t xml:space="preserve">The </w:t>
      </w:r>
      <w:proofErr w:type="spellStart"/>
      <w:r>
        <w:rPr>
          <w:b/>
        </w:rPr>
        <w:t>DataInProgress</w:t>
      </w:r>
      <w:proofErr w:type="spellEnd"/>
      <w:r>
        <w:t xml:space="preserve"> table features exactly the same information as the </w:t>
      </w:r>
      <w:r>
        <w:rPr>
          <w:b/>
        </w:rPr>
        <w:t>Data</w:t>
      </w:r>
      <w:r>
        <w:t xml:space="preserve"> table. However, our client wanted to separate the data into two tables with one being for finalized information and one being for information still in progress. The only additional field in </w:t>
      </w:r>
      <w:proofErr w:type="spellStart"/>
      <w:r>
        <w:rPr>
          <w:b/>
        </w:rPr>
        <w:t>DataInProgress</w:t>
      </w:r>
      <w:proofErr w:type="spellEnd"/>
      <w:r>
        <w:t xml:space="preserve"> is:</w:t>
      </w:r>
    </w:p>
    <w:tbl>
      <w:tblPr>
        <w:tblStyle w:val="LightList-Accent1"/>
        <w:tblW w:w="0" w:type="auto"/>
        <w:tblLook w:val="00A0" w:firstRow="1" w:lastRow="0" w:firstColumn="1" w:lastColumn="0" w:noHBand="0" w:noVBand="0"/>
      </w:tblPr>
      <w:tblGrid>
        <w:gridCol w:w="2403"/>
        <w:gridCol w:w="1395"/>
        <w:gridCol w:w="5760"/>
      </w:tblGrid>
      <w:tr w:rsidR="00241684" w14:paraId="062A9EF9" w14:textId="77777777" w:rsidTr="00050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tcPr>
          <w:p w14:paraId="54F61A43" w14:textId="77777777" w:rsidR="00241684" w:rsidRDefault="00241684" w:rsidP="000507D6">
            <w:r>
              <w:t>Name</w:t>
            </w:r>
          </w:p>
        </w:tc>
        <w:tc>
          <w:tcPr>
            <w:cnfStyle w:val="000010000000" w:firstRow="0" w:lastRow="0" w:firstColumn="0" w:lastColumn="0" w:oddVBand="1" w:evenVBand="0" w:oddHBand="0" w:evenHBand="0" w:firstRowFirstColumn="0" w:firstRowLastColumn="0" w:lastRowFirstColumn="0" w:lastRowLastColumn="0"/>
            <w:tcW w:w="1395" w:type="dxa"/>
          </w:tcPr>
          <w:p w14:paraId="005A6804" w14:textId="77777777" w:rsidR="00241684" w:rsidRDefault="00241684" w:rsidP="000507D6">
            <w:r>
              <w:t>Type</w:t>
            </w:r>
          </w:p>
        </w:tc>
        <w:tc>
          <w:tcPr>
            <w:tcW w:w="5760" w:type="dxa"/>
          </w:tcPr>
          <w:p w14:paraId="2755159B" w14:textId="77777777" w:rsidR="00241684" w:rsidRDefault="00241684" w:rsidP="000507D6">
            <w:pPr>
              <w:cnfStyle w:val="100000000000" w:firstRow="1" w:lastRow="0" w:firstColumn="0" w:lastColumn="0" w:oddVBand="0" w:evenVBand="0" w:oddHBand="0" w:evenHBand="0" w:firstRowFirstColumn="0" w:firstRowLastColumn="0" w:lastRowFirstColumn="0" w:lastRowLastColumn="0"/>
            </w:pPr>
            <w:r>
              <w:t>Description</w:t>
            </w:r>
          </w:p>
        </w:tc>
      </w:tr>
      <w:tr w:rsidR="00241684" w14:paraId="6F179E6D"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tcPr>
          <w:p w14:paraId="2C217925" w14:textId="77777777" w:rsidR="00241684" w:rsidRPr="00C3568D" w:rsidRDefault="00241684" w:rsidP="000507D6">
            <w:pPr>
              <w:rPr>
                <w:b w:val="0"/>
              </w:rPr>
            </w:pPr>
            <w:proofErr w:type="spellStart"/>
            <w:r>
              <w:t>SubmittedForReview</w:t>
            </w:r>
            <w:proofErr w:type="spellEnd"/>
          </w:p>
        </w:tc>
        <w:tc>
          <w:tcPr>
            <w:cnfStyle w:val="000010000000" w:firstRow="0" w:lastRow="0" w:firstColumn="0" w:lastColumn="0" w:oddVBand="1" w:evenVBand="0" w:oddHBand="0" w:evenHBand="0" w:firstRowFirstColumn="0" w:firstRowLastColumn="0" w:lastRowFirstColumn="0" w:lastRowLastColumn="0"/>
            <w:tcW w:w="1395" w:type="dxa"/>
          </w:tcPr>
          <w:p w14:paraId="1B314D3F" w14:textId="77777777" w:rsidR="00241684" w:rsidRDefault="00241684" w:rsidP="000507D6">
            <w:r>
              <w:t>BOOLEAN</w:t>
            </w:r>
          </w:p>
        </w:tc>
        <w:tc>
          <w:tcPr>
            <w:tcW w:w="5760" w:type="dxa"/>
          </w:tcPr>
          <w:p w14:paraId="4D6D2455" w14:textId="77777777" w:rsidR="00241684" w:rsidRPr="00C3568D" w:rsidRDefault="00241684" w:rsidP="000507D6">
            <w:pPr>
              <w:cnfStyle w:val="000000100000" w:firstRow="0" w:lastRow="0" w:firstColumn="0" w:lastColumn="0" w:oddVBand="0" w:evenVBand="0" w:oddHBand="1" w:evenHBand="0" w:firstRowFirstColumn="0" w:firstRowLastColumn="0" w:lastRowFirstColumn="0" w:lastRowLastColumn="0"/>
            </w:pPr>
            <w:r>
              <w:t xml:space="preserve">If true, this case will be displayed for administrators to publish to </w:t>
            </w:r>
            <w:r>
              <w:rPr>
                <w:b/>
              </w:rPr>
              <w:t>Data</w:t>
            </w:r>
            <w:r>
              <w:t>. If false, the case is still being revised.</w:t>
            </w:r>
          </w:p>
        </w:tc>
      </w:tr>
    </w:tbl>
    <w:p w14:paraId="1718C47A" w14:textId="77777777" w:rsidR="00E90891" w:rsidRDefault="00E90891" w:rsidP="00E90891">
      <w:pPr>
        <w:pStyle w:val="Heading2"/>
      </w:pPr>
      <w:bookmarkStart w:id="70" w:name="_Toc418761744"/>
      <w:r>
        <w:t>4.5 Case Data Model</w:t>
      </w:r>
      <w:bookmarkEnd w:id="70"/>
    </w:p>
    <w:p w14:paraId="2C363CFC" w14:textId="77777777" w:rsidR="00E90891" w:rsidRPr="00DF7DB3" w:rsidRDefault="00E90891" w:rsidP="00E90891">
      <w:r>
        <w:t xml:space="preserve">The following is a JSON representation of how the case data is structured in various parts of the application to provide some amount of structure to the </w:t>
      </w:r>
      <w:proofErr w:type="spellStart"/>
      <w:r>
        <w:t>denormalized</w:t>
      </w:r>
      <w:proofErr w:type="spellEnd"/>
      <w:r>
        <w:t xml:space="preserve"> case information. Controllers that utilize </w:t>
      </w:r>
      <w:r>
        <w:rPr>
          <w:b/>
        </w:rPr>
        <w:t>$</w:t>
      </w:r>
      <w:proofErr w:type="spellStart"/>
      <w:r>
        <w:rPr>
          <w:b/>
        </w:rPr>
        <w:t>case_info</w:t>
      </w:r>
      <w:proofErr w:type="spellEnd"/>
      <w:r>
        <w:t xml:space="preserve"> or something similar will use a structure like this.</w:t>
      </w:r>
    </w:p>
    <w:p w14:paraId="37CE6005" w14:textId="77777777" w:rsidR="00E90891" w:rsidRDefault="00E90891" w:rsidP="00E90891">
      <w:pPr>
        <w:pStyle w:val="NoSpacing"/>
      </w:pPr>
      <w:r>
        <w:t>Case = {</w:t>
      </w:r>
    </w:p>
    <w:p w14:paraId="03467CCE" w14:textId="77777777" w:rsidR="00E90891" w:rsidRDefault="00E90891" w:rsidP="00E90891">
      <w:pPr>
        <w:pStyle w:val="NoSpacing"/>
      </w:pPr>
      <w:r>
        <w:tab/>
      </w:r>
      <w:proofErr w:type="spellStart"/>
      <w:r>
        <w:t>CaseName</w:t>
      </w:r>
      <w:proofErr w:type="spellEnd"/>
      <w:r>
        <w:t>,</w:t>
      </w:r>
    </w:p>
    <w:p w14:paraId="422EAE46" w14:textId="77777777" w:rsidR="00E90891" w:rsidRDefault="00E90891" w:rsidP="00E90891">
      <w:pPr>
        <w:pStyle w:val="NoSpacing"/>
        <w:ind w:firstLine="720"/>
      </w:pPr>
      <w:proofErr w:type="spellStart"/>
      <w:r>
        <w:t>CaseNumber</w:t>
      </w:r>
      <w:proofErr w:type="spellEnd"/>
      <w:r>
        <w:t>,</w:t>
      </w:r>
    </w:p>
    <w:p w14:paraId="13E07931" w14:textId="77777777" w:rsidR="00E90891" w:rsidRDefault="00E90891" w:rsidP="00E90891">
      <w:pPr>
        <w:pStyle w:val="NoSpacing"/>
      </w:pPr>
      <w:r>
        <w:tab/>
      </w:r>
      <w:proofErr w:type="spellStart"/>
      <w:r>
        <w:t>ChargeDate</w:t>
      </w:r>
      <w:proofErr w:type="spellEnd"/>
      <w:r>
        <w:t>,</w:t>
      </w:r>
    </w:p>
    <w:p w14:paraId="25961B67" w14:textId="77777777" w:rsidR="00E90891" w:rsidRDefault="00E90891" w:rsidP="00E90891">
      <w:pPr>
        <w:pStyle w:val="NoSpacing"/>
      </w:pPr>
      <w:r>
        <w:tab/>
      </w:r>
      <w:proofErr w:type="spellStart"/>
      <w:r>
        <w:t>LaborTraf</w:t>
      </w:r>
      <w:proofErr w:type="spellEnd"/>
      <w:r>
        <w:t>,</w:t>
      </w:r>
    </w:p>
    <w:p w14:paraId="0AA606A7" w14:textId="77777777" w:rsidR="00E90891" w:rsidRDefault="00E90891" w:rsidP="00E90891">
      <w:pPr>
        <w:pStyle w:val="NoSpacing"/>
        <w:ind w:firstLine="720"/>
      </w:pPr>
      <w:proofErr w:type="spellStart"/>
      <w:r>
        <w:t>AdultSexTraf</w:t>
      </w:r>
      <w:proofErr w:type="spellEnd"/>
      <w:r>
        <w:t>,</w:t>
      </w:r>
    </w:p>
    <w:p w14:paraId="1E59EC0B" w14:textId="77777777" w:rsidR="00E90891" w:rsidRDefault="00E90891" w:rsidP="00E90891">
      <w:pPr>
        <w:pStyle w:val="NoSpacing"/>
        <w:ind w:firstLine="720"/>
      </w:pPr>
      <w:proofErr w:type="spellStart"/>
      <w:r>
        <w:t>MinorSexTraf</w:t>
      </w:r>
      <w:proofErr w:type="spellEnd"/>
      <w:r>
        <w:t>,</w:t>
      </w:r>
    </w:p>
    <w:p w14:paraId="7AC11E63" w14:textId="77777777" w:rsidR="00E90891" w:rsidRDefault="00E90891" w:rsidP="00E90891">
      <w:pPr>
        <w:pStyle w:val="NoSpacing"/>
        <w:ind w:firstLine="720"/>
      </w:pPr>
      <w:proofErr w:type="spellStart"/>
      <w:r>
        <w:t>NumDef</w:t>
      </w:r>
      <w:proofErr w:type="spellEnd"/>
      <w:r>
        <w:t>,</w:t>
      </w:r>
    </w:p>
    <w:p w14:paraId="5DB7A53D" w14:textId="77777777" w:rsidR="00E90891" w:rsidRDefault="00E90891" w:rsidP="00E90891">
      <w:pPr>
        <w:pStyle w:val="NoSpacing"/>
        <w:ind w:firstLine="720"/>
      </w:pPr>
      <w:r>
        <w:t>State,</w:t>
      </w:r>
    </w:p>
    <w:p w14:paraId="694AF6F0" w14:textId="77777777" w:rsidR="00E90891" w:rsidRDefault="00E90891" w:rsidP="00E90891">
      <w:pPr>
        <w:pStyle w:val="NoSpacing"/>
        <w:ind w:firstLine="720"/>
      </w:pPr>
      <w:proofErr w:type="spellStart"/>
      <w:r>
        <w:t>FedDistrictLoc</w:t>
      </w:r>
      <w:proofErr w:type="spellEnd"/>
      <w:r>
        <w:t>,</w:t>
      </w:r>
    </w:p>
    <w:p w14:paraId="7BF056F6" w14:textId="77777777" w:rsidR="00E90891" w:rsidRDefault="00E90891" w:rsidP="00E90891">
      <w:pPr>
        <w:pStyle w:val="NoSpacing"/>
        <w:ind w:firstLine="720"/>
      </w:pPr>
      <w:proofErr w:type="spellStart"/>
      <w:r>
        <w:t>FedDistrictNum</w:t>
      </w:r>
      <w:proofErr w:type="spellEnd"/>
      <w:r>
        <w:t>,</w:t>
      </w:r>
    </w:p>
    <w:p w14:paraId="4E450C49" w14:textId="77777777" w:rsidR="00E90891" w:rsidRDefault="00E90891" w:rsidP="00E90891">
      <w:pPr>
        <w:pStyle w:val="NoSpacing"/>
        <w:ind w:firstLine="720"/>
      </w:pPr>
      <w:proofErr w:type="spellStart"/>
      <w:r>
        <w:t>CaseSummary</w:t>
      </w:r>
      <w:proofErr w:type="spellEnd"/>
      <w:r>
        <w:t>,</w:t>
      </w:r>
    </w:p>
    <w:p w14:paraId="49F51C2B" w14:textId="77777777" w:rsidR="00E90891" w:rsidRDefault="00E90891" w:rsidP="00E90891">
      <w:pPr>
        <w:pStyle w:val="NoSpacing"/>
        <w:ind w:firstLine="720"/>
      </w:pPr>
      <w:proofErr w:type="spellStart"/>
      <w:r>
        <w:t>JudgeName</w:t>
      </w:r>
      <w:proofErr w:type="spellEnd"/>
      <w:r>
        <w:t>,</w:t>
      </w:r>
    </w:p>
    <w:p w14:paraId="5B467AAE" w14:textId="77777777" w:rsidR="00E90891" w:rsidRDefault="00E90891" w:rsidP="00E90891">
      <w:pPr>
        <w:pStyle w:val="NoSpacing"/>
        <w:ind w:firstLine="720"/>
      </w:pPr>
      <w:proofErr w:type="spellStart"/>
      <w:r>
        <w:t>JudgeRace</w:t>
      </w:r>
      <w:proofErr w:type="spellEnd"/>
      <w:r>
        <w:t>,</w:t>
      </w:r>
    </w:p>
    <w:p w14:paraId="39DD55FB" w14:textId="77777777" w:rsidR="00E90891" w:rsidRDefault="00E90891" w:rsidP="00E90891">
      <w:pPr>
        <w:pStyle w:val="NoSpacing"/>
        <w:ind w:firstLine="720"/>
      </w:pPr>
      <w:proofErr w:type="spellStart"/>
      <w:r>
        <w:t>JudgeGen</w:t>
      </w:r>
      <w:proofErr w:type="spellEnd"/>
      <w:r>
        <w:t>,</w:t>
      </w:r>
    </w:p>
    <w:p w14:paraId="7B383FD1" w14:textId="77777777" w:rsidR="00E90891" w:rsidRDefault="00E90891" w:rsidP="00E90891">
      <w:pPr>
        <w:pStyle w:val="NoSpacing"/>
        <w:ind w:firstLine="720"/>
      </w:pPr>
      <w:proofErr w:type="spellStart"/>
      <w:r>
        <w:t>JudgeTenure</w:t>
      </w:r>
      <w:proofErr w:type="spellEnd"/>
      <w:r>
        <w:t>,</w:t>
      </w:r>
    </w:p>
    <w:p w14:paraId="37F539A0" w14:textId="77777777" w:rsidR="00E90891" w:rsidRDefault="00E90891" w:rsidP="00E90891">
      <w:pPr>
        <w:pStyle w:val="NoSpacing"/>
        <w:ind w:firstLine="720"/>
      </w:pPr>
      <w:proofErr w:type="spellStart"/>
      <w:r>
        <w:t>JudgeApptBy</w:t>
      </w:r>
      <w:proofErr w:type="spellEnd"/>
    </w:p>
    <w:p w14:paraId="55B07CF9" w14:textId="77777777" w:rsidR="00E90891" w:rsidRDefault="00E90891" w:rsidP="00E90891">
      <w:pPr>
        <w:pStyle w:val="NoSpacing"/>
        <w:ind w:firstLine="720"/>
      </w:pPr>
      <w:proofErr w:type="spellStart"/>
      <w:r>
        <w:t>NumVic</w:t>
      </w:r>
      <w:proofErr w:type="spellEnd"/>
      <w:r>
        <w:t>,</w:t>
      </w:r>
    </w:p>
    <w:p w14:paraId="6EB75218" w14:textId="77777777" w:rsidR="00E90891" w:rsidRDefault="00E90891" w:rsidP="00E90891">
      <w:pPr>
        <w:pStyle w:val="NoSpacing"/>
        <w:ind w:firstLine="720"/>
      </w:pPr>
      <w:proofErr w:type="spellStart"/>
      <w:r>
        <w:t>NumVicMinor</w:t>
      </w:r>
      <w:proofErr w:type="spellEnd"/>
      <w:r>
        <w:t>,</w:t>
      </w:r>
    </w:p>
    <w:p w14:paraId="09D5434E" w14:textId="77777777" w:rsidR="00E90891" w:rsidRDefault="00E90891" w:rsidP="00E90891">
      <w:pPr>
        <w:pStyle w:val="NoSpacing"/>
        <w:ind w:firstLine="720"/>
      </w:pPr>
      <w:proofErr w:type="spellStart"/>
      <w:r>
        <w:t>NumVicForeign</w:t>
      </w:r>
      <w:proofErr w:type="spellEnd"/>
      <w:r>
        <w:t>,</w:t>
      </w:r>
    </w:p>
    <w:p w14:paraId="5583C00E" w14:textId="77777777" w:rsidR="00E90891" w:rsidRDefault="00E90891" w:rsidP="00E90891">
      <w:pPr>
        <w:pStyle w:val="NoSpacing"/>
        <w:ind w:firstLine="720"/>
      </w:pPr>
      <w:proofErr w:type="spellStart"/>
      <w:r>
        <w:t>NumVicFemale</w:t>
      </w:r>
      <w:proofErr w:type="spellEnd"/>
      <w:r>
        <w:t>,</w:t>
      </w:r>
    </w:p>
    <w:p w14:paraId="3A6BC62F" w14:textId="77777777" w:rsidR="00E90891" w:rsidRDefault="00E90891" w:rsidP="00E90891">
      <w:pPr>
        <w:pStyle w:val="NoSpacing"/>
        <w:ind w:firstLine="720"/>
      </w:pPr>
      <w:proofErr w:type="gramStart"/>
      <w:r>
        <w:t>Defendants :</w:t>
      </w:r>
      <w:proofErr w:type="gramEnd"/>
      <w:r>
        <w:t xml:space="preserve"> [</w:t>
      </w:r>
    </w:p>
    <w:p w14:paraId="539EBE88" w14:textId="77777777" w:rsidR="00E90891" w:rsidRDefault="00E90891" w:rsidP="00E90891">
      <w:pPr>
        <w:pStyle w:val="NoSpacing"/>
        <w:ind w:firstLine="720"/>
      </w:pPr>
      <w:r>
        <w:tab/>
        <w:t>{</w:t>
      </w:r>
    </w:p>
    <w:p w14:paraId="0C004FDC" w14:textId="77777777" w:rsidR="00E90891" w:rsidRDefault="00E90891" w:rsidP="00E90891">
      <w:pPr>
        <w:pStyle w:val="NoSpacing"/>
        <w:ind w:firstLine="720"/>
      </w:pPr>
      <w:r>
        <w:tab/>
      </w:r>
      <w:r>
        <w:tab/>
      </w:r>
      <w:proofErr w:type="spellStart"/>
      <w:r>
        <w:t>DefLas</w:t>
      </w:r>
      <w:proofErr w:type="spellEnd"/>
      <w:r>
        <w:tab/>
        <w:t>t,</w:t>
      </w:r>
    </w:p>
    <w:p w14:paraId="03046658" w14:textId="77777777" w:rsidR="00E90891" w:rsidRDefault="00E90891" w:rsidP="00E90891">
      <w:pPr>
        <w:pStyle w:val="NoSpacing"/>
        <w:ind w:left="1440" w:firstLine="720"/>
      </w:pPr>
      <w:proofErr w:type="spellStart"/>
      <w:r>
        <w:t>DefFirst</w:t>
      </w:r>
      <w:proofErr w:type="spellEnd"/>
      <w:r>
        <w:t>,</w:t>
      </w:r>
    </w:p>
    <w:p w14:paraId="5AD6F304" w14:textId="77777777" w:rsidR="00E90891" w:rsidRDefault="00E90891" w:rsidP="00E90891">
      <w:pPr>
        <w:pStyle w:val="NoSpacing"/>
        <w:ind w:left="1440" w:firstLine="720"/>
      </w:pPr>
      <w:r>
        <w:t>Alias,</w:t>
      </w:r>
      <w:r>
        <w:tab/>
      </w:r>
    </w:p>
    <w:p w14:paraId="0335D160" w14:textId="77777777" w:rsidR="00E90891" w:rsidRDefault="00E90891" w:rsidP="00E90891">
      <w:pPr>
        <w:pStyle w:val="NoSpacing"/>
        <w:ind w:left="1440" w:firstLine="720"/>
      </w:pPr>
      <w:r>
        <w:t>Gender,</w:t>
      </w:r>
    </w:p>
    <w:p w14:paraId="42AE1017" w14:textId="77777777" w:rsidR="00E90891" w:rsidRDefault="00E90891" w:rsidP="00E90891">
      <w:pPr>
        <w:pStyle w:val="NoSpacing"/>
        <w:ind w:left="1440" w:firstLine="720"/>
      </w:pPr>
      <w:r>
        <w:t>Race,</w:t>
      </w:r>
    </w:p>
    <w:p w14:paraId="2AAC0F63" w14:textId="77777777" w:rsidR="00E90891" w:rsidRDefault="00E90891" w:rsidP="00E90891">
      <w:pPr>
        <w:pStyle w:val="NoSpacing"/>
        <w:ind w:left="1440" w:firstLine="720"/>
      </w:pPr>
      <w:proofErr w:type="spellStart"/>
      <w:r>
        <w:t>Birthda</w:t>
      </w:r>
      <w:proofErr w:type="spellEnd"/>
      <w:r>
        <w:tab/>
      </w:r>
      <w:proofErr w:type="spellStart"/>
      <w:proofErr w:type="gramStart"/>
      <w:r>
        <w:t>te</w:t>
      </w:r>
      <w:proofErr w:type="spellEnd"/>
      <w:proofErr w:type="gramEnd"/>
      <w:r>
        <w:t>,</w:t>
      </w:r>
    </w:p>
    <w:p w14:paraId="25D708F5" w14:textId="77777777" w:rsidR="00E90891" w:rsidRDefault="00E90891" w:rsidP="00E90891">
      <w:pPr>
        <w:pStyle w:val="NoSpacing"/>
        <w:ind w:left="1440" w:firstLine="720"/>
      </w:pPr>
      <w:proofErr w:type="spellStart"/>
      <w:r>
        <w:t>ArrestAge</w:t>
      </w:r>
      <w:proofErr w:type="spellEnd"/>
      <w:r>
        <w:t>,</w:t>
      </w:r>
    </w:p>
    <w:p w14:paraId="457F5720" w14:textId="77777777" w:rsidR="00E90891" w:rsidRDefault="00E90891" w:rsidP="00E90891">
      <w:pPr>
        <w:pStyle w:val="NoSpacing"/>
        <w:ind w:left="1440" w:firstLine="720"/>
      </w:pPr>
      <w:r>
        <w:lastRenderedPageBreak/>
        <w:t>Detained,</w:t>
      </w:r>
    </w:p>
    <w:p w14:paraId="413E4256" w14:textId="77777777" w:rsidR="00E90891" w:rsidRDefault="00E90891" w:rsidP="00E90891">
      <w:pPr>
        <w:pStyle w:val="NoSpacing"/>
        <w:ind w:left="1440" w:firstLine="720"/>
      </w:pPr>
      <w:proofErr w:type="spellStart"/>
      <w:r>
        <w:t>BailType</w:t>
      </w:r>
      <w:proofErr w:type="spellEnd"/>
      <w:r>
        <w:t>,</w:t>
      </w:r>
    </w:p>
    <w:p w14:paraId="0C83C3AC" w14:textId="77777777" w:rsidR="00E90891" w:rsidRDefault="00E90891" w:rsidP="00E90891">
      <w:pPr>
        <w:pStyle w:val="NoSpacing"/>
        <w:ind w:left="1440" w:firstLine="720"/>
      </w:pPr>
      <w:proofErr w:type="spellStart"/>
      <w:r>
        <w:t>BailAmount</w:t>
      </w:r>
      <w:proofErr w:type="spellEnd"/>
      <w:r>
        <w:t>,</w:t>
      </w:r>
    </w:p>
    <w:p w14:paraId="35F65C93" w14:textId="77777777" w:rsidR="00E90891" w:rsidRDefault="00E90891" w:rsidP="00E90891">
      <w:pPr>
        <w:pStyle w:val="NoSpacing"/>
        <w:ind w:left="1440" w:firstLine="720"/>
      </w:pPr>
      <w:proofErr w:type="spellStart"/>
      <w:r>
        <w:t>FelCharged</w:t>
      </w:r>
      <w:proofErr w:type="spellEnd"/>
      <w:r>
        <w:t>,</w:t>
      </w:r>
    </w:p>
    <w:p w14:paraId="474A4AFE" w14:textId="77777777" w:rsidR="00E90891" w:rsidRDefault="00E90891" w:rsidP="00E90891">
      <w:pPr>
        <w:pStyle w:val="NoSpacing"/>
        <w:ind w:left="1440" w:firstLine="720"/>
      </w:pPr>
      <w:proofErr w:type="spellStart"/>
      <w:r>
        <w:t>FelSentenced</w:t>
      </w:r>
      <w:proofErr w:type="spellEnd"/>
      <w:r>
        <w:t>,</w:t>
      </w:r>
    </w:p>
    <w:p w14:paraId="082BD914" w14:textId="77777777" w:rsidR="00E90891" w:rsidRDefault="00E90891" w:rsidP="00E90891">
      <w:pPr>
        <w:pStyle w:val="NoSpacing"/>
        <w:ind w:left="1440" w:firstLine="720"/>
      </w:pPr>
      <w:proofErr w:type="spellStart"/>
      <w:r>
        <w:t>DateTerm</w:t>
      </w:r>
      <w:proofErr w:type="spellEnd"/>
      <w:r>
        <w:t>,</w:t>
      </w:r>
    </w:p>
    <w:p w14:paraId="15338FD6" w14:textId="77777777" w:rsidR="00E90891" w:rsidRDefault="00E90891" w:rsidP="00E90891">
      <w:pPr>
        <w:pStyle w:val="NoSpacing"/>
        <w:ind w:left="1440" w:firstLine="720"/>
      </w:pPr>
      <w:proofErr w:type="spellStart"/>
      <w:r>
        <w:t>SentDate</w:t>
      </w:r>
      <w:proofErr w:type="spellEnd"/>
      <w:r>
        <w:t>,</w:t>
      </w:r>
    </w:p>
    <w:p w14:paraId="7621C7BA" w14:textId="77777777" w:rsidR="00E90891" w:rsidRDefault="00E90891" w:rsidP="00E90891">
      <w:pPr>
        <w:pStyle w:val="NoSpacing"/>
        <w:ind w:left="1440" w:firstLine="720"/>
      </w:pPr>
      <w:proofErr w:type="spellStart"/>
      <w:r>
        <w:t>TotalSentence</w:t>
      </w:r>
      <w:proofErr w:type="spellEnd"/>
      <w:r>
        <w:t>,</w:t>
      </w:r>
    </w:p>
    <w:p w14:paraId="08F81340" w14:textId="77777777" w:rsidR="00E90891" w:rsidRDefault="00E90891" w:rsidP="00E90891">
      <w:pPr>
        <w:pStyle w:val="NoSpacing"/>
        <w:ind w:left="1440" w:firstLine="720"/>
      </w:pPr>
      <w:r>
        <w:t>Restitution,</w:t>
      </w:r>
    </w:p>
    <w:p w14:paraId="30072849" w14:textId="77777777" w:rsidR="00E90891" w:rsidRDefault="00E90891" w:rsidP="00E90891">
      <w:pPr>
        <w:pStyle w:val="NoSpacing"/>
        <w:ind w:left="1440" w:firstLine="720"/>
      </w:pPr>
      <w:proofErr w:type="spellStart"/>
      <w:r>
        <w:t>AssetForfeit</w:t>
      </w:r>
      <w:proofErr w:type="spellEnd"/>
      <w:r>
        <w:t>,</w:t>
      </w:r>
    </w:p>
    <w:p w14:paraId="1DA14E8A" w14:textId="77777777" w:rsidR="00E90891" w:rsidRDefault="00E90891" w:rsidP="00E90891">
      <w:pPr>
        <w:pStyle w:val="NoSpacing"/>
        <w:ind w:left="1440" w:firstLine="720"/>
      </w:pPr>
      <w:proofErr w:type="spellStart"/>
      <w:r>
        <w:t>SupRelease</w:t>
      </w:r>
      <w:proofErr w:type="spellEnd"/>
      <w:r>
        <w:t>,</w:t>
      </w:r>
    </w:p>
    <w:p w14:paraId="504ECBB0" w14:textId="77777777" w:rsidR="00E90891" w:rsidRDefault="00E90891" w:rsidP="00E90891">
      <w:pPr>
        <w:pStyle w:val="NoSpacing"/>
        <w:ind w:left="1440" w:firstLine="720"/>
      </w:pPr>
      <w:r>
        <w:t>Probation,</w:t>
      </w:r>
    </w:p>
    <w:p w14:paraId="79E90AAE" w14:textId="77777777" w:rsidR="00E90891" w:rsidRDefault="00E90891" w:rsidP="00E90891">
      <w:pPr>
        <w:pStyle w:val="NoSpacing"/>
        <w:ind w:left="1440" w:firstLine="720"/>
      </w:pPr>
      <w:r>
        <w:t>Charges: [</w:t>
      </w:r>
      <w:r>
        <w:br/>
      </w:r>
      <w:r>
        <w:tab/>
      </w:r>
      <w:r>
        <w:tab/>
        <w:t>{</w:t>
      </w:r>
    </w:p>
    <w:p w14:paraId="7C4BBD0D" w14:textId="77777777" w:rsidR="00E90891" w:rsidRDefault="00E90891" w:rsidP="00E90891">
      <w:pPr>
        <w:pStyle w:val="NoSpacing"/>
        <w:ind w:left="720" w:firstLine="720"/>
      </w:pPr>
      <w:r>
        <w:tab/>
      </w:r>
      <w:r>
        <w:tab/>
      </w:r>
      <w:r>
        <w:tab/>
        <w:t>Statute,</w:t>
      </w:r>
    </w:p>
    <w:p w14:paraId="00A0A811" w14:textId="77777777" w:rsidR="00E90891" w:rsidRDefault="00E90891" w:rsidP="00E90891">
      <w:pPr>
        <w:pStyle w:val="NoSpacing"/>
        <w:ind w:left="720" w:firstLine="720"/>
      </w:pPr>
      <w:r>
        <w:tab/>
      </w:r>
      <w:r>
        <w:tab/>
      </w:r>
      <w:r>
        <w:tab/>
        <w:t>Counts,</w:t>
      </w:r>
    </w:p>
    <w:p w14:paraId="2E5C4FE5" w14:textId="77777777" w:rsidR="00E90891" w:rsidRDefault="00E90891" w:rsidP="00E90891">
      <w:pPr>
        <w:pStyle w:val="NoSpacing"/>
        <w:ind w:left="720" w:firstLine="720"/>
      </w:pPr>
      <w:r>
        <w:tab/>
      </w:r>
      <w:r>
        <w:tab/>
      </w:r>
      <w:r>
        <w:tab/>
      </w:r>
      <w:proofErr w:type="spellStart"/>
      <w:r>
        <w:t>CountsNP</w:t>
      </w:r>
      <w:proofErr w:type="spellEnd"/>
      <w:r>
        <w:t>,</w:t>
      </w:r>
    </w:p>
    <w:p w14:paraId="2671D51E" w14:textId="77777777" w:rsidR="00E90891" w:rsidRDefault="00E90891" w:rsidP="00E90891">
      <w:pPr>
        <w:pStyle w:val="NoSpacing"/>
        <w:ind w:left="720" w:firstLine="720"/>
      </w:pPr>
      <w:r>
        <w:tab/>
      </w:r>
      <w:r>
        <w:tab/>
      </w:r>
      <w:r>
        <w:tab/>
      </w:r>
      <w:proofErr w:type="spellStart"/>
      <w:r>
        <w:t>PleaDismissed</w:t>
      </w:r>
      <w:proofErr w:type="spellEnd"/>
      <w:r>
        <w:t>,</w:t>
      </w:r>
    </w:p>
    <w:p w14:paraId="7809A577" w14:textId="77777777" w:rsidR="00E90891" w:rsidRDefault="00E90891" w:rsidP="00E90891">
      <w:pPr>
        <w:pStyle w:val="NoSpacing"/>
        <w:ind w:left="720" w:firstLine="720"/>
      </w:pPr>
      <w:r>
        <w:tab/>
      </w:r>
      <w:r>
        <w:tab/>
      </w:r>
      <w:r>
        <w:tab/>
      </w:r>
      <w:proofErr w:type="spellStart"/>
      <w:r>
        <w:t>PleaGuilty</w:t>
      </w:r>
      <w:proofErr w:type="spellEnd"/>
      <w:r>
        <w:t>,</w:t>
      </w:r>
    </w:p>
    <w:p w14:paraId="251DCC51" w14:textId="77777777" w:rsidR="00E90891" w:rsidRDefault="00E90891" w:rsidP="00E90891">
      <w:pPr>
        <w:pStyle w:val="NoSpacing"/>
        <w:ind w:left="720" w:firstLine="720"/>
      </w:pPr>
      <w:r>
        <w:tab/>
      </w:r>
      <w:r>
        <w:tab/>
      </w:r>
      <w:r>
        <w:tab/>
      </w:r>
      <w:proofErr w:type="spellStart"/>
      <w:r>
        <w:t>TrialGuilty</w:t>
      </w:r>
      <w:proofErr w:type="spellEnd"/>
      <w:r>
        <w:t>,</w:t>
      </w:r>
    </w:p>
    <w:p w14:paraId="033407E3" w14:textId="77777777" w:rsidR="00E90891" w:rsidRDefault="00E90891" w:rsidP="00E90891">
      <w:pPr>
        <w:pStyle w:val="NoSpacing"/>
        <w:ind w:left="720" w:firstLine="720"/>
      </w:pPr>
      <w:r>
        <w:tab/>
      </w:r>
      <w:r>
        <w:tab/>
      </w:r>
      <w:r>
        <w:tab/>
      </w:r>
      <w:proofErr w:type="spellStart"/>
      <w:r>
        <w:t>TrialNG</w:t>
      </w:r>
      <w:proofErr w:type="spellEnd"/>
      <w:r>
        <w:t>,</w:t>
      </w:r>
    </w:p>
    <w:p w14:paraId="7E1F3560" w14:textId="77777777" w:rsidR="00E90891" w:rsidRDefault="00E90891" w:rsidP="00E90891">
      <w:pPr>
        <w:pStyle w:val="NoSpacing"/>
        <w:ind w:left="720" w:firstLine="720"/>
      </w:pPr>
      <w:r>
        <w:tab/>
      </w:r>
      <w:r>
        <w:tab/>
      </w:r>
      <w:r>
        <w:tab/>
        <w:t>Fines,</w:t>
      </w:r>
    </w:p>
    <w:p w14:paraId="0E4FA0A3" w14:textId="77777777" w:rsidR="00E90891" w:rsidRDefault="00E90891" w:rsidP="00E90891">
      <w:pPr>
        <w:pStyle w:val="NoSpacing"/>
        <w:ind w:left="720" w:firstLine="720"/>
      </w:pPr>
      <w:r>
        <w:tab/>
      </w:r>
      <w:r>
        <w:tab/>
      </w:r>
      <w:r>
        <w:tab/>
        <w:t>Sent,</w:t>
      </w:r>
    </w:p>
    <w:p w14:paraId="1FD241E4" w14:textId="77777777" w:rsidR="00E90891" w:rsidRDefault="00E90891" w:rsidP="00E90891">
      <w:pPr>
        <w:pStyle w:val="NoSpacing"/>
        <w:ind w:left="720" w:firstLine="720"/>
      </w:pPr>
      <w:r>
        <w:tab/>
      </w:r>
      <w:r>
        <w:tab/>
      </w:r>
      <w:r>
        <w:tab/>
      </w:r>
      <w:proofErr w:type="spellStart"/>
      <w:r>
        <w:t>Prob</w:t>
      </w:r>
      <w:proofErr w:type="spellEnd"/>
    </w:p>
    <w:p w14:paraId="603695E7" w14:textId="77777777" w:rsidR="00E90891" w:rsidRDefault="00E90891" w:rsidP="00E90891">
      <w:pPr>
        <w:pStyle w:val="NoSpacing"/>
        <w:ind w:left="720" w:firstLine="720"/>
      </w:pPr>
      <w:r>
        <w:tab/>
      </w:r>
      <w:r>
        <w:tab/>
        <w:t>}</w:t>
      </w:r>
    </w:p>
    <w:p w14:paraId="2921A319" w14:textId="77777777" w:rsidR="00E90891" w:rsidRDefault="00E90891" w:rsidP="00E90891">
      <w:pPr>
        <w:pStyle w:val="NoSpacing"/>
        <w:ind w:left="1440" w:firstLine="720"/>
      </w:pPr>
      <w:r>
        <w:t>],</w:t>
      </w:r>
    </w:p>
    <w:p w14:paraId="0A7ACA4E" w14:textId="77777777" w:rsidR="00E90891" w:rsidRDefault="00E90891" w:rsidP="00E90891">
      <w:pPr>
        <w:pStyle w:val="NoSpacing"/>
        <w:ind w:left="1440" w:firstLine="720"/>
      </w:pPr>
      <w:r>
        <w:t>OCName1,</w:t>
      </w:r>
    </w:p>
    <w:p w14:paraId="23AFCC1C" w14:textId="77777777" w:rsidR="00E90891" w:rsidRDefault="00E90891" w:rsidP="00E90891">
      <w:pPr>
        <w:pStyle w:val="NoSpacing"/>
        <w:ind w:left="1440" w:firstLine="720"/>
      </w:pPr>
      <w:r>
        <w:t>OCType1,</w:t>
      </w:r>
    </w:p>
    <w:p w14:paraId="2A36035F" w14:textId="77777777" w:rsidR="00E90891" w:rsidRDefault="00E90891" w:rsidP="00E90891">
      <w:pPr>
        <w:pStyle w:val="NoSpacing"/>
        <w:ind w:left="1440" w:firstLine="720"/>
      </w:pPr>
      <w:r>
        <w:t>OCRace1,</w:t>
      </w:r>
    </w:p>
    <w:p w14:paraId="752C2C00" w14:textId="77777777" w:rsidR="00E90891" w:rsidRDefault="00E90891" w:rsidP="00E90891">
      <w:pPr>
        <w:pStyle w:val="NoSpacing"/>
        <w:ind w:left="1440" w:firstLine="720"/>
      </w:pPr>
      <w:r>
        <w:t>OCScope1,</w:t>
      </w:r>
    </w:p>
    <w:p w14:paraId="3AA0E9B2" w14:textId="77777777" w:rsidR="00E90891" w:rsidRDefault="00E90891" w:rsidP="00E90891">
      <w:pPr>
        <w:pStyle w:val="NoSpacing"/>
        <w:ind w:left="1440" w:firstLine="720"/>
      </w:pPr>
      <w:r>
        <w:t>OCName2,</w:t>
      </w:r>
    </w:p>
    <w:p w14:paraId="4A322881" w14:textId="77777777" w:rsidR="00E90891" w:rsidRDefault="00E90891" w:rsidP="00E90891">
      <w:pPr>
        <w:pStyle w:val="NoSpacing"/>
        <w:ind w:left="1440" w:firstLine="720"/>
      </w:pPr>
      <w:r>
        <w:t>OCType2,</w:t>
      </w:r>
    </w:p>
    <w:p w14:paraId="0148CAB6" w14:textId="77777777" w:rsidR="00E90891" w:rsidRDefault="00E90891" w:rsidP="00E90891">
      <w:pPr>
        <w:pStyle w:val="NoSpacing"/>
        <w:ind w:left="1440" w:firstLine="720"/>
      </w:pPr>
      <w:r>
        <w:t>OCRace2,</w:t>
      </w:r>
    </w:p>
    <w:p w14:paraId="60956688" w14:textId="77777777" w:rsidR="00E90891" w:rsidRDefault="00E90891" w:rsidP="00E90891">
      <w:pPr>
        <w:pStyle w:val="NoSpacing"/>
        <w:ind w:left="1440" w:firstLine="720"/>
      </w:pPr>
      <w:r>
        <w:t>OCScope2</w:t>
      </w:r>
    </w:p>
    <w:p w14:paraId="5E8B5502" w14:textId="77777777" w:rsidR="00E90891" w:rsidRDefault="00E90891" w:rsidP="00E90891">
      <w:pPr>
        <w:pStyle w:val="NoSpacing"/>
        <w:ind w:left="720" w:firstLine="720"/>
      </w:pPr>
      <w:r>
        <w:t>}</w:t>
      </w:r>
    </w:p>
    <w:p w14:paraId="22491EB8" w14:textId="77777777" w:rsidR="00E90891" w:rsidRDefault="00E90891" w:rsidP="00E90891">
      <w:pPr>
        <w:pStyle w:val="NoSpacing"/>
        <w:ind w:firstLine="720"/>
      </w:pPr>
      <w:r>
        <w:t>]</w:t>
      </w:r>
    </w:p>
    <w:p w14:paraId="6A2C4F62" w14:textId="77777777" w:rsidR="00E90891" w:rsidRPr="007F4301" w:rsidRDefault="00E90891" w:rsidP="00E90891">
      <w:pPr>
        <w:pStyle w:val="NoSpacing"/>
      </w:pPr>
      <w:r>
        <w:t>};</w:t>
      </w:r>
    </w:p>
    <w:p w14:paraId="58C51116" w14:textId="52C2C818" w:rsidR="00915D63" w:rsidRPr="00E90891" w:rsidRDefault="00E90891" w:rsidP="00915D63">
      <w:pPr>
        <w:rPr>
          <w:rFonts w:asciiTheme="majorHAnsi" w:hAnsiTheme="majorHAnsi"/>
          <w:color w:val="261F5B" w:themeColor="accent1" w:themeShade="BF"/>
          <w:sz w:val="36"/>
          <w:szCs w:val="28"/>
        </w:rPr>
      </w:pPr>
      <w:r>
        <w:br w:type="page"/>
      </w:r>
    </w:p>
    <w:p w14:paraId="68326EE4" w14:textId="31281212" w:rsidR="00B67293" w:rsidRDefault="00B67293" w:rsidP="00915D63">
      <w:pPr>
        <w:pStyle w:val="Heading1"/>
        <w:numPr>
          <w:ilvl w:val="0"/>
          <w:numId w:val="29"/>
        </w:numPr>
      </w:pPr>
      <w:bookmarkStart w:id="71" w:name="_Toc418761745"/>
      <w:proofErr w:type="spellStart"/>
      <w:r>
        <w:lastRenderedPageBreak/>
        <w:t>CakePHP</w:t>
      </w:r>
      <w:bookmarkEnd w:id="71"/>
      <w:proofErr w:type="spellEnd"/>
    </w:p>
    <w:p w14:paraId="694A0DFC" w14:textId="77777777" w:rsidR="00B67293" w:rsidRDefault="00B67293" w:rsidP="00B67293">
      <w:pPr>
        <w:pStyle w:val="Heading2"/>
      </w:pPr>
      <w:bookmarkStart w:id="72" w:name="_Toc418761746"/>
      <w:r>
        <w:t>5.1 Overview</w:t>
      </w:r>
      <w:bookmarkEnd w:id="72"/>
    </w:p>
    <w:p w14:paraId="59076765" w14:textId="77777777" w:rsidR="00B67293" w:rsidRDefault="00B67293" w:rsidP="00B67293">
      <w:r>
        <w:t xml:space="preserve">HTD is written in primarily PHP, using a framework called </w:t>
      </w:r>
      <w:proofErr w:type="spellStart"/>
      <w:r>
        <w:t>CakePHP</w:t>
      </w:r>
      <w:proofErr w:type="spellEnd"/>
      <w:r>
        <w:t xml:space="preserve"> (</w:t>
      </w:r>
      <w:hyperlink r:id="rId26" w:history="1">
        <w:r w:rsidRPr="005B31A9">
          <w:rPr>
            <w:rStyle w:val="Hyperlink"/>
          </w:rPr>
          <w:t>www.cakephp.org</w:t>
        </w:r>
      </w:hyperlink>
      <w:r>
        <w:t xml:space="preserve">). The </w:t>
      </w:r>
      <w:proofErr w:type="spellStart"/>
      <w:r>
        <w:t>CakePHP</w:t>
      </w:r>
      <w:proofErr w:type="spellEnd"/>
      <w:r>
        <w:t xml:space="preserve"> version used in developing HTD was 2.6.1, due to limitations at the time. </w:t>
      </w:r>
      <w:proofErr w:type="spellStart"/>
      <w:r>
        <w:t>CakePHP</w:t>
      </w:r>
      <w:proofErr w:type="spellEnd"/>
      <w:r>
        <w:t xml:space="preserve"> is a Model-View-Controller (MVC) based framework. Documentation for </w:t>
      </w:r>
      <w:proofErr w:type="spellStart"/>
      <w:r>
        <w:t>CakePHP</w:t>
      </w:r>
      <w:proofErr w:type="spellEnd"/>
      <w:r>
        <w:t xml:space="preserve"> is available in the form of the </w:t>
      </w:r>
      <w:proofErr w:type="spellStart"/>
      <w:r>
        <w:t>CakePHP</w:t>
      </w:r>
      <w:proofErr w:type="spellEnd"/>
      <w:r>
        <w:t xml:space="preserve"> </w:t>
      </w:r>
      <w:hyperlink r:id="rId27" w:history="1">
        <w:r w:rsidRPr="00650239">
          <w:rPr>
            <w:rStyle w:val="Hyperlink"/>
          </w:rPr>
          <w:t>Cookbook</w:t>
        </w:r>
      </w:hyperlink>
      <w:r>
        <w:t xml:space="preserve">. The Cookbook contains a detailed description of coding conventions and the structure of MVC interactions in </w:t>
      </w:r>
      <w:proofErr w:type="spellStart"/>
      <w:r>
        <w:t>CakePHP</w:t>
      </w:r>
      <w:proofErr w:type="spellEnd"/>
      <w:r>
        <w:t xml:space="preserve">. </w:t>
      </w:r>
    </w:p>
    <w:p w14:paraId="0C166849" w14:textId="77777777" w:rsidR="00B67293" w:rsidRDefault="00B67293" w:rsidP="00B67293">
      <w:pPr>
        <w:pStyle w:val="Heading2"/>
      </w:pPr>
      <w:bookmarkStart w:id="73" w:name="_Toc418761747"/>
      <w:r>
        <w:t xml:space="preserve">5.2 Configuring </w:t>
      </w:r>
      <w:proofErr w:type="spellStart"/>
      <w:r>
        <w:t>CakePHP</w:t>
      </w:r>
      <w:bookmarkEnd w:id="73"/>
      <w:proofErr w:type="spellEnd"/>
    </w:p>
    <w:p w14:paraId="52AB5CC9" w14:textId="77777777" w:rsidR="00B67293" w:rsidRDefault="00B67293" w:rsidP="00B67293">
      <w:r>
        <w:t xml:space="preserve">Configuring </w:t>
      </w:r>
      <w:proofErr w:type="spellStart"/>
      <w:r>
        <w:t>CakePHP</w:t>
      </w:r>
      <w:proofErr w:type="spellEnd"/>
      <w:r>
        <w:t xml:space="preserve"> is relatively straight-forward. To download a clean version of </w:t>
      </w:r>
      <w:proofErr w:type="spellStart"/>
      <w:r>
        <w:t>CakePHP</w:t>
      </w:r>
      <w:proofErr w:type="spellEnd"/>
      <w:r>
        <w:t xml:space="preserve">, go to the GitHub repository of </w:t>
      </w:r>
      <w:proofErr w:type="spellStart"/>
      <w:r>
        <w:t>CakePHP</w:t>
      </w:r>
      <w:proofErr w:type="spellEnd"/>
      <w:r>
        <w:t xml:space="preserve">, available at </w:t>
      </w:r>
      <w:hyperlink r:id="rId28" w:history="1">
        <w:r w:rsidRPr="005B31A9">
          <w:rPr>
            <w:rStyle w:val="Hyperlink"/>
          </w:rPr>
          <w:t>www.github.com/cakephp/cakephp/tags</w:t>
        </w:r>
      </w:hyperlink>
      <w:r>
        <w:t xml:space="preserve">. Every version of </w:t>
      </w:r>
      <w:proofErr w:type="spellStart"/>
      <w:r>
        <w:t>CakePHP</w:t>
      </w:r>
      <w:proofErr w:type="spellEnd"/>
      <w:r>
        <w:t xml:space="preserve"> is available via the release tags on this page, so choose the 2.6.1 tag. You can download an archive of the release in various forms (zip/tar.gz). For development, you can simply add this </w:t>
      </w:r>
      <w:proofErr w:type="spellStart"/>
      <w:r>
        <w:t>CakePHP</w:t>
      </w:r>
      <w:proofErr w:type="spellEnd"/>
      <w:r>
        <w:t xml:space="preserve"> application directory to your own Apache server </w:t>
      </w:r>
      <w:proofErr w:type="spellStart"/>
      <w:r>
        <w:t>config</w:t>
      </w:r>
      <w:proofErr w:type="spellEnd"/>
      <w:r>
        <w:t xml:space="preserve">. To see more detailed setup and configuration instructions, see the </w:t>
      </w:r>
      <w:hyperlink r:id="rId29" w:history="1">
        <w:r w:rsidRPr="006C255F">
          <w:rPr>
            <w:rStyle w:val="Hyperlink"/>
          </w:rPr>
          <w:t>Installation</w:t>
        </w:r>
      </w:hyperlink>
      <w:r>
        <w:t xml:space="preserve"> page in the Cookbook.</w:t>
      </w:r>
    </w:p>
    <w:p w14:paraId="13136191" w14:textId="77777777" w:rsidR="00B67293" w:rsidRDefault="00B67293" w:rsidP="00B67293">
      <w:r>
        <w:t xml:space="preserve">There are several specific files that must be setup properly, conveniently located in the </w:t>
      </w:r>
      <w:proofErr w:type="spellStart"/>
      <w:r>
        <w:t>Config</w:t>
      </w:r>
      <w:proofErr w:type="spellEnd"/>
      <w:r>
        <w:t xml:space="preserve"> directory in the </w:t>
      </w:r>
      <w:proofErr w:type="spellStart"/>
      <w:r>
        <w:t>CakePHP</w:t>
      </w:r>
      <w:proofErr w:type="spellEnd"/>
      <w:r>
        <w:t xml:space="preserve"> application. The </w:t>
      </w:r>
      <w:proofErr w:type="spellStart"/>
      <w:r w:rsidRPr="009456A1">
        <w:rPr>
          <w:b/>
        </w:rPr>
        <w:t>database.php</w:t>
      </w:r>
      <w:proofErr w:type="spellEnd"/>
      <w:r>
        <w:t xml:space="preserve"> file contains the configuration for the database that </w:t>
      </w:r>
      <w:proofErr w:type="spellStart"/>
      <w:r>
        <w:t>CakePHP</w:t>
      </w:r>
      <w:proofErr w:type="spellEnd"/>
      <w:r>
        <w:t xml:space="preserve"> will use. The </w:t>
      </w:r>
      <w:proofErr w:type="spellStart"/>
      <w:r w:rsidRPr="009456A1">
        <w:rPr>
          <w:b/>
        </w:rPr>
        <w:t>core.php</w:t>
      </w:r>
      <w:proofErr w:type="spellEnd"/>
      <w:r>
        <w:t xml:space="preserve"> file contains core configurations for the </w:t>
      </w:r>
      <w:proofErr w:type="spellStart"/>
      <w:r>
        <w:t>CakePHP</w:t>
      </w:r>
      <w:proofErr w:type="spellEnd"/>
      <w:r>
        <w:t xml:space="preserve"> application, including the security salts and seeds used later in password hashing. This file also contains the ability to set the debug level of the application; the various levels are noted in the code comments. Here also the </w:t>
      </w:r>
      <w:proofErr w:type="spellStart"/>
      <w:r>
        <w:rPr>
          <w:b/>
        </w:rPr>
        <w:t>routes.php</w:t>
      </w:r>
      <w:proofErr w:type="spellEnd"/>
      <w:r>
        <w:t xml:space="preserve"> file contains routing information for accessing controller methods, etc. This is where most of the URL routing for the HTD application is configured.</w:t>
      </w:r>
    </w:p>
    <w:p w14:paraId="06992613" w14:textId="73510B10" w:rsidR="00B67293" w:rsidRDefault="00B67293" w:rsidP="00B67293">
      <w:r>
        <w:t xml:space="preserve">Our </w:t>
      </w:r>
      <w:proofErr w:type="spellStart"/>
      <w:r>
        <w:t>CakePHP</w:t>
      </w:r>
      <w:proofErr w:type="spellEnd"/>
      <w:r>
        <w:t xml:space="preserve"> application </w:t>
      </w:r>
      <w:r>
        <w:rPr>
          <w:b/>
        </w:rPr>
        <w:t>requires</w:t>
      </w:r>
      <w:r>
        <w:t xml:space="preserve"> PHP 5.5 or higher, due to an error in the implementation of Blowfish/</w:t>
      </w:r>
      <w:proofErr w:type="spellStart"/>
      <w:r>
        <w:t>bcrypt</w:t>
      </w:r>
      <w:proofErr w:type="spellEnd"/>
      <w:r>
        <w:t xml:space="preserve"> in</w:t>
      </w:r>
      <w:r w:rsidR="00DD2274">
        <w:t xml:space="preserve"> lower</w:t>
      </w:r>
      <w:r>
        <w:t xml:space="preserve"> versions of PHP. Hashes created with lower versions of PHP will result in error</w:t>
      </w:r>
      <w:r w:rsidR="001F65B2">
        <w:t>s when trying to log a user in.</w:t>
      </w:r>
    </w:p>
    <w:p w14:paraId="3C5664CB" w14:textId="77777777" w:rsidR="00B67293" w:rsidRDefault="00B67293" w:rsidP="00B67293">
      <w:pPr>
        <w:pStyle w:val="Heading2"/>
      </w:pPr>
      <w:bookmarkStart w:id="74" w:name="_Toc418761748"/>
      <w:r>
        <w:t>5.3 Useful References</w:t>
      </w:r>
      <w:bookmarkEnd w:id="74"/>
    </w:p>
    <w:p w14:paraId="59659AEF" w14:textId="77777777" w:rsidR="00B67293" w:rsidRPr="004419C2" w:rsidRDefault="00B67293" w:rsidP="00B67293">
      <w:r>
        <w:t xml:space="preserve">The following links are a few of the more important articles available in the </w:t>
      </w:r>
      <w:proofErr w:type="spellStart"/>
      <w:r>
        <w:t>CakePHP</w:t>
      </w:r>
      <w:proofErr w:type="spellEnd"/>
      <w:r>
        <w:t xml:space="preserve"> Cookbook. </w:t>
      </w:r>
      <w:r w:rsidRPr="00505CA1">
        <w:rPr>
          <w:b/>
          <w:u w:val="single"/>
        </w:rPr>
        <w:t>This is not a substitute for reading the Cookbook on your own!</w:t>
      </w:r>
    </w:p>
    <w:p w14:paraId="29F59ED6" w14:textId="77777777" w:rsidR="00B67293" w:rsidRPr="00A5166A" w:rsidRDefault="00B67293" w:rsidP="00B67293">
      <w:pPr>
        <w:contextualSpacing/>
        <w:rPr>
          <w:b/>
        </w:rPr>
      </w:pPr>
      <w:proofErr w:type="spellStart"/>
      <w:r w:rsidRPr="00A5166A">
        <w:rPr>
          <w:b/>
        </w:rPr>
        <w:t>CakePHP</w:t>
      </w:r>
      <w:proofErr w:type="spellEnd"/>
      <w:r w:rsidRPr="00A5166A">
        <w:rPr>
          <w:b/>
        </w:rPr>
        <w:t xml:space="preserve"> Cookbook: </w:t>
      </w:r>
      <w:hyperlink r:id="rId30" w:history="1">
        <w:r w:rsidRPr="00A5166A">
          <w:rPr>
            <w:rStyle w:val="Hyperlink"/>
          </w:rPr>
          <w:t>http://book.cakephp.org/2.0/en/index.html</w:t>
        </w:r>
      </w:hyperlink>
      <w:r>
        <w:rPr>
          <w:b/>
        </w:rPr>
        <w:t xml:space="preserve"> </w:t>
      </w:r>
    </w:p>
    <w:p w14:paraId="4EDB53AE" w14:textId="77777777" w:rsidR="00B67293" w:rsidRDefault="00B67293" w:rsidP="00B67293">
      <w:pPr>
        <w:contextualSpacing/>
        <w:rPr>
          <w:b/>
        </w:rPr>
      </w:pPr>
      <w:r w:rsidRPr="00A5166A">
        <w:rPr>
          <w:b/>
        </w:rPr>
        <w:t>Installation Instructions</w:t>
      </w:r>
      <w:r>
        <w:rPr>
          <w:b/>
        </w:rPr>
        <w:t>:</w:t>
      </w:r>
      <w:r>
        <w:t xml:space="preserve"> </w:t>
      </w:r>
      <w:hyperlink r:id="rId31" w:history="1">
        <w:r w:rsidRPr="005B31A9">
          <w:rPr>
            <w:rStyle w:val="Hyperlink"/>
          </w:rPr>
          <w:t>http://book.cakephp.org/2.0/en/installation.html</w:t>
        </w:r>
      </w:hyperlink>
      <w:r>
        <w:t xml:space="preserve"> </w:t>
      </w:r>
      <w:r w:rsidRPr="00A5166A">
        <w:rPr>
          <w:b/>
        </w:rPr>
        <w:t xml:space="preserve"> </w:t>
      </w:r>
    </w:p>
    <w:p w14:paraId="4F260F2E" w14:textId="77777777" w:rsidR="00B67293" w:rsidRDefault="00B67293" w:rsidP="00B67293">
      <w:pPr>
        <w:contextualSpacing/>
      </w:pPr>
      <w:r>
        <w:rPr>
          <w:b/>
        </w:rPr>
        <w:t>Conventions:</w:t>
      </w:r>
      <w:r>
        <w:t xml:space="preserve"> </w:t>
      </w:r>
      <w:hyperlink r:id="rId32" w:history="1">
        <w:r w:rsidRPr="005B31A9">
          <w:rPr>
            <w:rStyle w:val="Hyperlink"/>
          </w:rPr>
          <w:t>http://book.cakephp.org/2.0/en/getting-started/cakephp-conventions.html</w:t>
        </w:r>
      </w:hyperlink>
      <w:r>
        <w:t xml:space="preserve"> </w:t>
      </w:r>
    </w:p>
    <w:p w14:paraId="022130CE" w14:textId="77777777" w:rsidR="00B67293" w:rsidRPr="00A5166A" w:rsidRDefault="00B67293" w:rsidP="00B67293">
      <w:pPr>
        <w:contextualSpacing/>
      </w:pPr>
      <w:proofErr w:type="spellStart"/>
      <w:r>
        <w:rPr>
          <w:b/>
        </w:rPr>
        <w:t>CakePHP</w:t>
      </w:r>
      <w:proofErr w:type="spellEnd"/>
      <w:r>
        <w:rPr>
          <w:b/>
        </w:rPr>
        <w:t xml:space="preserve"> Structure:</w:t>
      </w:r>
      <w:r>
        <w:t xml:space="preserve"> </w:t>
      </w:r>
      <w:hyperlink r:id="rId33" w:history="1">
        <w:r w:rsidRPr="005B31A9">
          <w:rPr>
            <w:rStyle w:val="Hyperlink"/>
          </w:rPr>
          <w:t>http://book.cakephp.org/2.0/en/getting-started/cakephp-structure.html</w:t>
        </w:r>
      </w:hyperlink>
      <w:r>
        <w:t xml:space="preserve"> </w:t>
      </w:r>
    </w:p>
    <w:p w14:paraId="4E5A0130" w14:textId="77777777" w:rsidR="00B67293" w:rsidRPr="00A5166A" w:rsidRDefault="00B67293" w:rsidP="00B67293">
      <w:pPr>
        <w:contextualSpacing/>
      </w:pPr>
      <w:proofErr w:type="spellStart"/>
      <w:r>
        <w:rPr>
          <w:b/>
        </w:rPr>
        <w:t>CakePHP</w:t>
      </w:r>
      <w:proofErr w:type="spellEnd"/>
      <w:r>
        <w:rPr>
          <w:b/>
        </w:rPr>
        <w:t xml:space="preserve"> Folder Structure:</w:t>
      </w:r>
      <w:r>
        <w:t xml:space="preserve"> </w:t>
      </w:r>
      <w:hyperlink r:id="rId34" w:history="1">
        <w:r w:rsidRPr="005B31A9">
          <w:rPr>
            <w:rStyle w:val="Hyperlink"/>
          </w:rPr>
          <w:t>http://book.cakephp.org/2.0/en/getting-started/cakephp-folder-structure.html</w:t>
        </w:r>
      </w:hyperlink>
      <w:r>
        <w:t xml:space="preserve"> </w:t>
      </w:r>
    </w:p>
    <w:p w14:paraId="6DEC6AAD" w14:textId="77777777" w:rsidR="00B67293" w:rsidRPr="00A5166A" w:rsidRDefault="00B67293" w:rsidP="00B67293">
      <w:pPr>
        <w:contextualSpacing/>
      </w:pPr>
      <w:proofErr w:type="spellStart"/>
      <w:r>
        <w:rPr>
          <w:b/>
        </w:rPr>
        <w:t>CakePHP</w:t>
      </w:r>
      <w:proofErr w:type="spellEnd"/>
      <w:r>
        <w:rPr>
          <w:b/>
        </w:rPr>
        <w:t xml:space="preserve"> Models:</w:t>
      </w:r>
      <w:r>
        <w:t xml:space="preserve"> </w:t>
      </w:r>
      <w:hyperlink r:id="rId35" w:history="1">
        <w:r w:rsidRPr="005B31A9">
          <w:rPr>
            <w:rStyle w:val="Hyperlink"/>
          </w:rPr>
          <w:t>http://book.cakephp.org/2.0/en/models.html</w:t>
        </w:r>
      </w:hyperlink>
    </w:p>
    <w:p w14:paraId="21C55055" w14:textId="77777777" w:rsidR="00B67293" w:rsidRPr="00A5166A" w:rsidRDefault="00B67293" w:rsidP="00B67293">
      <w:pPr>
        <w:contextualSpacing/>
      </w:pPr>
      <w:proofErr w:type="spellStart"/>
      <w:r>
        <w:rPr>
          <w:b/>
        </w:rPr>
        <w:lastRenderedPageBreak/>
        <w:t>CakePHP</w:t>
      </w:r>
      <w:proofErr w:type="spellEnd"/>
      <w:r>
        <w:rPr>
          <w:b/>
        </w:rPr>
        <w:t xml:space="preserve"> Controllers:</w:t>
      </w:r>
      <w:r>
        <w:t xml:space="preserve"> </w:t>
      </w:r>
      <w:hyperlink r:id="rId36" w:history="1">
        <w:r w:rsidRPr="005B31A9">
          <w:rPr>
            <w:rStyle w:val="Hyperlink"/>
          </w:rPr>
          <w:t>http://book.cakephp.org/2.0/en/controllers.html</w:t>
        </w:r>
      </w:hyperlink>
    </w:p>
    <w:p w14:paraId="29A78C7F" w14:textId="77777777" w:rsidR="00B67293" w:rsidRDefault="00B67293" w:rsidP="00B67293">
      <w:pPr>
        <w:contextualSpacing/>
      </w:pPr>
      <w:proofErr w:type="spellStart"/>
      <w:r>
        <w:rPr>
          <w:b/>
        </w:rPr>
        <w:t>CakePHP</w:t>
      </w:r>
      <w:proofErr w:type="spellEnd"/>
      <w:r>
        <w:rPr>
          <w:b/>
        </w:rPr>
        <w:t xml:space="preserve"> Views:</w:t>
      </w:r>
      <w:r>
        <w:t xml:space="preserve"> </w:t>
      </w:r>
      <w:hyperlink r:id="rId37" w:history="1">
        <w:r w:rsidRPr="005B31A9">
          <w:rPr>
            <w:rStyle w:val="Hyperlink"/>
          </w:rPr>
          <w:t>http://book.cakephp.org/2.0/en/views.html</w:t>
        </w:r>
      </w:hyperlink>
    </w:p>
    <w:p w14:paraId="6E528303" w14:textId="6E78F635" w:rsidR="00B67293" w:rsidRPr="00B67293" w:rsidRDefault="00066A28" w:rsidP="00B67293">
      <w:r>
        <w:br w:type="page"/>
      </w:r>
    </w:p>
    <w:p w14:paraId="71D51EA1" w14:textId="1BC59FC8" w:rsidR="00B67293" w:rsidRDefault="00B67293" w:rsidP="00915D63">
      <w:pPr>
        <w:pStyle w:val="Heading1"/>
        <w:numPr>
          <w:ilvl w:val="0"/>
          <w:numId w:val="29"/>
        </w:numPr>
      </w:pPr>
      <w:bookmarkStart w:id="75" w:name="_Toc418761749"/>
      <w:r>
        <w:lastRenderedPageBreak/>
        <w:t>Models</w:t>
      </w:r>
      <w:bookmarkEnd w:id="75"/>
    </w:p>
    <w:p w14:paraId="13267386" w14:textId="0B0EFC6D" w:rsidR="004527DE" w:rsidRDefault="004527DE" w:rsidP="004527DE">
      <w:pPr>
        <w:pStyle w:val="Heading2"/>
      </w:pPr>
      <w:bookmarkStart w:id="76" w:name="_Toc418761750"/>
      <w:r>
        <w:t>6.1 Overview</w:t>
      </w:r>
      <w:bookmarkEnd w:id="76"/>
    </w:p>
    <w:p w14:paraId="5C5D2710" w14:textId="30644BF4" w:rsidR="005A39A3" w:rsidRDefault="005A39A3" w:rsidP="009622DE">
      <w:pPr>
        <w:contextualSpacing/>
      </w:pPr>
      <w:proofErr w:type="spellStart"/>
      <w:r>
        <w:t>CakePHP</w:t>
      </w:r>
      <w:proofErr w:type="spellEnd"/>
      <w:r>
        <w:t xml:space="preserve"> </w:t>
      </w:r>
      <w:hyperlink r:id="rId38" w:history="1">
        <w:r w:rsidRPr="005A39A3">
          <w:rPr>
            <w:rStyle w:val="Hyperlink"/>
          </w:rPr>
          <w:t>models</w:t>
        </w:r>
      </w:hyperlink>
      <w:r>
        <w:t xml:space="preserve"> are the primary </w:t>
      </w:r>
      <w:r w:rsidR="009622DE">
        <w:t xml:space="preserve">method for interacting with the database. By default, </w:t>
      </w:r>
      <w:proofErr w:type="spellStart"/>
      <w:r w:rsidR="009622DE">
        <w:t>CakePHP</w:t>
      </w:r>
      <w:proofErr w:type="spellEnd"/>
      <w:r w:rsidR="009622DE">
        <w:t xml:space="preserve"> models have several functions for retrieving data from and saving data to the database. </w:t>
      </w:r>
      <w:r w:rsidR="009428C6">
        <w:t xml:space="preserve">When interacting with models, please be careful to follow </w:t>
      </w:r>
      <w:proofErr w:type="spellStart"/>
      <w:r w:rsidR="009428C6">
        <w:t>CakePHP</w:t>
      </w:r>
      <w:proofErr w:type="spellEnd"/>
      <w:r w:rsidR="009428C6">
        <w:t xml:space="preserve"> conventions; a lot of functionality depends on these conventions. </w:t>
      </w:r>
      <w:r w:rsidR="009428C6" w:rsidRPr="009428C6">
        <w:rPr>
          <w:b/>
        </w:rPr>
        <w:t xml:space="preserve">If you choose not to follow conventions, much of </w:t>
      </w:r>
      <w:proofErr w:type="spellStart"/>
      <w:r w:rsidR="009428C6" w:rsidRPr="009428C6">
        <w:rPr>
          <w:b/>
        </w:rPr>
        <w:t>CakePHP’s</w:t>
      </w:r>
      <w:proofErr w:type="spellEnd"/>
      <w:r w:rsidR="009428C6" w:rsidRPr="009428C6">
        <w:rPr>
          <w:b/>
        </w:rPr>
        <w:t xml:space="preserve"> </w:t>
      </w:r>
      <w:proofErr w:type="spellStart"/>
      <w:r w:rsidR="009428C6" w:rsidRPr="009428C6">
        <w:rPr>
          <w:b/>
        </w:rPr>
        <w:t>automagic</w:t>
      </w:r>
      <w:proofErr w:type="spellEnd"/>
      <w:r w:rsidR="009428C6" w:rsidRPr="009428C6">
        <w:rPr>
          <w:b/>
        </w:rPr>
        <w:t xml:space="preserve"> will fail.</w:t>
      </w:r>
      <w:r w:rsidR="009428C6">
        <w:t xml:space="preserve"> </w:t>
      </w:r>
      <w:r w:rsidR="009622DE">
        <w:t>For a detailed list of these functions and their parameters, please see the following links:</w:t>
      </w:r>
    </w:p>
    <w:p w14:paraId="0751CE1D" w14:textId="77777777" w:rsidR="009622DE" w:rsidRDefault="009622DE" w:rsidP="009622DE">
      <w:pPr>
        <w:contextualSpacing/>
      </w:pPr>
    </w:p>
    <w:p w14:paraId="2CFD3803" w14:textId="26431FBE" w:rsidR="009622DE" w:rsidRDefault="009622DE" w:rsidP="009622DE">
      <w:pPr>
        <w:contextualSpacing/>
      </w:pPr>
      <w:r>
        <w:tab/>
      </w:r>
      <w:r w:rsidRPr="009622DE">
        <w:rPr>
          <w:b/>
        </w:rPr>
        <w:t>Retrieving Your Data:</w:t>
      </w:r>
      <w:r>
        <w:t xml:space="preserve"> </w:t>
      </w:r>
      <w:hyperlink r:id="rId39" w:history="1">
        <w:r w:rsidRPr="00211F3B">
          <w:rPr>
            <w:rStyle w:val="Hyperlink"/>
          </w:rPr>
          <w:t>http://book.cakephp.org/2.0/en/models/retrieving-your-data.html</w:t>
        </w:r>
      </w:hyperlink>
      <w:r>
        <w:t xml:space="preserve"> </w:t>
      </w:r>
    </w:p>
    <w:p w14:paraId="78257FFB" w14:textId="27BAE20A" w:rsidR="009622DE" w:rsidRDefault="009622DE" w:rsidP="009622DE">
      <w:pPr>
        <w:contextualSpacing/>
      </w:pPr>
      <w:r>
        <w:tab/>
      </w:r>
      <w:r w:rsidRPr="009622DE">
        <w:rPr>
          <w:b/>
        </w:rPr>
        <w:t>Saving Your Data:</w:t>
      </w:r>
      <w:r>
        <w:t xml:space="preserve"> </w:t>
      </w:r>
      <w:hyperlink r:id="rId40" w:history="1">
        <w:r w:rsidRPr="00211F3B">
          <w:rPr>
            <w:rStyle w:val="Hyperlink"/>
          </w:rPr>
          <w:t>http://book.cakephp.org/2.0/en/models/saving-your-data.html</w:t>
        </w:r>
      </w:hyperlink>
      <w:r>
        <w:t xml:space="preserve"> </w:t>
      </w:r>
    </w:p>
    <w:p w14:paraId="477E6742" w14:textId="11ECDF69" w:rsidR="009622DE" w:rsidRDefault="009622DE" w:rsidP="009622DE">
      <w:pPr>
        <w:contextualSpacing/>
      </w:pPr>
      <w:r>
        <w:tab/>
      </w:r>
      <w:r w:rsidRPr="009622DE">
        <w:rPr>
          <w:b/>
        </w:rPr>
        <w:t xml:space="preserve">Validating Your Data: </w:t>
      </w:r>
      <w:hyperlink r:id="rId41" w:history="1">
        <w:r w:rsidRPr="00211F3B">
          <w:rPr>
            <w:rStyle w:val="Hyperlink"/>
          </w:rPr>
          <w:t>http://book.cakephp.org/2.0/en/models/data-validation.html</w:t>
        </w:r>
      </w:hyperlink>
      <w:r>
        <w:t xml:space="preserve"> </w:t>
      </w:r>
    </w:p>
    <w:p w14:paraId="474367FB" w14:textId="77777777" w:rsidR="009622DE" w:rsidRDefault="009622DE" w:rsidP="009622DE">
      <w:pPr>
        <w:contextualSpacing/>
      </w:pPr>
    </w:p>
    <w:p w14:paraId="6CC93A82" w14:textId="318A53A7" w:rsidR="001A0053" w:rsidRDefault="009622DE" w:rsidP="001A0053">
      <w:pPr>
        <w:contextualSpacing/>
      </w:pPr>
      <w:r>
        <w:t xml:space="preserve">We have set our own rules for data validation within our models. Validation must be successful when data is saved to the database; if the validation fails, no data will be saved to the database by default. Validation errors can be accessed by calling the </w:t>
      </w:r>
      <w:r w:rsidRPr="009622DE">
        <w:rPr>
          <w:b/>
        </w:rPr>
        <w:t>$this-&gt;</w:t>
      </w:r>
      <w:proofErr w:type="spellStart"/>
      <w:r w:rsidRPr="009622DE">
        <w:rPr>
          <w:b/>
        </w:rPr>
        <w:t>ModelName</w:t>
      </w:r>
      <w:proofErr w:type="spellEnd"/>
      <w:r w:rsidRPr="009622DE">
        <w:rPr>
          <w:b/>
        </w:rPr>
        <w:t>-&gt;</w:t>
      </w:r>
      <w:proofErr w:type="spellStart"/>
      <w:r w:rsidRPr="009622DE">
        <w:rPr>
          <w:b/>
        </w:rPr>
        <w:t>validationErrors</w:t>
      </w:r>
      <w:proofErr w:type="spellEnd"/>
      <w:r>
        <w:t xml:space="preserve"> array. </w:t>
      </w:r>
    </w:p>
    <w:p w14:paraId="0DAB98BB" w14:textId="09906B3F" w:rsidR="004527DE" w:rsidRDefault="004527DE" w:rsidP="004527DE">
      <w:pPr>
        <w:pStyle w:val="Heading2"/>
      </w:pPr>
      <w:bookmarkStart w:id="77" w:name="_Toc418761751"/>
      <w:r>
        <w:t>6.2 Datum</w:t>
      </w:r>
      <w:bookmarkEnd w:id="77"/>
    </w:p>
    <w:p w14:paraId="0759C857" w14:textId="70696861" w:rsidR="009428C6" w:rsidRPr="009428C6" w:rsidRDefault="009428C6" w:rsidP="009428C6">
      <w:r>
        <w:t xml:space="preserve">The </w:t>
      </w:r>
      <w:r w:rsidRPr="001A0053">
        <w:rPr>
          <w:b/>
        </w:rPr>
        <w:t>Datum</w:t>
      </w:r>
      <w:r>
        <w:t xml:space="preserve"> model is associated with the </w:t>
      </w:r>
      <w:r w:rsidRPr="001A0053">
        <w:rPr>
          <w:b/>
        </w:rPr>
        <w:t>Data</w:t>
      </w:r>
      <w:r>
        <w:t xml:space="preserve"> table in the database schema.</w:t>
      </w:r>
      <w:r w:rsidR="001A0053">
        <w:t xml:space="preserve"> This is the model used </w:t>
      </w:r>
      <w:r w:rsidR="002830A3">
        <w:t xml:space="preserve">by controllers which interact with the </w:t>
      </w:r>
      <w:r w:rsidR="002830A3">
        <w:rPr>
          <w:b/>
        </w:rPr>
        <w:t>Data</w:t>
      </w:r>
      <w:r w:rsidR="002830A3">
        <w:t xml:space="preserve"> table</w:t>
      </w:r>
      <w:r w:rsidR="001A0053">
        <w:t>.</w:t>
      </w:r>
      <w:r>
        <w:t xml:space="preserve"> </w:t>
      </w:r>
      <w:r w:rsidR="008F0916">
        <w:t xml:space="preserve">The </w:t>
      </w:r>
      <w:r w:rsidR="008F0916" w:rsidRPr="001A0053">
        <w:rPr>
          <w:b/>
        </w:rPr>
        <w:t>$validate</w:t>
      </w:r>
      <w:r w:rsidR="008F0916">
        <w:t xml:space="preserve"> array contains the validation rules associated with the </w:t>
      </w:r>
      <w:r w:rsidR="008F0916" w:rsidRPr="001A0053">
        <w:rPr>
          <w:b/>
        </w:rPr>
        <w:t>Datum</w:t>
      </w:r>
      <w:r w:rsidR="008F0916">
        <w:t xml:space="preserve"> model. Each rule in the </w:t>
      </w:r>
      <w:r w:rsidR="008F0916" w:rsidRPr="001A0053">
        <w:rPr>
          <w:b/>
        </w:rPr>
        <w:t>$validate</w:t>
      </w:r>
      <w:r w:rsidR="008F0916">
        <w:t xml:space="preserve"> array is associated with a column in the </w:t>
      </w:r>
      <w:r w:rsidR="008F0916" w:rsidRPr="001A0053">
        <w:rPr>
          <w:b/>
        </w:rPr>
        <w:t>Data</w:t>
      </w:r>
      <w:r w:rsidR="008F0916">
        <w:t xml:space="preserve"> table. Validation rules can be complex or relatively simple; we have chosen to use relatively simple validation rules. For more information on validation rules, please see the </w:t>
      </w:r>
      <w:r w:rsidR="008F0916" w:rsidRPr="008F0916">
        <w:rPr>
          <w:b/>
        </w:rPr>
        <w:t>Validating Your Data</w:t>
      </w:r>
      <w:r w:rsidR="008F0916">
        <w:t xml:space="preserve"> link given above.</w:t>
      </w:r>
    </w:p>
    <w:p w14:paraId="58F6A7CE" w14:textId="32A44FAA" w:rsidR="004527DE" w:rsidRDefault="004527DE" w:rsidP="004527DE">
      <w:pPr>
        <w:pStyle w:val="Heading2"/>
      </w:pPr>
      <w:bookmarkStart w:id="78" w:name="_Toc418761752"/>
      <w:r>
        <w:t xml:space="preserve">6.3 </w:t>
      </w:r>
      <w:proofErr w:type="spellStart"/>
      <w:r>
        <w:t>DataInProgress</w:t>
      </w:r>
      <w:bookmarkEnd w:id="78"/>
      <w:proofErr w:type="spellEnd"/>
    </w:p>
    <w:p w14:paraId="7ED67274" w14:textId="63CD3974" w:rsidR="001A0053" w:rsidRPr="00CC723E" w:rsidRDefault="001A0053" w:rsidP="001A0053">
      <w:r>
        <w:t xml:space="preserve">The </w:t>
      </w:r>
      <w:proofErr w:type="spellStart"/>
      <w:r w:rsidRPr="001A0053">
        <w:rPr>
          <w:b/>
        </w:rPr>
        <w:t>DataInProgress</w:t>
      </w:r>
      <w:proofErr w:type="spellEnd"/>
      <w:r>
        <w:t xml:space="preserve"> model is associated with the </w:t>
      </w:r>
      <w:proofErr w:type="spellStart"/>
      <w:r w:rsidRPr="001A0053">
        <w:rPr>
          <w:b/>
        </w:rPr>
        <w:t>DataInProgress</w:t>
      </w:r>
      <w:proofErr w:type="spellEnd"/>
      <w:r>
        <w:t xml:space="preserve"> table in the database schema. </w:t>
      </w:r>
      <w:r w:rsidR="000F2E5A">
        <w:t xml:space="preserve">This is the model most heavily used by the </w:t>
      </w:r>
      <w:r w:rsidR="00E41788">
        <w:t xml:space="preserve">controllers which interact with the </w:t>
      </w:r>
      <w:proofErr w:type="spellStart"/>
      <w:r w:rsidR="00E41788">
        <w:t>DataInProgress</w:t>
      </w:r>
      <w:proofErr w:type="spellEnd"/>
      <w:r w:rsidR="00E41788">
        <w:t xml:space="preserve"> table, usually related to editing case information.</w:t>
      </w:r>
      <w:r w:rsidR="000F2E5A">
        <w:t xml:space="preserve"> </w:t>
      </w:r>
      <w:r>
        <w:t xml:space="preserve">The </w:t>
      </w:r>
      <w:r w:rsidRPr="001A0053">
        <w:rPr>
          <w:b/>
        </w:rPr>
        <w:t>$validate</w:t>
      </w:r>
      <w:r>
        <w:t xml:space="preserve"> array contains the validation rules associated with the </w:t>
      </w:r>
      <w:proofErr w:type="spellStart"/>
      <w:r w:rsidRPr="001A0053">
        <w:rPr>
          <w:b/>
        </w:rPr>
        <w:t>DataInProgress</w:t>
      </w:r>
      <w:proofErr w:type="spellEnd"/>
      <w:r>
        <w:t xml:space="preserve"> model. Each rule is associated with a column in the </w:t>
      </w:r>
      <w:proofErr w:type="spellStart"/>
      <w:r w:rsidRPr="001A0053">
        <w:rPr>
          <w:b/>
        </w:rPr>
        <w:t>DataInProgress</w:t>
      </w:r>
      <w:proofErr w:type="spellEnd"/>
      <w:r>
        <w:t xml:space="preserve"> table.</w:t>
      </w:r>
      <w:r w:rsidR="00CC723E">
        <w:t xml:space="preserve"> For more information on validation rules, please see the </w:t>
      </w:r>
      <w:r w:rsidR="00CC723E">
        <w:rPr>
          <w:b/>
        </w:rPr>
        <w:t>Validating Your Data</w:t>
      </w:r>
      <w:r w:rsidR="00CC723E">
        <w:t xml:space="preserve"> link given above.</w:t>
      </w:r>
    </w:p>
    <w:p w14:paraId="046F0876" w14:textId="66EB360B" w:rsidR="004527DE" w:rsidRDefault="004527DE" w:rsidP="004527DE">
      <w:pPr>
        <w:pStyle w:val="Heading2"/>
      </w:pPr>
      <w:bookmarkStart w:id="79" w:name="_Toc418761753"/>
      <w:r>
        <w:t>6.4 User</w:t>
      </w:r>
      <w:bookmarkEnd w:id="79"/>
    </w:p>
    <w:p w14:paraId="03F1B545" w14:textId="0552C11A" w:rsidR="001A0053" w:rsidRPr="0045298E" w:rsidRDefault="0045298E" w:rsidP="001A0053">
      <w:r>
        <w:t xml:space="preserve">The </w:t>
      </w:r>
      <w:r>
        <w:rPr>
          <w:b/>
        </w:rPr>
        <w:t>User</w:t>
      </w:r>
      <w:r>
        <w:t xml:space="preserve"> model is associated with the </w:t>
      </w:r>
      <w:r>
        <w:rPr>
          <w:b/>
        </w:rPr>
        <w:t>users</w:t>
      </w:r>
      <w:r>
        <w:t xml:space="preserve"> table in the database schema. This model is used by the </w:t>
      </w:r>
      <w:proofErr w:type="spellStart"/>
      <w:r>
        <w:rPr>
          <w:b/>
        </w:rPr>
        <w:t>UsersController</w:t>
      </w:r>
      <w:proofErr w:type="spellEnd"/>
      <w:r>
        <w:t xml:space="preserve"> when interacting with user logins, logouts, creation, and deletion.</w:t>
      </w:r>
    </w:p>
    <w:p w14:paraId="4C8C5F31" w14:textId="1E661861" w:rsidR="00B67293" w:rsidRDefault="00B67293" w:rsidP="00B67293">
      <w:pPr>
        <w:pStyle w:val="Heading1"/>
        <w:numPr>
          <w:ilvl w:val="0"/>
          <w:numId w:val="29"/>
        </w:numPr>
      </w:pPr>
      <w:bookmarkStart w:id="80" w:name="_Toc418761754"/>
      <w:r>
        <w:lastRenderedPageBreak/>
        <w:t>Controllers</w:t>
      </w:r>
      <w:bookmarkEnd w:id="80"/>
    </w:p>
    <w:p w14:paraId="6410097D" w14:textId="4496132A" w:rsidR="005A39A3" w:rsidRDefault="005A39A3" w:rsidP="005A39A3">
      <w:pPr>
        <w:pStyle w:val="Heading2"/>
      </w:pPr>
      <w:bookmarkStart w:id="81" w:name="_Toc418761755"/>
      <w:r>
        <w:t>7.1 Overview</w:t>
      </w:r>
      <w:bookmarkEnd w:id="81"/>
    </w:p>
    <w:p w14:paraId="3F4F4744" w14:textId="5F6DCDBF" w:rsidR="00D20F3F" w:rsidRPr="004D4995" w:rsidRDefault="00CF20AC" w:rsidP="004D4995">
      <w:proofErr w:type="spellStart"/>
      <w:r>
        <w:t>CakePHP</w:t>
      </w:r>
      <w:proofErr w:type="spellEnd"/>
      <w:r>
        <w:t xml:space="preserve"> </w:t>
      </w:r>
      <w:hyperlink r:id="rId42" w:history="1">
        <w:r w:rsidRPr="00CF20AC">
          <w:rPr>
            <w:rStyle w:val="Hyperlink"/>
          </w:rPr>
          <w:t>c</w:t>
        </w:r>
        <w:r w:rsidR="004D4995" w:rsidRPr="00CF20AC">
          <w:rPr>
            <w:rStyle w:val="Hyperlink"/>
          </w:rPr>
          <w:t>ontrollers</w:t>
        </w:r>
      </w:hyperlink>
      <w:r w:rsidR="004D4995">
        <w:t xml:space="preserve"> contain much of the logic required for processing user requests and rendering views to a user’s browser. We have several controllers, one for each major section of the application.</w:t>
      </w:r>
      <w:r w:rsidR="005C1AEA">
        <w:t xml:space="preserve"> </w:t>
      </w:r>
      <w:r w:rsidR="00EB19C8">
        <w:t xml:space="preserve">Each controller has several views associated with it in order to display the information handled by that controller. </w:t>
      </w:r>
    </w:p>
    <w:p w14:paraId="0E976412" w14:textId="60E6C2B4" w:rsidR="00EB19C8" w:rsidRDefault="005A39A3" w:rsidP="00EB19C8">
      <w:pPr>
        <w:pStyle w:val="Heading2"/>
      </w:pPr>
      <w:bookmarkStart w:id="82" w:name="_Toc418761756"/>
      <w:r>
        <w:t xml:space="preserve">7.2 </w:t>
      </w:r>
      <w:proofErr w:type="spellStart"/>
      <w:r>
        <w:t>AppController</w:t>
      </w:r>
      <w:bookmarkEnd w:id="82"/>
      <w:proofErr w:type="spellEnd"/>
    </w:p>
    <w:p w14:paraId="34EB5EC5" w14:textId="3169F0E7" w:rsidR="00EB19C8" w:rsidRPr="00EB19C8" w:rsidRDefault="00EB19C8" w:rsidP="00EB19C8">
      <w:r>
        <w:t xml:space="preserve">The </w:t>
      </w:r>
      <w:proofErr w:type="spellStart"/>
      <w:r w:rsidRPr="003A7C1E">
        <w:rPr>
          <w:b/>
        </w:rPr>
        <w:t>AppController</w:t>
      </w:r>
      <w:proofErr w:type="spellEnd"/>
      <w:r>
        <w:t xml:space="preserve"> is the parent controller to all other controllers. In the </w:t>
      </w:r>
      <w:proofErr w:type="spellStart"/>
      <w:r w:rsidRPr="003A7C1E">
        <w:rPr>
          <w:b/>
        </w:rPr>
        <w:t>AppController</w:t>
      </w:r>
      <w:proofErr w:type="spellEnd"/>
      <w:r>
        <w:t>, we can create methods, attributes, and components that will be available in all other controllers.</w:t>
      </w:r>
      <w:r w:rsidR="00912699">
        <w:t xml:space="preserve"> Note that even if a controller has no interactions in the Interactions section, it still interacts with the </w:t>
      </w:r>
      <w:proofErr w:type="spellStart"/>
      <w:r w:rsidR="00912699">
        <w:t>AppController</w:t>
      </w:r>
      <w:proofErr w:type="spellEnd"/>
      <w:r w:rsidR="00912699">
        <w:t xml:space="preserve"> because of inheritance. The interaction is instead implied.</w:t>
      </w:r>
    </w:p>
    <w:p w14:paraId="232C4CE7" w14:textId="0C82D053" w:rsidR="005A39A3" w:rsidRDefault="005A39A3" w:rsidP="005A39A3">
      <w:pPr>
        <w:pStyle w:val="Heading3"/>
      </w:pPr>
      <w:bookmarkStart w:id="83" w:name="_Toc418761757"/>
      <w:r>
        <w:t>7.2.1 Interactions</w:t>
      </w:r>
      <w:bookmarkEnd w:id="83"/>
    </w:p>
    <w:p w14:paraId="0FC86E20" w14:textId="1E9B5C8C" w:rsidR="00EB19C8" w:rsidRPr="00EB19C8" w:rsidRDefault="003A7C1E" w:rsidP="00EB19C8">
      <w:r>
        <w:t>This controller contains attributes and functions inherited by all other controllers.</w:t>
      </w:r>
    </w:p>
    <w:p w14:paraId="2BC52AE2" w14:textId="460ADB38" w:rsidR="00EB19C8" w:rsidRPr="00EB19C8" w:rsidRDefault="005A39A3" w:rsidP="00EB19C8">
      <w:pPr>
        <w:pStyle w:val="Heading3"/>
      </w:pPr>
      <w:bookmarkStart w:id="84" w:name="_Toc418761758"/>
      <w:r>
        <w:t>7.2.2 Views Associated</w:t>
      </w:r>
      <w:bookmarkEnd w:id="84"/>
    </w:p>
    <w:p w14:paraId="17358956" w14:textId="2988D93F" w:rsidR="00EB19C8" w:rsidRPr="00EB19C8" w:rsidRDefault="00EB19C8" w:rsidP="00EB19C8">
      <w:r>
        <w:t xml:space="preserve">No views are associated with the </w:t>
      </w:r>
      <w:proofErr w:type="spellStart"/>
      <w:r>
        <w:t>AppController</w:t>
      </w:r>
      <w:proofErr w:type="spellEnd"/>
      <w:r>
        <w:t>.</w:t>
      </w:r>
    </w:p>
    <w:p w14:paraId="7BE25532" w14:textId="18D506AF" w:rsidR="00EB19C8" w:rsidRDefault="005A39A3" w:rsidP="006E3C40">
      <w:pPr>
        <w:pStyle w:val="Heading3"/>
      </w:pPr>
      <w:bookmarkStart w:id="85" w:name="_Toc418761759"/>
      <w:r>
        <w:t>7.2.3 Functions</w:t>
      </w:r>
      <w:bookmarkEnd w:id="85"/>
    </w:p>
    <w:p w14:paraId="60F98E3F" w14:textId="3DF29719" w:rsidR="003A7C1E" w:rsidRPr="003A7C1E" w:rsidRDefault="003A7C1E" w:rsidP="003A7C1E">
      <w:proofErr w:type="spellStart"/>
      <w:proofErr w:type="gramStart"/>
      <w:r w:rsidRPr="003A7C1E">
        <w:rPr>
          <w:b/>
        </w:rPr>
        <w:t>beforeFilter</w:t>
      </w:r>
      <w:proofErr w:type="spellEnd"/>
      <w:r w:rsidRPr="003A7C1E">
        <w:rPr>
          <w:b/>
        </w:rPr>
        <w:t>(</w:t>
      </w:r>
      <w:proofErr w:type="gramEnd"/>
      <w:r w:rsidRPr="003A7C1E">
        <w:rPr>
          <w:b/>
        </w:rPr>
        <w:t>)</w:t>
      </w:r>
      <w:r>
        <w:t xml:space="preserve"> – This method currently specifies three actions which do not require authentication in order to access. For more information on the </w:t>
      </w:r>
      <w:proofErr w:type="spellStart"/>
      <w:proofErr w:type="gramStart"/>
      <w:r w:rsidRPr="003A7C1E">
        <w:rPr>
          <w:b/>
        </w:rPr>
        <w:t>beforeFilter</w:t>
      </w:r>
      <w:proofErr w:type="spellEnd"/>
      <w:r w:rsidRPr="003A7C1E">
        <w:rPr>
          <w:b/>
        </w:rPr>
        <w:t>(</w:t>
      </w:r>
      <w:proofErr w:type="gramEnd"/>
      <w:r w:rsidRPr="003A7C1E">
        <w:rPr>
          <w:b/>
        </w:rPr>
        <w:t>)</w:t>
      </w:r>
      <w:r>
        <w:t xml:space="preserve"> function, please see the associated </w:t>
      </w:r>
      <w:hyperlink r:id="rId43" w:anchor="Controller::beforeFilter" w:history="1">
        <w:proofErr w:type="spellStart"/>
        <w:r w:rsidRPr="003A7C1E">
          <w:rPr>
            <w:rStyle w:val="Hyperlink"/>
          </w:rPr>
          <w:t>CakePHP</w:t>
        </w:r>
        <w:proofErr w:type="spellEnd"/>
        <w:r w:rsidRPr="003A7C1E">
          <w:rPr>
            <w:rStyle w:val="Hyperlink"/>
          </w:rPr>
          <w:t xml:space="preserve"> documentation</w:t>
        </w:r>
      </w:hyperlink>
      <w:r>
        <w:t>.</w:t>
      </w:r>
    </w:p>
    <w:p w14:paraId="020320EE" w14:textId="3FA886FC" w:rsidR="00EB19C8" w:rsidRPr="00EB19C8" w:rsidRDefault="00EB19C8" w:rsidP="00EB19C8">
      <w:proofErr w:type="spellStart"/>
      <w:proofErr w:type="gramStart"/>
      <w:r w:rsidRPr="003A7C1E">
        <w:rPr>
          <w:b/>
        </w:rPr>
        <w:t>isAuthorized</w:t>
      </w:r>
      <w:proofErr w:type="spellEnd"/>
      <w:r w:rsidRPr="003A7C1E">
        <w:rPr>
          <w:b/>
        </w:rPr>
        <w:t>(</w:t>
      </w:r>
      <w:proofErr w:type="gramEnd"/>
      <w:r w:rsidR="00D20F3F">
        <w:rPr>
          <w:b/>
        </w:rPr>
        <w:t>$user</w:t>
      </w:r>
      <w:r w:rsidRPr="003A7C1E">
        <w:rPr>
          <w:b/>
        </w:rPr>
        <w:t>)</w:t>
      </w:r>
      <w:r>
        <w:t xml:space="preserve"> – This method is the parent method for all user authorization requests.</w:t>
      </w:r>
      <w:r w:rsidR="00D20F3F">
        <w:t xml:space="preserve"> The method checks the </w:t>
      </w:r>
      <w:proofErr w:type="spellStart"/>
      <w:r w:rsidR="00D20F3F">
        <w:t>passed</w:t>
      </w:r>
      <w:proofErr w:type="spellEnd"/>
      <w:r w:rsidR="00D20F3F">
        <w:t xml:space="preserve"> user’s permissions. </w:t>
      </w:r>
    </w:p>
    <w:p w14:paraId="4C69FA90" w14:textId="4E8CB0A4" w:rsidR="005A39A3" w:rsidRDefault="005A39A3" w:rsidP="005A39A3">
      <w:pPr>
        <w:pStyle w:val="Heading2"/>
      </w:pPr>
      <w:bookmarkStart w:id="86" w:name="_Toc418761760"/>
      <w:r>
        <w:t xml:space="preserve">7.3 </w:t>
      </w:r>
      <w:proofErr w:type="spellStart"/>
      <w:r>
        <w:t>PagesController</w:t>
      </w:r>
      <w:bookmarkEnd w:id="86"/>
      <w:proofErr w:type="spellEnd"/>
    </w:p>
    <w:p w14:paraId="704A1FC7" w14:textId="0F247D86" w:rsidR="00F36675" w:rsidRPr="00257D2D" w:rsidRDefault="00F36675" w:rsidP="00F36675">
      <w:r>
        <w:t xml:space="preserve">The </w:t>
      </w:r>
      <w:proofErr w:type="spellStart"/>
      <w:r>
        <w:rPr>
          <w:b/>
        </w:rPr>
        <w:t>PagesController</w:t>
      </w:r>
      <w:proofErr w:type="spellEnd"/>
      <w:r>
        <w:t xml:space="preserve"> </w:t>
      </w:r>
      <w:r w:rsidR="00BE655E">
        <w:t xml:space="preserve">serves the views not specifically associated with other controllers. These are simply a few of the pages on the front end of HTD. </w:t>
      </w:r>
      <w:r w:rsidR="00257D2D">
        <w:t xml:space="preserve">This is a default controller supplied with </w:t>
      </w:r>
      <w:proofErr w:type="spellStart"/>
      <w:r w:rsidR="00257D2D">
        <w:t>CakePHP</w:t>
      </w:r>
      <w:proofErr w:type="spellEnd"/>
      <w:r w:rsidR="00257D2D">
        <w:t xml:space="preserve">. Normally it dynamically uses the current URL to redirect the request to the proper controller, but our application instead relies heavily on the </w:t>
      </w:r>
      <w:proofErr w:type="spellStart"/>
      <w:r w:rsidR="00257D2D">
        <w:rPr>
          <w:b/>
        </w:rPr>
        <w:t>routes.php</w:t>
      </w:r>
      <w:proofErr w:type="spellEnd"/>
      <w:r w:rsidR="00257D2D">
        <w:t xml:space="preserve"> file for proper routing, thereby bypassing the </w:t>
      </w:r>
      <w:proofErr w:type="spellStart"/>
      <w:r w:rsidR="00257D2D">
        <w:t>PagesController</w:t>
      </w:r>
      <w:proofErr w:type="spellEnd"/>
      <w:r w:rsidR="00257D2D">
        <w:t xml:space="preserve"> generally.</w:t>
      </w:r>
    </w:p>
    <w:p w14:paraId="6153914E" w14:textId="5430DE39" w:rsidR="005A39A3" w:rsidRDefault="005A39A3" w:rsidP="005A39A3">
      <w:pPr>
        <w:pStyle w:val="Heading3"/>
      </w:pPr>
      <w:bookmarkStart w:id="87" w:name="_Toc418761761"/>
      <w:r>
        <w:t>7.3.1 Interactions</w:t>
      </w:r>
      <w:bookmarkEnd w:id="87"/>
    </w:p>
    <w:p w14:paraId="66B209F4" w14:textId="0189C197" w:rsidR="00F36675" w:rsidRPr="00F36675" w:rsidRDefault="00257D2D" w:rsidP="00F36675">
      <w:r>
        <w:t>No interactions with other controllers.</w:t>
      </w:r>
    </w:p>
    <w:p w14:paraId="5DFA4EA0" w14:textId="1D7DD777" w:rsidR="005A39A3" w:rsidRDefault="005A39A3" w:rsidP="005A39A3">
      <w:pPr>
        <w:pStyle w:val="Heading3"/>
      </w:pPr>
      <w:bookmarkStart w:id="88" w:name="_Toc418761762"/>
      <w:r>
        <w:t>7.3.2 Views Associated</w:t>
      </w:r>
      <w:bookmarkEnd w:id="88"/>
    </w:p>
    <w:p w14:paraId="5734CECC" w14:textId="1A6919F2" w:rsidR="00F36675" w:rsidRPr="00257D2D" w:rsidRDefault="00257D2D" w:rsidP="00257D2D">
      <w:pPr>
        <w:contextualSpacing/>
        <w:rPr>
          <w:b/>
        </w:rPr>
      </w:pPr>
      <w:proofErr w:type="spellStart"/>
      <w:r w:rsidRPr="00257D2D">
        <w:rPr>
          <w:b/>
        </w:rPr>
        <w:t>About.ctp</w:t>
      </w:r>
      <w:proofErr w:type="spellEnd"/>
    </w:p>
    <w:p w14:paraId="1CD45FBA" w14:textId="3E9876C2" w:rsidR="00257D2D" w:rsidRPr="00257D2D" w:rsidRDefault="00257D2D" w:rsidP="00257D2D">
      <w:pPr>
        <w:contextualSpacing/>
        <w:rPr>
          <w:b/>
        </w:rPr>
      </w:pPr>
      <w:proofErr w:type="spellStart"/>
      <w:r w:rsidRPr="00257D2D">
        <w:rPr>
          <w:b/>
        </w:rPr>
        <w:t>Contact.ctp</w:t>
      </w:r>
      <w:proofErr w:type="spellEnd"/>
    </w:p>
    <w:p w14:paraId="4D1520CF" w14:textId="726D68BD" w:rsidR="00257D2D" w:rsidRPr="00257D2D" w:rsidRDefault="00257D2D" w:rsidP="00257D2D">
      <w:pPr>
        <w:contextualSpacing/>
        <w:rPr>
          <w:b/>
        </w:rPr>
      </w:pPr>
      <w:proofErr w:type="spellStart"/>
      <w:r w:rsidRPr="00257D2D">
        <w:rPr>
          <w:b/>
        </w:rPr>
        <w:lastRenderedPageBreak/>
        <w:t>Description.ctp</w:t>
      </w:r>
      <w:proofErr w:type="spellEnd"/>
    </w:p>
    <w:p w14:paraId="7A10D2A1" w14:textId="6A581D68" w:rsidR="00257D2D" w:rsidRPr="00257D2D" w:rsidRDefault="00257D2D" w:rsidP="00257D2D">
      <w:pPr>
        <w:contextualSpacing/>
        <w:rPr>
          <w:b/>
        </w:rPr>
      </w:pPr>
      <w:proofErr w:type="spellStart"/>
      <w:r w:rsidRPr="00257D2D">
        <w:rPr>
          <w:b/>
        </w:rPr>
        <w:t>Home.ctp</w:t>
      </w:r>
      <w:proofErr w:type="spellEnd"/>
    </w:p>
    <w:p w14:paraId="19C979D5" w14:textId="662A61C0" w:rsidR="005A39A3" w:rsidRDefault="005A39A3" w:rsidP="005A39A3">
      <w:pPr>
        <w:pStyle w:val="Heading3"/>
      </w:pPr>
      <w:bookmarkStart w:id="89" w:name="_Toc418761763"/>
      <w:r>
        <w:t>7.3.3 Functions</w:t>
      </w:r>
      <w:bookmarkEnd w:id="89"/>
    </w:p>
    <w:p w14:paraId="1FEE5D4D" w14:textId="4501A4A5" w:rsidR="00F36675" w:rsidRDefault="00D20F3F" w:rsidP="00F36675">
      <w:proofErr w:type="gramStart"/>
      <w:r w:rsidRPr="00D20F3F">
        <w:rPr>
          <w:b/>
        </w:rPr>
        <w:t>display(</w:t>
      </w:r>
      <w:proofErr w:type="gramEnd"/>
      <w:r w:rsidRPr="00D20F3F">
        <w:rPr>
          <w:b/>
        </w:rPr>
        <w:t>)</w:t>
      </w:r>
      <w:r>
        <w:t xml:space="preserve"> </w:t>
      </w:r>
      <w:r>
        <w:rPr>
          <w:b/>
        </w:rPr>
        <w:t xml:space="preserve">– </w:t>
      </w:r>
      <w:r>
        <w:t xml:space="preserve">This method is a default </w:t>
      </w:r>
      <w:proofErr w:type="spellStart"/>
      <w:r>
        <w:t>CakePHP</w:t>
      </w:r>
      <w:proofErr w:type="spellEnd"/>
      <w:r>
        <w:t xml:space="preserve"> method for redirecting requests to generate the associated view.</w:t>
      </w:r>
    </w:p>
    <w:p w14:paraId="6B163291" w14:textId="553D5A4F" w:rsidR="00D20F3F" w:rsidRDefault="00D20F3F" w:rsidP="00F36675">
      <w:proofErr w:type="gramStart"/>
      <w:r w:rsidRPr="00D20F3F">
        <w:rPr>
          <w:b/>
        </w:rPr>
        <w:t>home(</w:t>
      </w:r>
      <w:proofErr w:type="gramEnd"/>
      <w:r w:rsidRPr="00D20F3F">
        <w:rPr>
          <w:b/>
        </w:rPr>
        <w:t>)</w:t>
      </w:r>
      <w:r>
        <w:t xml:space="preserve"> – This method is called when a request for the HTD homepage is received.</w:t>
      </w:r>
    </w:p>
    <w:p w14:paraId="2594B701" w14:textId="76EB2CE8" w:rsidR="00D20F3F" w:rsidRDefault="00D20F3F" w:rsidP="00F36675">
      <w:proofErr w:type="gramStart"/>
      <w:r w:rsidRPr="00D20F3F">
        <w:rPr>
          <w:b/>
        </w:rPr>
        <w:t>about(</w:t>
      </w:r>
      <w:proofErr w:type="gramEnd"/>
      <w:r w:rsidRPr="00D20F3F">
        <w:rPr>
          <w:b/>
        </w:rPr>
        <w:t xml:space="preserve">) </w:t>
      </w:r>
      <w:r>
        <w:t>– This method is called when a request for the About page is received.</w:t>
      </w:r>
    </w:p>
    <w:p w14:paraId="3726C92D" w14:textId="5DE1AF68" w:rsidR="00D20F3F" w:rsidRDefault="00D20F3F" w:rsidP="00F36675">
      <w:proofErr w:type="gramStart"/>
      <w:r w:rsidRPr="00D20F3F">
        <w:rPr>
          <w:b/>
        </w:rPr>
        <w:t>description(</w:t>
      </w:r>
      <w:proofErr w:type="gramEnd"/>
      <w:r w:rsidRPr="00D20F3F">
        <w:rPr>
          <w:b/>
        </w:rPr>
        <w:t>)</w:t>
      </w:r>
      <w:r>
        <w:t xml:space="preserve"> – This method is called when a request for the Description page is received.</w:t>
      </w:r>
    </w:p>
    <w:p w14:paraId="47B09F72" w14:textId="1ABFEA9E" w:rsidR="00D20F3F" w:rsidRPr="00D20F3F" w:rsidRDefault="00D20F3F" w:rsidP="00F36675">
      <w:proofErr w:type="gramStart"/>
      <w:r w:rsidRPr="00D20F3F">
        <w:rPr>
          <w:b/>
        </w:rPr>
        <w:t>contact(</w:t>
      </w:r>
      <w:proofErr w:type="gramEnd"/>
      <w:r w:rsidRPr="00D20F3F">
        <w:rPr>
          <w:b/>
        </w:rPr>
        <w:t>)</w:t>
      </w:r>
      <w:r>
        <w:t xml:space="preserve"> – This method is called when a request for the Contact page is received.</w:t>
      </w:r>
    </w:p>
    <w:p w14:paraId="5750B716" w14:textId="6DB86B74" w:rsidR="005A39A3" w:rsidRDefault="005A39A3" w:rsidP="005A39A3">
      <w:pPr>
        <w:pStyle w:val="Heading2"/>
      </w:pPr>
      <w:bookmarkStart w:id="90" w:name="_Toc418761764"/>
      <w:r>
        <w:t xml:space="preserve">7.4 </w:t>
      </w:r>
      <w:proofErr w:type="spellStart"/>
      <w:r>
        <w:t>AdminPanelController</w:t>
      </w:r>
      <w:bookmarkEnd w:id="90"/>
      <w:proofErr w:type="spellEnd"/>
    </w:p>
    <w:p w14:paraId="56EA2D98" w14:textId="493017A9" w:rsidR="003B6552" w:rsidRPr="00572BE6" w:rsidRDefault="00572BE6" w:rsidP="003B6552">
      <w:r>
        <w:t xml:space="preserve">The </w:t>
      </w:r>
      <w:proofErr w:type="spellStart"/>
      <w:r>
        <w:rPr>
          <w:b/>
        </w:rPr>
        <w:t>AdminPanelController</w:t>
      </w:r>
      <w:proofErr w:type="spellEnd"/>
      <w:r>
        <w:t xml:space="preserve"> serves views for the admin panel not associated with other controllers. Much of this controller’s former functionality was moved to other controllers as development proceeded.</w:t>
      </w:r>
    </w:p>
    <w:p w14:paraId="5495C7EE" w14:textId="4E38A1D5" w:rsidR="005A39A3" w:rsidRDefault="005A39A3" w:rsidP="005A39A3">
      <w:pPr>
        <w:pStyle w:val="Heading3"/>
      </w:pPr>
      <w:bookmarkStart w:id="91" w:name="_Toc418761765"/>
      <w:r>
        <w:t>7.4.1 Interactions</w:t>
      </w:r>
      <w:bookmarkEnd w:id="91"/>
    </w:p>
    <w:p w14:paraId="70E41315" w14:textId="542D5508" w:rsidR="003B6552" w:rsidRPr="003B6552" w:rsidRDefault="00572BE6" w:rsidP="003B6552">
      <w:r>
        <w:t>No interactions with other controllers.</w:t>
      </w:r>
    </w:p>
    <w:p w14:paraId="1123E362" w14:textId="76E1BBE9" w:rsidR="005A39A3" w:rsidRDefault="005A39A3" w:rsidP="005A39A3">
      <w:pPr>
        <w:pStyle w:val="Heading3"/>
      </w:pPr>
      <w:bookmarkStart w:id="92" w:name="_Toc418761766"/>
      <w:r>
        <w:t>7.4.2 Views Associated</w:t>
      </w:r>
      <w:bookmarkEnd w:id="92"/>
    </w:p>
    <w:p w14:paraId="78BCF7EC" w14:textId="6A23E580" w:rsidR="003B6552" w:rsidRPr="00572BE6" w:rsidRDefault="00572BE6" w:rsidP="003B6552">
      <w:pPr>
        <w:rPr>
          <w:b/>
        </w:rPr>
      </w:pPr>
      <w:proofErr w:type="spellStart"/>
      <w:r w:rsidRPr="00572BE6">
        <w:rPr>
          <w:b/>
        </w:rPr>
        <w:t>Index.ctp</w:t>
      </w:r>
      <w:proofErr w:type="spellEnd"/>
    </w:p>
    <w:p w14:paraId="459086F2" w14:textId="1AE433DC" w:rsidR="005A39A3" w:rsidRDefault="005A39A3" w:rsidP="005A39A3">
      <w:pPr>
        <w:pStyle w:val="Heading3"/>
      </w:pPr>
      <w:bookmarkStart w:id="93" w:name="_Toc418761767"/>
      <w:r>
        <w:t>7.4.3 Functions</w:t>
      </w:r>
      <w:bookmarkEnd w:id="93"/>
    </w:p>
    <w:p w14:paraId="7840A219" w14:textId="7DEA7DF6" w:rsidR="00572BE6" w:rsidRDefault="00572BE6" w:rsidP="00572BE6">
      <w:proofErr w:type="spellStart"/>
      <w:proofErr w:type="gramStart"/>
      <w:r w:rsidRPr="003A7C1E">
        <w:rPr>
          <w:b/>
        </w:rPr>
        <w:t>isAuthorized</w:t>
      </w:r>
      <w:proofErr w:type="spellEnd"/>
      <w:r w:rsidRPr="003A7C1E">
        <w:rPr>
          <w:b/>
        </w:rPr>
        <w:t>(</w:t>
      </w:r>
      <w:proofErr w:type="gramEnd"/>
      <w:r>
        <w:rPr>
          <w:b/>
        </w:rPr>
        <w:t>$user</w:t>
      </w:r>
      <w:r w:rsidRPr="003A7C1E">
        <w:rPr>
          <w:b/>
        </w:rPr>
        <w:t>)</w:t>
      </w:r>
      <w:r>
        <w:t xml:space="preserve"> – This method allows user authorization to the index method in the controller. The method checks the </w:t>
      </w:r>
      <w:proofErr w:type="spellStart"/>
      <w:r>
        <w:t>passed</w:t>
      </w:r>
      <w:proofErr w:type="spellEnd"/>
      <w:r>
        <w:t xml:space="preserve"> user’s permissions. </w:t>
      </w:r>
    </w:p>
    <w:p w14:paraId="04801D23" w14:textId="5BB7D350" w:rsidR="003B6552" w:rsidRPr="003B6552" w:rsidRDefault="00572BE6" w:rsidP="003B6552">
      <w:proofErr w:type="gramStart"/>
      <w:r w:rsidRPr="00572BE6">
        <w:rPr>
          <w:b/>
        </w:rPr>
        <w:t>index(</w:t>
      </w:r>
      <w:proofErr w:type="gramEnd"/>
      <w:r w:rsidRPr="00572BE6">
        <w:rPr>
          <w:b/>
        </w:rPr>
        <w:t>)</w:t>
      </w:r>
      <w:r>
        <w:rPr>
          <w:b/>
        </w:rPr>
        <w:t xml:space="preserve"> –</w:t>
      </w:r>
      <w:r>
        <w:t xml:space="preserve"> This method renders the admin panel index view.</w:t>
      </w:r>
    </w:p>
    <w:p w14:paraId="07226A1D" w14:textId="77777777" w:rsidR="001F65B2" w:rsidRDefault="001F65B2" w:rsidP="001F65B2">
      <w:pPr>
        <w:pStyle w:val="Heading2"/>
      </w:pPr>
      <w:bookmarkStart w:id="94" w:name="_Toc418761768"/>
      <w:r>
        <w:t xml:space="preserve">7.5 </w:t>
      </w:r>
      <w:proofErr w:type="spellStart"/>
      <w:r>
        <w:t>UploadsController</w:t>
      </w:r>
      <w:bookmarkEnd w:id="94"/>
      <w:proofErr w:type="spellEnd"/>
    </w:p>
    <w:p w14:paraId="4E4D9368" w14:textId="77777777" w:rsidR="001F65B2" w:rsidRPr="006676A4" w:rsidRDefault="001F65B2" w:rsidP="001F65B2">
      <w:r>
        <w:t xml:space="preserve">The </w:t>
      </w:r>
      <w:proofErr w:type="spellStart"/>
      <w:r>
        <w:rPr>
          <w:b/>
        </w:rPr>
        <w:t>UploadsController</w:t>
      </w:r>
      <w:proofErr w:type="spellEnd"/>
      <w:r>
        <w:t xml:space="preserve"> handles the </w:t>
      </w:r>
      <w:r>
        <w:rPr>
          <w:b/>
        </w:rPr>
        <w:t>batch upload</w:t>
      </w:r>
      <w:r>
        <w:t xml:space="preserve"> functionality. This is the only thing that this controller does. To do this, the </w:t>
      </w:r>
      <w:proofErr w:type="spellStart"/>
      <w:r>
        <w:rPr>
          <w:b/>
        </w:rPr>
        <w:t>UploadsController</w:t>
      </w:r>
      <w:proofErr w:type="spellEnd"/>
      <w:r>
        <w:t xml:space="preserve"> uses the </w:t>
      </w:r>
      <w:r>
        <w:rPr>
          <w:b/>
        </w:rPr>
        <w:t>Datum</w:t>
      </w:r>
      <w:r>
        <w:t xml:space="preserve"> model and all of its associated validation rules.</w:t>
      </w:r>
    </w:p>
    <w:p w14:paraId="111CD174" w14:textId="77777777" w:rsidR="001F65B2" w:rsidRDefault="001F65B2" w:rsidP="001F65B2">
      <w:pPr>
        <w:pStyle w:val="Heading3"/>
      </w:pPr>
      <w:bookmarkStart w:id="95" w:name="_Toc418761769"/>
      <w:r>
        <w:t>7.5.1 Interactions</w:t>
      </w:r>
      <w:bookmarkEnd w:id="95"/>
    </w:p>
    <w:p w14:paraId="199C0C5C" w14:textId="77777777" w:rsidR="001F65B2" w:rsidRPr="006676A4" w:rsidRDefault="001F65B2" w:rsidP="001F65B2">
      <w:r>
        <w:t>No interactions with other controllers.</w:t>
      </w:r>
    </w:p>
    <w:p w14:paraId="1292E843" w14:textId="77777777" w:rsidR="001F65B2" w:rsidRDefault="001F65B2" w:rsidP="001F65B2">
      <w:pPr>
        <w:pStyle w:val="Heading3"/>
      </w:pPr>
      <w:bookmarkStart w:id="96" w:name="_Toc418761770"/>
      <w:r>
        <w:t>7.5.2 Views Associated</w:t>
      </w:r>
      <w:bookmarkEnd w:id="96"/>
    </w:p>
    <w:p w14:paraId="28E506B7" w14:textId="77777777" w:rsidR="001F65B2" w:rsidRPr="006676A4" w:rsidRDefault="001F65B2" w:rsidP="001F65B2">
      <w:r>
        <w:t>No views associated with this controller.</w:t>
      </w:r>
    </w:p>
    <w:p w14:paraId="753F730B" w14:textId="77777777" w:rsidR="001F65B2" w:rsidRDefault="001F65B2" w:rsidP="001F65B2">
      <w:pPr>
        <w:pStyle w:val="Heading3"/>
      </w:pPr>
      <w:bookmarkStart w:id="97" w:name="_Toc418761771"/>
      <w:r>
        <w:lastRenderedPageBreak/>
        <w:t>7.5.3 Functions</w:t>
      </w:r>
      <w:bookmarkEnd w:id="97"/>
    </w:p>
    <w:p w14:paraId="1E2D61A9" w14:textId="77777777" w:rsidR="001F65B2" w:rsidRPr="006676A4" w:rsidRDefault="001F65B2" w:rsidP="001F65B2">
      <w:proofErr w:type="gramStart"/>
      <w:r>
        <w:rPr>
          <w:b/>
        </w:rPr>
        <w:t>Add(</w:t>
      </w:r>
      <w:proofErr w:type="gramEnd"/>
      <w:r>
        <w:rPr>
          <w:b/>
        </w:rPr>
        <w:t>)</w:t>
      </w:r>
      <w:r>
        <w:t xml:space="preserve"> – this function begins by checking to make sure a post request has been made and a file chosen. After this, it stores a copy of the uploaded file </w:t>
      </w:r>
      <w:r>
        <w:rPr>
          <w:b/>
        </w:rPr>
        <w:t>./</w:t>
      </w:r>
      <w:proofErr w:type="spellStart"/>
      <w:r>
        <w:rPr>
          <w:b/>
        </w:rPr>
        <w:t>webroot</w:t>
      </w:r>
      <w:proofErr w:type="spellEnd"/>
      <w:r>
        <w:rPr>
          <w:b/>
        </w:rPr>
        <w:t>/files/</w:t>
      </w:r>
      <w:r>
        <w:t xml:space="preserve"> directory with its specified name. Then the file is read in line by line until the entire contents of the file have been parsed. The data is then saved using the </w:t>
      </w:r>
      <w:r>
        <w:rPr>
          <w:b/>
        </w:rPr>
        <w:t>Datum</w:t>
      </w:r>
      <w:r>
        <w:t xml:space="preserve"> model with </w:t>
      </w:r>
      <w:r>
        <w:rPr>
          <w:b/>
        </w:rPr>
        <w:t>validation</w:t>
      </w:r>
      <w:r>
        <w:t xml:space="preserve"> required on all fields and all rows, else the insert fails. After the method succeeds or fails, a receipt is returned specifying how many records got inserted or where the errors in the .CSV are found.</w:t>
      </w:r>
    </w:p>
    <w:p w14:paraId="4E086331" w14:textId="77777777" w:rsidR="001F65B2" w:rsidRDefault="001F65B2" w:rsidP="001F65B2">
      <w:pPr>
        <w:pStyle w:val="Heading2"/>
      </w:pPr>
      <w:bookmarkStart w:id="98" w:name="_Toc418761772"/>
      <w:r>
        <w:t xml:space="preserve">7.6 </w:t>
      </w:r>
      <w:proofErr w:type="spellStart"/>
      <w:r>
        <w:t>DownloadController</w:t>
      </w:r>
      <w:bookmarkEnd w:id="98"/>
      <w:proofErr w:type="spellEnd"/>
    </w:p>
    <w:p w14:paraId="32D21DA0" w14:textId="77777777" w:rsidR="001F65B2" w:rsidRPr="00F57E3E" w:rsidRDefault="001F65B2" w:rsidP="001F65B2">
      <w:r>
        <w:t xml:space="preserve">The </w:t>
      </w:r>
      <w:proofErr w:type="spellStart"/>
      <w:r>
        <w:rPr>
          <w:b/>
        </w:rPr>
        <w:t>DownloadController</w:t>
      </w:r>
      <w:proofErr w:type="spellEnd"/>
      <w:r>
        <w:t xml:space="preserve"> contains the functionality to download a .CSV file of the </w:t>
      </w:r>
      <w:r>
        <w:rPr>
          <w:b/>
        </w:rPr>
        <w:t>Data</w:t>
      </w:r>
      <w:r>
        <w:t xml:space="preserve"> table in the same format as it was uploaded. To do this, </w:t>
      </w:r>
      <w:proofErr w:type="spellStart"/>
      <w:r>
        <w:rPr>
          <w:b/>
        </w:rPr>
        <w:t>DownloadController</w:t>
      </w:r>
      <w:proofErr w:type="spellEnd"/>
      <w:r>
        <w:t xml:space="preserve"> uses the </w:t>
      </w:r>
      <w:r>
        <w:rPr>
          <w:b/>
        </w:rPr>
        <w:t>Datum</w:t>
      </w:r>
      <w:r>
        <w:t xml:space="preserve"> model.</w:t>
      </w:r>
    </w:p>
    <w:p w14:paraId="41C76043" w14:textId="77777777" w:rsidR="001F65B2" w:rsidRDefault="001F65B2" w:rsidP="001F65B2">
      <w:pPr>
        <w:pStyle w:val="Heading3"/>
      </w:pPr>
      <w:bookmarkStart w:id="99" w:name="_Toc418761773"/>
      <w:r>
        <w:t>7.6.1 Interactions</w:t>
      </w:r>
      <w:bookmarkEnd w:id="99"/>
    </w:p>
    <w:p w14:paraId="18C4BBB7" w14:textId="77777777" w:rsidR="001F65B2" w:rsidRPr="00F57E3E" w:rsidRDefault="001F65B2" w:rsidP="001F65B2">
      <w:r>
        <w:t>No interactions with other controllers.</w:t>
      </w:r>
    </w:p>
    <w:p w14:paraId="4E6218FF" w14:textId="77777777" w:rsidR="001F65B2" w:rsidRDefault="001F65B2" w:rsidP="001F65B2">
      <w:pPr>
        <w:pStyle w:val="Heading3"/>
      </w:pPr>
      <w:bookmarkStart w:id="100" w:name="_Toc418761774"/>
      <w:r>
        <w:t>7.6.2 Views Associated</w:t>
      </w:r>
      <w:bookmarkEnd w:id="100"/>
    </w:p>
    <w:p w14:paraId="2465CD59" w14:textId="77777777" w:rsidR="001F65B2" w:rsidRPr="00F71E93" w:rsidRDefault="001F65B2" w:rsidP="001F65B2">
      <w:r>
        <w:t>No views associated with this controller.</w:t>
      </w:r>
    </w:p>
    <w:p w14:paraId="70839995" w14:textId="77777777" w:rsidR="001F65B2" w:rsidRDefault="001F65B2" w:rsidP="001F65B2">
      <w:pPr>
        <w:pStyle w:val="Heading3"/>
      </w:pPr>
      <w:bookmarkStart w:id="101" w:name="_Toc418761775"/>
      <w:r>
        <w:t>7.6.3 Functions</w:t>
      </w:r>
      <w:bookmarkEnd w:id="101"/>
    </w:p>
    <w:p w14:paraId="03A7E98F" w14:textId="77777777" w:rsidR="001F65B2" w:rsidRPr="00F71E93" w:rsidRDefault="001F65B2" w:rsidP="001F65B2">
      <w:proofErr w:type="gramStart"/>
      <w:r>
        <w:rPr>
          <w:b/>
        </w:rPr>
        <w:t>Download(</w:t>
      </w:r>
      <w:proofErr w:type="gramEnd"/>
      <w:r>
        <w:rPr>
          <w:b/>
        </w:rPr>
        <w:t>)</w:t>
      </w:r>
      <w:r>
        <w:t xml:space="preserve"> – this function gathers all of the information currently inside the </w:t>
      </w:r>
      <w:r>
        <w:rPr>
          <w:b/>
        </w:rPr>
        <w:t>Data</w:t>
      </w:r>
      <w:r>
        <w:t xml:space="preserve"> table of the database and parses through the data to create a .CSV matching the format and specifications of our client’s demands.</w:t>
      </w:r>
    </w:p>
    <w:p w14:paraId="2BE31191" w14:textId="4407C0FD" w:rsidR="005A39A3" w:rsidRDefault="005A39A3" w:rsidP="005A39A3">
      <w:pPr>
        <w:pStyle w:val="Heading2"/>
      </w:pPr>
      <w:bookmarkStart w:id="102" w:name="_Toc418761776"/>
      <w:r>
        <w:t xml:space="preserve">7.7 </w:t>
      </w:r>
      <w:proofErr w:type="spellStart"/>
      <w:r>
        <w:t>CaseEditsController</w:t>
      </w:r>
      <w:bookmarkEnd w:id="102"/>
      <w:proofErr w:type="spellEnd"/>
    </w:p>
    <w:p w14:paraId="29EF5381" w14:textId="1224FE57" w:rsidR="00B272C8" w:rsidRPr="00B272C8" w:rsidRDefault="00B272C8" w:rsidP="00B272C8">
      <w:r>
        <w:t xml:space="preserve">The </w:t>
      </w:r>
      <w:proofErr w:type="spellStart"/>
      <w:r>
        <w:rPr>
          <w:b/>
        </w:rPr>
        <w:t>CaseEditsController</w:t>
      </w:r>
      <w:proofErr w:type="spellEnd"/>
      <w:r>
        <w:t xml:space="preserve"> contains the functionality necessary for editing case information present in the database. This is one of the major controllers.</w:t>
      </w:r>
      <w:r w:rsidR="00A8598F">
        <w:t xml:space="preserve"> There are five primary views associated with the controller, though the add and edit views are largely imitations of each other, with the edit views having an added value to every form input in order to populate existing data.</w:t>
      </w:r>
      <w:r w:rsidR="004B53A2">
        <w:t xml:space="preserve"> Changes made to the structure of an add view should probably be mirrored to the corresponding edit view.</w:t>
      </w:r>
    </w:p>
    <w:p w14:paraId="69B56205" w14:textId="6E7E4ABB" w:rsidR="00912699" w:rsidRPr="00912699" w:rsidRDefault="005A39A3" w:rsidP="00912699">
      <w:pPr>
        <w:pStyle w:val="Heading3"/>
      </w:pPr>
      <w:bookmarkStart w:id="103" w:name="_Toc418761777"/>
      <w:r>
        <w:t>7.7.1 Interactions</w:t>
      </w:r>
      <w:bookmarkEnd w:id="103"/>
    </w:p>
    <w:p w14:paraId="5D6355DA" w14:textId="03E6F8B5" w:rsidR="00B272C8" w:rsidRPr="00B272C8" w:rsidRDefault="00912699" w:rsidP="00B272C8">
      <w:r>
        <w:t xml:space="preserve">This controller has no direct interactions with other controllers. However, </w:t>
      </w:r>
      <w:r w:rsidR="00C33170">
        <w:t xml:space="preserve">data operated on by this controller is used in the </w:t>
      </w:r>
      <w:proofErr w:type="spellStart"/>
      <w:r w:rsidR="00C33170" w:rsidRPr="006B74AE">
        <w:rPr>
          <w:b/>
        </w:rPr>
        <w:t>CaseReviewsController</w:t>
      </w:r>
      <w:proofErr w:type="spellEnd"/>
      <w:r w:rsidR="00C33170">
        <w:t>.</w:t>
      </w:r>
    </w:p>
    <w:p w14:paraId="4EDFD7D3" w14:textId="7C678999" w:rsidR="00C33170" w:rsidRPr="00C33170" w:rsidRDefault="005A39A3" w:rsidP="00C33170">
      <w:pPr>
        <w:pStyle w:val="Heading3"/>
      </w:pPr>
      <w:bookmarkStart w:id="104" w:name="_Toc418761778"/>
      <w:r>
        <w:t>7.7.2 Views Associated</w:t>
      </w:r>
      <w:bookmarkEnd w:id="104"/>
    </w:p>
    <w:p w14:paraId="046CE7D8" w14:textId="6AA1B79C" w:rsidR="00C33170" w:rsidRPr="00C33170" w:rsidRDefault="00A63B99" w:rsidP="00C33170">
      <w:pPr>
        <w:contextualSpacing/>
        <w:rPr>
          <w:b/>
        </w:rPr>
      </w:pPr>
      <w:proofErr w:type="spellStart"/>
      <w:r>
        <w:rPr>
          <w:b/>
        </w:rPr>
        <w:t>A</w:t>
      </w:r>
      <w:r w:rsidR="00C33170" w:rsidRPr="00C33170">
        <w:rPr>
          <w:b/>
        </w:rPr>
        <w:t>dd_case.ctp</w:t>
      </w:r>
      <w:proofErr w:type="spellEnd"/>
    </w:p>
    <w:p w14:paraId="46E87E7A" w14:textId="02DB9C02" w:rsidR="00C33170" w:rsidRPr="00C33170" w:rsidRDefault="00A63B99" w:rsidP="00C33170">
      <w:pPr>
        <w:contextualSpacing/>
        <w:rPr>
          <w:b/>
        </w:rPr>
      </w:pPr>
      <w:proofErr w:type="spellStart"/>
      <w:r>
        <w:rPr>
          <w:b/>
        </w:rPr>
        <w:t>A</w:t>
      </w:r>
      <w:r w:rsidR="00C33170" w:rsidRPr="00C33170">
        <w:rPr>
          <w:b/>
        </w:rPr>
        <w:t>dd_defendant.ctp</w:t>
      </w:r>
      <w:proofErr w:type="spellEnd"/>
    </w:p>
    <w:p w14:paraId="6048EA08" w14:textId="22E5675E" w:rsidR="00C33170" w:rsidRPr="00C33170" w:rsidRDefault="00A63B99" w:rsidP="00C33170">
      <w:pPr>
        <w:contextualSpacing/>
        <w:rPr>
          <w:b/>
        </w:rPr>
      </w:pPr>
      <w:proofErr w:type="spellStart"/>
      <w:r>
        <w:rPr>
          <w:b/>
        </w:rPr>
        <w:t>E</w:t>
      </w:r>
      <w:r w:rsidR="00C33170" w:rsidRPr="00C33170">
        <w:rPr>
          <w:b/>
        </w:rPr>
        <w:t>dit.ctp</w:t>
      </w:r>
      <w:proofErr w:type="spellEnd"/>
    </w:p>
    <w:p w14:paraId="0AF07156" w14:textId="0B995BE2" w:rsidR="00C33170" w:rsidRPr="00C33170" w:rsidRDefault="00A63B99" w:rsidP="00C33170">
      <w:pPr>
        <w:contextualSpacing/>
        <w:rPr>
          <w:b/>
        </w:rPr>
      </w:pPr>
      <w:proofErr w:type="spellStart"/>
      <w:r>
        <w:rPr>
          <w:b/>
        </w:rPr>
        <w:t>E</w:t>
      </w:r>
      <w:r w:rsidR="00C33170" w:rsidRPr="00C33170">
        <w:rPr>
          <w:b/>
        </w:rPr>
        <w:t>dit_defendant.ctp</w:t>
      </w:r>
      <w:proofErr w:type="spellEnd"/>
    </w:p>
    <w:p w14:paraId="28975F66" w14:textId="1FBA81F4" w:rsidR="00C33170" w:rsidRPr="00C33170" w:rsidRDefault="00A63B99" w:rsidP="00C33170">
      <w:pPr>
        <w:contextualSpacing/>
        <w:rPr>
          <w:b/>
        </w:rPr>
      </w:pPr>
      <w:proofErr w:type="spellStart"/>
      <w:r>
        <w:rPr>
          <w:b/>
        </w:rPr>
        <w:t>I</w:t>
      </w:r>
      <w:r w:rsidR="00C33170" w:rsidRPr="00C33170">
        <w:rPr>
          <w:b/>
        </w:rPr>
        <w:t>ndex.ctp</w:t>
      </w:r>
      <w:proofErr w:type="spellEnd"/>
    </w:p>
    <w:p w14:paraId="24555D19" w14:textId="601D188D" w:rsidR="005A39A3" w:rsidRDefault="005A39A3" w:rsidP="005A39A3">
      <w:pPr>
        <w:pStyle w:val="Heading3"/>
      </w:pPr>
      <w:bookmarkStart w:id="105" w:name="_Toc418761779"/>
      <w:r>
        <w:lastRenderedPageBreak/>
        <w:t>7.7.3 Functions</w:t>
      </w:r>
      <w:bookmarkEnd w:id="105"/>
    </w:p>
    <w:p w14:paraId="2FB60EA6" w14:textId="2E3574A7" w:rsidR="00984493" w:rsidRDefault="00984493" w:rsidP="00984493">
      <w:proofErr w:type="spellStart"/>
      <w:proofErr w:type="gramStart"/>
      <w:r w:rsidRPr="003A7C1E">
        <w:rPr>
          <w:b/>
        </w:rPr>
        <w:t>isAuthorized</w:t>
      </w:r>
      <w:proofErr w:type="spellEnd"/>
      <w:r w:rsidRPr="003A7C1E">
        <w:rPr>
          <w:b/>
        </w:rPr>
        <w:t>(</w:t>
      </w:r>
      <w:proofErr w:type="gramEnd"/>
      <w:r>
        <w:rPr>
          <w:b/>
        </w:rPr>
        <w:t>$user</w:t>
      </w:r>
      <w:r w:rsidRPr="003A7C1E">
        <w:rPr>
          <w:b/>
        </w:rPr>
        <w:t>)</w:t>
      </w:r>
      <w:r>
        <w:t xml:space="preserve"> – This method checks user authorization for the controller’s other methods. The method checks the </w:t>
      </w:r>
      <w:proofErr w:type="spellStart"/>
      <w:r>
        <w:t>passed</w:t>
      </w:r>
      <w:proofErr w:type="spellEnd"/>
      <w:r>
        <w:t xml:space="preserve"> user’s permissions. Methods allowed for RAs to access are specified here; all other methods are thrown back to the parent </w:t>
      </w:r>
      <w:proofErr w:type="spellStart"/>
      <w:proofErr w:type="gramStart"/>
      <w:r>
        <w:t>isAuthorized</w:t>
      </w:r>
      <w:proofErr w:type="spellEnd"/>
      <w:r>
        <w:t>(</w:t>
      </w:r>
      <w:proofErr w:type="gramEnd"/>
      <w:r>
        <w:t xml:space="preserve">) method in the </w:t>
      </w:r>
      <w:proofErr w:type="spellStart"/>
      <w:r>
        <w:t>AppController</w:t>
      </w:r>
      <w:proofErr w:type="spellEnd"/>
      <w:r>
        <w:t xml:space="preserve">. This means methods not specified here require administrator permissions. </w:t>
      </w:r>
    </w:p>
    <w:p w14:paraId="42CF636D" w14:textId="1DA0354A" w:rsidR="001F3E85" w:rsidRDefault="001F3E85" w:rsidP="00984493">
      <w:proofErr w:type="gramStart"/>
      <w:r>
        <w:rPr>
          <w:b/>
        </w:rPr>
        <w:t>index(</w:t>
      </w:r>
      <w:proofErr w:type="gramEnd"/>
      <w:r>
        <w:rPr>
          <w:b/>
        </w:rPr>
        <w:t>)</w:t>
      </w:r>
      <w:r>
        <w:t xml:space="preserve"> – This method gives the default view for the case edit/creation screen. It also retrieves all cases in the </w:t>
      </w:r>
      <w:r>
        <w:rPr>
          <w:b/>
        </w:rPr>
        <w:t>Data</w:t>
      </w:r>
      <w:r>
        <w:t xml:space="preserve"> and </w:t>
      </w:r>
      <w:proofErr w:type="spellStart"/>
      <w:r>
        <w:rPr>
          <w:b/>
        </w:rPr>
        <w:t>DataInProgress</w:t>
      </w:r>
      <w:proofErr w:type="spellEnd"/>
      <w:r>
        <w:t xml:space="preserve"> tables and passes them to the </w:t>
      </w:r>
      <w:proofErr w:type="spellStart"/>
      <w:r w:rsidRPr="001F3E85">
        <w:rPr>
          <w:b/>
        </w:rPr>
        <w:t>index.ctp</w:t>
      </w:r>
      <w:proofErr w:type="spellEnd"/>
      <w:r>
        <w:t xml:space="preserve"> view for display.</w:t>
      </w:r>
    </w:p>
    <w:p w14:paraId="0448123F" w14:textId="5573F2FA" w:rsidR="00984493" w:rsidRDefault="001F3E85" w:rsidP="00984493">
      <w:proofErr w:type="gramStart"/>
      <w:r w:rsidRPr="001F3E85">
        <w:rPr>
          <w:b/>
        </w:rPr>
        <w:t>edit(</w:t>
      </w:r>
      <w:proofErr w:type="gramEnd"/>
      <w:r w:rsidRPr="001F3E85">
        <w:rPr>
          <w:b/>
        </w:rPr>
        <w:t>$</w:t>
      </w:r>
      <w:proofErr w:type="spellStart"/>
      <w:r w:rsidRPr="001F3E85">
        <w:rPr>
          <w:b/>
        </w:rPr>
        <w:t>num</w:t>
      </w:r>
      <w:proofErr w:type="spellEnd"/>
      <w:r w:rsidRPr="001F3E85">
        <w:rPr>
          <w:b/>
        </w:rPr>
        <w:t>)</w:t>
      </w:r>
      <w:r>
        <w:t xml:space="preserve"> – This method renders the </w:t>
      </w:r>
      <w:proofErr w:type="spellStart"/>
      <w:r w:rsidRPr="001F3E85">
        <w:rPr>
          <w:b/>
        </w:rPr>
        <w:t>edit.ctp</w:t>
      </w:r>
      <w:proofErr w:type="spellEnd"/>
      <w:r>
        <w:t xml:space="preserve"> view. It takes the case number passed to it and retrieves all information related to that case.</w:t>
      </w:r>
      <w:r w:rsidR="009F34C3">
        <w:t xml:space="preserve"> When a POST request is received from the </w:t>
      </w:r>
      <w:proofErr w:type="spellStart"/>
      <w:r w:rsidR="009F34C3">
        <w:rPr>
          <w:b/>
        </w:rPr>
        <w:t>edit.ctp</w:t>
      </w:r>
      <w:proofErr w:type="spellEnd"/>
      <w:r w:rsidR="009F34C3">
        <w:t xml:space="preserve"> view, data relevant to the case only (not defendant-specific information) is extracted and validated. This data is then validated and saved</w:t>
      </w:r>
      <w:r w:rsidR="00BE2F9B">
        <w:t xml:space="preserve"> to the </w:t>
      </w:r>
      <w:proofErr w:type="spellStart"/>
      <w:r w:rsidR="00BE2F9B">
        <w:rPr>
          <w:b/>
        </w:rPr>
        <w:t>DataInProgress</w:t>
      </w:r>
      <w:proofErr w:type="spellEnd"/>
      <w:r w:rsidR="00BE2F9B">
        <w:t xml:space="preserve"> table</w:t>
      </w:r>
      <w:r w:rsidR="009F34C3">
        <w:t xml:space="preserve"> on successful validation.</w:t>
      </w:r>
    </w:p>
    <w:p w14:paraId="50F18EFC" w14:textId="776A572B" w:rsidR="00B272C8" w:rsidRDefault="009F34C3" w:rsidP="00B272C8">
      <w:proofErr w:type="spellStart"/>
      <w:proofErr w:type="gramStart"/>
      <w:r w:rsidRPr="009F34C3">
        <w:rPr>
          <w:b/>
        </w:rPr>
        <w:t>editDefendant</w:t>
      </w:r>
      <w:proofErr w:type="spellEnd"/>
      <w:r w:rsidRPr="009F34C3">
        <w:rPr>
          <w:b/>
        </w:rPr>
        <w:t>(</w:t>
      </w:r>
      <w:proofErr w:type="gramEnd"/>
      <w:r w:rsidRPr="009F34C3">
        <w:rPr>
          <w:b/>
        </w:rPr>
        <w:t>$</w:t>
      </w:r>
      <w:proofErr w:type="spellStart"/>
      <w:r w:rsidRPr="009F34C3">
        <w:rPr>
          <w:b/>
        </w:rPr>
        <w:t>defArray</w:t>
      </w:r>
      <w:proofErr w:type="spellEnd"/>
      <w:r w:rsidRPr="009F34C3">
        <w:rPr>
          <w:b/>
        </w:rPr>
        <w:t>)</w:t>
      </w:r>
      <w:r>
        <w:rPr>
          <w:b/>
        </w:rPr>
        <w:t xml:space="preserve"> </w:t>
      </w:r>
      <w:r>
        <w:t xml:space="preserve">– This method renders the </w:t>
      </w:r>
      <w:proofErr w:type="spellStart"/>
      <w:r w:rsidRPr="009F34C3">
        <w:rPr>
          <w:b/>
        </w:rPr>
        <w:t>edit_defendant.ctp</w:t>
      </w:r>
      <w:proofErr w:type="spellEnd"/>
      <w:r>
        <w:t xml:space="preserve"> view. It takes the defendant name and case number passed to it, and renders a view with defendant-specific information based on the defendant name and case number.</w:t>
      </w:r>
      <w:r w:rsidR="00C663CF">
        <w:t xml:space="preserve"> When a POST request is received from the </w:t>
      </w:r>
      <w:proofErr w:type="spellStart"/>
      <w:r w:rsidR="00C663CF">
        <w:rPr>
          <w:b/>
        </w:rPr>
        <w:t>edit.ctp</w:t>
      </w:r>
      <w:proofErr w:type="spellEnd"/>
      <w:r w:rsidR="00C663CF">
        <w:t xml:space="preserve"> view, the defendant’s updated information is then saved to the</w:t>
      </w:r>
      <w:r w:rsidR="00BE2F9B">
        <w:t xml:space="preserve"> </w:t>
      </w:r>
      <w:proofErr w:type="spellStart"/>
      <w:r w:rsidR="00BE2F9B">
        <w:rPr>
          <w:b/>
        </w:rPr>
        <w:t>DataInProgress</w:t>
      </w:r>
      <w:proofErr w:type="spellEnd"/>
      <w:r w:rsidR="00BE2F9B">
        <w:rPr>
          <w:b/>
        </w:rPr>
        <w:t xml:space="preserve"> </w:t>
      </w:r>
      <w:r w:rsidR="00BE2F9B">
        <w:t>table</w:t>
      </w:r>
      <w:r w:rsidR="00C663CF">
        <w:t xml:space="preserve"> on successful validation.</w:t>
      </w:r>
    </w:p>
    <w:p w14:paraId="5425668C" w14:textId="07308A88" w:rsidR="00C663CF" w:rsidRPr="00A828FE" w:rsidRDefault="00C663CF" w:rsidP="00B272C8">
      <w:proofErr w:type="spellStart"/>
      <w:proofErr w:type="gramStart"/>
      <w:r>
        <w:rPr>
          <w:b/>
        </w:rPr>
        <w:t>addCase</w:t>
      </w:r>
      <w:proofErr w:type="spellEnd"/>
      <w:r>
        <w:rPr>
          <w:b/>
        </w:rPr>
        <w:t>(</w:t>
      </w:r>
      <w:proofErr w:type="gramEnd"/>
      <w:r>
        <w:rPr>
          <w:b/>
        </w:rPr>
        <w:t>)</w:t>
      </w:r>
      <w:r>
        <w:t xml:space="preserve"> – This method renders the </w:t>
      </w:r>
      <w:proofErr w:type="spellStart"/>
      <w:r>
        <w:rPr>
          <w:b/>
        </w:rPr>
        <w:t>add_</w:t>
      </w:r>
      <w:r w:rsidRPr="00C663CF">
        <w:rPr>
          <w:b/>
        </w:rPr>
        <w:t>case</w:t>
      </w:r>
      <w:r>
        <w:rPr>
          <w:b/>
        </w:rPr>
        <w:t>.ctp</w:t>
      </w:r>
      <w:proofErr w:type="spellEnd"/>
      <w:r>
        <w:rPr>
          <w:b/>
        </w:rPr>
        <w:t xml:space="preserve"> </w:t>
      </w:r>
      <w:r w:rsidRPr="00C663CF">
        <w:t>view</w:t>
      </w:r>
      <w:r>
        <w:t xml:space="preserve">. It </w:t>
      </w:r>
      <w:r w:rsidRPr="00C663CF">
        <w:t>allows</w:t>
      </w:r>
      <w:r>
        <w:t xml:space="preserve"> the creation of a new case to be inserted into the database.</w:t>
      </w:r>
      <w:r w:rsidR="00A828FE">
        <w:t xml:space="preserve"> When a POST request is received, the new case is added to the </w:t>
      </w:r>
      <w:proofErr w:type="spellStart"/>
      <w:r w:rsidR="00A828FE">
        <w:rPr>
          <w:b/>
        </w:rPr>
        <w:t>DataInProgress</w:t>
      </w:r>
      <w:proofErr w:type="spellEnd"/>
      <w:r w:rsidR="00A828FE">
        <w:t xml:space="preserve"> table and redirects the user to the </w:t>
      </w:r>
      <w:proofErr w:type="spellStart"/>
      <w:r w:rsidR="00A828FE">
        <w:rPr>
          <w:b/>
        </w:rPr>
        <w:t>edit.ctp</w:t>
      </w:r>
      <w:proofErr w:type="spellEnd"/>
      <w:r w:rsidR="00A828FE">
        <w:t xml:space="preserve"> view with the new case’s information. </w:t>
      </w:r>
    </w:p>
    <w:p w14:paraId="53601A50" w14:textId="29BBF740" w:rsidR="00C663CF" w:rsidRDefault="00BA0D48" w:rsidP="00B272C8">
      <w:proofErr w:type="spellStart"/>
      <w:proofErr w:type="gramStart"/>
      <w:r>
        <w:rPr>
          <w:b/>
        </w:rPr>
        <w:t>addDefendant</w:t>
      </w:r>
      <w:proofErr w:type="spellEnd"/>
      <w:r>
        <w:rPr>
          <w:b/>
        </w:rPr>
        <w:t>(</w:t>
      </w:r>
      <w:proofErr w:type="gramEnd"/>
      <w:r>
        <w:rPr>
          <w:b/>
        </w:rPr>
        <w:t>$</w:t>
      </w:r>
      <w:proofErr w:type="spellStart"/>
      <w:r>
        <w:rPr>
          <w:b/>
        </w:rPr>
        <w:t>caseNumber</w:t>
      </w:r>
      <w:proofErr w:type="spellEnd"/>
      <w:r>
        <w:rPr>
          <w:b/>
        </w:rPr>
        <w:t>)</w:t>
      </w:r>
      <w:r>
        <w:t xml:space="preserve"> – This method adds a defendant to a case based on the case number passed to the method. The method pulls case-specific information from other rows in the case and adds it to the submitted defendant-specific information when a POST request is received.</w:t>
      </w:r>
    </w:p>
    <w:p w14:paraId="2B0911CA" w14:textId="16870AC9" w:rsidR="00BA0D48" w:rsidRDefault="00BA0D48" w:rsidP="00B272C8">
      <w:proofErr w:type="spellStart"/>
      <w:proofErr w:type="gramStart"/>
      <w:r w:rsidRPr="00BA0D48">
        <w:rPr>
          <w:b/>
        </w:rPr>
        <w:t>migrateFromDataToDataInProgress</w:t>
      </w:r>
      <w:proofErr w:type="spellEnd"/>
      <w:r w:rsidRPr="00BA0D48">
        <w:rPr>
          <w:b/>
        </w:rPr>
        <w:t>(</w:t>
      </w:r>
      <w:proofErr w:type="gramEnd"/>
      <w:r w:rsidRPr="00BA0D48">
        <w:rPr>
          <w:b/>
        </w:rPr>
        <w:t>$</w:t>
      </w:r>
      <w:proofErr w:type="spellStart"/>
      <w:r w:rsidRPr="00BA0D48">
        <w:rPr>
          <w:b/>
        </w:rPr>
        <w:t>num</w:t>
      </w:r>
      <w:proofErr w:type="spellEnd"/>
      <w:r w:rsidRPr="00BA0D48">
        <w:rPr>
          <w:b/>
        </w:rPr>
        <w:t>)</w:t>
      </w:r>
      <w:r>
        <w:t xml:space="preserve"> – This method behaves exactly as the name suggests: it moves an entire case from the </w:t>
      </w:r>
      <w:r>
        <w:rPr>
          <w:b/>
        </w:rPr>
        <w:t>Data</w:t>
      </w:r>
      <w:r>
        <w:t xml:space="preserve"> table to the </w:t>
      </w:r>
      <w:proofErr w:type="spellStart"/>
      <w:r>
        <w:rPr>
          <w:b/>
        </w:rPr>
        <w:t>DataInProgress</w:t>
      </w:r>
      <w:proofErr w:type="spellEnd"/>
      <w:r>
        <w:t xml:space="preserve"> table. This method is only called when a case in the </w:t>
      </w:r>
      <w:r>
        <w:rPr>
          <w:b/>
        </w:rPr>
        <w:t>Data</w:t>
      </w:r>
      <w:r>
        <w:t xml:space="preserve"> table needs to be edited.</w:t>
      </w:r>
      <w:r w:rsidR="0044185C">
        <w:t xml:space="preserve"> This method does not have a view associated with it.</w:t>
      </w:r>
    </w:p>
    <w:p w14:paraId="1A4B295C" w14:textId="4CDBE86D" w:rsidR="00072275" w:rsidRDefault="00072275" w:rsidP="00B272C8">
      <w:proofErr w:type="spellStart"/>
      <w:proofErr w:type="gramStart"/>
      <w:r w:rsidRPr="00072275">
        <w:rPr>
          <w:b/>
        </w:rPr>
        <w:t>getCase</w:t>
      </w:r>
      <w:proofErr w:type="spellEnd"/>
      <w:r w:rsidRPr="00072275">
        <w:rPr>
          <w:b/>
        </w:rPr>
        <w:t>(</w:t>
      </w:r>
      <w:proofErr w:type="gramEnd"/>
      <w:r w:rsidRPr="00072275">
        <w:rPr>
          <w:b/>
        </w:rPr>
        <w:t>$</w:t>
      </w:r>
      <w:proofErr w:type="spellStart"/>
      <w:r w:rsidRPr="00072275">
        <w:rPr>
          <w:b/>
        </w:rPr>
        <w:t>caseNumber</w:t>
      </w:r>
      <w:proofErr w:type="spellEnd"/>
      <w:r w:rsidRPr="00072275">
        <w:rPr>
          <w:b/>
        </w:rPr>
        <w:t>)</w:t>
      </w:r>
      <w:r>
        <w:t xml:space="preserve"> – This method retrieves the case information for a case based on the case number passed to the method.</w:t>
      </w:r>
      <w:r w:rsidR="0044185C">
        <w:t xml:space="preserve"> Used in other functions. This method does not have a view associated with it.</w:t>
      </w:r>
    </w:p>
    <w:p w14:paraId="4159A4D1" w14:textId="695632B1" w:rsidR="000F5543" w:rsidRDefault="000F5543" w:rsidP="00B272C8">
      <w:proofErr w:type="spellStart"/>
      <w:proofErr w:type="gramStart"/>
      <w:r w:rsidRPr="00A10EF4">
        <w:rPr>
          <w:b/>
        </w:rPr>
        <w:t>getRowId</w:t>
      </w:r>
      <w:proofErr w:type="spellEnd"/>
      <w:r w:rsidRPr="00A10EF4">
        <w:rPr>
          <w:b/>
        </w:rPr>
        <w:t>(</w:t>
      </w:r>
      <w:proofErr w:type="gramEnd"/>
      <w:r w:rsidRPr="00A10EF4">
        <w:rPr>
          <w:b/>
        </w:rPr>
        <w:t>)</w:t>
      </w:r>
      <w:r>
        <w:t xml:space="preserve"> – This method retrieves the current max ID primary key in both the </w:t>
      </w:r>
      <w:r>
        <w:rPr>
          <w:b/>
        </w:rPr>
        <w:t>Data</w:t>
      </w:r>
      <w:r>
        <w:t xml:space="preserve"> table and the </w:t>
      </w:r>
      <w:proofErr w:type="spellStart"/>
      <w:r>
        <w:rPr>
          <w:b/>
        </w:rPr>
        <w:t>DataInProgress</w:t>
      </w:r>
      <w:proofErr w:type="spellEnd"/>
      <w:r>
        <w:rPr>
          <w:b/>
        </w:rPr>
        <w:t xml:space="preserve"> table</w:t>
      </w:r>
      <w:r>
        <w:t>. This is necessary for smooth migration between the tables.</w:t>
      </w:r>
    </w:p>
    <w:p w14:paraId="0F64B9FB" w14:textId="7529CCCC" w:rsidR="0078634F" w:rsidRDefault="0078634F" w:rsidP="00B272C8">
      <w:proofErr w:type="spellStart"/>
      <w:proofErr w:type="gramStart"/>
      <w:r w:rsidRPr="0078634F">
        <w:rPr>
          <w:b/>
        </w:rPr>
        <w:lastRenderedPageBreak/>
        <w:t>deleteEmptyCases</w:t>
      </w:r>
      <w:proofErr w:type="spellEnd"/>
      <w:r w:rsidRPr="0078634F">
        <w:rPr>
          <w:b/>
        </w:rPr>
        <w:t>(</w:t>
      </w:r>
      <w:proofErr w:type="gramEnd"/>
      <w:r w:rsidRPr="0078634F">
        <w:rPr>
          <w:b/>
        </w:rPr>
        <w:t>$</w:t>
      </w:r>
      <w:proofErr w:type="spellStart"/>
      <w:r w:rsidRPr="0078634F">
        <w:rPr>
          <w:b/>
        </w:rPr>
        <w:t>caseNum</w:t>
      </w:r>
      <w:proofErr w:type="spellEnd"/>
      <w:r w:rsidRPr="0078634F">
        <w:rPr>
          <w:b/>
        </w:rPr>
        <w:t>)</w:t>
      </w:r>
      <w:r>
        <w:t xml:space="preserve"> – This method deletes rows in the database where the </w:t>
      </w:r>
      <w:proofErr w:type="spellStart"/>
      <w:r>
        <w:t>DefFirst</w:t>
      </w:r>
      <w:proofErr w:type="spellEnd"/>
      <w:r>
        <w:t xml:space="preserve"> </w:t>
      </w:r>
      <w:r w:rsidRPr="00252CAD">
        <w:t xml:space="preserve">and </w:t>
      </w:r>
      <w:proofErr w:type="spellStart"/>
      <w:r w:rsidRPr="00252CAD">
        <w:t>DefLast</w:t>
      </w:r>
      <w:proofErr w:type="spellEnd"/>
      <w:r w:rsidRPr="00252CAD">
        <w:t xml:space="preserve"> columns are null, and the </w:t>
      </w:r>
      <w:proofErr w:type="spellStart"/>
      <w:r w:rsidRPr="00252CAD">
        <w:t>CaseNum</w:t>
      </w:r>
      <w:proofErr w:type="spellEnd"/>
      <w:r w:rsidRPr="00252CAD">
        <w:t xml:space="preserve"> column matches the $</w:t>
      </w:r>
      <w:proofErr w:type="spellStart"/>
      <w:r w:rsidRPr="00252CAD">
        <w:t>caseNum</w:t>
      </w:r>
      <w:proofErr w:type="spellEnd"/>
      <w:r w:rsidRPr="00252CAD">
        <w:t xml:space="preserve"> value passed to the method. This is necessary due to the way adding and editing a defendant within a case behaves.</w:t>
      </w:r>
    </w:p>
    <w:p w14:paraId="5FA2AFCF" w14:textId="072001B6" w:rsidR="00EC5632" w:rsidRDefault="00EC5632" w:rsidP="00B272C8">
      <w:proofErr w:type="spellStart"/>
      <w:r w:rsidRPr="00EC5632">
        <w:rPr>
          <w:b/>
        </w:rPr>
        <w:t>delete_</w:t>
      </w:r>
      <w:proofErr w:type="gramStart"/>
      <w:r w:rsidRPr="00EC5632">
        <w:rPr>
          <w:b/>
        </w:rPr>
        <w:t>case</w:t>
      </w:r>
      <w:proofErr w:type="spellEnd"/>
      <w:r w:rsidRPr="00EC5632">
        <w:rPr>
          <w:b/>
        </w:rPr>
        <w:t>(</w:t>
      </w:r>
      <w:proofErr w:type="gramEnd"/>
      <w:r w:rsidRPr="00EC5632">
        <w:rPr>
          <w:b/>
        </w:rPr>
        <w:t>$</w:t>
      </w:r>
      <w:proofErr w:type="spellStart"/>
      <w:r w:rsidRPr="00EC5632">
        <w:rPr>
          <w:b/>
        </w:rPr>
        <w:t>num</w:t>
      </w:r>
      <w:proofErr w:type="spellEnd"/>
      <w:r w:rsidRPr="00EC5632">
        <w:rPr>
          <w:b/>
        </w:rPr>
        <w:t>)</w:t>
      </w:r>
      <w:r>
        <w:t xml:space="preserve"> – This method deletes all rows in the </w:t>
      </w:r>
      <w:r>
        <w:rPr>
          <w:b/>
        </w:rPr>
        <w:t>Data</w:t>
      </w:r>
      <w:r>
        <w:t xml:space="preserve"> table associated with the case number passed to the method.</w:t>
      </w:r>
    </w:p>
    <w:p w14:paraId="6A31C410" w14:textId="60CB8D8D" w:rsidR="00EC5632" w:rsidRDefault="00EC5632" w:rsidP="00B272C8">
      <w:proofErr w:type="spellStart"/>
      <w:r w:rsidRPr="00EC5632">
        <w:rPr>
          <w:b/>
        </w:rPr>
        <w:t>delete_incomplete_</w:t>
      </w:r>
      <w:proofErr w:type="gramStart"/>
      <w:r w:rsidRPr="00EC5632">
        <w:rPr>
          <w:b/>
        </w:rPr>
        <w:t>case</w:t>
      </w:r>
      <w:proofErr w:type="spellEnd"/>
      <w:r w:rsidRPr="00EC5632">
        <w:rPr>
          <w:b/>
        </w:rPr>
        <w:t>(</w:t>
      </w:r>
      <w:proofErr w:type="gramEnd"/>
      <w:r w:rsidRPr="00EC5632">
        <w:rPr>
          <w:b/>
        </w:rPr>
        <w:t>$</w:t>
      </w:r>
      <w:proofErr w:type="spellStart"/>
      <w:r w:rsidRPr="00EC5632">
        <w:rPr>
          <w:b/>
        </w:rPr>
        <w:t>num</w:t>
      </w:r>
      <w:proofErr w:type="spellEnd"/>
      <w:r>
        <w:t xml:space="preserve">) – This method deletes all rows in the </w:t>
      </w:r>
      <w:proofErr w:type="spellStart"/>
      <w:r>
        <w:rPr>
          <w:b/>
        </w:rPr>
        <w:t>DataInProgress</w:t>
      </w:r>
      <w:proofErr w:type="spellEnd"/>
      <w:r>
        <w:t xml:space="preserve"> table associated with the case number passed to the method.</w:t>
      </w:r>
    </w:p>
    <w:p w14:paraId="6A372677" w14:textId="05762465" w:rsidR="00EC5632" w:rsidRPr="00EC5632" w:rsidRDefault="00EC5632" w:rsidP="00B272C8">
      <w:proofErr w:type="spellStart"/>
      <w:r w:rsidRPr="00EC5632">
        <w:rPr>
          <w:b/>
        </w:rPr>
        <w:t>delete_</w:t>
      </w:r>
      <w:proofErr w:type="gramStart"/>
      <w:r w:rsidRPr="00EC5632">
        <w:rPr>
          <w:b/>
        </w:rPr>
        <w:t>def</w:t>
      </w:r>
      <w:proofErr w:type="spellEnd"/>
      <w:r w:rsidRPr="00EC5632">
        <w:rPr>
          <w:b/>
        </w:rPr>
        <w:t>(</w:t>
      </w:r>
      <w:proofErr w:type="gramEnd"/>
      <w:r w:rsidRPr="00EC5632">
        <w:rPr>
          <w:b/>
        </w:rPr>
        <w:t>$</w:t>
      </w:r>
      <w:proofErr w:type="spellStart"/>
      <w:r w:rsidRPr="00EC5632">
        <w:rPr>
          <w:b/>
        </w:rPr>
        <w:t>defArray</w:t>
      </w:r>
      <w:proofErr w:type="spellEnd"/>
      <w:r w:rsidRPr="00EC5632">
        <w:rPr>
          <w:b/>
        </w:rPr>
        <w:t>)</w:t>
      </w:r>
      <w:r>
        <w:t xml:space="preserve"> – This method deletes a defendant from a specific case based  on the </w:t>
      </w:r>
      <w:proofErr w:type="spellStart"/>
      <w:r>
        <w:t>DefLast</w:t>
      </w:r>
      <w:proofErr w:type="spellEnd"/>
      <w:r>
        <w:t xml:space="preserve">, </w:t>
      </w:r>
      <w:proofErr w:type="spellStart"/>
      <w:r>
        <w:t>DefFirst</w:t>
      </w:r>
      <w:proofErr w:type="spellEnd"/>
      <w:r>
        <w:t xml:space="preserve">, and </w:t>
      </w:r>
      <w:proofErr w:type="spellStart"/>
      <w:r>
        <w:t>CaseNum</w:t>
      </w:r>
      <w:proofErr w:type="spellEnd"/>
      <w:r>
        <w:t xml:space="preserve"> values passed in the array.</w:t>
      </w:r>
    </w:p>
    <w:p w14:paraId="25FA907F" w14:textId="77777777" w:rsidR="00A62A93" w:rsidRDefault="00A62A93" w:rsidP="00A62A93">
      <w:pPr>
        <w:pStyle w:val="Heading2"/>
      </w:pPr>
      <w:bookmarkStart w:id="106" w:name="_Toc418761780"/>
      <w:r>
        <w:t xml:space="preserve">7.8 </w:t>
      </w:r>
      <w:proofErr w:type="spellStart"/>
      <w:r>
        <w:t>CaseReviewsController</w:t>
      </w:r>
      <w:bookmarkEnd w:id="106"/>
      <w:proofErr w:type="spellEnd"/>
    </w:p>
    <w:p w14:paraId="188620BF" w14:textId="77777777" w:rsidR="00A62A93" w:rsidRDefault="00A62A93" w:rsidP="00A62A93">
      <w:pPr>
        <w:pStyle w:val="Heading3"/>
      </w:pPr>
      <w:bookmarkStart w:id="107" w:name="_Toc418761781"/>
      <w:r>
        <w:t>7.8.1 Interactions</w:t>
      </w:r>
      <w:bookmarkEnd w:id="107"/>
    </w:p>
    <w:p w14:paraId="6CA2F33C" w14:textId="77777777" w:rsidR="00A62A93" w:rsidRPr="00384948" w:rsidRDefault="00A62A93" w:rsidP="00A62A93">
      <w:r>
        <w:t xml:space="preserve">This controller has no interactions with other controllers. However, data submitted from </w:t>
      </w:r>
      <w:proofErr w:type="spellStart"/>
      <w:r>
        <w:rPr>
          <w:b/>
        </w:rPr>
        <w:t>CaseEditsController</w:t>
      </w:r>
      <w:proofErr w:type="spellEnd"/>
      <w:r>
        <w:rPr>
          <w:b/>
        </w:rPr>
        <w:t xml:space="preserve"> </w:t>
      </w:r>
      <w:r>
        <w:t xml:space="preserve">is utilized in this controller and data published from this controller is used in </w:t>
      </w:r>
      <w:proofErr w:type="spellStart"/>
      <w:r>
        <w:rPr>
          <w:b/>
        </w:rPr>
        <w:t>SearchController</w:t>
      </w:r>
      <w:proofErr w:type="spellEnd"/>
      <w:r>
        <w:t>.</w:t>
      </w:r>
    </w:p>
    <w:p w14:paraId="425A3950" w14:textId="77777777" w:rsidR="00A62A93" w:rsidRDefault="00A62A93" w:rsidP="00A62A93">
      <w:pPr>
        <w:pStyle w:val="Heading3"/>
      </w:pPr>
      <w:bookmarkStart w:id="108" w:name="_Toc418761782"/>
      <w:r>
        <w:t>7.8.2 Views Associated</w:t>
      </w:r>
      <w:bookmarkEnd w:id="108"/>
    </w:p>
    <w:p w14:paraId="1A5576ED" w14:textId="77777777" w:rsidR="00A62A93" w:rsidRPr="00F81E5B" w:rsidRDefault="00A62A93" w:rsidP="00A62A93">
      <w:proofErr w:type="spellStart"/>
      <w:r>
        <w:rPr>
          <w:b/>
        </w:rPr>
        <w:t>Review.ctp</w:t>
      </w:r>
      <w:proofErr w:type="spellEnd"/>
      <w:r>
        <w:t xml:space="preserve"> – this view contains a dynamic </w:t>
      </w:r>
      <w:proofErr w:type="spellStart"/>
      <w:r>
        <w:t>DataTable</w:t>
      </w:r>
      <w:proofErr w:type="spellEnd"/>
      <w:r>
        <w:t xml:space="preserve"> with information regarding cases that are in need of administrator review.</w:t>
      </w:r>
    </w:p>
    <w:p w14:paraId="5BC012CD" w14:textId="77777777" w:rsidR="00A62A93" w:rsidRDefault="00A62A93" w:rsidP="00A62A93">
      <w:pPr>
        <w:pStyle w:val="Heading3"/>
      </w:pPr>
      <w:bookmarkStart w:id="109" w:name="_Toc418761783"/>
      <w:r>
        <w:t>7.8.3 Functions</w:t>
      </w:r>
      <w:bookmarkEnd w:id="109"/>
    </w:p>
    <w:p w14:paraId="729E1EDB" w14:textId="77777777" w:rsidR="00A62A93" w:rsidRDefault="00A62A93" w:rsidP="00A62A93">
      <w:proofErr w:type="spellStart"/>
      <w:proofErr w:type="gramStart"/>
      <w:r>
        <w:rPr>
          <w:b/>
        </w:rPr>
        <w:t>isAuthorized</w:t>
      </w:r>
      <w:proofErr w:type="spellEnd"/>
      <w:r>
        <w:rPr>
          <w:b/>
        </w:rPr>
        <w:t>(</w:t>
      </w:r>
      <w:proofErr w:type="gramEnd"/>
      <w:r>
        <w:rPr>
          <w:b/>
        </w:rPr>
        <w:t>$user)</w:t>
      </w:r>
      <w:r>
        <w:t xml:space="preserve"> – checked to make sure that the role of the user accessing these functions is an </w:t>
      </w:r>
      <w:r w:rsidRPr="000E0FFC">
        <w:rPr>
          <w:b/>
        </w:rPr>
        <w:t>administrator</w:t>
      </w:r>
      <w:r>
        <w:t xml:space="preserve"> only.</w:t>
      </w:r>
    </w:p>
    <w:p w14:paraId="3712B657" w14:textId="77777777" w:rsidR="00A62A93" w:rsidRPr="00FE23ED" w:rsidRDefault="00A62A93" w:rsidP="00A62A93">
      <w:proofErr w:type="gramStart"/>
      <w:r>
        <w:rPr>
          <w:b/>
        </w:rPr>
        <w:t>Review(</w:t>
      </w:r>
      <w:proofErr w:type="gramEnd"/>
      <w:r>
        <w:rPr>
          <w:b/>
        </w:rPr>
        <w:t>)</w:t>
      </w:r>
      <w:r>
        <w:t xml:space="preserve"> – the review function generates the variables needed in the view and Session for the other functions and views to behave properly. The variables it sets are </w:t>
      </w:r>
      <w:r>
        <w:rPr>
          <w:b/>
        </w:rPr>
        <w:t>$</w:t>
      </w:r>
      <w:proofErr w:type="spellStart"/>
      <w:r>
        <w:rPr>
          <w:b/>
        </w:rPr>
        <w:t>p_cases</w:t>
      </w:r>
      <w:proofErr w:type="spellEnd"/>
      <w:r>
        <w:rPr>
          <w:b/>
        </w:rPr>
        <w:t xml:space="preserve"> </w:t>
      </w:r>
      <w:r>
        <w:t xml:space="preserve">and </w:t>
      </w:r>
      <w:r>
        <w:rPr>
          <w:b/>
        </w:rPr>
        <w:t>$</w:t>
      </w:r>
      <w:proofErr w:type="spellStart"/>
      <w:r>
        <w:rPr>
          <w:b/>
        </w:rPr>
        <w:t>case_info</w:t>
      </w:r>
      <w:proofErr w:type="spellEnd"/>
      <w:r>
        <w:t xml:space="preserve">. </w:t>
      </w:r>
      <w:r>
        <w:rPr>
          <w:b/>
        </w:rPr>
        <w:t>$</w:t>
      </w:r>
      <w:proofErr w:type="spellStart"/>
      <w:r>
        <w:rPr>
          <w:b/>
        </w:rPr>
        <w:t>p_cases</w:t>
      </w:r>
      <w:proofErr w:type="spellEnd"/>
      <w:r>
        <w:t xml:space="preserve"> contains an array of the information that will be displayed in the </w:t>
      </w:r>
      <w:proofErr w:type="spellStart"/>
      <w:r>
        <w:t>DataTable</w:t>
      </w:r>
      <w:proofErr w:type="spellEnd"/>
      <w:r>
        <w:t xml:space="preserve"> in </w:t>
      </w:r>
      <w:proofErr w:type="spellStart"/>
      <w:r>
        <w:rPr>
          <w:b/>
        </w:rPr>
        <w:t>review.ctp</w:t>
      </w:r>
      <w:proofErr w:type="spellEnd"/>
      <w:r>
        <w:t xml:space="preserve">. </w:t>
      </w:r>
      <w:r>
        <w:rPr>
          <w:b/>
        </w:rPr>
        <w:t>$</w:t>
      </w:r>
      <w:proofErr w:type="spellStart"/>
      <w:r>
        <w:rPr>
          <w:b/>
        </w:rPr>
        <w:t>case_info</w:t>
      </w:r>
      <w:proofErr w:type="spellEnd"/>
      <w:r>
        <w:t xml:space="preserve"> is an array of objects which contains all of the information for each of the cases in the same order as </w:t>
      </w:r>
      <w:r>
        <w:rPr>
          <w:b/>
        </w:rPr>
        <w:t>$</w:t>
      </w:r>
      <w:proofErr w:type="spellStart"/>
      <w:r>
        <w:rPr>
          <w:b/>
        </w:rPr>
        <w:t>p_cases</w:t>
      </w:r>
      <w:proofErr w:type="spellEnd"/>
      <w:r>
        <w:t>. The structure of the object is documented at… idk.</w:t>
      </w:r>
    </w:p>
    <w:p w14:paraId="63E9E7F8" w14:textId="77777777" w:rsidR="00A62A93" w:rsidRPr="00203759" w:rsidRDefault="00A62A93" w:rsidP="00A62A93">
      <w:proofErr w:type="spellStart"/>
      <w:proofErr w:type="gramStart"/>
      <w:r>
        <w:rPr>
          <w:b/>
        </w:rPr>
        <w:t>GenerateTable</w:t>
      </w:r>
      <w:proofErr w:type="spellEnd"/>
      <w:r>
        <w:rPr>
          <w:b/>
        </w:rPr>
        <w:t>(</w:t>
      </w:r>
      <w:proofErr w:type="gramEnd"/>
      <w:r>
        <w:rPr>
          <w:b/>
        </w:rPr>
        <w:t>$index)</w:t>
      </w:r>
      <w:r>
        <w:t xml:space="preserve"> – </w:t>
      </w:r>
      <w:proofErr w:type="spellStart"/>
      <w:r>
        <w:t>generateTable</w:t>
      </w:r>
      <w:proofErr w:type="spellEnd"/>
      <w:r>
        <w:t xml:space="preserve"> is performed whenever an individual case is clicked in the </w:t>
      </w:r>
      <w:proofErr w:type="spellStart"/>
      <w:r>
        <w:t>DataTable</w:t>
      </w:r>
      <w:proofErr w:type="spellEnd"/>
      <w:r>
        <w:t xml:space="preserve"> in the view, </w:t>
      </w:r>
      <w:proofErr w:type="spellStart"/>
      <w:r>
        <w:rPr>
          <w:b/>
        </w:rPr>
        <w:t>review.ctp</w:t>
      </w:r>
      <w:proofErr w:type="spellEnd"/>
      <w:r>
        <w:t xml:space="preserve">. </w:t>
      </w:r>
      <w:r>
        <w:rPr>
          <w:b/>
        </w:rPr>
        <w:t>$index</w:t>
      </w:r>
      <w:r>
        <w:t xml:space="preserve"> is the index within the </w:t>
      </w:r>
      <w:proofErr w:type="spellStart"/>
      <w:r>
        <w:t>DataTable</w:t>
      </w:r>
      <w:proofErr w:type="spellEnd"/>
      <w:r>
        <w:t xml:space="preserve"> of the case that got clicked and is used to access all of the case information found in </w:t>
      </w:r>
      <w:r>
        <w:rPr>
          <w:b/>
        </w:rPr>
        <w:t>$</w:t>
      </w:r>
      <w:proofErr w:type="spellStart"/>
      <w:r>
        <w:rPr>
          <w:b/>
        </w:rPr>
        <w:t>case_</w:t>
      </w:r>
      <w:proofErr w:type="gramStart"/>
      <w:r>
        <w:rPr>
          <w:b/>
        </w:rPr>
        <w:t>info</w:t>
      </w:r>
      <w:proofErr w:type="spellEnd"/>
      <w:r>
        <w:rPr>
          <w:b/>
        </w:rPr>
        <w:t>[</w:t>
      </w:r>
      <w:proofErr w:type="gramEnd"/>
      <w:r>
        <w:rPr>
          <w:b/>
        </w:rPr>
        <w:t>$index]</w:t>
      </w:r>
      <w:r>
        <w:t xml:space="preserve">. This function then prints a section of </w:t>
      </w:r>
      <w:r>
        <w:rPr>
          <w:b/>
        </w:rPr>
        <w:t>HTML code</w:t>
      </w:r>
      <w:r>
        <w:t xml:space="preserve"> which creates the dynamic view of all of the case information at the right-hand side of the view.</w:t>
      </w:r>
    </w:p>
    <w:p w14:paraId="1F74F00F" w14:textId="77777777" w:rsidR="00A62A93" w:rsidRPr="004E3659" w:rsidRDefault="00A62A93" w:rsidP="00A62A93">
      <w:proofErr w:type="spellStart"/>
      <w:proofErr w:type="gramStart"/>
      <w:r>
        <w:rPr>
          <w:b/>
        </w:rPr>
        <w:t>PublishCase</w:t>
      </w:r>
      <w:proofErr w:type="spellEnd"/>
      <w:r>
        <w:rPr>
          <w:b/>
        </w:rPr>
        <w:t>(</w:t>
      </w:r>
      <w:proofErr w:type="gramEnd"/>
      <w:r>
        <w:rPr>
          <w:b/>
        </w:rPr>
        <w:t>$index)</w:t>
      </w:r>
      <w:r>
        <w:t xml:space="preserve"> – this function publishes the case at the given </w:t>
      </w:r>
      <w:r>
        <w:rPr>
          <w:b/>
        </w:rPr>
        <w:t>$index</w:t>
      </w:r>
      <w:r>
        <w:t xml:space="preserve"> to the </w:t>
      </w:r>
      <w:r>
        <w:rPr>
          <w:b/>
        </w:rPr>
        <w:t>Data</w:t>
      </w:r>
      <w:r>
        <w:t xml:space="preserve"> table and removes the instances from the </w:t>
      </w:r>
      <w:proofErr w:type="spellStart"/>
      <w:r>
        <w:rPr>
          <w:b/>
        </w:rPr>
        <w:t>DataInProgress</w:t>
      </w:r>
      <w:proofErr w:type="spellEnd"/>
      <w:r>
        <w:t xml:space="preserve"> table.</w:t>
      </w:r>
    </w:p>
    <w:p w14:paraId="14201A91" w14:textId="427BCDE3" w:rsidR="00EC5632" w:rsidRPr="000F5543" w:rsidRDefault="00A62A93" w:rsidP="00B272C8">
      <w:proofErr w:type="spellStart"/>
      <w:r>
        <w:rPr>
          <w:b/>
        </w:rPr>
        <w:lastRenderedPageBreak/>
        <w:t>Delete_</w:t>
      </w:r>
      <w:proofErr w:type="gramStart"/>
      <w:r>
        <w:rPr>
          <w:b/>
        </w:rPr>
        <w:t>case</w:t>
      </w:r>
      <w:proofErr w:type="spellEnd"/>
      <w:r>
        <w:rPr>
          <w:b/>
        </w:rPr>
        <w:t>(</w:t>
      </w:r>
      <w:proofErr w:type="gramEnd"/>
      <w:r>
        <w:rPr>
          <w:b/>
        </w:rPr>
        <w:t>$</w:t>
      </w:r>
      <w:proofErr w:type="spellStart"/>
      <w:r>
        <w:rPr>
          <w:b/>
        </w:rPr>
        <w:t>CaseNum</w:t>
      </w:r>
      <w:proofErr w:type="spellEnd"/>
      <w:r>
        <w:rPr>
          <w:b/>
        </w:rPr>
        <w:t>)</w:t>
      </w:r>
      <w:r>
        <w:t xml:space="preserve"> – this deletes all instances of cases with the given </w:t>
      </w:r>
      <w:r>
        <w:rPr>
          <w:b/>
        </w:rPr>
        <w:t>$</w:t>
      </w:r>
      <w:proofErr w:type="spellStart"/>
      <w:r>
        <w:rPr>
          <w:b/>
        </w:rPr>
        <w:t>CaseNum</w:t>
      </w:r>
      <w:proofErr w:type="spellEnd"/>
      <w:r>
        <w:t>.</w:t>
      </w:r>
    </w:p>
    <w:p w14:paraId="788395BB" w14:textId="1E7DBED5" w:rsidR="005A39A3" w:rsidRDefault="005A39A3" w:rsidP="005A39A3">
      <w:pPr>
        <w:pStyle w:val="Heading2"/>
      </w:pPr>
      <w:bookmarkStart w:id="110" w:name="_Toc418761784"/>
      <w:r>
        <w:t xml:space="preserve">7.9 </w:t>
      </w:r>
      <w:proofErr w:type="spellStart"/>
      <w:r>
        <w:t>UsersController</w:t>
      </w:r>
      <w:bookmarkEnd w:id="110"/>
      <w:proofErr w:type="spellEnd"/>
    </w:p>
    <w:p w14:paraId="737FE802" w14:textId="672818A4" w:rsidR="00463901" w:rsidRPr="00463901" w:rsidRDefault="00463901" w:rsidP="00463901">
      <w:r>
        <w:t xml:space="preserve">The </w:t>
      </w:r>
      <w:proofErr w:type="spellStart"/>
      <w:r>
        <w:rPr>
          <w:b/>
        </w:rPr>
        <w:t>UsersController</w:t>
      </w:r>
      <w:proofErr w:type="spellEnd"/>
      <w:r>
        <w:t xml:space="preserve"> handles all requests related to the user login and management system.</w:t>
      </w:r>
    </w:p>
    <w:p w14:paraId="7D5072B1" w14:textId="5C856AFE" w:rsidR="005A39A3" w:rsidRDefault="005A39A3" w:rsidP="005A39A3">
      <w:pPr>
        <w:pStyle w:val="Heading3"/>
      </w:pPr>
      <w:bookmarkStart w:id="111" w:name="_Toc418761785"/>
      <w:r>
        <w:t>7.9.1 Interactions</w:t>
      </w:r>
      <w:bookmarkEnd w:id="111"/>
    </w:p>
    <w:p w14:paraId="08464231" w14:textId="0A6619E3" w:rsidR="00463901" w:rsidRPr="00463901" w:rsidRDefault="00463901" w:rsidP="00463901">
      <w:r>
        <w:t>No interactions with other controllers.</w:t>
      </w:r>
    </w:p>
    <w:p w14:paraId="124CF082" w14:textId="53A00EE1" w:rsidR="005A39A3" w:rsidRDefault="005A39A3" w:rsidP="005A39A3">
      <w:pPr>
        <w:pStyle w:val="Heading3"/>
      </w:pPr>
      <w:bookmarkStart w:id="112" w:name="_Toc418761786"/>
      <w:r>
        <w:t>7.9.2 Views Associated</w:t>
      </w:r>
      <w:bookmarkEnd w:id="112"/>
    </w:p>
    <w:p w14:paraId="7E0C96D4" w14:textId="4CD785D9" w:rsidR="00A63B99" w:rsidRDefault="00A63B99" w:rsidP="00A63B99">
      <w:pPr>
        <w:contextualSpacing/>
      </w:pPr>
      <w:proofErr w:type="spellStart"/>
      <w:r>
        <w:t>Create.ctp</w:t>
      </w:r>
      <w:proofErr w:type="spellEnd"/>
    </w:p>
    <w:p w14:paraId="0336B598" w14:textId="64E140F0" w:rsidR="00A63B99" w:rsidRPr="00A63B99" w:rsidRDefault="00A63B99" w:rsidP="00A63B99">
      <w:pPr>
        <w:contextualSpacing/>
      </w:pPr>
      <w:proofErr w:type="spellStart"/>
      <w:r>
        <w:t>Login.ctp</w:t>
      </w:r>
      <w:proofErr w:type="spellEnd"/>
    </w:p>
    <w:p w14:paraId="37FCEE58" w14:textId="5E1CBC7A" w:rsidR="005A39A3" w:rsidRDefault="005A39A3" w:rsidP="005A39A3">
      <w:pPr>
        <w:pStyle w:val="Heading3"/>
      </w:pPr>
      <w:bookmarkStart w:id="113" w:name="_Toc418761787"/>
      <w:r>
        <w:t>7.9.3 Functions</w:t>
      </w:r>
      <w:bookmarkEnd w:id="113"/>
    </w:p>
    <w:p w14:paraId="3316CA07" w14:textId="0EF59B26" w:rsidR="00244845" w:rsidRDefault="00244845" w:rsidP="00244845">
      <w:proofErr w:type="spellStart"/>
      <w:proofErr w:type="gramStart"/>
      <w:r w:rsidRPr="00244845">
        <w:rPr>
          <w:b/>
        </w:rPr>
        <w:t>isAuthorized</w:t>
      </w:r>
      <w:proofErr w:type="spellEnd"/>
      <w:r w:rsidRPr="00244845">
        <w:rPr>
          <w:b/>
        </w:rPr>
        <w:t>(</w:t>
      </w:r>
      <w:proofErr w:type="gramEnd"/>
      <w:r w:rsidRPr="00244845">
        <w:rPr>
          <w:b/>
        </w:rPr>
        <w:t>$user)</w:t>
      </w:r>
      <w:r>
        <w:t xml:space="preserve"> – This method allows access to the login and logout methods, but restricts all others to administrator level.</w:t>
      </w:r>
    </w:p>
    <w:p w14:paraId="7F4DBAB9" w14:textId="6A8B88BD" w:rsidR="00244845" w:rsidRDefault="00244845" w:rsidP="00244845">
      <w:proofErr w:type="gramStart"/>
      <w:r w:rsidRPr="00244845">
        <w:rPr>
          <w:b/>
        </w:rPr>
        <w:t>login(</w:t>
      </w:r>
      <w:proofErr w:type="gramEnd"/>
      <w:r w:rsidRPr="00244845">
        <w:rPr>
          <w:b/>
        </w:rPr>
        <w:t>)</w:t>
      </w:r>
      <w:r>
        <w:t xml:space="preserve"> – This method attempts to log a user in with the username and password that it receives via POST and </w:t>
      </w:r>
      <w:proofErr w:type="spellStart"/>
      <w:r>
        <w:t>CakePHP</w:t>
      </w:r>
      <w:proofErr w:type="spellEnd"/>
      <w:r>
        <w:t xml:space="preserve"> </w:t>
      </w:r>
      <w:proofErr w:type="spellStart"/>
      <w:r>
        <w:t>automagic</w:t>
      </w:r>
      <w:proofErr w:type="spellEnd"/>
      <w:r>
        <w:t>.</w:t>
      </w:r>
    </w:p>
    <w:p w14:paraId="0609AF54" w14:textId="4CF5D5DA" w:rsidR="00244845" w:rsidRDefault="00244845" w:rsidP="00244845">
      <w:proofErr w:type="gramStart"/>
      <w:r w:rsidRPr="00F01994">
        <w:rPr>
          <w:b/>
        </w:rPr>
        <w:t>logout(</w:t>
      </w:r>
      <w:proofErr w:type="gramEnd"/>
      <w:r w:rsidRPr="00F01994">
        <w:rPr>
          <w:b/>
        </w:rPr>
        <w:t>)</w:t>
      </w:r>
      <w:r>
        <w:t xml:space="preserve"> – This method logs the current user out.</w:t>
      </w:r>
    </w:p>
    <w:p w14:paraId="77D54CF2" w14:textId="01AED3F6" w:rsidR="00244845" w:rsidRDefault="00244845" w:rsidP="00244845">
      <w:proofErr w:type="gramStart"/>
      <w:r w:rsidRPr="00F01994">
        <w:rPr>
          <w:b/>
        </w:rPr>
        <w:t>create(</w:t>
      </w:r>
      <w:proofErr w:type="gramEnd"/>
      <w:r>
        <w:t>) – This method creates a user using data submitted via POST.</w:t>
      </w:r>
    </w:p>
    <w:p w14:paraId="2B062FD4" w14:textId="12610A91" w:rsidR="00244845" w:rsidRPr="00244845" w:rsidRDefault="00244845" w:rsidP="00244845">
      <w:proofErr w:type="spellStart"/>
      <w:r w:rsidRPr="00F01994">
        <w:rPr>
          <w:b/>
        </w:rPr>
        <w:t>delete_</w:t>
      </w:r>
      <w:proofErr w:type="gramStart"/>
      <w:r w:rsidRPr="00F01994">
        <w:rPr>
          <w:b/>
        </w:rPr>
        <w:t>user</w:t>
      </w:r>
      <w:proofErr w:type="spellEnd"/>
      <w:r w:rsidRPr="00F01994">
        <w:rPr>
          <w:b/>
        </w:rPr>
        <w:t>(</w:t>
      </w:r>
      <w:proofErr w:type="gramEnd"/>
      <w:r w:rsidRPr="00F01994">
        <w:rPr>
          <w:b/>
        </w:rPr>
        <w:t>)</w:t>
      </w:r>
      <w:r>
        <w:t xml:space="preserve"> – This method deletes a user from the </w:t>
      </w:r>
      <w:r>
        <w:rPr>
          <w:b/>
        </w:rPr>
        <w:t>users</w:t>
      </w:r>
      <w:r>
        <w:t xml:space="preserve"> table.</w:t>
      </w:r>
    </w:p>
    <w:p w14:paraId="349C1FE2" w14:textId="77777777" w:rsidR="00A62A93" w:rsidRDefault="00A62A93" w:rsidP="00A62A93">
      <w:pPr>
        <w:pStyle w:val="Heading2"/>
      </w:pPr>
      <w:bookmarkStart w:id="114" w:name="_Toc418761788"/>
      <w:r>
        <w:t xml:space="preserve">7.10 </w:t>
      </w:r>
      <w:proofErr w:type="spellStart"/>
      <w:r>
        <w:t>SearchController</w:t>
      </w:r>
      <w:bookmarkEnd w:id="114"/>
      <w:proofErr w:type="spellEnd"/>
    </w:p>
    <w:p w14:paraId="64800055" w14:textId="77777777" w:rsidR="00A62A93" w:rsidRDefault="00A62A93" w:rsidP="00A62A93">
      <w:pPr>
        <w:pStyle w:val="Heading3"/>
      </w:pPr>
      <w:bookmarkStart w:id="115" w:name="_Toc418761789"/>
      <w:r>
        <w:t>7.10.1 Interactions</w:t>
      </w:r>
      <w:bookmarkEnd w:id="115"/>
    </w:p>
    <w:p w14:paraId="1D99B7EA" w14:textId="77777777" w:rsidR="00A62A93" w:rsidRPr="00045FC0" w:rsidRDefault="00A62A93" w:rsidP="00A62A93">
      <w:r>
        <w:t xml:space="preserve">This controller does not interact with other controllers. However, data stored in user’s browser session by this controller is used in </w:t>
      </w:r>
      <w:proofErr w:type="spellStart"/>
      <w:r>
        <w:rPr>
          <w:b/>
        </w:rPr>
        <w:t>AnalyzeController</w:t>
      </w:r>
      <w:proofErr w:type="spellEnd"/>
      <w:r>
        <w:t>.</w:t>
      </w:r>
    </w:p>
    <w:p w14:paraId="2D31493A" w14:textId="77777777" w:rsidR="00A62A93" w:rsidRDefault="00A62A93" w:rsidP="00A62A93">
      <w:pPr>
        <w:pStyle w:val="Heading3"/>
      </w:pPr>
      <w:bookmarkStart w:id="116" w:name="_Toc418761790"/>
      <w:r>
        <w:t>7.10.2 Views Associated</w:t>
      </w:r>
      <w:bookmarkEnd w:id="116"/>
    </w:p>
    <w:p w14:paraId="56D2F8E8" w14:textId="77777777" w:rsidR="00A62A93" w:rsidRPr="004A3939" w:rsidRDefault="00A62A93" w:rsidP="00A62A93">
      <w:proofErr w:type="spellStart"/>
      <w:r>
        <w:rPr>
          <w:b/>
        </w:rPr>
        <w:t>Home.ctp</w:t>
      </w:r>
      <w:proofErr w:type="spellEnd"/>
      <w:r>
        <w:t xml:space="preserve"> – this view contains a large </w:t>
      </w:r>
      <w:r w:rsidRPr="004A3939">
        <w:rPr>
          <w:b/>
        </w:rPr>
        <w:t>form element</w:t>
      </w:r>
      <w:r>
        <w:t xml:space="preserve"> along with a </w:t>
      </w:r>
      <w:r w:rsidRPr="004A3939">
        <w:rPr>
          <w:b/>
        </w:rPr>
        <w:t>Google Table Chart</w:t>
      </w:r>
      <w:r>
        <w:t xml:space="preserve"> and a </w:t>
      </w:r>
      <w:r w:rsidRPr="004A3939">
        <w:rPr>
          <w:b/>
        </w:rPr>
        <w:t>modal</w:t>
      </w:r>
      <w:r>
        <w:t xml:space="preserve"> to search and display all relevant information obtained from the functions of </w:t>
      </w:r>
      <w:proofErr w:type="spellStart"/>
      <w:r>
        <w:rPr>
          <w:b/>
        </w:rPr>
        <w:t>SearchController</w:t>
      </w:r>
      <w:proofErr w:type="spellEnd"/>
      <w:r>
        <w:t>.</w:t>
      </w:r>
    </w:p>
    <w:p w14:paraId="76A3B704" w14:textId="77777777" w:rsidR="00A62A93" w:rsidRDefault="00A62A93" w:rsidP="00A62A93">
      <w:pPr>
        <w:pStyle w:val="Heading3"/>
      </w:pPr>
      <w:bookmarkStart w:id="117" w:name="_Toc418761791"/>
      <w:r>
        <w:t>7.10.3 Functions</w:t>
      </w:r>
      <w:bookmarkEnd w:id="117"/>
    </w:p>
    <w:p w14:paraId="01B11363" w14:textId="77777777" w:rsidR="00A62A93" w:rsidRPr="006C3EC4" w:rsidRDefault="00A62A93" w:rsidP="00A62A93">
      <w:proofErr w:type="gramStart"/>
      <w:r>
        <w:rPr>
          <w:b/>
        </w:rPr>
        <w:t>Home(</w:t>
      </w:r>
      <w:proofErr w:type="gramEnd"/>
      <w:r>
        <w:rPr>
          <w:b/>
        </w:rPr>
        <w:t>)</w:t>
      </w:r>
      <w:r>
        <w:t xml:space="preserve"> – this function is called whenever the </w:t>
      </w:r>
      <w:proofErr w:type="spellStart"/>
      <w:r>
        <w:rPr>
          <w:b/>
        </w:rPr>
        <w:t>SearchController</w:t>
      </w:r>
      <w:proofErr w:type="spellEnd"/>
      <w:r>
        <w:t xml:space="preserve"> is accessed and controls which information is displayed and whether an </w:t>
      </w:r>
      <w:r>
        <w:rPr>
          <w:b/>
        </w:rPr>
        <w:t>update()</w:t>
      </w:r>
      <w:r>
        <w:t xml:space="preserve"> to the table should be performed.</w:t>
      </w:r>
    </w:p>
    <w:p w14:paraId="0141650E" w14:textId="77777777" w:rsidR="00A62A93" w:rsidRPr="006C3EC4" w:rsidRDefault="00A62A93" w:rsidP="00A62A93">
      <w:r>
        <w:rPr>
          <w:b/>
        </w:rPr>
        <w:t>Update()</w:t>
      </w:r>
      <w:r>
        <w:t xml:space="preserve"> – this function takes in all of the </w:t>
      </w:r>
      <w:r w:rsidRPr="006C3EC4">
        <w:rPr>
          <w:b/>
        </w:rPr>
        <w:t>search parameters</w:t>
      </w:r>
      <w:r>
        <w:t xml:space="preserve"> listed in the form element and parses the </w:t>
      </w:r>
      <w:r>
        <w:rPr>
          <w:b/>
        </w:rPr>
        <w:t>parameters</w:t>
      </w:r>
      <w:r>
        <w:t xml:space="preserve"> to ensure no erroneous searches are made. These </w:t>
      </w:r>
      <w:r>
        <w:rPr>
          <w:b/>
        </w:rPr>
        <w:t>parameters</w:t>
      </w:r>
      <w:r>
        <w:t xml:space="preserve"> are fed into a </w:t>
      </w:r>
      <w:r>
        <w:rPr>
          <w:b/>
        </w:rPr>
        <w:t>$conditions</w:t>
      </w:r>
      <w:r>
        <w:t xml:space="preserve"> array which is used to specify the </w:t>
      </w:r>
      <w:r>
        <w:rPr>
          <w:b/>
        </w:rPr>
        <w:t>WHERE</w:t>
      </w:r>
      <w:r>
        <w:t xml:space="preserve"> clause for </w:t>
      </w:r>
      <w:proofErr w:type="spellStart"/>
      <w:r>
        <w:rPr>
          <w:b/>
        </w:rPr>
        <w:t>CakePHP’s</w:t>
      </w:r>
      <w:proofErr w:type="spellEnd"/>
      <w:r>
        <w:t xml:space="preserve"> </w:t>
      </w:r>
      <w:r>
        <w:rPr>
          <w:b/>
        </w:rPr>
        <w:t xml:space="preserve">MySQL </w:t>
      </w:r>
      <w:r>
        <w:rPr>
          <w:b/>
        </w:rPr>
        <w:lastRenderedPageBreak/>
        <w:t>query</w:t>
      </w:r>
      <w:r>
        <w:t xml:space="preserve"> using the </w:t>
      </w:r>
      <w:r>
        <w:rPr>
          <w:b/>
        </w:rPr>
        <w:t>Datum</w:t>
      </w:r>
      <w:r>
        <w:t xml:space="preserve"> model. </w:t>
      </w:r>
      <w:proofErr w:type="gramStart"/>
      <w:r>
        <w:rPr>
          <w:b/>
        </w:rPr>
        <w:t>Update(</w:t>
      </w:r>
      <w:proofErr w:type="gramEnd"/>
      <w:r>
        <w:rPr>
          <w:b/>
        </w:rPr>
        <w:t>)</w:t>
      </w:r>
      <w:r>
        <w:t xml:space="preserve"> also performs a </w:t>
      </w:r>
      <w:r>
        <w:rPr>
          <w:b/>
        </w:rPr>
        <w:t>filter</w:t>
      </w:r>
      <w:r>
        <w:t xml:space="preserve"> which corresponds to what is displayed by default in the </w:t>
      </w:r>
      <w:r>
        <w:rPr>
          <w:b/>
        </w:rPr>
        <w:t>modal</w:t>
      </w:r>
      <w:r>
        <w:t xml:space="preserve"> in </w:t>
      </w:r>
      <w:proofErr w:type="spellStart"/>
      <w:r>
        <w:rPr>
          <w:b/>
        </w:rPr>
        <w:t>home.ctp</w:t>
      </w:r>
      <w:proofErr w:type="spellEnd"/>
      <w:r>
        <w:t>. After the filter, an object is created to store all of the case information, the previous search information, and the different categories searched by.</w:t>
      </w:r>
    </w:p>
    <w:p w14:paraId="44CE8462" w14:textId="77777777" w:rsidR="00A62A93" w:rsidRPr="006A00C2" w:rsidRDefault="00A62A93" w:rsidP="00A62A93">
      <w:r>
        <w:rPr>
          <w:b/>
        </w:rPr>
        <w:t>AutoComplete()</w:t>
      </w:r>
      <w:r>
        <w:t xml:space="preserve"> – this is used for </w:t>
      </w:r>
      <w:r>
        <w:rPr>
          <w:b/>
        </w:rPr>
        <w:t xml:space="preserve">Case Name, Judge Name, </w:t>
      </w:r>
      <w:r>
        <w:t xml:space="preserve">and </w:t>
      </w:r>
      <w:r>
        <w:rPr>
          <w:b/>
        </w:rPr>
        <w:t>Defendant Name</w:t>
      </w:r>
      <w:r>
        <w:t xml:space="preserve"> and searches through the </w:t>
      </w:r>
      <w:r>
        <w:rPr>
          <w:b/>
        </w:rPr>
        <w:t>Data</w:t>
      </w:r>
      <w:r>
        <w:t xml:space="preserve"> table and returns back any instance which contains the </w:t>
      </w:r>
      <w:r w:rsidRPr="006A00C2">
        <w:rPr>
          <w:b/>
        </w:rPr>
        <w:t>substring</w:t>
      </w:r>
      <w:r>
        <w:rPr>
          <w:b/>
        </w:rPr>
        <w:t xml:space="preserve"> </w:t>
      </w:r>
      <w:r>
        <w:t>in whichever field is being focused.</w:t>
      </w:r>
    </w:p>
    <w:p w14:paraId="53243DA0" w14:textId="77777777" w:rsidR="00A62A93" w:rsidRDefault="00A62A93" w:rsidP="00A62A93">
      <w:pPr>
        <w:pStyle w:val="Heading2"/>
      </w:pPr>
      <w:bookmarkStart w:id="118" w:name="_Toc418761792"/>
      <w:r>
        <w:t xml:space="preserve">7.11 </w:t>
      </w:r>
      <w:proofErr w:type="spellStart"/>
      <w:r>
        <w:t>AnalyzeController</w:t>
      </w:r>
      <w:bookmarkEnd w:id="118"/>
      <w:proofErr w:type="spellEnd"/>
    </w:p>
    <w:p w14:paraId="305D0402" w14:textId="77777777" w:rsidR="00A62A93" w:rsidRDefault="00A62A93" w:rsidP="00A62A93">
      <w:pPr>
        <w:pStyle w:val="Heading3"/>
      </w:pPr>
      <w:bookmarkStart w:id="119" w:name="_Toc418761793"/>
      <w:r>
        <w:t>7.11.1 Interactions</w:t>
      </w:r>
      <w:bookmarkEnd w:id="119"/>
    </w:p>
    <w:p w14:paraId="7B6F953E" w14:textId="77777777" w:rsidR="00A62A93" w:rsidRPr="0011464D" w:rsidRDefault="00A62A93" w:rsidP="00A62A93">
      <w:r>
        <w:t xml:space="preserve">This controller does not interact with other controllers. However, it directly uses Session data created by </w:t>
      </w:r>
      <w:proofErr w:type="spellStart"/>
      <w:r>
        <w:rPr>
          <w:b/>
        </w:rPr>
        <w:t>SearchController</w:t>
      </w:r>
      <w:proofErr w:type="spellEnd"/>
      <w:r>
        <w:t>.</w:t>
      </w:r>
    </w:p>
    <w:p w14:paraId="02BD6789" w14:textId="77777777" w:rsidR="00A62A93" w:rsidRDefault="00A62A93" w:rsidP="00A62A93">
      <w:pPr>
        <w:pStyle w:val="Heading3"/>
      </w:pPr>
      <w:bookmarkStart w:id="120" w:name="_Toc418761794"/>
      <w:r>
        <w:t>7.11.2 Views Associated</w:t>
      </w:r>
      <w:bookmarkEnd w:id="120"/>
    </w:p>
    <w:p w14:paraId="3739978F" w14:textId="77777777" w:rsidR="00A62A93" w:rsidRPr="0081243E" w:rsidRDefault="00A62A93" w:rsidP="00A62A93">
      <w:proofErr w:type="spellStart"/>
      <w:r>
        <w:rPr>
          <w:b/>
        </w:rPr>
        <w:t>Index.ctp</w:t>
      </w:r>
      <w:proofErr w:type="spellEnd"/>
      <w:r>
        <w:t xml:space="preserve"> – this view contains a few small forms and one list which </w:t>
      </w:r>
      <w:proofErr w:type="gramStart"/>
      <w:r>
        <w:t>allows</w:t>
      </w:r>
      <w:proofErr w:type="gramEnd"/>
      <w:r>
        <w:t xml:space="preserve"> the user to choose the type of graph to generate along with the previous search criteria which provided them with the result set that they will be generating graphs on. This view also utilizes </w:t>
      </w:r>
      <w:r>
        <w:rPr>
          <w:b/>
        </w:rPr>
        <w:t>Google Chart</w:t>
      </w:r>
      <w:r>
        <w:t xml:space="preserve"> libraries and performs an </w:t>
      </w:r>
      <w:r>
        <w:rPr>
          <w:b/>
        </w:rPr>
        <w:t>AJAX</w:t>
      </w:r>
      <w:r>
        <w:t xml:space="preserve"> call on each request.</w:t>
      </w:r>
    </w:p>
    <w:p w14:paraId="377829E9" w14:textId="77777777" w:rsidR="00A62A93" w:rsidRDefault="00A62A93" w:rsidP="00A62A93">
      <w:pPr>
        <w:pStyle w:val="Heading3"/>
      </w:pPr>
      <w:bookmarkStart w:id="121" w:name="_Toc418761795"/>
      <w:r>
        <w:t>7.11.3 Functions</w:t>
      </w:r>
      <w:bookmarkEnd w:id="121"/>
    </w:p>
    <w:p w14:paraId="17EC9BC6" w14:textId="77777777" w:rsidR="00A62A93" w:rsidRPr="00832282" w:rsidRDefault="00A62A93" w:rsidP="00A62A93">
      <w:proofErr w:type="gramStart"/>
      <w:r>
        <w:rPr>
          <w:b/>
        </w:rPr>
        <w:t>Index(</w:t>
      </w:r>
      <w:proofErr w:type="gramEnd"/>
      <w:r>
        <w:rPr>
          <w:b/>
        </w:rPr>
        <w:t>)</w:t>
      </w:r>
      <w:r>
        <w:t xml:space="preserve"> – all this function accomplishes is reading in </w:t>
      </w:r>
      <w:r>
        <w:rPr>
          <w:b/>
        </w:rPr>
        <w:t>$</w:t>
      </w:r>
      <w:proofErr w:type="spellStart"/>
      <w:r>
        <w:rPr>
          <w:b/>
        </w:rPr>
        <w:t>case_info</w:t>
      </w:r>
      <w:proofErr w:type="spellEnd"/>
      <w:r>
        <w:t xml:space="preserve"> and </w:t>
      </w:r>
      <w:r>
        <w:rPr>
          <w:b/>
        </w:rPr>
        <w:t>$query</w:t>
      </w:r>
      <w:r>
        <w:t xml:space="preserve"> which contain the </w:t>
      </w:r>
      <w:r w:rsidRPr="00832282">
        <w:rPr>
          <w:b/>
        </w:rPr>
        <w:t>case information</w:t>
      </w:r>
      <w:r>
        <w:t xml:space="preserve"> and the </w:t>
      </w:r>
      <w:r>
        <w:rPr>
          <w:b/>
        </w:rPr>
        <w:t>search parameters</w:t>
      </w:r>
      <w:r>
        <w:t xml:space="preserve"> received from </w:t>
      </w:r>
      <w:proofErr w:type="spellStart"/>
      <w:r>
        <w:rPr>
          <w:b/>
        </w:rPr>
        <w:t>SearchController</w:t>
      </w:r>
      <w:proofErr w:type="spellEnd"/>
      <w:r>
        <w:t>.</w:t>
      </w:r>
    </w:p>
    <w:p w14:paraId="6B20C362" w14:textId="77777777" w:rsidR="00A62A93" w:rsidRPr="00C948C1" w:rsidRDefault="00A62A93" w:rsidP="00A62A93">
      <w:proofErr w:type="spellStart"/>
      <w:proofErr w:type="gramStart"/>
      <w:r>
        <w:rPr>
          <w:b/>
        </w:rPr>
        <w:t>GenerateGraph</w:t>
      </w:r>
      <w:proofErr w:type="spellEnd"/>
      <w:r>
        <w:rPr>
          <w:b/>
        </w:rPr>
        <w:t>(</w:t>
      </w:r>
      <w:proofErr w:type="gramEnd"/>
      <w:r>
        <w:rPr>
          <w:b/>
        </w:rPr>
        <w:t>$type, $</w:t>
      </w:r>
      <w:proofErr w:type="spellStart"/>
      <w:r>
        <w:rPr>
          <w:b/>
        </w:rPr>
        <w:t>yIndex</w:t>
      </w:r>
      <w:proofErr w:type="spellEnd"/>
      <w:r>
        <w:rPr>
          <w:b/>
        </w:rPr>
        <w:t>, $</w:t>
      </w:r>
      <w:proofErr w:type="spellStart"/>
      <w:r>
        <w:rPr>
          <w:b/>
        </w:rPr>
        <w:t>xIndex</w:t>
      </w:r>
      <w:proofErr w:type="spellEnd"/>
      <w:r>
        <w:rPr>
          <w:b/>
        </w:rPr>
        <w:t>)</w:t>
      </w:r>
      <w:r>
        <w:t xml:space="preserve"> – this function determines which type of graph needs to be created and sets up variables to perform the necessary graph. This function then calls one of the following functions: </w:t>
      </w:r>
      <w:proofErr w:type="spellStart"/>
      <w:proofErr w:type="gramStart"/>
      <w:r>
        <w:rPr>
          <w:b/>
        </w:rPr>
        <w:t>barLinePie</w:t>
      </w:r>
      <w:proofErr w:type="spellEnd"/>
      <w:r>
        <w:rPr>
          <w:b/>
        </w:rPr>
        <w:t>(</w:t>
      </w:r>
      <w:proofErr w:type="gramEnd"/>
      <w:r>
        <w:rPr>
          <w:b/>
        </w:rPr>
        <w:t xml:space="preserve">), </w:t>
      </w:r>
      <w:proofErr w:type="spellStart"/>
      <w:r>
        <w:rPr>
          <w:b/>
        </w:rPr>
        <w:t>hst</w:t>
      </w:r>
      <w:proofErr w:type="spellEnd"/>
      <w:r>
        <w:rPr>
          <w:b/>
        </w:rPr>
        <w:t>(), geo()</w:t>
      </w:r>
      <w:r>
        <w:t xml:space="preserve">. Each of these functions generates an array of data which is returned back to the </w:t>
      </w:r>
      <w:r>
        <w:rPr>
          <w:b/>
        </w:rPr>
        <w:t xml:space="preserve">AJAX </w:t>
      </w:r>
      <w:r>
        <w:t>call in the view.</w:t>
      </w:r>
    </w:p>
    <w:p w14:paraId="62F4793D" w14:textId="77777777" w:rsidR="00A62A93" w:rsidRPr="00C948C1" w:rsidRDefault="00A62A93" w:rsidP="00A62A93">
      <w:proofErr w:type="spellStart"/>
      <w:proofErr w:type="gramStart"/>
      <w:r>
        <w:rPr>
          <w:b/>
        </w:rPr>
        <w:t>BarLinePie</w:t>
      </w:r>
      <w:proofErr w:type="spellEnd"/>
      <w:r>
        <w:rPr>
          <w:b/>
        </w:rPr>
        <w:t>(</w:t>
      </w:r>
      <w:proofErr w:type="gramEnd"/>
      <w:r>
        <w:rPr>
          <w:b/>
        </w:rPr>
        <w:t>$</w:t>
      </w:r>
      <w:proofErr w:type="spellStart"/>
      <w:r>
        <w:rPr>
          <w:b/>
        </w:rPr>
        <w:t>cs</w:t>
      </w:r>
      <w:proofErr w:type="spellEnd"/>
      <w:r>
        <w:rPr>
          <w:b/>
        </w:rPr>
        <w:t>, $opts, $</w:t>
      </w:r>
      <w:proofErr w:type="spellStart"/>
      <w:r>
        <w:rPr>
          <w:b/>
        </w:rPr>
        <w:t>yIndex</w:t>
      </w:r>
      <w:proofErr w:type="spellEnd"/>
      <w:r>
        <w:rPr>
          <w:b/>
        </w:rPr>
        <w:t>, $</w:t>
      </w:r>
      <w:proofErr w:type="spellStart"/>
      <w:r>
        <w:rPr>
          <w:b/>
        </w:rPr>
        <w:t>xIndex</w:t>
      </w:r>
      <w:proofErr w:type="spellEnd"/>
      <w:r>
        <w:rPr>
          <w:b/>
        </w:rPr>
        <w:t>)</w:t>
      </w:r>
      <w:r>
        <w:t xml:space="preserve"> – is a function used for creating a bar, line, or pie chart. </w:t>
      </w:r>
      <w:r>
        <w:rPr>
          <w:b/>
        </w:rPr>
        <w:t>$</w:t>
      </w:r>
      <w:proofErr w:type="spellStart"/>
      <w:r>
        <w:rPr>
          <w:b/>
        </w:rPr>
        <w:t>cs</w:t>
      </w:r>
      <w:proofErr w:type="spellEnd"/>
      <w:r>
        <w:rPr>
          <w:b/>
        </w:rPr>
        <w:t xml:space="preserve"> </w:t>
      </w:r>
      <w:r>
        <w:t xml:space="preserve">is the case information, </w:t>
      </w:r>
      <w:r>
        <w:rPr>
          <w:b/>
        </w:rPr>
        <w:t>$opts</w:t>
      </w:r>
      <w:r>
        <w:t xml:space="preserve"> are the options allowed for use in creating a title, and </w:t>
      </w:r>
      <w:r>
        <w:rPr>
          <w:b/>
        </w:rPr>
        <w:t>$</w:t>
      </w:r>
      <w:proofErr w:type="spellStart"/>
      <w:r>
        <w:rPr>
          <w:b/>
        </w:rPr>
        <w:t>yIndex</w:t>
      </w:r>
      <w:proofErr w:type="spellEnd"/>
      <w:r>
        <w:rPr>
          <w:b/>
        </w:rPr>
        <w:t>/$</w:t>
      </w:r>
      <w:proofErr w:type="spellStart"/>
      <w:r>
        <w:rPr>
          <w:b/>
        </w:rPr>
        <w:t>xIndex</w:t>
      </w:r>
      <w:proofErr w:type="spellEnd"/>
      <w:r>
        <w:t xml:space="preserve"> contain the selections made by the user in the 2 (or one) dropdown menus in the view. All of the three share the same variables so all are created using the same function. The exception here is pie as it only needs one variable but </w:t>
      </w:r>
      <w:proofErr w:type="spellStart"/>
      <w:r>
        <w:rPr>
          <w:b/>
        </w:rPr>
        <w:t>generateGraph</w:t>
      </w:r>
      <w:proofErr w:type="spellEnd"/>
      <w:r>
        <w:rPr>
          <w:b/>
        </w:rPr>
        <w:t xml:space="preserve">() </w:t>
      </w:r>
      <w:r>
        <w:t>determines the other variable based off of the first variable and then treats it as if it were a bar or line chart. Bar and line charts, however, behave normally. The general layout of the function starts by generating an array of keys needed for the chart and then searching and finding all of the data needed for the specified keys and creating a new data array with the final results of the graph. This data array is then returned.</w:t>
      </w:r>
    </w:p>
    <w:p w14:paraId="57DC1611" w14:textId="77777777" w:rsidR="00A62A93" w:rsidRPr="00C94A2D" w:rsidRDefault="00A62A93" w:rsidP="00A62A93">
      <w:proofErr w:type="spellStart"/>
      <w:proofErr w:type="gramStart"/>
      <w:r>
        <w:rPr>
          <w:b/>
        </w:rPr>
        <w:t>Hst</w:t>
      </w:r>
      <w:proofErr w:type="spellEnd"/>
      <w:r>
        <w:rPr>
          <w:b/>
        </w:rPr>
        <w:t>(</w:t>
      </w:r>
      <w:proofErr w:type="gramEnd"/>
      <w:r>
        <w:rPr>
          <w:b/>
        </w:rPr>
        <w:t>$</w:t>
      </w:r>
      <w:proofErr w:type="spellStart"/>
      <w:r>
        <w:rPr>
          <w:b/>
        </w:rPr>
        <w:t>cs</w:t>
      </w:r>
      <w:proofErr w:type="spellEnd"/>
      <w:r>
        <w:rPr>
          <w:b/>
        </w:rPr>
        <w:t>, $opts, $</w:t>
      </w:r>
      <w:proofErr w:type="spellStart"/>
      <w:r>
        <w:rPr>
          <w:b/>
        </w:rPr>
        <w:t>var</w:t>
      </w:r>
      <w:proofErr w:type="spellEnd"/>
      <w:r>
        <w:rPr>
          <w:b/>
        </w:rPr>
        <w:t>)</w:t>
      </w:r>
      <w:r>
        <w:t xml:space="preserve"> – is a function which generates a histogram using the data given. </w:t>
      </w:r>
      <w:r>
        <w:rPr>
          <w:b/>
        </w:rPr>
        <w:t>$</w:t>
      </w:r>
      <w:proofErr w:type="spellStart"/>
      <w:r>
        <w:rPr>
          <w:b/>
        </w:rPr>
        <w:t>cs</w:t>
      </w:r>
      <w:proofErr w:type="spellEnd"/>
      <w:r>
        <w:rPr>
          <w:b/>
        </w:rPr>
        <w:t xml:space="preserve"> </w:t>
      </w:r>
      <w:r>
        <w:t xml:space="preserve">is the case information, </w:t>
      </w:r>
      <w:r>
        <w:rPr>
          <w:b/>
        </w:rPr>
        <w:t>$opts</w:t>
      </w:r>
      <w:r>
        <w:t xml:space="preserve"> contains an array of the various options allowed for a histogram for the </w:t>
      </w:r>
      <w:r>
        <w:lastRenderedPageBreak/>
        <w:t xml:space="preserve">purpose of creating a title for the chart, and </w:t>
      </w:r>
      <w:r>
        <w:rPr>
          <w:b/>
        </w:rPr>
        <w:t>$</w:t>
      </w:r>
      <w:proofErr w:type="spellStart"/>
      <w:r>
        <w:rPr>
          <w:b/>
        </w:rPr>
        <w:t>var</w:t>
      </w:r>
      <w:proofErr w:type="spellEnd"/>
      <w:r>
        <w:t xml:space="preserve"> is the variable the user selected to generate the histogram on. This function then loops through the case data, appropriately grouping and summing the data based on the </w:t>
      </w:r>
      <w:r>
        <w:rPr>
          <w:b/>
        </w:rPr>
        <w:t>$</w:t>
      </w:r>
      <w:proofErr w:type="spellStart"/>
      <w:r>
        <w:rPr>
          <w:b/>
        </w:rPr>
        <w:t>var</w:t>
      </w:r>
      <w:proofErr w:type="spellEnd"/>
      <w:r>
        <w:t xml:space="preserve"> and returns the data gathered.</w:t>
      </w:r>
    </w:p>
    <w:p w14:paraId="159BC853" w14:textId="31475C26" w:rsidR="005A39A3" w:rsidRPr="005A39A3" w:rsidRDefault="00A62A93" w:rsidP="00A62A93">
      <w:pPr>
        <w:sectPr w:rsidR="005A39A3" w:rsidRPr="005A39A3" w:rsidSect="001D2C90">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docGrid w:linePitch="360"/>
        </w:sectPr>
      </w:pPr>
      <w:proofErr w:type="gramStart"/>
      <w:r>
        <w:rPr>
          <w:b/>
        </w:rPr>
        <w:t>Geo(</w:t>
      </w:r>
      <w:proofErr w:type="gramEnd"/>
      <w:r>
        <w:rPr>
          <w:b/>
        </w:rPr>
        <w:t>$</w:t>
      </w:r>
      <w:proofErr w:type="spellStart"/>
      <w:r>
        <w:rPr>
          <w:b/>
        </w:rPr>
        <w:t>cs</w:t>
      </w:r>
      <w:proofErr w:type="spellEnd"/>
      <w:r>
        <w:rPr>
          <w:b/>
        </w:rPr>
        <w:t>, $opts)</w:t>
      </w:r>
      <w:r>
        <w:t xml:space="preserve"> – creates a geographic chart for the total number of cases in the subset of data returned from the search controller. </w:t>
      </w:r>
      <w:r>
        <w:rPr>
          <w:b/>
        </w:rPr>
        <w:t>$</w:t>
      </w:r>
      <w:proofErr w:type="spellStart"/>
      <w:r>
        <w:rPr>
          <w:b/>
        </w:rPr>
        <w:t>cs</w:t>
      </w:r>
      <w:proofErr w:type="spellEnd"/>
      <w:r>
        <w:rPr>
          <w:b/>
        </w:rPr>
        <w:t xml:space="preserve"> </w:t>
      </w:r>
      <w:r>
        <w:t xml:space="preserve">is the case information and </w:t>
      </w:r>
      <w:r>
        <w:rPr>
          <w:b/>
        </w:rPr>
        <w:t>$opts</w:t>
      </w:r>
      <w:r>
        <w:t xml:space="preserve"> are the allowed options for the use of creating a title.</w:t>
      </w:r>
    </w:p>
    <w:p w14:paraId="33EE263B" w14:textId="79DE3CBD" w:rsidR="00AD0EFA" w:rsidRPr="00545A85" w:rsidRDefault="00C44B6D" w:rsidP="00B67293">
      <w:pPr>
        <w:pStyle w:val="Heading1"/>
        <w:numPr>
          <w:ilvl w:val="0"/>
          <w:numId w:val="29"/>
        </w:numPr>
        <w:rPr>
          <w:rFonts w:ascii="Times New Roman" w:hAnsi="Times New Roman" w:cs="Times New Roman"/>
        </w:rPr>
      </w:pPr>
      <w:bookmarkStart w:id="122" w:name="_Toc418761796"/>
      <w:r w:rsidRPr="00545A85">
        <w:rPr>
          <w:rFonts w:ascii="Times New Roman" w:hAnsi="Times New Roman" w:cs="Times New Roman"/>
        </w:rPr>
        <w:lastRenderedPageBreak/>
        <w:t xml:space="preserve">Glossary </w:t>
      </w:r>
      <w:r w:rsidR="00AD0EFA" w:rsidRPr="00545A85">
        <w:rPr>
          <w:rFonts w:ascii="Times New Roman" w:hAnsi="Times New Roman" w:cs="Times New Roman"/>
        </w:rPr>
        <w:t>of Term</w:t>
      </w:r>
      <w:r w:rsidR="005856B2" w:rsidRPr="00545A85">
        <w:rPr>
          <w:rFonts w:ascii="Times New Roman" w:hAnsi="Times New Roman" w:cs="Times New Roman"/>
        </w:rPr>
        <w:t>s</w:t>
      </w:r>
      <w:bookmarkEnd w:id="122"/>
    </w:p>
    <w:p w14:paraId="5A306611" w14:textId="77777777" w:rsidR="00D7681C" w:rsidRDefault="00D7681C" w:rsidP="00C86CC9">
      <w:r w:rsidRPr="00545A85">
        <w:rPr>
          <w:b/>
        </w:rPr>
        <w:t>Administrator</w:t>
      </w:r>
      <w:r w:rsidRPr="00545A85">
        <w:t xml:space="preserve"> – privileged user capable of performing major changes to database.</w:t>
      </w:r>
    </w:p>
    <w:p w14:paraId="77FF2E17" w14:textId="10457363" w:rsidR="002A2194" w:rsidRPr="002A2194" w:rsidRDefault="002A2194" w:rsidP="00C86CC9">
      <w:r w:rsidRPr="002A2194">
        <w:rPr>
          <w:b/>
        </w:rPr>
        <w:t>Apache</w:t>
      </w:r>
      <w:r>
        <w:rPr>
          <w:b/>
        </w:rPr>
        <w:t xml:space="preserve"> – </w:t>
      </w:r>
      <w:r>
        <w:t>An open-source Web server software package.</w:t>
      </w:r>
    </w:p>
    <w:p w14:paraId="0DC87B70" w14:textId="77777777" w:rsidR="00D7681C" w:rsidRPr="00545A85" w:rsidRDefault="00D7681C" w:rsidP="004E298A">
      <w:r w:rsidRPr="00545A85">
        <w:rPr>
          <w:b/>
        </w:rPr>
        <w:t>Application</w:t>
      </w:r>
      <w:r w:rsidRPr="00545A85">
        <w:t xml:space="preserve"> – Group of programs designed to supply an end-user with expected functionality.</w:t>
      </w:r>
    </w:p>
    <w:p w14:paraId="5F342252" w14:textId="0113950B" w:rsidR="00D7681C" w:rsidRDefault="00D7681C" w:rsidP="004E298A">
      <w:pPr>
        <w:rPr>
          <w:color w:val="1A1A1A"/>
        </w:rPr>
      </w:pPr>
      <w:proofErr w:type="spellStart"/>
      <w:r w:rsidRPr="00545A85">
        <w:rPr>
          <w:b/>
        </w:rPr>
        <w:t>CakePHP</w:t>
      </w:r>
      <w:proofErr w:type="spellEnd"/>
      <w:r w:rsidRPr="00545A85">
        <w:t xml:space="preserve"> – </w:t>
      </w:r>
      <w:r w:rsidR="002A2194">
        <w:rPr>
          <w:color w:val="1A1A1A"/>
        </w:rPr>
        <w:t xml:space="preserve">A free, open-source </w:t>
      </w:r>
      <w:r w:rsidRPr="00545A85">
        <w:rPr>
          <w:color w:val="1A1A1A"/>
        </w:rPr>
        <w:t>development framework for PHP.</w:t>
      </w:r>
    </w:p>
    <w:p w14:paraId="3B7AC6EA" w14:textId="559AE4D5" w:rsidR="00402265" w:rsidRPr="00545A85" w:rsidRDefault="00402265" w:rsidP="004E298A">
      <w:pPr>
        <w:rPr>
          <w:color w:val="1A1A1A"/>
        </w:rPr>
      </w:pPr>
      <w:r w:rsidRPr="00402265">
        <w:rPr>
          <w:b/>
          <w:color w:val="1A1A1A"/>
        </w:rPr>
        <w:t>Controller</w:t>
      </w:r>
      <w:r>
        <w:rPr>
          <w:color w:val="1A1A1A"/>
        </w:rPr>
        <w:t xml:space="preserve"> – A PHP class that handles Web requests and serves views and responses. </w:t>
      </w:r>
    </w:p>
    <w:p w14:paraId="6E158B30" w14:textId="77777777" w:rsidR="00D7681C" w:rsidRPr="00545A85" w:rsidRDefault="00D7681C" w:rsidP="00C86CC9">
      <w:r w:rsidRPr="00545A85">
        <w:rPr>
          <w:b/>
        </w:rPr>
        <w:t>Control</w:t>
      </w:r>
      <w:r w:rsidRPr="00545A85">
        <w:t xml:space="preserve"> </w:t>
      </w:r>
      <w:r w:rsidRPr="00545A85">
        <w:rPr>
          <w:b/>
        </w:rPr>
        <w:t>Panel</w:t>
      </w:r>
      <w:r w:rsidRPr="00545A85">
        <w:t xml:space="preserve"> – interface specifically designed to allow administrators to easily perform their tasks.</w:t>
      </w:r>
    </w:p>
    <w:p w14:paraId="4B89A3C0" w14:textId="77777777" w:rsidR="00D7681C" w:rsidRDefault="00D7681C" w:rsidP="00C86CC9">
      <w:r w:rsidRPr="00545A85">
        <w:rPr>
          <w:b/>
        </w:rPr>
        <w:t>Database</w:t>
      </w:r>
      <w:r w:rsidRPr="00545A85">
        <w:t xml:space="preserve"> – A structured set of data held in a computer, accessible in various ways.</w:t>
      </w:r>
    </w:p>
    <w:p w14:paraId="07F0DB9F" w14:textId="3D91A680" w:rsidR="005F28F5" w:rsidRPr="005F28F5" w:rsidRDefault="005F28F5" w:rsidP="00C86CC9">
      <w:proofErr w:type="gramStart"/>
      <w:r w:rsidRPr="005F28F5">
        <w:rPr>
          <w:b/>
        </w:rPr>
        <w:t>Database Schema</w:t>
      </w:r>
      <w:r>
        <w:rPr>
          <w:b/>
        </w:rPr>
        <w:t xml:space="preserve"> – </w:t>
      </w:r>
      <w:r>
        <w:t>The definition of a database’s structure.</w:t>
      </w:r>
      <w:proofErr w:type="gramEnd"/>
    </w:p>
    <w:p w14:paraId="600A55F7" w14:textId="77777777" w:rsidR="00D7681C" w:rsidRDefault="00D7681C" w:rsidP="00D7681C">
      <w:proofErr w:type="gramStart"/>
      <w:r w:rsidRPr="00545A85">
        <w:rPr>
          <w:b/>
        </w:rPr>
        <w:t>Foreign Key</w:t>
      </w:r>
      <w:r w:rsidRPr="00545A85">
        <w:t xml:space="preserve"> – A field in one table that uniquely identifies a row of another table.</w:t>
      </w:r>
      <w:proofErr w:type="gramEnd"/>
    </w:p>
    <w:p w14:paraId="192C5C7D" w14:textId="7F0C5BA1" w:rsidR="0082683C" w:rsidRPr="0082683C" w:rsidRDefault="0082683C" w:rsidP="00D7681C">
      <w:r w:rsidRPr="0082683C">
        <w:rPr>
          <w:b/>
        </w:rPr>
        <w:t>Function</w:t>
      </w:r>
      <w:r>
        <w:rPr>
          <w:b/>
        </w:rPr>
        <w:t xml:space="preserve"> </w:t>
      </w:r>
      <w:r>
        <w:t>– Do we really need to define a function for you?</w:t>
      </w:r>
    </w:p>
    <w:p w14:paraId="7E0C5101" w14:textId="1B45E923" w:rsidR="00D7681C" w:rsidRDefault="00D7681C" w:rsidP="002A2194">
      <w:r w:rsidRPr="00545A85">
        <w:rPr>
          <w:b/>
        </w:rPr>
        <w:t>GitHub</w:t>
      </w:r>
      <w:r w:rsidRPr="00545A85">
        <w:t xml:space="preserve"> – A Web service for software version control.</w:t>
      </w:r>
    </w:p>
    <w:p w14:paraId="53685709" w14:textId="3835C0E0" w:rsidR="002A2194" w:rsidRDefault="002A2194" w:rsidP="002A2194">
      <w:r w:rsidRPr="002A2194">
        <w:rPr>
          <w:b/>
        </w:rPr>
        <w:t>Human Trafficking Data</w:t>
      </w:r>
      <w:r>
        <w:rPr>
          <w:b/>
        </w:rPr>
        <w:t xml:space="preserve"> – </w:t>
      </w:r>
      <w:r>
        <w:t>The name of the website created by this project.</w:t>
      </w:r>
    </w:p>
    <w:p w14:paraId="12E534CA" w14:textId="2ACC4456" w:rsidR="009A5BD0" w:rsidRPr="009A5BD0" w:rsidRDefault="009A5BD0" w:rsidP="002A2194">
      <w:r>
        <w:rPr>
          <w:b/>
        </w:rPr>
        <w:t>Model</w:t>
      </w:r>
      <w:r>
        <w:t xml:space="preserve"> – A PHP class that manages data flow between the application and the database.</w:t>
      </w:r>
    </w:p>
    <w:p w14:paraId="67497CB8" w14:textId="576926B7" w:rsidR="002A2194" w:rsidRDefault="002A2194" w:rsidP="002A2194">
      <w:r w:rsidRPr="002A2194">
        <w:rPr>
          <w:b/>
        </w:rPr>
        <w:t>MySQL</w:t>
      </w:r>
      <w:r>
        <w:rPr>
          <w:b/>
        </w:rPr>
        <w:t xml:space="preserve"> – </w:t>
      </w:r>
      <w:r>
        <w:t>An open-source relational database management system.</w:t>
      </w:r>
    </w:p>
    <w:p w14:paraId="4597436F" w14:textId="4C77CFE6" w:rsidR="000E164A" w:rsidRPr="000E164A" w:rsidRDefault="000E164A" w:rsidP="002A2194">
      <w:r w:rsidRPr="000E164A">
        <w:rPr>
          <w:b/>
        </w:rPr>
        <w:t>MySQL Workbench</w:t>
      </w:r>
      <w:r>
        <w:rPr>
          <w:b/>
        </w:rPr>
        <w:t xml:space="preserve"> – </w:t>
      </w:r>
      <w:r>
        <w:t>A graphical utility for MySQL databases designed to make creation and management of database schemas more intuitive.</w:t>
      </w:r>
    </w:p>
    <w:p w14:paraId="398C86FA" w14:textId="77777777" w:rsidR="00D7681C" w:rsidRPr="00545A85" w:rsidRDefault="00D7681C" w:rsidP="004E298A">
      <w:r w:rsidRPr="00545A85">
        <w:rPr>
          <w:b/>
          <w:color w:val="1A1A1A"/>
        </w:rPr>
        <w:t>PHP</w:t>
      </w:r>
      <w:r w:rsidRPr="00545A85">
        <w:rPr>
          <w:color w:val="1A1A1A"/>
        </w:rPr>
        <w:t xml:space="preserve"> – A general-purpose scripting language that is especially suited to server-side web development.</w:t>
      </w:r>
    </w:p>
    <w:p w14:paraId="5F230926" w14:textId="77777777" w:rsidR="00D7681C" w:rsidRPr="00545A85" w:rsidRDefault="00D7681C" w:rsidP="00D7681C">
      <w:r w:rsidRPr="00545A85">
        <w:rPr>
          <w:b/>
        </w:rPr>
        <w:t>Primary Key</w:t>
      </w:r>
      <w:r w:rsidRPr="00545A85">
        <w:t xml:space="preserve"> – Uniquely identifies each record in the table.</w:t>
      </w:r>
    </w:p>
    <w:p w14:paraId="5E22D8F6" w14:textId="77777777" w:rsidR="00D7681C" w:rsidRDefault="00D7681C" w:rsidP="00D7681C">
      <w:r w:rsidRPr="00545A85">
        <w:rPr>
          <w:b/>
        </w:rPr>
        <w:t>Prototype</w:t>
      </w:r>
      <w:r w:rsidRPr="00545A85">
        <w:t xml:space="preserve"> – simulates only a few aspects of, and may be completely different from, the final product. </w:t>
      </w:r>
    </w:p>
    <w:p w14:paraId="17AD5392" w14:textId="63971C28" w:rsidR="005F28F5" w:rsidRPr="005F28F5" w:rsidRDefault="005F28F5" w:rsidP="00D7681C">
      <w:proofErr w:type="gramStart"/>
      <w:r>
        <w:rPr>
          <w:b/>
        </w:rPr>
        <w:t>Schema</w:t>
      </w:r>
      <w:r>
        <w:t xml:space="preserve"> – See </w:t>
      </w:r>
      <w:r w:rsidRPr="005F28F5">
        <w:rPr>
          <w:b/>
        </w:rPr>
        <w:t>Database Schema</w:t>
      </w:r>
      <w:r>
        <w:t>.</w:t>
      </w:r>
      <w:proofErr w:type="gramEnd"/>
    </w:p>
    <w:p w14:paraId="79EA2D41" w14:textId="77777777" w:rsidR="00D7681C" w:rsidRPr="00545A85" w:rsidRDefault="00D7681C" w:rsidP="00D7681C">
      <w:r w:rsidRPr="00545A85">
        <w:rPr>
          <w:b/>
        </w:rPr>
        <w:t>TCU</w:t>
      </w:r>
      <w:r w:rsidRPr="00545A85">
        <w:t xml:space="preserve"> – Texas Christian University</w:t>
      </w:r>
    </w:p>
    <w:p w14:paraId="27D7194A" w14:textId="77777777" w:rsidR="00D7681C" w:rsidRDefault="00D7681C" w:rsidP="00D7681C">
      <w:r w:rsidRPr="00545A85">
        <w:rPr>
          <w:b/>
        </w:rPr>
        <w:lastRenderedPageBreak/>
        <w:t xml:space="preserve">UML </w:t>
      </w:r>
      <w:r w:rsidRPr="00545A85">
        <w:t>– Unified Modeling Language; a modeling language designed to provide a standard way to visualize the design of a system.</w:t>
      </w:r>
    </w:p>
    <w:p w14:paraId="3249A728" w14:textId="4DA5AAC5" w:rsidR="00402265" w:rsidRPr="00402265" w:rsidRDefault="00402265" w:rsidP="00D7681C">
      <w:r>
        <w:rPr>
          <w:b/>
        </w:rPr>
        <w:t>View</w:t>
      </w:r>
      <w:r>
        <w:t xml:space="preserve"> – A file that generates output for a specific Web request, called by a controller.</w:t>
      </w:r>
    </w:p>
    <w:p w14:paraId="01F1FD55" w14:textId="77777777" w:rsidR="00D7681C" w:rsidRPr="00545A85" w:rsidRDefault="00D7681C" w:rsidP="004E298A">
      <w:r w:rsidRPr="00545A85">
        <w:rPr>
          <w:b/>
        </w:rPr>
        <w:t>Walk-through</w:t>
      </w:r>
      <w:r w:rsidRPr="00545A85">
        <w:t xml:space="preserve"> – Points during the project where the team describes significant project components with clients and individuals within the team.</w:t>
      </w:r>
    </w:p>
    <w:p w14:paraId="4E222E8D" w14:textId="688F5009" w:rsidR="00F96D9F" w:rsidRPr="00545A85" w:rsidRDefault="00D7681C" w:rsidP="00DB069D">
      <w:r w:rsidRPr="00545A85">
        <w:rPr>
          <w:b/>
        </w:rPr>
        <w:t>Web Application</w:t>
      </w:r>
      <w:r w:rsidRPr="00545A85">
        <w:t xml:space="preserve"> – Application that is accessed by visiting a specific UR</w:t>
      </w:r>
      <w:r w:rsidR="00A2029C" w:rsidRPr="00545A85">
        <w:t>L.</w:t>
      </w:r>
    </w:p>
    <w:p w14:paraId="1060C778" w14:textId="77777777" w:rsidR="00F96D9F" w:rsidRPr="00545A85" w:rsidRDefault="00F96D9F" w:rsidP="00DB069D"/>
    <w:p w14:paraId="6BD0FDD0" w14:textId="77777777" w:rsidR="00F96D9F" w:rsidRPr="00545A85" w:rsidRDefault="00F96D9F" w:rsidP="00DB069D"/>
    <w:p w14:paraId="53ADC0FD" w14:textId="485FC10B" w:rsidR="00F96D9F" w:rsidRPr="00545A85" w:rsidRDefault="00F96D9F" w:rsidP="00DB069D"/>
    <w:sectPr w:rsidR="00F96D9F" w:rsidRPr="00545A85"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DCC571" w14:textId="77777777" w:rsidR="004E28CD" w:rsidRDefault="004E28CD" w:rsidP="002B3426">
      <w:pPr>
        <w:spacing w:after="0" w:line="240" w:lineRule="auto"/>
      </w:pPr>
      <w:r>
        <w:separator/>
      </w:r>
    </w:p>
  </w:endnote>
  <w:endnote w:type="continuationSeparator" w:id="0">
    <w:p w14:paraId="4A1CACA8" w14:textId="77777777" w:rsidR="004E28CD" w:rsidRDefault="004E28CD" w:rsidP="002B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0507D6" w14:paraId="06FC56C1" w14:textId="77777777">
      <w:tc>
        <w:tcPr>
          <w:tcW w:w="500" w:type="pct"/>
          <w:tcBorders>
            <w:top w:val="single" w:sz="4" w:space="0" w:color="3A215E" w:themeColor="accent2" w:themeShade="BF"/>
          </w:tcBorders>
          <w:shd w:val="clear" w:color="auto" w:fill="3A215E" w:themeFill="accent2" w:themeFillShade="BF"/>
        </w:tcPr>
        <w:p w14:paraId="49B6A1C8" w14:textId="01AC52F9" w:rsidR="000507D6" w:rsidRDefault="001D2C90">
          <w:pPr>
            <w:pStyle w:val="Footer"/>
            <w:jc w:val="right"/>
            <w:rPr>
              <w:b/>
              <w:bCs/>
              <w:color w:val="FFFFFF" w:themeColor="background1"/>
            </w:rPr>
          </w:pPr>
          <w:r w:rsidRPr="001D2C90">
            <w:rPr>
              <w:b/>
              <w:bCs/>
              <w:color w:val="FFFFFF" w:themeColor="background1"/>
            </w:rPr>
            <w:fldChar w:fldCharType="begin"/>
          </w:r>
          <w:r w:rsidRPr="001D2C90">
            <w:rPr>
              <w:b/>
              <w:bCs/>
              <w:color w:val="FFFFFF" w:themeColor="background1"/>
            </w:rPr>
            <w:instrText xml:space="preserve"> PAGE   \* MERGEFORMAT </w:instrText>
          </w:r>
          <w:r w:rsidRPr="001D2C90">
            <w:rPr>
              <w:b/>
              <w:bCs/>
              <w:color w:val="FFFFFF" w:themeColor="background1"/>
            </w:rPr>
            <w:fldChar w:fldCharType="separate"/>
          </w:r>
          <w:r w:rsidR="00C27419">
            <w:rPr>
              <w:b/>
              <w:bCs/>
              <w:noProof/>
              <w:color w:val="FFFFFF" w:themeColor="background1"/>
            </w:rPr>
            <w:t>ii</w:t>
          </w:r>
          <w:r w:rsidRPr="001D2C90">
            <w:rPr>
              <w:b/>
              <w:bCs/>
              <w:noProof/>
              <w:color w:val="FFFFFF" w:themeColor="background1"/>
            </w:rPr>
            <w:fldChar w:fldCharType="end"/>
          </w:r>
        </w:p>
      </w:tc>
      <w:tc>
        <w:tcPr>
          <w:tcW w:w="4500" w:type="pct"/>
          <w:tcBorders>
            <w:top w:val="single" w:sz="4" w:space="0" w:color="auto"/>
          </w:tcBorders>
        </w:tcPr>
        <w:p w14:paraId="202FDF64" w14:textId="77777777" w:rsidR="000507D6" w:rsidRDefault="00147DCE">
          <w:pPr>
            <w:pStyle w:val="Footer"/>
          </w:pPr>
          <w:fldSimple w:instr=" STYLEREF  &quot;1&quot;  ">
            <w:r w:rsidR="00C27419">
              <w:rPr>
                <w:noProof/>
              </w:rPr>
              <w:t>Revision History</w:t>
            </w:r>
          </w:fldSimple>
          <w:r w:rsidR="000507D6">
            <w:t xml:space="preserve"> | </w:t>
          </w:r>
          <w:sdt>
            <w:sdtPr>
              <w:alias w:val="Company"/>
              <w:id w:val="75914618"/>
              <w:placeholder>
                <w:docPart w:val="B667FE940DD9481D8C1329AE678CA25C"/>
              </w:placeholder>
              <w:dataBinding w:prefixMappings="xmlns:ns0='http://schemas.openxmlformats.org/officeDocument/2006/extended-properties'" w:xpath="/ns0:Properties[1]/ns0:Company[1]" w:storeItemID="{6668398D-A668-4E3E-A5EB-62B293D839F1}"/>
              <w:text/>
            </w:sdtPr>
            <w:sdtEndPr/>
            <w:sdtContent>
              <w:r w:rsidR="000507D6">
                <w:t>Texas Christian University</w:t>
              </w:r>
            </w:sdtContent>
          </w:sdt>
        </w:p>
      </w:tc>
    </w:tr>
  </w:tbl>
  <w:p w14:paraId="1EA8FC54" w14:textId="77777777" w:rsidR="000507D6" w:rsidRDefault="000507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68080" w14:textId="77777777" w:rsidR="000507D6" w:rsidRDefault="000507D6" w:rsidP="00CA1342">
    <w:pPr>
      <w:pStyle w:val="Footer"/>
    </w:pPr>
    <w:r>
      <w:rPr>
        <w:rFonts w:cstheme="minorHAnsi"/>
      </w:rPr>
      <w:tab/>
      <w:t>©</w:t>
    </w:r>
    <w:r>
      <w:t>2014-2015 Computer Science Department, Texas Christian University. All Rights Reserved.</w:t>
    </w:r>
  </w:p>
  <w:p w14:paraId="0857E1A9" w14:textId="77777777" w:rsidR="000507D6" w:rsidRDefault="000507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DDAD3D" w14:textId="77777777" w:rsidR="004E28CD" w:rsidRDefault="004E28CD" w:rsidP="002B3426">
      <w:pPr>
        <w:spacing w:after="0" w:line="240" w:lineRule="auto"/>
      </w:pPr>
      <w:r>
        <w:separator/>
      </w:r>
    </w:p>
  </w:footnote>
  <w:footnote w:type="continuationSeparator" w:id="0">
    <w:p w14:paraId="70FB76AB" w14:textId="77777777" w:rsidR="004E28CD" w:rsidRDefault="004E28CD" w:rsidP="002B34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0507D6" w14:paraId="7CD9B3D2" w14:textId="77777777">
      <w:tc>
        <w:tcPr>
          <w:tcW w:w="0" w:type="auto"/>
          <w:tcBorders>
            <w:right w:val="single" w:sz="6" w:space="0" w:color="000000" w:themeColor="text1"/>
          </w:tcBorders>
        </w:tcPr>
        <w:sdt>
          <w:sdtPr>
            <w:alias w:val="Company"/>
            <w:id w:val="-1266157152"/>
            <w:placeholder>
              <w:docPart w:val="34CA3CFAA47340CF8C265845AB3A41BF"/>
            </w:placeholder>
            <w:dataBinding w:prefixMappings="xmlns:ns0='http://schemas.openxmlformats.org/officeDocument/2006/extended-properties'" w:xpath="/ns0:Properties[1]/ns0:Company[1]" w:storeItemID="{6668398D-A668-4E3E-A5EB-62B293D839F1}"/>
            <w:text/>
          </w:sdtPr>
          <w:sdtEndPr/>
          <w:sdtContent>
            <w:p w14:paraId="2998B4E8" w14:textId="77777777" w:rsidR="000507D6" w:rsidRDefault="000507D6">
              <w:pPr>
                <w:pStyle w:val="Header"/>
                <w:jc w:val="right"/>
              </w:pPr>
              <w:r>
                <w:t>Texas Christian University</w:t>
              </w:r>
            </w:p>
          </w:sdtContent>
        </w:sdt>
        <w:sdt>
          <w:sdtPr>
            <w:rPr>
              <w:b/>
              <w:bCs/>
            </w:rPr>
            <w:alias w:val="Title"/>
            <w:id w:val="-349190441"/>
            <w:placeholder>
              <w:docPart w:val="F96B9BD4B82E4BC9BE53E7CDB927838F"/>
            </w:placeholder>
            <w:dataBinding w:prefixMappings="xmlns:ns0='http://schemas.openxmlformats.org/package/2006/metadata/core-properties' xmlns:ns1='http://purl.org/dc/elements/1.1/'" w:xpath="/ns0:coreProperties[1]/ns1:title[1]" w:storeItemID="{6C3C8BC8-F283-45AE-878A-BAB7291924A1}"/>
            <w:text/>
          </w:sdtPr>
          <w:sdtEndPr/>
          <w:sdtContent>
            <w:p w14:paraId="350CA763" w14:textId="212FB37A" w:rsidR="000507D6" w:rsidRDefault="000507D6" w:rsidP="005004E9">
              <w:pPr>
                <w:pStyle w:val="Header"/>
                <w:jc w:val="right"/>
                <w:rPr>
                  <w:b/>
                  <w:bCs/>
                </w:rPr>
              </w:pPr>
              <w:r>
                <w:rPr>
                  <w:b/>
                  <w:bCs/>
                </w:rPr>
                <w:t>Developer Guide</w:t>
              </w:r>
            </w:p>
          </w:sdtContent>
        </w:sdt>
      </w:tc>
      <w:sdt>
        <w:sdtPr>
          <w:rPr>
            <w:b/>
            <w:bCs/>
          </w:rPr>
          <w:alias w:val="Status"/>
          <w:tag w:val=""/>
          <w:id w:val="2117942963"/>
          <w:placeholder>
            <w:docPart w:val="B667FE940DD9481D8C1329AE678CA25C"/>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1152" w:type="dxa"/>
              <w:tcBorders>
                <w:left w:val="single" w:sz="6" w:space="0" w:color="000000" w:themeColor="text1"/>
              </w:tcBorders>
            </w:tcPr>
            <w:p w14:paraId="519A202B" w14:textId="61AD9CFD" w:rsidR="000507D6" w:rsidRDefault="003E7F9D">
              <w:pPr>
                <w:pStyle w:val="Header"/>
                <w:rPr>
                  <w:b/>
                  <w:bCs/>
                </w:rPr>
              </w:pPr>
              <w:r>
                <w:rPr>
                  <w:b/>
                  <w:bCs/>
                </w:rPr>
                <w:t>V3.0</w:t>
              </w:r>
            </w:p>
          </w:tc>
        </w:sdtContent>
      </w:sdt>
    </w:tr>
  </w:tbl>
  <w:p w14:paraId="1CBF806E" w14:textId="77777777" w:rsidR="000507D6" w:rsidRDefault="000507D6" w:rsidP="0016166D">
    <w:pPr>
      <w:pStyle w:val="Header"/>
      <w:tabs>
        <w:tab w:val="left" w:pos="43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75D96"/>
    <w:multiLevelType w:val="hybridMultilevel"/>
    <w:tmpl w:val="05CCB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1503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A1E9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8078D"/>
    <w:multiLevelType w:val="hybridMultilevel"/>
    <w:tmpl w:val="D6701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AE55E5"/>
    <w:multiLevelType w:val="multilevel"/>
    <w:tmpl w:val="13A640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2464155"/>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8F6E4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2660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BF7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0EA6F43"/>
    <w:multiLevelType w:val="multilevel"/>
    <w:tmpl w:val="3C90B444"/>
    <w:lvl w:ilvl="0">
      <w:start w:val="1"/>
      <w:numFmt w:val="decimal"/>
      <w:lvlText w:val="%1."/>
      <w:lvlJc w:val="left"/>
      <w:pPr>
        <w:ind w:left="360" w:hanging="360"/>
      </w:pPr>
    </w:lvl>
    <w:lvl w:ilvl="1">
      <w:start w:val="1"/>
      <w:numFmt w:val="decimal"/>
      <w:pStyle w:val="TOC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7F1BBA"/>
    <w:multiLevelType w:val="hybridMultilevel"/>
    <w:tmpl w:val="F65CC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9652E3"/>
    <w:multiLevelType w:val="multilevel"/>
    <w:tmpl w:val="F65CC4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2CE514F6"/>
    <w:multiLevelType w:val="multilevel"/>
    <w:tmpl w:val="CA581B4C"/>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2D206B79"/>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277C88"/>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C2128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9661EA"/>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6E4853"/>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5D06CC"/>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87654B"/>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C953F3"/>
    <w:multiLevelType w:val="hybridMultilevel"/>
    <w:tmpl w:val="D00E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874BEE"/>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A76131"/>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70019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CE1227"/>
    <w:multiLevelType w:val="hybridMultilevel"/>
    <w:tmpl w:val="1A885816"/>
    <w:lvl w:ilvl="0" w:tplc="CE82EF2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B41C30"/>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D76280"/>
    <w:multiLevelType w:val="hybridMultilevel"/>
    <w:tmpl w:val="17CA1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82490C"/>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8B4E15"/>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414BA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F44F3A"/>
    <w:multiLevelType w:val="hybridMultilevel"/>
    <w:tmpl w:val="5D32A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5C098F"/>
    <w:multiLevelType w:val="multilevel"/>
    <w:tmpl w:val="8FC05F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6"/>
  </w:num>
  <w:num w:numId="3">
    <w:abstractNumId w:val="9"/>
  </w:num>
  <w:num w:numId="4">
    <w:abstractNumId w:val="1"/>
  </w:num>
  <w:num w:numId="5">
    <w:abstractNumId w:val="6"/>
  </w:num>
  <w:num w:numId="6">
    <w:abstractNumId w:val="19"/>
  </w:num>
  <w:num w:numId="7">
    <w:abstractNumId w:val="17"/>
  </w:num>
  <w:num w:numId="8">
    <w:abstractNumId w:val="13"/>
  </w:num>
  <w:num w:numId="9">
    <w:abstractNumId w:val="14"/>
  </w:num>
  <w:num w:numId="10">
    <w:abstractNumId w:val="28"/>
  </w:num>
  <w:num w:numId="11">
    <w:abstractNumId w:val="3"/>
  </w:num>
  <w:num w:numId="12">
    <w:abstractNumId w:val="20"/>
  </w:num>
  <w:num w:numId="13">
    <w:abstractNumId w:val="23"/>
  </w:num>
  <w:num w:numId="14">
    <w:abstractNumId w:val="16"/>
  </w:num>
  <w:num w:numId="15">
    <w:abstractNumId w:val="21"/>
  </w:num>
  <w:num w:numId="16">
    <w:abstractNumId w:val="15"/>
  </w:num>
  <w:num w:numId="17">
    <w:abstractNumId w:val="22"/>
  </w:num>
  <w:num w:numId="18">
    <w:abstractNumId w:val="7"/>
  </w:num>
  <w:num w:numId="19">
    <w:abstractNumId w:val="25"/>
  </w:num>
  <w:num w:numId="20">
    <w:abstractNumId w:val="5"/>
  </w:num>
  <w:num w:numId="21">
    <w:abstractNumId w:val="18"/>
  </w:num>
  <w:num w:numId="22">
    <w:abstractNumId w:val="27"/>
  </w:num>
  <w:num w:numId="23">
    <w:abstractNumId w:val="2"/>
  </w:num>
  <w:num w:numId="24">
    <w:abstractNumId w:val="29"/>
  </w:num>
  <w:num w:numId="25">
    <w:abstractNumId w:val="31"/>
  </w:num>
  <w:num w:numId="26">
    <w:abstractNumId w:val="9"/>
  </w:num>
  <w:num w:numId="27">
    <w:abstractNumId w:val="10"/>
  </w:num>
  <w:num w:numId="28">
    <w:abstractNumId w:val="11"/>
  </w:num>
  <w:num w:numId="29">
    <w:abstractNumId w:val="9"/>
  </w:num>
  <w:num w:numId="30">
    <w:abstractNumId w:val="8"/>
  </w:num>
  <w:num w:numId="31">
    <w:abstractNumId w:val="0"/>
  </w:num>
  <w:num w:numId="32">
    <w:abstractNumId w:val="24"/>
  </w:num>
  <w:num w:numId="33">
    <w:abstractNumId w:val="12"/>
  </w:num>
  <w:num w:numId="34">
    <w:abstractNumId w:val="4"/>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ABE"/>
    <w:rsid w:val="00002AA3"/>
    <w:rsid w:val="0000419D"/>
    <w:rsid w:val="0001567B"/>
    <w:rsid w:val="000426E6"/>
    <w:rsid w:val="00042B48"/>
    <w:rsid w:val="000507D6"/>
    <w:rsid w:val="00052659"/>
    <w:rsid w:val="0005491D"/>
    <w:rsid w:val="0005663E"/>
    <w:rsid w:val="00061891"/>
    <w:rsid w:val="000628C8"/>
    <w:rsid w:val="00066A28"/>
    <w:rsid w:val="00072275"/>
    <w:rsid w:val="00084EC2"/>
    <w:rsid w:val="00086D7E"/>
    <w:rsid w:val="00087F08"/>
    <w:rsid w:val="0009260E"/>
    <w:rsid w:val="000A05C7"/>
    <w:rsid w:val="000A2A2E"/>
    <w:rsid w:val="000B045D"/>
    <w:rsid w:val="000B5AD6"/>
    <w:rsid w:val="000D6D76"/>
    <w:rsid w:val="000E164A"/>
    <w:rsid w:val="000F2E5A"/>
    <w:rsid w:val="000F50E9"/>
    <w:rsid w:val="000F5543"/>
    <w:rsid w:val="000F5BD6"/>
    <w:rsid w:val="000F658D"/>
    <w:rsid w:val="0013020E"/>
    <w:rsid w:val="00140068"/>
    <w:rsid w:val="0014286B"/>
    <w:rsid w:val="00145FB0"/>
    <w:rsid w:val="00147DCE"/>
    <w:rsid w:val="0016166D"/>
    <w:rsid w:val="00164D24"/>
    <w:rsid w:val="0017663B"/>
    <w:rsid w:val="001766D3"/>
    <w:rsid w:val="00187876"/>
    <w:rsid w:val="00187A7B"/>
    <w:rsid w:val="001A0053"/>
    <w:rsid w:val="001A30C5"/>
    <w:rsid w:val="001A5ABE"/>
    <w:rsid w:val="001B31BD"/>
    <w:rsid w:val="001C4105"/>
    <w:rsid w:val="001D12A4"/>
    <w:rsid w:val="001D2C90"/>
    <w:rsid w:val="001E18C4"/>
    <w:rsid w:val="001E32E1"/>
    <w:rsid w:val="001F3E85"/>
    <w:rsid w:val="001F65B2"/>
    <w:rsid w:val="00210F3B"/>
    <w:rsid w:val="00216580"/>
    <w:rsid w:val="00231A73"/>
    <w:rsid w:val="00234AD8"/>
    <w:rsid w:val="00241570"/>
    <w:rsid w:val="00241684"/>
    <w:rsid w:val="00242146"/>
    <w:rsid w:val="00244845"/>
    <w:rsid w:val="00252CAD"/>
    <w:rsid w:val="00253504"/>
    <w:rsid w:val="0025419E"/>
    <w:rsid w:val="00255BE1"/>
    <w:rsid w:val="00257D2D"/>
    <w:rsid w:val="00257DC9"/>
    <w:rsid w:val="00264E66"/>
    <w:rsid w:val="00266209"/>
    <w:rsid w:val="0027649C"/>
    <w:rsid w:val="00276B2A"/>
    <w:rsid w:val="002830A3"/>
    <w:rsid w:val="002848F2"/>
    <w:rsid w:val="002964CB"/>
    <w:rsid w:val="002A2194"/>
    <w:rsid w:val="002A5E68"/>
    <w:rsid w:val="002B3426"/>
    <w:rsid w:val="002B4BDC"/>
    <w:rsid w:val="002B7DC5"/>
    <w:rsid w:val="002D47A7"/>
    <w:rsid w:val="002D558A"/>
    <w:rsid w:val="002D6734"/>
    <w:rsid w:val="002E1294"/>
    <w:rsid w:val="002E6139"/>
    <w:rsid w:val="002E75D1"/>
    <w:rsid w:val="002F4E79"/>
    <w:rsid w:val="003003CF"/>
    <w:rsid w:val="00307414"/>
    <w:rsid w:val="00314B2F"/>
    <w:rsid w:val="003405EA"/>
    <w:rsid w:val="00362DE6"/>
    <w:rsid w:val="003663C3"/>
    <w:rsid w:val="003723D8"/>
    <w:rsid w:val="0037303A"/>
    <w:rsid w:val="00374C0B"/>
    <w:rsid w:val="00387303"/>
    <w:rsid w:val="003A2D82"/>
    <w:rsid w:val="003A7C1E"/>
    <w:rsid w:val="003B3658"/>
    <w:rsid w:val="003B3B88"/>
    <w:rsid w:val="003B4287"/>
    <w:rsid w:val="003B6552"/>
    <w:rsid w:val="003D3801"/>
    <w:rsid w:val="003D4510"/>
    <w:rsid w:val="003E7F8A"/>
    <w:rsid w:val="003E7F9D"/>
    <w:rsid w:val="00402265"/>
    <w:rsid w:val="00403CAB"/>
    <w:rsid w:val="0043288C"/>
    <w:rsid w:val="0044185C"/>
    <w:rsid w:val="004419C2"/>
    <w:rsid w:val="004520FB"/>
    <w:rsid w:val="004527DE"/>
    <w:rsid w:val="0045298E"/>
    <w:rsid w:val="00463901"/>
    <w:rsid w:val="00466DA7"/>
    <w:rsid w:val="00472A3D"/>
    <w:rsid w:val="004820DF"/>
    <w:rsid w:val="00491A3C"/>
    <w:rsid w:val="00494FF9"/>
    <w:rsid w:val="004A1E67"/>
    <w:rsid w:val="004B5098"/>
    <w:rsid w:val="004B53A2"/>
    <w:rsid w:val="004C5910"/>
    <w:rsid w:val="004D4995"/>
    <w:rsid w:val="004D5EF9"/>
    <w:rsid w:val="004E04AC"/>
    <w:rsid w:val="004E28CD"/>
    <w:rsid w:val="004E298A"/>
    <w:rsid w:val="004E3622"/>
    <w:rsid w:val="004E54FB"/>
    <w:rsid w:val="005004E9"/>
    <w:rsid w:val="0050283D"/>
    <w:rsid w:val="00505CA1"/>
    <w:rsid w:val="00543085"/>
    <w:rsid w:val="00544278"/>
    <w:rsid w:val="00545A85"/>
    <w:rsid w:val="00552FD8"/>
    <w:rsid w:val="0056182B"/>
    <w:rsid w:val="00563F18"/>
    <w:rsid w:val="00572BE6"/>
    <w:rsid w:val="00576ABC"/>
    <w:rsid w:val="005856B2"/>
    <w:rsid w:val="005A206D"/>
    <w:rsid w:val="005A2A87"/>
    <w:rsid w:val="005A39A3"/>
    <w:rsid w:val="005A3D33"/>
    <w:rsid w:val="005B6DEB"/>
    <w:rsid w:val="005C1AEA"/>
    <w:rsid w:val="005C4D48"/>
    <w:rsid w:val="005C669D"/>
    <w:rsid w:val="005C6749"/>
    <w:rsid w:val="005E3931"/>
    <w:rsid w:val="005F28F5"/>
    <w:rsid w:val="0060048B"/>
    <w:rsid w:val="0060298B"/>
    <w:rsid w:val="0061356E"/>
    <w:rsid w:val="00617420"/>
    <w:rsid w:val="00631DCC"/>
    <w:rsid w:val="006473F1"/>
    <w:rsid w:val="00647EE1"/>
    <w:rsid w:val="00650239"/>
    <w:rsid w:val="006757A7"/>
    <w:rsid w:val="00681F8D"/>
    <w:rsid w:val="00684512"/>
    <w:rsid w:val="006A2448"/>
    <w:rsid w:val="006A6C71"/>
    <w:rsid w:val="006B649F"/>
    <w:rsid w:val="006B74AE"/>
    <w:rsid w:val="006C20F3"/>
    <w:rsid w:val="006C255F"/>
    <w:rsid w:val="006E27C9"/>
    <w:rsid w:val="006E3C40"/>
    <w:rsid w:val="006E599B"/>
    <w:rsid w:val="00714D8E"/>
    <w:rsid w:val="00716A15"/>
    <w:rsid w:val="00720242"/>
    <w:rsid w:val="0073743A"/>
    <w:rsid w:val="007379CB"/>
    <w:rsid w:val="00752712"/>
    <w:rsid w:val="007644AF"/>
    <w:rsid w:val="00775D13"/>
    <w:rsid w:val="00780BC0"/>
    <w:rsid w:val="0078634F"/>
    <w:rsid w:val="00794B2C"/>
    <w:rsid w:val="007A799B"/>
    <w:rsid w:val="007E0979"/>
    <w:rsid w:val="007F1B15"/>
    <w:rsid w:val="007F326E"/>
    <w:rsid w:val="007F6BC5"/>
    <w:rsid w:val="007F6C46"/>
    <w:rsid w:val="00800777"/>
    <w:rsid w:val="008207D7"/>
    <w:rsid w:val="0082683C"/>
    <w:rsid w:val="00845CCA"/>
    <w:rsid w:val="00850A87"/>
    <w:rsid w:val="00861C01"/>
    <w:rsid w:val="00862471"/>
    <w:rsid w:val="008632E6"/>
    <w:rsid w:val="00885173"/>
    <w:rsid w:val="00886ED5"/>
    <w:rsid w:val="00891F65"/>
    <w:rsid w:val="008944A6"/>
    <w:rsid w:val="00896264"/>
    <w:rsid w:val="008B2CFB"/>
    <w:rsid w:val="008B74C6"/>
    <w:rsid w:val="008C5FFE"/>
    <w:rsid w:val="008D1207"/>
    <w:rsid w:val="008D129B"/>
    <w:rsid w:val="008D6A98"/>
    <w:rsid w:val="008E6855"/>
    <w:rsid w:val="008F0916"/>
    <w:rsid w:val="008F60EE"/>
    <w:rsid w:val="00912699"/>
    <w:rsid w:val="009153E1"/>
    <w:rsid w:val="00915D63"/>
    <w:rsid w:val="009170BA"/>
    <w:rsid w:val="009428C6"/>
    <w:rsid w:val="009456A1"/>
    <w:rsid w:val="00952142"/>
    <w:rsid w:val="0096099F"/>
    <w:rsid w:val="009622DE"/>
    <w:rsid w:val="00984493"/>
    <w:rsid w:val="009A5BD0"/>
    <w:rsid w:val="009A6488"/>
    <w:rsid w:val="009B5693"/>
    <w:rsid w:val="009C2DDE"/>
    <w:rsid w:val="009C385A"/>
    <w:rsid w:val="009D07F8"/>
    <w:rsid w:val="009E385F"/>
    <w:rsid w:val="009E5418"/>
    <w:rsid w:val="009F2D5C"/>
    <w:rsid w:val="009F34C3"/>
    <w:rsid w:val="00A037CA"/>
    <w:rsid w:val="00A10EF4"/>
    <w:rsid w:val="00A2029C"/>
    <w:rsid w:val="00A33FBF"/>
    <w:rsid w:val="00A375AD"/>
    <w:rsid w:val="00A5166A"/>
    <w:rsid w:val="00A62A93"/>
    <w:rsid w:val="00A63B99"/>
    <w:rsid w:val="00A63BF1"/>
    <w:rsid w:val="00A71C95"/>
    <w:rsid w:val="00A80796"/>
    <w:rsid w:val="00A828FE"/>
    <w:rsid w:val="00A8598F"/>
    <w:rsid w:val="00AA2C72"/>
    <w:rsid w:val="00AA36F0"/>
    <w:rsid w:val="00AA7C52"/>
    <w:rsid w:val="00AB0942"/>
    <w:rsid w:val="00AB25B1"/>
    <w:rsid w:val="00AB76D3"/>
    <w:rsid w:val="00AD0EFA"/>
    <w:rsid w:val="00AD4C33"/>
    <w:rsid w:val="00AE06B8"/>
    <w:rsid w:val="00AF5099"/>
    <w:rsid w:val="00B03996"/>
    <w:rsid w:val="00B15A22"/>
    <w:rsid w:val="00B17CE1"/>
    <w:rsid w:val="00B272C8"/>
    <w:rsid w:val="00B343E9"/>
    <w:rsid w:val="00B35B12"/>
    <w:rsid w:val="00B400F4"/>
    <w:rsid w:val="00B51BAB"/>
    <w:rsid w:val="00B67293"/>
    <w:rsid w:val="00B70421"/>
    <w:rsid w:val="00B72746"/>
    <w:rsid w:val="00B77EAB"/>
    <w:rsid w:val="00B807DA"/>
    <w:rsid w:val="00B80930"/>
    <w:rsid w:val="00B97F66"/>
    <w:rsid w:val="00BA0D48"/>
    <w:rsid w:val="00BB622D"/>
    <w:rsid w:val="00BD1178"/>
    <w:rsid w:val="00BD1FDD"/>
    <w:rsid w:val="00BE0875"/>
    <w:rsid w:val="00BE2F9B"/>
    <w:rsid w:val="00BE655E"/>
    <w:rsid w:val="00C04744"/>
    <w:rsid w:val="00C053A7"/>
    <w:rsid w:val="00C05FE9"/>
    <w:rsid w:val="00C076C2"/>
    <w:rsid w:val="00C15CC9"/>
    <w:rsid w:val="00C27419"/>
    <w:rsid w:val="00C33170"/>
    <w:rsid w:val="00C44B6D"/>
    <w:rsid w:val="00C6078D"/>
    <w:rsid w:val="00C663CF"/>
    <w:rsid w:val="00C86CC9"/>
    <w:rsid w:val="00C949EE"/>
    <w:rsid w:val="00C97BD7"/>
    <w:rsid w:val="00CA1342"/>
    <w:rsid w:val="00CC0620"/>
    <w:rsid w:val="00CC3A0E"/>
    <w:rsid w:val="00CC723E"/>
    <w:rsid w:val="00CD5082"/>
    <w:rsid w:val="00CE541D"/>
    <w:rsid w:val="00CE55D9"/>
    <w:rsid w:val="00CF112C"/>
    <w:rsid w:val="00CF20AC"/>
    <w:rsid w:val="00D06919"/>
    <w:rsid w:val="00D10B4B"/>
    <w:rsid w:val="00D1349B"/>
    <w:rsid w:val="00D20F3F"/>
    <w:rsid w:val="00D235AF"/>
    <w:rsid w:val="00D3038D"/>
    <w:rsid w:val="00D308C2"/>
    <w:rsid w:val="00D32610"/>
    <w:rsid w:val="00D35FA0"/>
    <w:rsid w:val="00D42098"/>
    <w:rsid w:val="00D7681C"/>
    <w:rsid w:val="00D90190"/>
    <w:rsid w:val="00D90CA0"/>
    <w:rsid w:val="00D90CB5"/>
    <w:rsid w:val="00D9684D"/>
    <w:rsid w:val="00DA6CDB"/>
    <w:rsid w:val="00DB069D"/>
    <w:rsid w:val="00DD0320"/>
    <w:rsid w:val="00DD2274"/>
    <w:rsid w:val="00DE152E"/>
    <w:rsid w:val="00E0461E"/>
    <w:rsid w:val="00E13AD8"/>
    <w:rsid w:val="00E228F5"/>
    <w:rsid w:val="00E262ED"/>
    <w:rsid w:val="00E31788"/>
    <w:rsid w:val="00E41788"/>
    <w:rsid w:val="00E44707"/>
    <w:rsid w:val="00E46B42"/>
    <w:rsid w:val="00E475DD"/>
    <w:rsid w:val="00E61355"/>
    <w:rsid w:val="00E76395"/>
    <w:rsid w:val="00E869B1"/>
    <w:rsid w:val="00E879C1"/>
    <w:rsid w:val="00E90891"/>
    <w:rsid w:val="00EA55C5"/>
    <w:rsid w:val="00EA7AA2"/>
    <w:rsid w:val="00EB19C8"/>
    <w:rsid w:val="00EB4F1E"/>
    <w:rsid w:val="00EC5632"/>
    <w:rsid w:val="00EC57A6"/>
    <w:rsid w:val="00EC79C6"/>
    <w:rsid w:val="00ED159D"/>
    <w:rsid w:val="00EE00B7"/>
    <w:rsid w:val="00EE1C40"/>
    <w:rsid w:val="00EE263E"/>
    <w:rsid w:val="00EF5182"/>
    <w:rsid w:val="00F01994"/>
    <w:rsid w:val="00F04283"/>
    <w:rsid w:val="00F0467B"/>
    <w:rsid w:val="00F23649"/>
    <w:rsid w:val="00F337E6"/>
    <w:rsid w:val="00F36675"/>
    <w:rsid w:val="00F679AE"/>
    <w:rsid w:val="00F76ED2"/>
    <w:rsid w:val="00F95A6D"/>
    <w:rsid w:val="00F96D9F"/>
    <w:rsid w:val="00FA491C"/>
    <w:rsid w:val="00FB4AA4"/>
    <w:rsid w:val="00FC28BB"/>
    <w:rsid w:val="00FD389C"/>
    <w:rsid w:val="00FD4CD8"/>
    <w:rsid w:val="00FE3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72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545A85"/>
    <w:pPr>
      <w:keepNext/>
      <w:keepLines/>
      <w:spacing w:before="200" w:after="0"/>
      <w:outlineLvl w:val="1"/>
    </w:pPr>
    <w:rPr>
      <w:rFonts w:eastAsiaTheme="majorEastAsia" w:cstheme="majorBidi"/>
      <w:b/>
      <w:bCs/>
      <w:color w:val="4F2D7F" w:themeColor="accent2"/>
      <w:sz w:val="32"/>
      <w:szCs w:val="26"/>
    </w:rPr>
  </w:style>
  <w:style w:type="paragraph" w:styleId="Heading3">
    <w:name w:val="heading 3"/>
    <w:basedOn w:val="Normal"/>
    <w:next w:val="Normal"/>
    <w:link w:val="Heading3Char"/>
    <w:uiPriority w:val="9"/>
    <w:unhideWhenUsed/>
    <w:qFormat/>
    <w:rsid w:val="009D07F8"/>
    <w:pPr>
      <w:keepNext/>
      <w:keepLines/>
      <w:spacing w:before="200" w:after="0"/>
      <w:outlineLvl w:val="2"/>
    </w:pPr>
    <w:rPr>
      <w:rFonts w:eastAsiaTheme="majorEastAsia" w:cstheme="majorBidi"/>
      <w:b/>
      <w:bCs/>
      <w:color w:val="4D1D77" w:themeColor="accent3"/>
      <w:sz w:val="28"/>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545A85"/>
    <w:rPr>
      <w:rFonts w:ascii="Times New Roman" w:eastAsiaTheme="majorEastAsia" w:hAnsi="Times New Roman" w:cstheme="majorBidi"/>
      <w:b/>
      <w:bCs/>
      <w:color w:val="4F2D7F" w:themeColor="accent2"/>
      <w:sz w:val="32"/>
      <w:szCs w:val="26"/>
    </w:rPr>
  </w:style>
  <w:style w:type="character" w:customStyle="1" w:styleId="Heading3Char">
    <w:name w:val="Heading 3 Char"/>
    <w:basedOn w:val="DefaultParagraphFont"/>
    <w:link w:val="Heading3"/>
    <w:uiPriority w:val="9"/>
    <w:rsid w:val="009D07F8"/>
    <w:rPr>
      <w:rFonts w:ascii="Times New Roman" w:eastAsiaTheme="majorEastAsia" w:hAnsi="Times New Roman" w:cstheme="majorBidi"/>
      <w:b/>
      <w:bCs/>
      <w:color w:val="4D1D77" w:themeColor="accent3"/>
      <w:sz w:val="28"/>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eastAsiaTheme="minorEastAsia"/>
      <w:b/>
      <w:noProof/>
      <w:lang w:eastAsia="ja-JP"/>
    </w:rPr>
  </w:style>
  <w:style w:type="paragraph" w:styleId="TOC1">
    <w:name w:val="toc 1"/>
    <w:basedOn w:val="Normal"/>
    <w:next w:val="Normal"/>
    <w:autoRedefine/>
    <w:uiPriority w:val="39"/>
    <w:unhideWhenUsed/>
    <w:qFormat/>
    <w:rsid w:val="00885173"/>
    <w:pPr>
      <w:numPr>
        <w:ilvl w:val="1"/>
        <w:numId w:val="29"/>
      </w:numPr>
      <w:tabs>
        <w:tab w:val="right" w:leader="dot" w:pos="9350"/>
      </w:tabs>
      <w:spacing w:after="100"/>
    </w:pPr>
    <w:rPr>
      <w:rFonts w:eastAsiaTheme="minorEastAsia"/>
      <w:lang w:eastAsia="ja-JP"/>
    </w:rPr>
  </w:style>
  <w:style w:type="paragraph" w:styleId="TOC3">
    <w:name w:val="toc 3"/>
    <w:basedOn w:val="Normal"/>
    <w:next w:val="Normal"/>
    <w:autoRedefine/>
    <w:uiPriority w:val="39"/>
    <w:unhideWhenUsed/>
    <w:qFormat/>
    <w:rsid w:val="005E3931"/>
    <w:pPr>
      <w:tabs>
        <w:tab w:val="left" w:pos="1080"/>
        <w:tab w:val="right" w:leader="dot" w:pos="9350"/>
      </w:tabs>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7F6C46"/>
    <w:rPr>
      <w:sz w:val="16"/>
      <w:szCs w:val="16"/>
    </w:rPr>
  </w:style>
  <w:style w:type="paragraph" w:styleId="CommentText">
    <w:name w:val="annotation text"/>
    <w:basedOn w:val="Normal"/>
    <w:link w:val="CommentTextChar"/>
    <w:uiPriority w:val="99"/>
    <w:semiHidden/>
    <w:unhideWhenUsed/>
    <w:rsid w:val="007F6C46"/>
    <w:pPr>
      <w:spacing w:line="240" w:lineRule="auto"/>
    </w:pPr>
    <w:rPr>
      <w:sz w:val="20"/>
      <w:szCs w:val="20"/>
    </w:rPr>
  </w:style>
  <w:style w:type="character" w:customStyle="1" w:styleId="CommentTextChar">
    <w:name w:val="Comment Text Char"/>
    <w:basedOn w:val="DefaultParagraphFont"/>
    <w:link w:val="CommentText"/>
    <w:uiPriority w:val="99"/>
    <w:semiHidden/>
    <w:rsid w:val="007F6C46"/>
    <w:rPr>
      <w:sz w:val="20"/>
      <w:szCs w:val="20"/>
    </w:rPr>
  </w:style>
  <w:style w:type="paragraph" w:styleId="CommentSubject">
    <w:name w:val="annotation subject"/>
    <w:basedOn w:val="CommentText"/>
    <w:next w:val="CommentText"/>
    <w:link w:val="CommentSubjectChar"/>
    <w:uiPriority w:val="99"/>
    <w:semiHidden/>
    <w:unhideWhenUsed/>
    <w:rsid w:val="007F6C46"/>
    <w:rPr>
      <w:b/>
      <w:bCs/>
    </w:rPr>
  </w:style>
  <w:style w:type="character" w:customStyle="1" w:styleId="CommentSubjectChar">
    <w:name w:val="Comment Subject Char"/>
    <w:basedOn w:val="CommentTextChar"/>
    <w:link w:val="CommentSubject"/>
    <w:uiPriority w:val="99"/>
    <w:semiHidden/>
    <w:rsid w:val="007F6C46"/>
    <w:rPr>
      <w:b/>
      <w:bCs/>
      <w:sz w:val="20"/>
      <w:szCs w:val="20"/>
    </w:rPr>
  </w:style>
  <w:style w:type="character" w:styleId="FollowedHyperlink">
    <w:name w:val="FollowedHyperlink"/>
    <w:basedOn w:val="DefaultParagraphFont"/>
    <w:uiPriority w:val="99"/>
    <w:semiHidden/>
    <w:unhideWhenUsed/>
    <w:rsid w:val="00545A85"/>
    <w:rPr>
      <w:color w:val="342A7B"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545A85"/>
    <w:pPr>
      <w:keepNext/>
      <w:keepLines/>
      <w:spacing w:before="200" w:after="0"/>
      <w:outlineLvl w:val="1"/>
    </w:pPr>
    <w:rPr>
      <w:rFonts w:eastAsiaTheme="majorEastAsia" w:cstheme="majorBidi"/>
      <w:b/>
      <w:bCs/>
      <w:color w:val="4F2D7F" w:themeColor="accent2"/>
      <w:sz w:val="32"/>
      <w:szCs w:val="26"/>
    </w:rPr>
  </w:style>
  <w:style w:type="paragraph" w:styleId="Heading3">
    <w:name w:val="heading 3"/>
    <w:basedOn w:val="Normal"/>
    <w:next w:val="Normal"/>
    <w:link w:val="Heading3Char"/>
    <w:uiPriority w:val="9"/>
    <w:unhideWhenUsed/>
    <w:qFormat/>
    <w:rsid w:val="009D07F8"/>
    <w:pPr>
      <w:keepNext/>
      <w:keepLines/>
      <w:spacing w:before="200" w:after="0"/>
      <w:outlineLvl w:val="2"/>
    </w:pPr>
    <w:rPr>
      <w:rFonts w:eastAsiaTheme="majorEastAsia" w:cstheme="majorBidi"/>
      <w:b/>
      <w:bCs/>
      <w:color w:val="4D1D77" w:themeColor="accent3"/>
      <w:sz w:val="28"/>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545A85"/>
    <w:rPr>
      <w:rFonts w:ascii="Times New Roman" w:eastAsiaTheme="majorEastAsia" w:hAnsi="Times New Roman" w:cstheme="majorBidi"/>
      <w:b/>
      <w:bCs/>
      <w:color w:val="4F2D7F" w:themeColor="accent2"/>
      <w:sz w:val="32"/>
      <w:szCs w:val="26"/>
    </w:rPr>
  </w:style>
  <w:style w:type="character" w:customStyle="1" w:styleId="Heading3Char">
    <w:name w:val="Heading 3 Char"/>
    <w:basedOn w:val="DefaultParagraphFont"/>
    <w:link w:val="Heading3"/>
    <w:uiPriority w:val="9"/>
    <w:rsid w:val="009D07F8"/>
    <w:rPr>
      <w:rFonts w:ascii="Times New Roman" w:eastAsiaTheme="majorEastAsia" w:hAnsi="Times New Roman" w:cstheme="majorBidi"/>
      <w:b/>
      <w:bCs/>
      <w:color w:val="4D1D77" w:themeColor="accent3"/>
      <w:sz w:val="28"/>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eastAsiaTheme="minorEastAsia"/>
      <w:b/>
      <w:noProof/>
      <w:lang w:eastAsia="ja-JP"/>
    </w:rPr>
  </w:style>
  <w:style w:type="paragraph" w:styleId="TOC1">
    <w:name w:val="toc 1"/>
    <w:basedOn w:val="Normal"/>
    <w:next w:val="Normal"/>
    <w:autoRedefine/>
    <w:uiPriority w:val="39"/>
    <w:unhideWhenUsed/>
    <w:qFormat/>
    <w:rsid w:val="00885173"/>
    <w:pPr>
      <w:numPr>
        <w:ilvl w:val="1"/>
        <w:numId w:val="29"/>
      </w:numPr>
      <w:tabs>
        <w:tab w:val="right" w:leader="dot" w:pos="9350"/>
      </w:tabs>
      <w:spacing w:after="100"/>
    </w:pPr>
    <w:rPr>
      <w:rFonts w:eastAsiaTheme="minorEastAsia"/>
      <w:lang w:eastAsia="ja-JP"/>
    </w:rPr>
  </w:style>
  <w:style w:type="paragraph" w:styleId="TOC3">
    <w:name w:val="toc 3"/>
    <w:basedOn w:val="Normal"/>
    <w:next w:val="Normal"/>
    <w:autoRedefine/>
    <w:uiPriority w:val="39"/>
    <w:unhideWhenUsed/>
    <w:qFormat/>
    <w:rsid w:val="005E3931"/>
    <w:pPr>
      <w:tabs>
        <w:tab w:val="left" w:pos="1080"/>
        <w:tab w:val="right" w:leader="dot" w:pos="9350"/>
      </w:tabs>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7F6C46"/>
    <w:rPr>
      <w:sz w:val="16"/>
      <w:szCs w:val="16"/>
    </w:rPr>
  </w:style>
  <w:style w:type="paragraph" w:styleId="CommentText">
    <w:name w:val="annotation text"/>
    <w:basedOn w:val="Normal"/>
    <w:link w:val="CommentTextChar"/>
    <w:uiPriority w:val="99"/>
    <w:semiHidden/>
    <w:unhideWhenUsed/>
    <w:rsid w:val="007F6C46"/>
    <w:pPr>
      <w:spacing w:line="240" w:lineRule="auto"/>
    </w:pPr>
    <w:rPr>
      <w:sz w:val="20"/>
      <w:szCs w:val="20"/>
    </w:rPr>
  </w:style>
  <w:style w:type="character" w:customStyle="1" w:styleId="CommentTextChar">
    <w:name w:val="Comment Text Char"/>
    <w:basedOn w:val="DefaultParagraphFont"/>
    <w:link w:val="CommentText"/>
    <w:uiPriority w:val="99"/>
    <w:semiHidden/>
    <w:rsid w:val="007F6C46"/>
    <w:rPr>
      <w:sz w:val="20"/>
      <w:szCs w:val="20"/>
    </w:rPr>
  </w:style>
  <w:style w:type="paragraph" w:styleId="CommentSubject">
    <w:name w:val="annotation subject"/>
    <w:basedOn w:val="CommentText"/>
    <w:next w:val="CommentText"/>
    <w:link w:val="CommentSubjectChar"/>
    <w:uiPriority w:val="99"/>
    <w:semiHidden/>
    <w:unhideWhenUsed/>
    <w:rsid w:val="007F6C46"/>
    <w:rPr>
      <w:b/>
      <w:bCs/>
    </w:rPr>
  </w:style>
  <w:style w:type="character" w:customStyle="1" w:styleId="CommentSubjectChar">
    <w:name w:val="Comment Subject Char"/>
    <w:basedOn w:val="CommentTextChar"/>
    <w:link w:val="CommentSubject"/>
    <w:uiPriority w:val="99"/>
    <w:semiHidden/>
    <w:rsid w:val="007F6C46"/>
    <w:rPr>
      <w:b/>
      <w:bCs/>
      <w:sz w:val="20"/>
      <w:szCs w:val="20"/>
    </w:rPr>
  </w:style>
  <w:style w:type="character" w:styleId="FollowedHyperlink">
    <w:name w:val="FollowedHyperlink"/>
    <w:basedOn w:val="DefaultParagraphFont"/>
    <w:uiPriority w:val="99"/>
    <w:semiHidden/>
    <w:unhideWhenUsed/>
    <w:rsid w:val="00545A85"/>
    <w:rPr>
      <w:color w:val="342A7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183601">
      <w:bodyDiv w:val="1"/>
      <w:marLeft w:val="0"/>
      <w:marRight w:val="0"/>
      <w:marTop w:val="0"/>
      <w:marBottom w:val="0"/>
      <w:divBdr>
        <w:top w:val="none" w:sz="0" w:space="0" w:color="auto"/>
        <w:left w:val="none" w:sz="0" w:space="0" w:color="auto"/>
        <w:bottom w:val="none" w:sz="0" w:space="0" w:color="auto"/>
        <w:right w:val="none" w:sz="0" w:space="0" w:color="auto"/>
      </w:divBdr>
      <w:divsChild>
        <w:div w:id="1777171580">
          <w:marLeft w:val="0"/>
          <w:marRight w:val="0"/>
          <w:marTop w:val="0"/>
          <w:marBottom w:val="0"/>
          <w:divBdr>
            <w:top w:val="none" w:sz="0" w:space="0" w:color="auto"/>
            <w:left w:val="none" w:sz="0" w:space="0" w:color="auto"/>
            <w:bottom w:val="none" w:sz="0" w:space="0" w:color="auto"/>
            <w:right w:val="none" w:sz="0" w:space="0" w:color="auto"/>
          </w:divBdr>
          <w:divsChild>
            <w:div w:id="360055741">
              <w:marLeft w:val="0"/>
              <w:marRight w:val="0"/>
              <w:marTop w:val="0"/>
              <w:marBottom w:val="0"/>
              <w:divBdr>
                <w:top w:val="none" w:sz="0" w:space="0" w:color="auto"/>
                <w:left w:val="none" w:sz="0" w:space="0" w:color="auto"/>
                <w:bottom w:val="none" w:sz="0" w:space="0" w:color="auto"/>
                <w:right w:val="none" w:sz="0" w:space="0" w:color="auto"/>
              </w:divBdr>
              <w:divsChild>
                <w:div w:id="16973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www.humantraffickingdata.org" TargetMode="External"/><Relationship Id="rId26" Type="http://schemas.openxmlformats.org/officeDocument/2006/relationships/hyperlink" Target="http://www.cakephp.org" TargetMode="External"/><Relationship Id="rId39" Type="http://schemas.openxmlformats.org/officeDocument/2006/relationships/hyperlink" Target="http://book.cakephp.org/2.0/en/models/retrieving-your-data.html" TargetMode="External"/><Relationship Id="rId3" Type="http://schemas.openxmlformats.org/officeDocument/2006/relationships/customXml" Target="../customXml/item3.xml"/><Relationship Id="rId21" Type="http://schemas.openxmlformats.org/officeDocument/2006/relationships/hyperlink" Target="http://www.oyster.arvixe.com" TargetMode="External"/><Relationship Id="rId34" Type="http://schemas.openxmlformats.org/officeDocument/2006/relationships/hyperlink" Target="http://book.cakephp.org/2.0/en/getting-started/cakephp-folder-structure.html" TargetMode="External"/><Relationship Id="rId42" Type="http://schemas.openxmlformats.org/officeDocument/2006/relationships/hyperlink" Target="http://book.cakephp.org/2.0/en/controllers.html"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arvixe.com/" TargetMode="External"/><Relationship Id="rId25" Type="http://schemas.openxmlformats.org/officeDocument/2006/relationships/hyperlink" Target="http://humantraffickingdata.org/description" TargetMode="External"/><Relationship Id="rId33" Type="http://schemas.openxmlformats.org/officeDocument/2006/relationships/hyperlink" Target="http://book.cakephp.org/2.0/en/getting-started/cakephp-structure.html" TargetMode="External"/><Relationship Id="rId38" Type="http://schemas.openxmlformats.org/officeDocument/2006/relationships/hyperlink" Target="http://book.cakephp.org/2.0/en/models.html"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humantraffickingdata.net" TargetMode="External"/><Relationship Id="rId29" Type="http://schemas.openxmlformats.org/officeDocument/2006/relationships/hyperlink" Target="http://book.cakephp.org/2.0/en/installation.html" TargetMode="External"/><Relationship Id="rId41" Type="http://schemas.openxmlformats.org/officeDocument/2006/relationships/hyperlink" Target="http://book.cakephp.org/2.0/en/models/data-validation.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dev.mysql.com/doc/workbench/en/wb-table-editor-columns-tab.html" TargetMode="External"/><Relationship Id="rId32" Type="http://schemas.openxmlformats.org/officeDocument/2006/relationships/hyperlink" Target="http://book.cakephp.org/2.0/en/getting-started/cakephp-conventions.html" TargetMode="External"/><Relationship Id="rId37" Type="http://schemas.openxmlformats.org/officeDocument/2006/relationships/hyperlink" Target="http://book.cakephp.org/2.0/en/views.html" TargetMode="External"/><Relationship Id="rId40" Type="http://schemas.openxmlformats.org/officeDocument/2006/relationships/hyperlink" Target="http://book.cakephp.org/2.0/en/models/saving-your-data.html" TargetMode="External"/><Relationship Id="rId45"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dev.mysql.com/doc/workbench/en/index.html" TargetMode="External"/><Relationship Id="rId28" Type="http://schemas.openxmlformats.org/officeDocument/2006/relationships/hyperlink" Target="http://www.github.com/cakephp/cakephp/tags" TargetMode="External"/><Relationship Id="rId36" Type="http://schemas.openxmlformats.org/officeDocument/2006/relationships/hyperlink" Target="http://book.cakephp.org/2.0/en/controllers.html" TargetMode="External"/><Relationship Id="rId10" Type="http://schemas.openxmlformats.org/officeDocument/2006/relationships/webSettings" Target="webSettings.xml"/><Relationship Id="rId19" Type="http://schemas.openxmlformats.org/officeDocument/2006/relationships/hyperlink" Target="http://www.humantraffickingdata.com" TargetMode="External"/><Relationship Id="rId31" Type="http://schemas.openxmlformats.org/officeDocument/2006/relationships/hyperlink" Target="http://book.cakephp.org/2.0/en/installation.html"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dev.mysql.com/downloads/workbench/" TargetMode="External"/><Relationship Id="rId27" Type="http://schemas.openxmlformats.org/officeDocument/2006/relationships/hyperlink" Target="http://book.cakephp.org/2.0/en/index.html" TargetMode="External"/><Relationship Id="rId30" Type="http://schemas.openxmlformats.org/officeDocument/2006/relationships/hyperlink" Target="http://book.cakephp.org/2.0/en/index.html" TargetMode="External"/><Relationship Id="rId35" Type="http://schemas.openxmlformats.org/officeDocument/2006/relationships/hyperlink" Target="http://book.cakephp.org/2.0/en/models.html" TargetMode="External"/><Relationship Id="rId43" Type="http://schemas.openxmlformats.org/officeDocument/2006/relationships/hyperlink" Target="http://book.cakephp.org/2.0/en/controller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tomlinson\Desktop\ProjectPlan_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CA3CFAA47340CF8C265845AB3A41BF"/>
        <w:category>
          <w:name w:val="General"/>
          <w:gallery w:val="placeholder"/>
        </w:category>
        <w:types>
          <w:type w:val="bbPlcHdr"/>
        </w:types>
        <w:behaviors>
          <w:behavior w:val="content"/>
        </w:behaviors>
        <w:guid w:val="{BDA121B7-BEF2-4287-AA3F-BD2D8DC9B149}"/>
      </w:docPartPr>
      <w:docPartBody>
        <w:p w:rsidR="00DF4583" w:rsidRDefault="004D021F" w:rsidP="004D021F">
          <w:pPr>
            <w:pStyle w:val="34CA3CFAA47340CF8C265845AB3A41BF"/>
          </w:pPr>
          <w:r>
            <w:t>[Type the company name]</w:t>
          </w:r>
        </w:p>
      </w:docPartBody>
    </w:docPart>
    <w:docPart>
      <w:docPartPr>
        <w:name w:val="F96B9BD4B82E4BC9BE53E7CDB927838F"/>
        <w:category>
          <w:name w:val="General"/>
          <w:gallery w:val="placeholder"/>
        </w:category>
        <w:types>
          <w:type w:val="bbPlcHdr"/>
        </w:types>
        <w:behaviors>
          <w:behavior w:val="content"/>
        </w:behaviors>
        <w:guid w:val="{BF1333A7-D729-4A72-9ACA-C6BDE61B3142}"/>
      </w:docPartPr>
      <w:docPartBody>
        <w:p w:rsidR="00DF4583" w:rsidRDefault="004D021F" w:rsidP="004D021F">
          <w:pPr>
            <w:pStyle w:val="F96B9BD4B82E4BC9BE53E7CDB927838F"/>
          </w:pPr>
          <w:r>
            <w:rPr>
              <w:rFonts w:asciiTheme="majorHAnsi" w:eastAsiaTheme="majorEastAsia" w:hAnsiTheme="majorHAnsi" w:cstheme="majorBidi"/>
            </w:rPr>
            <w:t>[Type text]</w:t>
          </w:r>
        </w:p>
      </w:docPartBody>
    </w:docPart>
    <w:docPart>
      <w:docPartPr>
        <w:name w:val="B667FE940DD9481D8C1329AE678CA25C"/>
        <w:category>
          <w:name w:val="General"/>
          <w:gallery w:val="placeholder"/>
        </w:category>
        <w:types>
          <w:type w:val="bbPlcHdr"/>
        </w:types>
        <w:behaviors>
          <w:behavior w:val="content"/>
        </w:behaviors>
        <w:guid w:val="{C49843C8-91D7-4BA8-85BC-B5C96FE79C2B}"/>
      </w:docPartPr>
      <w:docPartBody>
        <w:p w:rsidR="00DF4583" w:rsidRDefault="004D021F" w:rsidP="004D021F">
          <w:pPr>
            <w:pStyle w:val="B667FE940DD9481D8C1329AE678CA25C"/>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21F"/>
    <w:rsid w:val="00043F7A"/>
    <w:rsid w:val="002118CA"/>
    <w:rsid w:val="0022437E"/>
    <w:rsid w:val="00344152"/>
    <w:rsid w:val="00366C4F"/>
    <w:rsid w:val="004B6F8E"/>
    <w:rsid w:val="004D021F"/>
    <w:rsid w:val="004D621A"/>
    <w:rsid w:val="005A3EE8"/>
    <w:rsid w:val="006E0FF1"/>
    <w:rsid w:val="00745F6B"/>
    <w:rsid w:val="007B09BE"/>
    <w:rsid w:val="007C1CE2"/>
    <w:rsid w:val="00856F15"/>
    <w:rsid w:val="008A06F2"/>
    <w:rsid w:val="009C21EA"/>
    <w:rsid w:val="00B04FB4"/>
    <w:rsid w:val="00B056FB"/>
    <w:rsid w:val="00BF3C42"/>
    <w:rsid w:val="00C81BD3"/>
    <w:rsid w:val="00DF4583"/>
    <w:rsid w:val="00E06BF0"/>
    <w:rsid w:val="00EB2726"/>
    <w:rsid w:val="00EF3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21F"/>
    <w:rPr>
      <w:color w:val="808080"/>
    </w:rPr>
  </w:style>
  <w:style w:type="paragraph" w:customStyle="1" w:styleId="5B095A6226CB4C878FEE98F641FDA73E">
    <w:name w:val="5B095A6226CB4C878FEE98F641FDA73E"/>
  </w:style>
  <w:style w:type="paragraph" w:customStyle="1" w:styleId="34CA3CFAA47340CF8C265845AB3A41BF">
    <w:name w:val="34CA3CFAA47340CF8C265845AB3A41BF"/>
    <w:rsid w:val="004D021F"/>
  </w:style>
  <w:style w:type="paragraph" w:customStyle="1" w:styleId="F96B9BD4B82E4BC9BE53E7CDB927838F">
    <w:name w:val="F96B9BD4B82E4BC9BE53E7CDB927838F"/>
    <w:rsid w:val="004D021F"/>
  </w:style>
  <w:style w:type="paragraph" w:customStyle="1" w:styleId="B667FE940DD9481D8C1329AE678CA25C">
    <w:name w:val="B667FE940DD9481D8C1329AE678CA25C"/>
    <w:rsid w:val="004D02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21F"/>
    <w:rPr>
      <w:color w:val="808080"/>
    </w:rPr>
  </w:style>
  <w:style w:type="paragraph" w:customStyle="1" w:styleId="5B095A6226CB4C878FEE98F641FDA73E">
    <w:name w:val="5B095A6226CB4C878FEE98F641FDA73E"/>
  </w:style>
  <w:style w:type="paragraph" w:customStyle="1" w:styleId="34CA3CFAA47340CF8C265845AB3A41BF">
    <w:name w:val="34CA3CFAA47340CF8C265845AB3A41BF"/>
    <w:rsid w:val="004D021F"/>
  </w:style>
  <w:style w:type="paragraph" w:customStyle="1" w:styleId="F96B9BD4B82E4BC9BE53E7CDB927838F">
    <w:name w:val="F96B9BD4B82E4BC9BE53E7CDB927838F"/>
    <w:rsid w:val="004D021F"/>
  </w:style>
  <w:style w:type="paragraph" w:customStyle="1" w:styleId="B667FE940DD9481D8C1329AE678CA25C">
    <w:name w:val="B667FE940DD9481D8C1329AE678CA25C"/>
    <w:rsid w:val="004D02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00000"/>
      </a:dk2>
      <a:lt2>
        <a:srgbClr val="FFFFFF"/>
      </a:lt2>
      <a:accent1>
        <a:srgbClr val="342A7B"/>
      </a:accent1>
      <a:accent2>
        <a:srgbClr val="4F2D7F"/>
      </a:accent2>
      <a:accent3>
        <a:srgbClr val="4D1D77"/>
      </a:accent3>
      <a:accent4>
        <a:srgbClr val="342A7B"/>
      </a:accent4>
      <a:accent5>
        <a:srgbClr val="342A7B"/>
      </a:accent5>
      <a:accent6>
        <a:srgbClr val="342A7B"/>
      </a:accent6>
      <a:hlink>
        <a:srgbClr val="342A7B"/>
      </a:hlink>
      <a:folHlink>
        <a:srgbClr val="342A7B"/>
      </a:folHlink>
    </a:clrScheme>
    <a:fontScheme name="Custom 2">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2015-05-07T00:00:00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B5DB92674CDA4A949BA3F8800BF70C" ma:contentTypeVersion="0" ma:contentTypeDescription="Create a new document." ma:contentTypeScope="" ma:versionID="fcddf2d0a4a8558535c06d9cb1527308">
  <xsd:schema xmlns:xsd="http://www.w3.org/2001/XMLSchema" xmlns:xs="http://www.w3.org/2001/XMLSchema" xmlns:p="http://schemas.microsoft.com/office/2006/metadata/properties" targetNamespace="http://schemas.microsoft.com/office/2006/metadata/properties" ma:root="true" ma:fieldsID="953742a93e059fd2b4fe7ae2144a7c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F7E0B-712C-4600-B9AB-12178F096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D34CBDA-68CA-4016-9273-6334153E339E}">
  <ds:schemaRefs>
    <ds:schemaRef ds:uri="http://schemas.microsoft.com/sharepoint/v3/contenttype/forms"/>
  </ds:schemaRefs>
</ds:datastoreItem>
</file>

<file path=customXml/itemProps4.xml><?xml version="1.0" encoding="utf-8"?>
<ds:datastoreItem xmlns:ds="http://schemas.openxmlformats.org/officeDocument/2006/customXml" ds:itemID="{33F75542-B657-4610-A8BE-B008EE45D72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F83B854-C640-43AB-920F-661E0B9CA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ProjectPlan_v1</Template>
  <TotalTime>1</TotalTime>
  <Pages>31</Pages>
  <Words>7248</Words>
  <Characters>41320</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Developer Guide</vt:lpstr>
    </vt:vector>
  </TitlesOfParts>
  <Company>Texas Christian University</Company>
  <LinksUpToDate>false</LinksUpToDate>
  <CharactersWithSpaces>48472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dc:title>
  <dc:creator>Tomlinson, David</dc:creator>
  <cp:keywords>seniordesign</cp:keywords>
  <cp:lastModifiedBy>Duncan, Collin</cp:lastModifiedBy>
  <cp:revision>2</cp:revision>
  <cp:lastPrinted>2014-10-27T16:06:00Z</cp:lastPrinted>
  <dcterms:created xsi:type="dcterms:W3CDTF">2015-05-07T16:35:00Z</dcterms:created>
  <dcterms:modified xsi:type="dcterms:W3CDTF">2015-05-07T16:35:00Z</dcterms:modified>
  <cp:contentStatus>V3.0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Computer Science Department</vt:lpwstr>
  </property>
  <property fmtid="{D5CDD505-2E9C-101B-9397-08002B2CF9AE}" pid="3" name="ContentTypeId">
    <vt:lpwstr>0x01010051B5DB92674CDA4A949BA3F8800BF70C</vt:lpwstr>
  </property>
  <property fmtid="{D5CDD505-2E9C-101B-9397-08002B2CF9AE}" pid="4" name="IsMyDocuments">
    <vt:bool>true</vt:bool>
  </property>
</Properties>
</file>