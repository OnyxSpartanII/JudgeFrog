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1EA4C" w14:textId="77777777" w:rsidR="006C20F3" w:rsidRPr="00234AD8" w:rsidRDefault="00AA2C72">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2608" behindDoc="0" locked="0" layoutInCell="1" allowOverlap="1" wp14:anchorId="5B724C75" wp14:editId="4AEC02FD">
                <wp:simplePos x="0" y="0"/>
                <wp:positionH relativeFrom="column">
                  <wp:align>center</wp:align>
                </wp:positionH>
                <wp:positionV relativeFrom="bottomMargin">
                  <wp:posOffset>-914400</wp:posOffset>
                </wp:positionV>
                <wp:extent cx="5769864" cy="1152144"/>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864" cy="1152144"/>
                        </a:xfrm>
                        <a:prstGeom prst="rect">
                          <a:avLst/>
                        </a:prstGeom>
                        <a:noFill/>
                        <a:ln w="9525">
                          <a:noFill/>
                          <a:miter lim="800000"/>
                          <a:headEnd/>
                          <a:tailEnd/>
                        </a:ln>
                      </wps:spPr>
                      <wps:txb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71.95pt;width:454.3pt;height:90.7pt;z-index:251652608;visibility:visible;mso-wrap-style:square;mso-width-percent:0;mso-height-percent:0;mso-wrap-distance-left:9pt;mso-wrap-distance-top:0;mso-wrap-distance-right:9pt;mso-wrap-distance-bottom:0;mso-position-horizontal:center;mso-position-horizontal-relative:text;mso-position-vertical:absolute;mso-position-vertical-relative:bottom-margin-area;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" filled="f" stroked="f">
                <o:lock v:ext="edit" aspectratio="t"/>
                <v:textbox>
                  <w:txbxContent>
                    <w:p w14:paraId="78035CA3" w14:textId="77777777" w:rsidR="00800777" w:rsidRPr="00544278" w:rsidRDefault="00800777"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y="margin"/>
              </v:shape>
            </w:pict>
          </mc:Fallback>
        </mc:AlternateContent>
      </w:r>
      <w:r w:rsidRPr="00234AD8">
        <w:rPr>
          <w:rFonts w:ascii="Times New Roman" w:hAnsi="Times New Roman" w:cs="Times New Roman"/>
          <w:noProof/>
        </w:rPr>
        <w:drawing>
          <wp:anchor distT="0" distB="0" distL="114300" distR="114300" simplePos="0" relativeHeight="251654656" behindDoc="1" locked="0" layoutInCell="1" allowOverlap="1" wp14:anchorId="737EC020" wp14:editId="07777777">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1F810117" w14:textId="77777777" w:rsidR="006C20F3" w:rsidRPr="00234AD8" w:rsidRDefault="006C20F3">
      <w:pPr>
        <w:rPr>
          <w:rFonts w:ascii="Times New Roman" w:hAnsi="Times New Roman" w:cs="Times New Roman"/>
        </w:rPr>
      </w:pPr>
    </w:p>
    <w:p w14:paraId="5E437DC1" w14:textId="77777777" w:rsidR="006C20F3" w:rsidRPr="00234AD8" w:rsidRDefault="006C20F3">
      <w:pPr>
        <w:rPr>
          <w:rFonts w:ascii="Times New Roman" w:hAnsi="Times New Roman" w:cs="Times New Roman"/>
        </w:rPr>
      </w:pPr>
    </w:p>
    <w:p w14:paraId="352282D1" w14:textId="463BE94C" w:rsidR="00374C0B" w:rsidRPr="00234AD8" w:rsidRDefault="0060298B">
      <w:pPr>
        <w:rPr>
          <w:rFonts w:ascii="Times New Roman" w:hAnsi="Times New Roman" w:cs="Times New Roman"/>
        </w:rPr>
      </w:pPr>
      <w:r w:rsidRPr="00234AD8">
        <w:rPr>
          <w:rFonts w:ascii="Times New Roman" w:hAnsi="Times New Roman" w:cs="Times New Roman"/>
          <w:noProof/>
        </w:rPr>
        <mc:AlternateContent>
          <mc:Choice Requires="wps">
            <w:drawing>
              <wp:anchor distT="0" distB="0" distL="114300" distR="114300" simplePos="0" relativeHeight="251656704" behindDoc="0" locked="0" layoutInCell="1" allowOverlap="1" wp14:anchorId="2B120A38" wp14:editId="2D0ED117">
                <wp:simplePos x="0" y="0"/>
                <wp:positionH relativeFrom="margin">
                  <wp:align>center</wp:align>
                </wp:positionH>
                <wp:positionV relativeFrom="margin">
                  <wp:align>center</wp:align>
                </wp:positionV>
                <wp:extent cx="4933950" cy="1966595"/>
                <wp:effectExtent l="0" t="0" r="11430" b="266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395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11849117" w:displacedByCustomXml="next"/>
                          <w:bookmarkStart w:id="1" w:name="_Toc405905940" w:displacedByCustomXml="next"/>
                          <w:bookmarkStart w:id="2" w:name="_Toc402860026" w:displacedByCustomXml="next"/>
                          <w:bookmarkStart w:id="3" w:name="_Toc402167807" w:displacedByCustomXml="next"/>
                          <w:bookmarkStart w:id="4" w:name="_Toc402167766" w:displacedByCustomXml="next"/>
                          <w:bookmarkStart w:id="5" w:name="_Toc402099281" w:displacedByCustomXml="next"/>
                          <w:bookmarkStart w:id="6" w:name="_Toc402098594" w:displacedByCustomXml="next"/>
                          <w:bookmarkStart w:id="7" w:name="_Toc402094599" w:displacedByCustomXml="next"/>
                          <w:bookmarkStart w:id="8" w:name="_Toc402093687"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800777" w:rsidRDefault="00800777" w:rsidP="0060298B">
                                <w:pPr>
                                  <w:jc w:val="center"/>
                                  <w:rPr>
                                    <w:color w:val="FFFFFF" w:themeColor="background1"/>
                                    <w:sz w:val="96"/>
                                  </w:rPr>
                                </w:pPr>
                                <w:r>
                                  <w:rPr>
                                    <w:rStyle w:val="TitleChar"/>
                                    <w:color w:val="FFFFFF" w:themeColor="background1"/>
                                    <w:sz w:val="96"/>
                                  </w:rPr>
                                  <w:t>User Manual</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7EAD02CF" w14:textId="77777777" w:rsidR="00800777" w:rsidRDefault="00800777"/>
                        </w:txbxContent>
                      </wps:txbx>
                      <wps:bodyPr rot="0" vert="horz" wrap="square" lIns="91440" tIns="45720" rIns="91440" bIns="45720" anchor="ctr" anchorCtr="0">
                        <a:noAutofit/>
                      </wps:bodyPr>
                    </wps:wsp>
                  </a:graphicData>
                </a:graphic>
                <wp14:sizeRelH relativeFrom="page">
                  <wp14:pctWidth>80000</wp14:pctWidth>
                </wp14:sizeRelH>
                <wp14:sizeRelV relativeFrom="page">
                  <wp14:pctHeight>20000</wp14:pctHeight>
                </wp14:sizeRelV>
              </wp:anchor>
            </w:drawing>
          </mc:Choice>
          <mc:Fallback>
            <w:pict>
              <v:shape id="_x0000_s1027" type="#_x0000_t202" style="position:absolute;margin-left:0;margin-top:0;width:388.5pt;height:154.85pt;z-index:251656704;visibility:visible;mso-wrap-style:square;mso-width-percent:800;mso-height-percent:200;mso-wrap-distance-left:9pt;mso-wrap-distance-top:0;mso-wrap-distance-right:9pt;mso-wrap-distance-bottom:0;mso-position-horizontal:center;mso-position-horizontal-relative:margin;mso-position-vertical:center;mso-position-vertical-relative:margin;mso-width-percent:800;mso-height-percent:2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" fillcolor="#342a7b [3204]" strokecolor="#19153d [1604]" strokeweight="2pt">
                <v:textbox>
                  <w:txbxContent>
                    <w:bookmarkStart w:id="12" w:name="_Toc411849117" w:displacedByCustomXml="next"/>
                    <w:bookmarkStart w:id="13" w:name="_Toc405905940" w:displacedByCustomXml="next"/>
                    <w:bookmarkStart w:id="14" w:name="_Toc402860026" w:displacedByCustomXml="next"/>
                    <w:bookmarkStart w:id="15" w:name="_Toc402167807" w:displacedByCustomXml="next"/>
                    <w:bookmarkStart w:id="16" w:name="_Toc402167766" w:displacedByCustomXml="next"/>
                    <w:bookmarkStart w:id="17" w:name="_Toc402099281" w:displacedByCustomXml="next"/>
                    <w:bookmarkStart w:id="18" w:name="_Toc402098594" w:displacedByCustomXml="next"/>
                    <w:bookmarkStart w:id="19" w:name="_Toc402094599" w:displacedByCustomXml="next"/>
                    <w:bookmarkStart w:id="20" w:name="_Toc402093687" w:displacedByCustomXml="next"/>
                    <w:bookmarkStart w:id="21" w:name="_Toc401328301" w:displacedByCustomXml="next"/>
                    <w:bookmarkStart w:id="22" w:name="_Toc401328111" w:displacedByCustomXml="next"/>
                    <w:bookmarkStart w:id="23"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11ED7B3A" w14:textId="6E62C09A" w:rsidR="00800777" w:rsidRDefault="00800777" w:rsidP="0060298B">
                          <w:pPr>
                            <w:jc w:val="center"/>
                            <w:rPr>
                              <w:color w:val="FFFFFF" w:themeColor="background1"/>
                              <w:sz w:val="96"/>
                            </w:rPr>
                          </w:pPr>
                          <w:r>
                            <w:rPr>
                              <w:rStyle w:val="TitleChar"/>
                              <w:color w:val="FFFFFF" w:themeColor="background1"/>
                              <w:sz w:val="96"/>
                            </w:rPr>
                            <w:t>User Manual</w:t>
                          </w:r>
                        </w:p>
                      </w:sdtContent>
                    </w:sdt>
                    <w:bookmarkEnd w:id="12" w:displacedByCustomXml="prev"/>
                    <w:bookmarkEnd w:id="13" w:displacedByCustomXml="prev"/>
                    <w:bookmarkEnd w:id="14" w:displacedByCustomXml="prev"/>
                    <w:bookmarkEnd w:id="15" w:displacedByCustomXml="prev"/>
                    <w:bookmarkEnd w:id="16" w:displacedByCustomXml="prev"/>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p w14:paraId="7EAD02CF" w14:textId="77777777" w:rsidR="00800777" w:rsidRDefault="00800777"/>
                  </w:txbxContent>
                </v:textbox>
                <w10:wrap anchorx="margin" anchory="margin"/>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5443750" wp14:editId="650ACCCE">
                <wp:simplePos x="0" y="0"/>
                <wp:positionH relativeFrom="margin">
                  <wp:align>center</wp:align>
                </wp:positionH>
                <wp:positionV relativeFrom="page">
                  <wp:posOffset>5358118</wp:posOffset>
                </wp:positionV>
                <wp:extent cx="2976113" cy="39509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2975610" cy="395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0;margin-top:421.9pt;width:234.35pt;height:31.1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" filled="f" stroked="f" strokeweight=".5pt">
                <v:textbox>
                  <w:txbxContent>
                    <w:sdt>
                      <w:sdtPr>
                        <w:rPr>
                          <w:b/>
                          <w:i/>
                          <w:color w:val="FFFFFF" w:themeColor="background1"/>
                        </w:rPr>
                        <w:alias w:val="Status"/>
                        <w:tag w:val=""/>
                        <w:id w:val="246091365"/>
                        <w:dataBinding w:prefixMappings="xmlns:ns0='http://purl.org/dc/elements/1.1/' xmlns:ns1='http://schemas.openxmlformats.org/package/2006/metadata/core-properties' " w:xpath="/ns1:coreProperties[1]/ns1:contentStatus[1]" w:storeItemID="{6C3C8BC8-F283-45AE-878A-BAB7291924A1}"/>
                        <w:text/>
                      </w:sdtPr>
                      <w:sdtContent>
                        <w:p w14:paraId="2D11D1F3" w14:textId="5B848C8F" w:rsidR="00800777" w:rsidRPr="0060048B" w:rsidRDefault="00800777" w:rsidP="003723D8">
                          <w:pPr>
                            <w:jc w:val="center"/>
                            <w:rPr>
                              <w:color w:val="FFFFFF" w:themeColor="background1"/>
                            </w:rPr>
                          </w:pPr>
                          <w:r>
                            <w:rPr>
                              <w:b/>
                              <w:i/>
                              <w:color w:val="FFFFFF" w:themeColor="background1"/>
                            </w:rPr>
                            <w:t>V1.0</w:t>
                          </w:r>
                        </w:p>
                      </w:sdtContent>
                    </w:sdt>
                  </w:txbxContent>
                </v:textbox>
                <w10:wrap anchorx="margin" anchory="page"/>
              </v:shape>
            </w:pict>
          </mc:Fallback>
        </mc:AlternateContent>
      </w:r>
      <w:r w:rsidR="003723D8" w:rsidRPr="00234AD8">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61BE21E" wp14:editId="0371D2B8">
                <wp:simplePos x="0" y="0"/>
                <wp:positionH relativeFrom="margin">
                  <wp:align>center</wp:align>
                </wp:positionH>
                <wp:positionV relativeFrom="page">
                  <wp:posOffset>5633720</wp:posOffset>
                </wp:positionV>
                <wp:extent cx="3821430" cy="27876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43.6pt;width:300.9pt;height:21.9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3-15T00:00:00Z">
                          <w:dateFormat w:val="M/d/yyyy"/>
                          <w:lid w:val="en-US"/>
                          <w:storeMappedDataAs w:val="dateTime"/>
                          <w:calendar w:val="gregorian"/>
                        </w:date>
                      </w:sdtPr>
                      <w:sdtContent>
                        <w:p w14:paraId="49B250ED" w14:textId="18AE8905" w:rsidR="00800777" w:rsidRPr="0060048B" w:rsidRDefault="00800777" w:rsidP="003723D8">
                          <w:pPr>
                            <w:pStyle w:val="NoSpacing"/>
                            <w:jc w:val="center"/>
                            <w:rPr>
                              <w:rStyle w:val="Heading9Char"/>
                              <w:b/>
                              <w:color w:val="FFFFFF" w:themeColor="background1"/>
                              <w:sz w:val="24"/>
                            </w:rPr>
                          </w:pPr>
                          <w:r>
                            <w:rPr>
                              <w:rStyle w:val="Heading9Char"/>
                              <w:b/>
                              <w:color w:val="FFFFFF" w:themeColor="background1"/>
                              <w:sz w:val="24"/>
                            </w:rPr>
                            <w:t>3/15/2015</w:t>
                          </w:r>
                        </w:p>
                      </w:sdtContent>
                    </w:sdt>
                  </w:txbxContent>
                </v:textbox>
                <w10:wrap anchorx="margin" anchory="page"/>
              </v:shape>
            </w:pict>
          </mc:Fallback>
        </mc:AlternateContent>
      </w:r>
      <w:r w:rsidR="00374C0B" w:rsidRPr="00234AD8">
        <w:rPr>
          <w:rFonts w:ascii="Times New Roman" w:hAnsi="Times New Roman" w:cs="Times New Roman"/>
        </w:rPr>
        <w:br w:type="page"/>
      </w:r>
    </w:p>
    <w:p w14:paraId="481A125F" w14:textId="77777777" w:rsidR="0000419D" w:rsidRPr="00234AD8" w:rsidRDefault="0000419D" w:rsidP="0000419D">
      <w:pPr>
        <w:pStyle w:val="Heading1"/>
        <w:rPr>
          <w:rFonts w:ascii="Times New Roman" w:hAnsi="Times New Roman" w:cs="Times New Roman"/>
        </w:rPr>
      </w:pPr>
      <w:bookmarkStart w:id="24" w:name="_Toc288142019"/>
      <w:r w:rsidRPr="00234AD8">
        <w:rPr>
          <w:rFonts w:ascii="Times New Roman" w:hAnsi="Times New Roman" w:cs="Times New Roman"/>
        </w:rPr>
        <w:lastRenderedPageBreak/>
        <w:t>Revision History</w:t>
      </w:r>
      <w:bookmarkEnd w:id="24"/>
    </w:p>
    <w:p w14:paraId="5C3A30DB" w14:textId="77777777" w:rsidR="00647EE1" w:rsidRPr="00234AD8"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234AD8" w14:paraId="10505CC3"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62794B2" w14:textId="77777777" w:rsidR="00647EE1" w:rsidRPr="00234AD8" w:rsidRDefault="00647EE1" w:rsidP="00B807DA">
            <w:pPr>
              <w:jc w:val="center"/>
              <w:rPr>
                <w:rFonts w:ascii="Times New Roman" w:hAnsi="Times New Roman" w:cs="Times New Roman"/>
                <w:sz w:val="28"/>
              </w:rPr>
            </w:pPr>
            <w:r w:rsidRPr="00234AD8">
              <w:rPr>
                <w:rFonts w:ascii="Times New Roman" w:hAnsi="Times New Roman" w:cs="Times New Roman"/>
                <w:sz w:val="28"/>
              </w:rPr>
              <w:t>Version</w:t>
            </w:r>
          </w:p>
        </w:tc>
        <w:tc>
          <w:tcPr>
            <w:tcW w:w="4926" w:type="dxa"/>
          </w:tcPr>
          <w:p w14:paraId="30CF0E57"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Changes</w:t>
            </w:r>
          </w:p>
        </w:tc>
        <w:tc>
          <w:tcPr>
            <w:tcW w:w="3192" w:type="dxa"/>
          </w:tcPr>
          <w:p w14:paraId="01BD4AF2"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234AD8">
              <w:rPr>
                <w:rFonts w:ascii="Times New Roman" w:hAnsi="Times New Roman" w:cs="Times New Roman"/>
                <w:sz w:val="28"/>
              </w:rPr>
              <w:t>Edited</w:t>
            </w:r>
          </w:p>
        </w:tc>
      </w:tr>
      <w:tr w:rsidR="00647EE1" w:rsidRPr="00234AD8" w14:paraId="4273B2A4"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22181F1" w14:textId="77777777" w:rsidR="00647EE1" w:rsidRPr="00234AD8" w:rsidRDefault="00647EE1" w:rsidP="00B97F66">
            <w:pPr>
              <w:jc w:val="center"/>
              <w:rPr>
                <w:rFonts w:ascii="Times New Roman" w:hAnsi="Times New Roman" w:cs="Times New Roman"/>
              </w:rPr>
            </w:pPr>
            <w:r w:rsidRPr="00234AD8">
              <w:rPr>
                <w:rFonts w:ascii="Times New Roman" w:hAnsi="Times New Roman" w:cs="Times New Roman"/>
              </w:rPr>
              <w:t>1.0</w:t>
            </w:r>
          </w:p>
        </w:tc>
        <w:tc>
          <w:tcPr>
            <w:tcW w:w="4926" w:type="dxa"/>
          </w:tcPr>
          <w:p w14:paraId="2EA6BBE3" w14:textId="77777777" w:rsidR="00647EE1" w:rsidRPr="00234AD8" w:rsidRDefault="00647EE1" w:rsidP="0096099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34AD8">
              <w:rPr>
                <w:rFonts w:ascii="Times New Roman" w:hAnsi="Times New Roman" w:cs="Times New Roman"/>
              </w:rPr>
              <w:t>Initial Draft</w:t>
            </w:r>
          </w:p>
        </w:tc>
        <w:tc>
          <w:tcPr>
            <w:tcW w:w="3192" w:type="dxa"/>
          </w:tcPr>
          <w:p w14:paraId="1C023690" w14:textId="718ECD6A" w:rsidR="00647EE1" w:rsidRPr="00234AD8" w:rsidRDefault="00A2029C" w:rsidP="005A206D">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March 15</w:t>
            </w:r>
            <w:r w:rsidR="00647EE1" w:rsidRPr="00234AD8">
              <w:rPr>
                <w:rFonts w:ascii="Times New Roman" w:hAnsi="Times New Roman" w:cs="Times New Roman"/>
              </w:rPr>
              <w:t>, 201</w:t>
            </w:r>
            <w:r>
              <w:rPr>
                <w:rFonts w:ascii="Times New Roman" w:hAnsi="Times New Roman" w:cs="Times New Roman"/>
              </w:rPr>
              <w:t>5</w:t>
            </w:r>
          </w:p>
        </w:tc>
      </w:tr>
    </w:tbl>
    <w:p w14:paraId="2606B6F4" w14:textId="77777777" w:rsidR="0000419D" w:rsidRPr="00234AD8" w:rsidRDefault="0000419D" w:rsidP="0000419D">
      <w:pPr>
        <w:pStyle w:val="Heading1"/>
        <w:jc w:val="both"/>
        <w:rPr>
          <w:rFonts w:ascii="Times New Roman" w:hAnsi="Times New Roman" w:cs="Times New Roman"/>
        </w:rPr>
      </w:pPr>
      <w:bookmarkStart w:id="25" w:name="_Toc288142020"/>
      <w:r w:rsidRPr="00234AD8">
        <w:rPr>
          <w:rFonts w:ascii="Times New Roman" w:hAnsi="Times New Roman" w:cs="Times New Roman"/>
        </w:rPr>
        <w:t>Revision Sign-Off</w:t>
      </w:r>
      <w:bookmarkEnd w:id="25"/>
    </w:p>
    <w:p w14:paraId="518BCC4A" w14:textId="77777777" w:rsidR="00647EE1" w:rsidRPr="00234AD8" w:rsidRDefault="00647EE1" w:rsidP="00647EE1">
      <w:pPr>
        <w:rPr>
          <w:rFonts w:ascii="Times New Roman" w:hAnsi="Times New Roman" w:cs="Times New Roman"/>
        </w:rPr>
      </w:pPr>
    </w:p>
    <w:p w14:paraId="47236C77" w14:textId="77777777" w:rsidR="00F04283" w:rsidRPr="00234AD8" w:rsidRDefault="00F04283" w:rsidP="00F04283">
      <w:pPr>
        <w:rPr>
          <w:rFonts w:ascii="Times New Roman" w:hAnsi="Times New Roman" w:cs="Times New Roman"/>
        </w:rPr>
      </w:pPr>
      <w:r w:rsidRPr="00234AD8">
        <w:rPr>
          <w:rFonts w:ascii="Times New Roman" w:hAnsi="Times New Roman" w:cs="Times New Roman"/>
        </w:rPr>
        <w:t>By signing the following, the team member is stating that he has read the entire document and has verified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234AD8" w14:paraId="65C0C01D"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0B0E4BF" w14:textId="77777777" w:rsidR="00647EE1" w:rsidRPr="00234AD8" w:rsidRDefault="00647EE1" w:rsidP="00B807DA">
            <w:pPr>
              <w:jc w:val="center"/>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Name</w:t>
            </w:r>
          </w:p>
        </w:tc>
        <w:tc>
          <w:tcPr>
            <w:tcW w:w="3192" w:type="dxa"/>
          </w:tcPr>
          <w:p w14:paraId="46B12133"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Signature</w:t>
            </w:r>
          </w:p>
        </w:tc>
        <w:tc>
          <w:tcPr>
            <w:tcW w:w="3192" w:type="dxa"/>
          </w:tcPr>
          <w:p w14:paraId="229FD7B5" w14:textId="77777777" w:rsidR="00647EE1" w:rsidRPr="00234AD8"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234AD8">
              <w:rPr>
                <w:rFonts w:ascii="Times New Roman" w:eastAsiaTheme="majorEastAsia" w:hAnsi="Times New Roman" w:cs="Times New Roman"/>
                <w:bCs w:val="0"/>
                <w:sz w:val="28"/>
                <w:szCs w:val="28"/>
              </w:rPr>
              <w:t>Date Signed</w:t>
            </w:r>
          </w:p>
        </w:tc>
      </w:tr>
      <w:tr w:rsidR="00647EE1" w:rsidRPr="00234AD8" w14:paraId="2D4656AD"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F47C65" w14:textId="77777777" w:rsidR="00647EE1" w:rsidRPr="00234AD8" w:rsidRDefault="00647EE1" w:rsidP="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 xml:space="preserve">Brice </w:t>
            </w:r>
            <w:proofErr w:type="spellStart"/>
            <w:r w:rsidRPr="00234AD8">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3B1F9C2E"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F918422"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561DC2E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2B5A0B"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2B418D89"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61DBC7F1"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620B13B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62FFDF7"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310B0D7C"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D5F7F26" w14:textId="77777777" w:rsidR="00647EE1" w:rsidRPr="00234AD8"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234AD8" w14:paraId="2F9CC1DE"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19204C41" w14:textId="77777777" w:rsidR="00647EE1" w:rsidRPr="00234AD8" w:rsidRDefault="00647EE1">
            <w:pPr>
              <w:rPr>
                <w:rFonts w:ascii="Times New Roman" w:eastAsiaTheme="majorEastAsia" w:hAnsi="Times New Roman" w:cs="Times New Roman"/>
                <w:b w:val="0"/>
                <w:bCs w:val="0"/>
                <w:color w:val="261F5B" w:themeColor="accent1" w:themeShade="BF"/>
                <w:sz w:val="28"/>
                <w:szCs w:val="28"/>
              </w:rPr>
            </w:pPr>
            <w:r w:rsidRPr="00234AD8">
              <w:rPr>
                <w:rFonts w:ascii="Times New Roman" w:eastAsiaTheme="majorEastAsia" w:hAnsi="Times New Roman" w:cs="Times New Roman"/>
                <w:b w:val="0"/>
                <w:bCs w:val="0"/>
                <w:color w:val="261F5B" w:themeColor="accent1" w:themeShade="BF"/>
                <w:sz w:val="28"/>
                <w:szCs w:val="28"/>
              </w:rPr>
              <w:t>Landon Westrom</w:t>
            </w:r>
          </w:p>
        </w:tc>
        <w:tc>
          <w:tcPr>
            <w:tcW w:w="3192" w:type="dxa"/>
          </w:tcPr>
          <w:p w14:paraId="3F89D36F"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70A7374" w14:textId="77777777" w:rsidR="00647EE1" w:rsidRPr="00234AD8"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88AEC3A" w14:textId="77777777" w:rsidR="0050283D" w:rsidRDefault="0000419D" w:rsidP="002848F2">
      <w:pPr>
        <w:pStyle w:val="Heading1"/>
        <w:rPr>
          <w:noProof/>
        </w:rPr>
      </w:pPr>
      <w:r w:rsidRPr="00234AD8">
        <w:rPr>
          <w:rFonts w:ascii="Times New Roman" w:hAnsi="Times New Roman" w:cs="Times New Roman"/>
          <w:sz w:val="28"/>
        </w:rPr>
        <w:br w:type="page"/>
      </w:r>
      <w:bookmarkStart w:id="26" w:name="_Toc402098597"/>
      <w:bookmarkStart w:id="27" w:name="_Toc402099284"/>
      <w:bookmarkStart w:id="28" w:name="_Toc402860029"/>
      <w:bookmarkStart w:id="29" w:name="_Toc288142021"/>
      <w:r w:rsidR="00B343E9" w:rsidRPr="00234AD8">
        <w:rPr>
          <w:rFonts w:ascii="Times New Roman" w:hAnsi="Times New Roman" w:cs="Times New Roman"/>
        </w:rPr>
        <w:lastRenderedPageBreak/>
        <w:t>Table of Contents</w:t>
      </w:r>
      <w:bookmarkEnd w:id="26"/>
      <w:bookmarkEnd w:id="27"/>
      <w:bookmarkEnd w:id="28"/>
      <w:bookmarkEnd w:id="29"/>
      <w:r w:rsidR="00885173" w:rsidRPr="00234AD8">
        <w:rPr>
          <w:rFonts w:ascii="Times New Roman" w:hAnsi="Times New Roman" w:cs="Times New Roman"/>
          <w:sz w:val="20"/>
          <w:szCs w:val="20"/>
        </w:rPr>
        <w:fldChar w:fldCharType="begin"/>
      </w:r>
      <w:r w:rsidR="00885173" w:rsidRPr="00234AD8">
        <w:rPr>
          <w:rFonts w:ascii="Times New Roman" w:hAnsi="Times New Roman" w:cs="Times New Roman"/>
          <w:sz w:val="20"/>
          <w:szCs w:val="20"/>
        </w:rPr>
        <w:instrText xml:space="preserve"> TOC \h \z \t "Heading 1,2,Heading 2,3,Heading 3,4,Title,1" </w:instrText>
      </w:r>
      <w:r w:rsidR="00885173" w:rsidRPr="00234AD8">
        <w:rPr>
          <w:rFonts w:ascii="Times New Roman" w:hAnsi="Times New Roman" w:cs="Times New Roman"/>
          <w:sz w:val="20"/>
          <w:szCs w:val="20"/>
        </w:rPr>
        <w:fldChar w:fldCharType="separate"/>
      </w:r>
    </w:p>
    <w:p w14:paraId="14954770" w14:textId="77777777" w:rsidR="0050283D" w:rsidRDefault="0050283D">
      <w:pPr>
        <w:pStyle w:val="TOC2"/>
        <w:rPr>
          <w:rFonts w:asciiTheme="minorHAnsi" w:hAnsiTheme="minorHAnsi" w:cstheme="minorBidi"/>
          <w:b w:val="0"/>
          <w:sz w:val="24"/>
          <w:szCs w:val="24"/>
        </w:rPr>
      </w:pPr>
      <w:r w:rsidRPr="00BC6BA2">
        <w:t>Revision History</w:t>
      </w:r>
      <w:r>
        <w:tab/>
      </w:r>
      <w:r>
        <w:fldChar w:fldCharType="begin"/>
      </w:r>
      <w:r>
        <w:instrText xml:space="preserve"> PAGEREF _Toc288142019 \h </w:instrText>
      </w:r>
      <w:r>
        <w:fldChar w:fldCharType="separate"/>
      </w:r>
      <w:r>
        <w:t>ii</w:t>
      </w:r>
      <w:r>
        <w:fldChar w:fldCharType="end"/>
      </w:r>
    </w:p>
    <w:p w14:paraId="3DE24969" w14:textId="77777777" w:rsidR="0050283D" w:rsidRDefault="0050283D">
      <w:pPr>
        <w:pStyle w:val="TOC2"/>
        <w:rPr>
          <w:rFonts w:asciiTheme="minorHAnsi" w:hAnsiTheme="minorHAnsi" w:cstheme="minorBidi"/>
          <w:b w:val="0"/>
          <w:sz w:val="24"/>
          <w:szCs w:val="24"/>
        </w:rPr>
      </w:pPr>
      <w:r w:rsidRPr="00BC6BA2">
        <w:t>Revision Sign-Off</w:t>
      </w:r>
      <w:r>
        <w:tab/>
      </w:r>
      <w:r>
        <w:fldChar w:fldCharType="begin"/>
      </w:r>
      <w:r>
        <w:instrText xml:space="preserve"> PAGEREF _Toc288142020 \h </w:instrText>
      </w:r>
      <w:r>
        <w:fldChar w:fldCharType="separate"/>
      </w:r>
      <w:r>
        <w:t>ii</w:t>
      </w:r>
      <w:r>
        <w:fldChar w:fldCharType="end"/>
      </w:r>
    </w:p>
    <w:p w14:paraId="2D27240D" w14:textId="77777777" w:rsidR="0050283D" w:rsidRDefault="0050283D">
      <w:pPr>
        <w:pStyle w:val="TOC2"/>
        <w:rPr>
          <w:rFonts w:asciiTheme="minorHAnsi" w:hAnsiTheme="minorHAnsi" w:cstheme="minorBidi"/>
          <w:b w:val="0"/>
          <w:sz w:val="24"/>
          <w:szCs w:val="24"/>
        </w:rPr>
      </w:pPr>
      <w:r w:rsidRPr="00BC6BA2">
        <w:t>Table of Contents</w:t>
      </w:r>
      <w:r>
        <w:tab/>
      </w:r>
      <w:r>
        <w:fldChar w:fldCharType="begin"/>
      </w:r>
      <w:r>
        <w:instrText xml:space="preserve"> PAGEREF _Toc288142021 \h </w:instrText>
      </w:r>
      <w:r>
        <w:fldChar w:fldCharType="separate"/>
      </w:r>
      <w:r>
        <w:t>iii</w:t>
      </w:r>
      <w:r>
        <w:fldChar w:fldCharType="end"/>
      </w:r>
    </w:p>
    <w:p w14:paraId="519ED792" w14:textId="032773BE" w:rsidR="0050283D" w:rsidRDefault="0050283D">
      <w:pPr>
        <w:pStyle w:val="TOC2"/>
        <w:tabs>
          <w:tab w:val="left" w:pos="625"/>
        </w:tabs>
        <w:rPr>
          <w:rFonts w:asciiTheme="minorHAnsi" w:hAnsiTheme="minorHAnsi" w:cstheme="minorBidi"/>
          <w:b w:val="0"/>
          <w:sz w:val="24"/>
          <w:szCs w:val="24"/>
        </w:rPr>
      </w:pPr>
      <w:r w:rsidRPr="00BC6BA2">
        <w:t>1.</w:t>
      </w:r>
      <w:r>
        <w:rPr>
          <w:rFonts w:asciiTheme="minorHAnsi" w:hAnsiTheme="minorHAnsi" w:cstheme="minorBidi"/>
          <w:b w:val="0"/>
          <w:sz w:val="24"/>
          <w:szCs w:val="24"/>
        </w:rPr>
        <w:t xml:space="preserve"> </w:t>
      </w:r>
      <w:r w:rsidRPr="00BC6BA2">
        <w:t>Introduction</w:t>
      </w:r>
      <w:r>
        <w:tab/>
      </w:r>
      <w:r>
        <w:fldChar w:fldCharType="begin"/>
      </w:r>
      <w:r>
        <w:instrText xml:space="preserve"> PAGEREF _Toc288142022 \h </w:instrText>
      </w:r>
      <w:r>
        <w:fldChar w:fldCharType="separate"/>
      </w:r>
      <w:r>
        <w:t>4</w:t>
      </w:r>
      <w:r>
        <w:fldChar w:fldCharType="end"/>
      </w:r>
    </w:p>
    <w:p w14:paraId="55C0D581" w14:textId="77777777" w:rsidR="0050283D" w:rsidRDefault="0050283D">
      <w:pPr>
        <w:pStyle w:val="TOC3"/>
        <w:rPr>
          <w:noProof/>
          <w:sz w:val="24"/>
          <w:szCs w:val="24"/>
        </w:rPr>
      </w:pPr>
      <w:r w:rsidRPr="00BC6BA2">
        <w:rPr>
          <w:rFonts w:ascii="Times New Roman" w:hAnsi="Times New Roman" w:cs="Times New Roman"/>
          <w:noProof/>
        </w:rPr>
        <w:t>1.1 Purpose</w:t>
      </w:r>
      <w:r>
        <w:rPr>
          <w:noProof/>
        </w:rPr>
        <w:tab/>
      </w:r>
      <w:r>
        <w:rPr>
          <w:noProof/>
        </w:rPr>
        <w:fldChar w:fldCharType="begin"/>
      </w:r>
      <w:r>
        <w:rPr>
          <w:noProof/>
        </w:rPr>
        <w:instrText xml:space="preserve"> PAGEREF _Toc288142023 \h </w:instrText>
      </w:r>
      <w:r>
        <w:rPr>
          <w:noProof/>
        </w:rPr>
      </w:r>
      <w:r>
        <w:rPr>
          <w:noProof/>
        </w:rPr>
        <w:fldChar w:fldCharType="separate"/>
      </w:r>
      <w:r>
        <w:rPr>
          <w:noProof/>
        </w:rPr>
        <w:t>4</w:t>
      </w:r>
      <w:r>
        <w:rPr>
          <w:noProof/>
        </w:rPr>
        <w:fldChar w:fldCharType="end"/>
      </w:r>
    </w:p>
    <w:p w14:paraId="61CB8B0E" w14:textId="77777777" w:rsidR="0050283D" w:rsidRDefault="0050283D">
      <w:pPr>
        <w:pStyle w:val="TOC3"/>
        <w:rPr>
          <w:noProof/>
          <w:sz w:val="24"/>
          <w:szCs w:val="24"/>
        </w:rPr>
      </w:pPr>
      <w:r w:rsidRPr="00BC6BA2">
        <w:rPr>
          <w:rFonts w:ascii="Times New Roman" w:hAnsi="Times New Roman" w:cs="Times New Roman"/>
          <w:noProof/>
        </w:rPr>
        <w:t>1.2 Project Overview</w:t>
      </w:r>
      <w:r>
        <w:rPr>
          <w:noProof/>
        </w:rPr>
        <w:tab/>
      </w:r>
      <w:r>
        <w:rPr>
          <w:noProof/>
        </w:rPr>
        <w:fldChar w:fldCharType="begin"/>
      </w:r>
      <w:r>
        <w:rPr>
          <w:noProof/>
        </w:rPr>
        <w:instrText xml:space="preserve"> PAGEREF _Toc288142024 \h </w:instrText>
      </w:r>
      <w:r>
        <w:rPr>
          <w:noProof/>
        </w:rPr>
      </w:r>
      <w:r>
        <w:rPr>
          <w:noProof/>
        </w:rPr>
        <w:fldChar w:fldCharType="separate"/>
      </w:r>
      <w:r>
        <w:rPr>
          <w:noProof/>
        </w:rPr>
        <w:t>4</w:t>
      </w:r>
      <w:r>
        <w:rPr>
          <w:noProof/>
        </w:rPr>
        <w:fldChar w:fldCharType="end"/>
      </w:r>
    </w:p>
    <w:p w14:paraId="58A28614" w14:textId="77777777" w:rsidR="0050283D" w:rsidRDefault="0050283D">
      <w:pPr>
        <w:pStyle w:val="TOC3"/>
        <w:rPr>
          <w:noProof/>
          <w:sz w:val="24"/>
          <w:szCs w:val="24"/>
        </w:rPr>
      </w:pPr>
      <w:r w:rsidRPr="00BC6BA2">
        <w:rPr>
          <w:rFonts w:ascii="Times New Roman" w:hAnsi="Times New Roman" w:cs="Times New Roman"/>
          <w:noProof/>
        </w:rPr>
        <w:t>1.3 Overview</w:t>
      </w:r>
      <w:r>
        <w:rPr>
          <w:noProof/>
        </w:rPr>
        <w:tab/>
      </w:r>
      <w:r>
        <w:rPr>
          <w:noProof/>
        </w:rPr>
        <w:fldChar w:fldCharType="begin"/>
      </w:r>
      <w:r>
        <w:rPr>
          <w:noProof/>
        </w:rPr>
        <w:instrText xml:space="preserve"> PAGEREF _Toc288142025 \h </w:instrText>
      </w:r>
      <w:r>
        <w:rPr>
          <w:noProof/>
        </w:rPr>
      </w:r>
      <w:r>
        <w:rPr>
          <w:noProof/>
        </w:rPr>
        <w:fldChar w:fldCharType="separate"/>
      </w:r>
      <w:r>
        <w:rPr>
          <w:noProof/>
        </w:rPr>
        <w:t>4</w:t>
      </w:r>
      <w:r>
        <w:rPr>
          <w:noProof/>
        </w:rPr>
        <w:fldChar w:fldCharType="end"/>
      </w:r>
    </w:p>
    <w:p w14:paraId="6DFE9FFA" w14:textId="77777777" w:rsidR="0050283D" w:rsidRDefault="0050283D">
      <w:pPr>
        <w:pStyle w:val="TOC2"/>
        <w:rPr>
          <w:rFonts w:asciiTheme="minorHAnsi" w:hAnsiTheme="minorHAnsi" w:cstheme="minorBidi"/>
          <w:b w:val="0"/>
          <w:sz w:val="24"/>
          <w:szCs w:val="24"/>
        </w:rPr>
      </w:pPr>
      <w:r>
        <w:t>2. System Components</w:t>
      </w:r>
      <w:r>
        <w:tab/>
      </w:r>
      <w:r>
        <w:fldChar w:fldCharType="begin"/>
      </w:r>
      <w:r>
        <w:instrText xml:space="preserve"> PAGEREF _Toc288142026 \h </w:instrText>
      </w:r>
      <w:r>
        <w:fldChar w:fldCharType="separate"/>
      </w:r>
      <w:r>
        <w:t>5</w:t>
      </w:r>
      <w:r>
        <w:fldChar w:fldCharType="end"/>
      </w:r>
    </w:p>
    <w:p w14:paraId="5C4C3D8B" w14:textId="77777777" w:rsidR="0050283D" w:rsidRDefault="0050283D">
      <w:pPr>
        <w:pStyle w:val="TOC3"/>
        <w:rPr>
          <w:noProof/>
          <w:sz w:val="24"/>
          <w:szCs w:val="24"/>
        </w:rPr>
      </w:pPr>
      <w:r>
        <w:rPr>
          <w:noProof/>
        </w:rPr>
        <w:t>2.1 System Components</w:t>
      </w:r>
      <w:r>
        <w:rPr>
          <w:noProof/>
        </w:rPr>
        <w:tab/>
      </w:r>
      <w:r>
        <w:rPr>
          <w:noProof/>
        </w:rPr>
        <w:fldChar w:fldCharType="begin"/>
      </w:r>
      <w:r>
        <w:rPr>
          <w:noProof/>
        </w:rPr>
        <w:instrText xml:space="preserve"> PAGEREF _Toc288142027 \h </w:instrText>
      </w:r>
      <w:r>
        <w:rPr>
          <w:noProof/>
        </w:rPr>
      </w:r>
      <w:r>
        <w:rPr>
          <w:noProof/>
        </w:rPr>
        <w:fldChar w:fldCharType="separate"/>
      </w:r>
      <w:r>
        <w:rPr>
          <w:noProof/>
        </w:rPr>
        <w:t>5</w:t>
      </w:r>
      <w:r>
        <w:rPr>
          <w:noProof/>
        </w:rPr>
        <w:fldChar w:fldCharType="end"/>
      </w:r>
    </w:p>
    <w:p w14:paraId="73E1E3EC" w14:textId="77777777" w:rsidR="0050283D" w:rsidRDefault="0050283D">
      <w:pPr>
        <w:pStyle w:val="TOC4"/>
        <w:tabs>
          <w:tab w:val="right" w:leader="dot" w:pos="9350"/>
        </w:tabs>
        <w:rPr>
          <w:rFonts w:eastAsiaTheme="minorEastAsia"/>
          <w:noProof/>
          <w:sz w:val="24"/>
          <w:szCs w:val="24"/>
          <w:lang w:eastAsia="ja-JP"/>
        </w:rPr>
      </w:pPr>
      <w:r>
        <w:rPr>
          <w:noProof/>
        </w:rPr>
        <w:t>2.1.2 Compatible Web Browser</w:t>
      </w:r>
      <w:r>
        <w:rPr>
          <w:noProof/>
        </w:rPr>
        <w:tab/>
      </w:r>
      <w:r>
        <w:rPr>
          <w:noProof/>
        </w:rPr>
        <w:fldChar w:fldCharType="begin"/>
      </w:r>
      <w:r>
        <w:rPr>
          <w:noProof/>
        </w:rPr>
        <w:instrText xml:space="preserve"> PAGEREF _Toc288142028 \h </w:instrText>
      </w:r>
      <w:r>
        <w:rPr>
          <w:noProof/>
        </w:rPr>
      </w:r>
      <w:r>
        <w:rPr>
          <w:noProof/>
        </w:rPr>
        <w:fldChar w:fldCharType="separate"/>
      </w:r>
      <w:r>
        <w:rPr>
          <w:noProof/>
        </w:rPr>
        <w:t>5</w:t>
      </w:r>
      <w:r>
        <w:rPr>
          <w:noProof/>
        </w:rPr>
        <w:fldChar w:fldCharType="end"/>
      </w:r>
    </w:p>
    <w:p w14:paraId="3BF1BA30" w14:textId="16CA0FDB" w:rsidR="0050283D" w:rsidRDefault="0050283D">
      <w:pPr>
        <w:pStyle w:val="TOC2"/>
        <w:tabs>
          <w:tab w:val="left" w:pos="625"/>
        </w:tabs>
        <w:rPr>
          <w:rFonts w:asciiTheme="minorHAnsi" w:hAnsiTheme="minorHAnsi" w:cstheme="minorBidi"/>
          <w:b w:val="0"/>
          <w:sz w:val="24"/>
          <w:szCs w:val="24"/>
        </w:rPr>
      </w:pPr>
      <w:r>
        <w:t>3.</w:t>
      </w:r>
      <w:r>
        <w:rPr>
          <w:rFonts w:asciiTheme="minorHAnsi" w:hAnsiTheme="minorHAnsi" w:cstheme="minorBidi"/>
          <w:b w:val="0"/>
          <w:sz w:val="24"/>
          <w:szCs w:val="24"/>
        </w:rPr>
        <w:t xml:space="preserve"> </w:t>
      </w:r>
      <w:r>
        <w:t>System Walkthrough</w:t>
      </w:r>
      <w:r>
        <w:tab/>
      </w:r>
      <w:r>
        <w:fldChar w:fldCharType="begin"/>
      </w:r>
      <w:r>
        <w:instrText xml:space="preserve"> PAGEREF _Toc288142029 \h </w:instrText>
      </w:r>
      <w:r>
        <w:fldChar w:fldCharType="separate"/>
      </w:r>
      <w:r>
        <w:t>6</w:t>
      </w:r>
      <w:r>
        <w:fldChar w:fldCharType="end"/>
      </w:r>
    </w:p>
    <w:p w14:paraId="43809B2E" w14:textId="77777777" w:rsidR="0050283D" w:rsidRDefault="0050283D">
      <w:pPr>
        <w:pStyle w:val="TOC3"/>
        <w:rPr>
          <w:noProof/>
          <w:sz w:val="24"/>
          <w:szCs w:val="24"/>
        </w:rPr>
      </w:pPr>
      <w:r>
        <w:rPr>
          <w:noProof/>
        </w:rPr>
        <w:t>3.1 System Overview</w:t>
      </w:r>
      <w:r>
        <w:rPr>
          <w:noProof/>
        </w:rPr>
        <w:tab/>
      </w:r>
      <w:r>
        <w:rPr>
          <w:noProof/>
        </w:rPr>
        <w:fldChar w:fldCharType="begin"/>
      </w:r>
      <w:r>
        <w:rPr>
          <w:noProof/>
        </w:rPr>
        <w:instrText xml:space="preserve"> PAGEREF _Toc288142030 \h </w:instrText>
      </w:r>
      <w:r>
        <w:rPr>
          <w:noProof/>
        </w:rPr>
      </w:r>
      <w:r>
        <w:rPr>
          <w:noProof/>
        </w:rPr>
        <w:fldChar w:fldCharType="separate"/>
      </w:r>
      <w:r>
        <w:rPr>
          <w:noProof/>
        </w:rPr>
        <w:t>6</w:t>
      </w:r>
      <w:r>
        <w:rPr>
          <w:noProof/>
        </w:rPr>
        <w:fldChar w:fldCharType="end"/>
      </w:r>
    </w:p>
    <w:p w14:paraId="37CE0216" w14:textId="77777777" w:rsidR="0050283D" w:rsidRDefault="0050283D">
      <w:pPr>
        <w:pStyle w:val="TOC4"/>
        <w:tabs>
          <w:tab w:val="right" w:leader="dot" w:pos="9350"/>
        </w:tabs>
        <w:rPr>
          <w:rFonts w:eastAsiaTheme="minorEastAsia"/>
          <w:noProof/>
          <w:sz w:val="24"/>
          <w:szCs w:val="24"/>
          <w:lang w:eastAsia="ja-JP"/>
        </w:rPr>
      </w:pPr>
      <w:r>
        <w:rPr>
          <w:noProof/>
        </w:rPr>
        <w:t>3.1.1 Searching the Database</w:t>
      </w:r>
      <w:r>
        <w:rPr>
          <w:noProof/>
        </w:rPr>
        <w:tab/>
      </w:r>
      <w:r>
        <w:rPr>
          <w:noProof/>
        </w:rPr>
        <w:fldChar w:fldCharType="begin"/>
      </w:r>
      <w:r>
        <w:rPr>
          <w:noProof/>
        </w:rPr>
        <w:instrText xml:space="preserve"> PAGEREF _Toc288142031 \h </w:instrText>
      </w:r>
      <w:r>
        <w:rPr>
          <w:noProof/>
        </w:rPr>
      </w:r>
      <w:r>
        <w:rPr>
          <w:noProof/>
        </w:rPr>
        <w:fldChar w:fldCharType="separate"/>
      </w:r>
      <w:r>
        <w:rPr>
          <w:noProof/>
        </w:rPr>
        <w:t>6</w:t>
      </w:r>
      <w:r>
        <w:rPr>
          <w:noProof/>
        </w:rPr>
        <w:fldChar w:fldCharType="end"/>
      </w:r>
    </w:p>
    <w:p w14:paraId="7532DFAE" w14:textId="77777777" w:rsidR="0050283D" w:rsidRDefault="0050283D">
      <w:pPr>
        <w:pStyle w:val="TOC4"/>
        <w:tabs>
          <w:tab w:val="right" w:leader="dot" w:pos="9350"/>
        </w:tabs>
        <w:rPr>
          <w:rFonts w:eastAsiaTheme="minorEastAsia"/>
          <w:noProof/>
          <w:sz w:val="24"/>
          <w:szCs w:val="24"/>
          <w:lang w:eastAsia="ja-JP"/>
        </w:rPr>
      </w:pPr>
      <w:r>
        <w:rPr>
          <w:noProof/>
        </w:rPr>
        <w:t>3.1.2 Chart Analysis</w:t>
      </w:r>
      <w:r>
        <w:rPr>
          <w:noProof/>
        </w:rPr>
        <w:tab/>
      </w:r>
      <w:r>
        <w:rPr>
          <w:noProof/>
        </w:rPr>
        <w:fldChar w:fldCharType="begin"/>
      </w:r>
      <w:r>
        <w:rPr>
          <w:noProof/>
        </w:rPr>
        <w:instrText xml:space="preserve"> PAGEREF _Toc288142032 \h </w:instrText>
      </w:r>
      <w:r>
        <w:rPr>
          <w:noProof/>
        </w:rPr>
      </w:r>
      <w:r>
        <w:rPr>
          <w:noProof/>
        </w:rPr>
        <w:fldChar w:fldCharType="separate"/>
      </w:r>
      <w:r>
        <w:rPr>
          <w:noProof/>
        </w:rPr>
        <w:t>6</w:t>
      </w:r>
      <w:r>
        <w:rPr>
          <w:noProof/>
        </w:rPr>
        <w:fldChar w:fldCharType="end"/>
      </w:r>
    </w:p>
    <w:p w14:paraId="3BBC004F" w14:textId="77777777" w:rsidR="0050283D" w:rsidRDefault="0050283D">
      <w:pPr>
        <w:pStyle w:val="TOC4"/>
        <w:tabs>
          <w:tab w:val="right" w:leader="dot" w:pos="9350"/>
        </w:tabs>
        <w:rPr>
          <w:rFonts w:eastAsiaTheme="minorEastAsia"/>
          <w:noProof/>
          <w:sz w:val="24"/>
          <w:szCs w:val="24"/>
          <w:lang w:eastAsia="ja-JP"/>
        </w:rPr>
      </w:pPr>
      <w:r>
        <w:rPr>
          <w:noProof/>
        </w:rPr>
        <w:t>3.1.3 Admin Panel</w:t>
      </w:r>
      <w:r>
        <w:rPr>
          <w:noProof/>
        </w:rPr>
        <w:tab/>
      </w:r>
      <w:r>
        <w:rPr>
          <w:noProof/>
        </w:rPr>
        <w:fldChar w:fldCharType="begin"/>
      </w:r>
      <w:r>
        <w:rPr>
          <w:noProof/>
        </w:rPr>
        <w:instrText xml:space="preserve"> PAGEREF _Toc288142033 \h </w:instrText>
      </w:r>
      <w:r>
        <w:rPr>
          <w:noProof/>
        </w:rPr>
      </w:r>
      <w:r>
        <w:rPr>
          <w:noProof/>
        </w:rPr>
        <w:fldChar w:fldCharType="separate"/>
      </w:r>
      <w:r>
        <w:rPr>
          <w:noProof/>
        </w:rPr>
        <w:t>6</w:t>
      </w:r>
      <w:r>
        <w:rPr>
          <w:noProof/>
        </w:rPr>
        <w:fldChar w:fldCharType="end"/>
      </w:r>
    </w:p>
    <w:p w14:paraId="3664B855" w14:textId="77777777" w:rsidR="0050283D" w:rsidRDefault="0050283D">
      <w:pPr>
        <w:pStyle w:val="TOC2"/>
        <w:rPr>
          <w:rFonts w:asciiTheme="minorHAnsi" w:hAnsiTheme="minorHAnsi" w:cstheme="minorBidi"/>
          <w:b w:val="0"/>
          <w:sz w:val="24"/>
          <w:szCs w:val="24"/>
        </w:rPr>
      </w:pPr>
      <w:r w:rsidRPr="00BC6BA2">
        <w:t>4. Glossary of Terms</w:t>
      </w:r>
      <w:r>
        <w:tab/>
      </w:r>
      <w:r>
        <w:fldChar w:fldCharType="begin"/>
      </w:r>
      <w:r>
        <w:instrText xml:space="preserve"> PAGEREF _Toc288142034 \h </w:instrText>
      </w:r>
      <w:r>
        <w:fldChar w:fldCharType="separate"/>
      </w:r>
      <w:r>
        <w:t>7</w:t>
      </w:r>
      <w:r>
        <w:fldChar w:fldCharType="end"/>
      </w:r>
    </w:p>
    <w:p w14:paraId="1DB53E44" w14:textId="4A4AA423" w:rsidR="00CA1342" w:rsidRPr="00234AD8" w:rsidRDefault="00885173" w:rsidP="003D3801">
      <w:pPr>
        <w:rPr>
          <w:rFonts w:ascii="Times New Roman" w:eastAsiaTheme="majorEastAsia" w:hAnsi="Times New Roman" w:cs="Times New Roman"/>
          <w:b/>
          <w:bCs/>
          <w:color w:val="261F5B" w:themeColor="accent1" w:themeShade="BF"/>
          <w:sz w:val="20"/>
          <w:szCs w:val="20"/>
        </w:rPr>
        <w:sectPr w:rsidR="00CA1342" w:rsidRPr="00234AD8" w:rsidSect="005856B2">
          <w:headerReference w:type="default" r:id="rId14"/>
          <w:footerReference w:type="default" r:id="rId15"/>
          <w:footerReference w:type="first" r:id="rId16"/>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r w:rsidRPr="00234AD8">
        <w:rPr>
          <w:rFonts w:ascii="Times New Roman" w:hAnsi="Times New Roman" w:cs="Times New Roman"/>
          <w:sz w:val="20"/>
          <w:szCs w:val="20"/>
        </w:rPr>
        <w:fldChar w:fldCharType="end"/>
      </w:r>
      <w:bookmarkStart w:id="30" w:name="_GoBack"/>
      <w:bookmarkEnd w:id="30"/>
    </w:p>
    <w:p w14:paraId="667CE384" w14:textId="77777777" w:rsidR="0000419D" w:rsidRPr="00234AD8" w:rsidRDefault="0000419D" w:rsidP="0096099F">
      <w:pPr>
        <w:pStyle w:val="Heading1"/>
        <w:numPr>
          <w:ilvl w:val="0"/>
          <w:numId w:val="3"/>
        </w:numPr>
        <w:rPr>
          <w:rFonts w:ascii="Times New Roman" w:hAnsi="Times New Roman" w:cs="Times New Roman"/>
        </w:rPr>
      </w:pPr>
      <w:bookmarkStart w:id="31" w:name="_Toc401327170"/>
      <w:bookmarkStart w:id="32" w:name="_Toc288142022"/>
      <w:r w:rsidRPr="00234AD8">
        <w:rPr>
          <w:rFonts w:ascii="Times New Roman" w:hAnsi="Times New Roman" w:cs="Times New Roman"/>
        </w:rPr>
        <w:lastRenderedPageBreak/>
        <w:t>Introduction</w:t>
      </w:r>
      <w:bookmarkEnd w:id="31"/>
      <w:bookmarkEnd w:id="32"/>
    </w:p>
    <w:p w14:paraId="4A8158D6" w14:textId="77777777" w:rsidR="007F6C46" w:rsidRPr="00234AD8" w:rsidRDefault="003B3658" w:rsidP="003B3658">
      <w:pPr>
        <w:pStyle w:val="Heading2"/>
        <w:rPr>
          <w:rFonts w:ascii="Times New Roman" w:hAnsi="Times New Roman" w:cs="Times New Roman"/>
          <w:sz w:val="32"/>
          <w:szCs w:val="32"/>
        </w:rPr>
      </w:pPr>
      <w:bookmarkStart w:id="33" w:name="_Toc288142023"/>
      <w:r w:rsidRPr="00234AD8">
        <w:rPr>
          <w:rFonts w:ascii="Times New Roman" w:hAnsi="Times New Roman" w:cs="Times New Roman"/>
          <w:sz w:val="32"/>
          <w:szCs w:val="32"/>
        </w:rPr>
        <w:t>1.1</w:t>
      </w:r>
      <w:r w:rsidR="005C669D" w:rsidRPr="00234AD8">
        <w:rPr>
          <w:rFonts w:ascii="Times New Roman" w:hAnsi="Times New Roman" w:cs="Times New Roman"/>
          <w:sz w:val="32"/>
          <w:szCs w:val="32"/>
        </w:rPr>
        <w:t xml:space="preserve"> </w:t>
      </w:r>
      <w:r w:rsidR="000F50E9" w:rsidRPr="00234AD8">
        <w:rPr>
          <w:rFonts w:ascii="Times New Roman" w:hAnsi="Times New Roman" w:cs="Times New Roman"/>
          <w:sz w:val="32"/>
          <w:szCs w:val="32"/>
        </w:rPr>
        <w:t>Purpose</w:t>
      </w:r>
      <w:bookmarkEnd w:id="33"/>
      <w:r w:rsidR="001A5ABE" w:rsidRPr="00234AD8">
        <w:rPr>
          <w:rFonts w:ascii="Times New Roman" w:hAnsi="Times New Roman" w:cs="Times New Roman"/>
          <w:sz w:val="32"/>
          <w:szCs w:val="32"/>
        </w:rPr>
        <w:t xml:space="preserve"> </w:t>
      </w:r>
    </w:p>
    <w:p w14:paraId="2FFED5B5" w14:textId="3AE259EC" w:rsidR="005856B2" w:rsidRPr="00234AD8" w:rsidRDefault="00A2029C" w:rsidP="005856B2">
      <w:pPr>
        <w:rPr>
          <w:rFonts w:ascii="Times New Roman" w:hAnsi="Times New Roman" w:cs="Times New Roman"/>
          <w:sz w:val="24"/>
          <w:szCs w:val="24"/>
        </w:rPr>
      </w:pPr>
      <w:r w:rsidRPr="00A2029C">
        <w:rPr>
          <w:rFonts w:ascii="Times New Roman" w:hAnsi="Times New Roman" w:cs="Times New Roman"/>
          <w:sz w:val="24"/>
          <w:szCs w:val="24"/>
        </w:rPr>
        <w:t xml:space="preserve">The purpose of this document is to provide the user with a complete overview and explanation of all aspects of the </w:t>
      </w:r>
      <w:r>
        <w:rPr>
          <w:rFonts w:ascii="Times New Roman" w:hAnsi="Times New Roman" w:cs="Times New Roman"/>
          <w:sz w:val="24"/>
          <w:szCs w:val="24"/>
        </w:rPr>
        <w:t>Judge Frog</w:t>
      </w:r>
      <w:r w:rsidRPr="00A2029C">
        <w:rPr>
          <w:rFonts w:ascii="Times New Roman" w:hAnsi="Times New Roman" w:cs="Times New Roman"/>
          <w:sz w:val="24"/>
          <w:szCs w:val="24"/>
        </w:rPr>
        <w:t xml:space="preserve"> system. This manual will cover an overview of </w:t>
      </w:r>
      <w:r>
        <w:rPr>
          <w:rFonts w:ascii="Times New Roman" w:hAnsi="Times New Roman" w:cs="Times New Roman"/>
          <w:sz w:val="24"/>
          <w:szCs w:val="24"/>
        </w:rPr>
        <w:t xml:space="preserve">the required system </w:t>
      </w:r>
      <w:r w:rsidR="00266209">
        <w:rPr>
          <w:rFonts w:ascii="Times New Roman" w:hAnsi="Times New Roman" w:cs="Times New Roman"/>
          <w:sz w:val="24"/>
          <w:szCs w:val="24"/>
        </w:rPr>
        <w:t>components and a detailed walk through of the system.</w:t>
      </w:r>
    </w:p>
    <w:p w14:paraId="1E32EEDC" w14:textId="1EA95497" w:rsidR="001A5ABE" w:rsidRPr="00234AD8" w:rsidRDefault="003B3658" w:rsidP="003B3658">
      <w:pPr>
        <w:pStyle w:val="Heading2"/>
        <w:rPr>
          <w:rFonts w:ascii="Times New Roman" w:hAnsi="Times New Roman" w:cs="Times New Roman"/>
          <w:sz w:val="32"/>
          <w:szCs w:val="32"/>
        </w:rPr>
      </w:pPr>
      <w:bookmarkStart w:id="34" w:name="_Toc288142024"/>
      <w:r w:rsidRPr="00234AD8">
        <w:rPr>
          <w:rFonts w:ascii="Times New Roman" w:hAnsi="Times New Roman" w:cs="Times New Roman"/>
          <w:sz w:val="32"/>
          <w:szCs w:val="32"/>
        </w:rPr>
        <w:t xml:space="preserve">1.2 </w:t>
      </w:r>
      <w:r w:rsidR="00A2029C">
        <w:rPr>
          <w:rFonts w:ascii="Times New Roman" w:hAnsi="Times New Roman" w:cs="Times New Roman"/>
          <w:sz w:val="32"/>
          <w:szCs w:val="32"/>
        </w:rPr>
        <w:t>Project Overview</w:t>
      </w:r>
      <w:bookmarkEnd w:id="34"/>
    </w:p>
    <w:p w14:paraId="3B4B9599" w14:textId="7F2CBF2B" w:rsidR="005856B2" w:rsidRPr="00266209" w:rsidRDefault="00266209" w:rsidP="005856B2">
      <w:pPr>
        <w:rPr>
          <w:sz w:val="16"/>
          <w:szCs w:val="16"/>
        </w:rPr>
      </w:pPr>
      <w:r>
        <w:rPr>
          <w:rFonts w:ascii="Times New Roman" w:hAnsi="Times New Roman" w:cs="Times New Roman"/>
          <w:sz w:val="24"/>
        </w:rPr>
        <w:t>Every year, there are thousands of cases involving human trafficking in dozens of courts across the United States. With data from the cases scattered across different judicial districts, it can be difficult to analyze a large amount of cases. Our supporting clients have received a grant from the National Institute of Justice to help fulfill the analysis needed of the vast amount of human trafficking crime in the United States. Judge Frog, a 2014-2015 capstone project, consists of a web application that no one has achieved before to allow the public to tap into this vast amount of data for visual and textual analysis.</w:t>
      </w:r>
    </w:p>
    <w:p w14:paraId="37A6BB3F" w14:textId="06E0A64D" w:rsidR="008D1207" w:rsidRPr="00234AD8" w:rsidRDefault="003B3658" w:rsidP="008D1207">
      <w:pPr>
        <w:pStyle w:val="Heading2"/>
        <w:rPr>
          <w:rFonts w:ascii="Times New Roman" w:hAnsi="Times New Roman" w:cs="Times New Roman"/>
          <w:sz w:val="32"/>
          <w:szCs w:val="32"/>
        </w:rPr>
      </w:pPr>
      <w:bookmarkStart w:id="35" w:name="_Toc288142025"/>
      <w:r w:rsidRPr="00234AD8">
        <w:rPr>
          <w:rFonts w:ascii="Times New Roman" w:hAnsi="Times New Roman" w:cs="Times New Roman"/>
          <w:sz w:val="32"/>
          <w:szCs w:val="32"/>
        </w:rPr>
        <w:t>1.3</w:t>
      </w:r>
      <w:r w:rsidR="001A5ABE" w:rsidRPr="00234AD8">
        <w:rPr>
          <w:rFonts w:ascii="Times New Roman" w:hAnsi="Times New Roman" w:cs="Times New Roman"/>
          <w:sz w:val="32"/>
          <w:szCs w:val="32"/>
        </w:rPr>
        <w:t xml:space="preserve"> </w:t>
      </w:r>
      <w:r w:rsidR="00A2029C">
        <w:rPr>
          <w:rFonts w:ascii="Times New Roman" w:hAnsi="Times New Roman" w:cs="Times New Roman"/>
          <w:sz w:val="32"/>
          <w:szCs w:val="32"/>
        </w:rPr>
        <w:t>Overview</w:t>
      </w:r>
      <w:bookmarkEnd w:id="35"/>
    </w:p>
    <w:p w14:paraId="0D27C168" w14:textId="6A895C7C" w:rsidR="00FC28BB" w:rsidRDefault="00800777" w:rsidP="00FC28BB">
      <w:pPr>
        <w:rPr>
          <w:rFonts w:ascii="Times New Roman" w:hAnsi="Times New Roman" w:cs="Times New Roman"/>
          <w:sz w:val="24"/>
          <w:szCs w:val="24"/>
        </w:rPr>
      </w:pPr>
      <w:r>
        <w:rPr>
          <w:rFonts w:ascii="Times New Roman" w:hAnsi="Times New Roman" w:cs="Times New Roman"/>
          <w:sz w:val="24"/>
          <w:szCs w:val="24"/>
        </w:rPr>
        <w:t>This document includes the following sections.</w:t>
      </w:r>
    </w:p>
    <w:p w14:paraId="56789217" w14:textId="2C0E201B"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 xml:space="preserve">Section 2 – System Components: </w:t>
      </w:r>
      <w:r>
        <w:rPr>
          <w:rFonts w:ascii="Times New Roman" w:hAnsi="Times New Roman" w:cs="Times New Roman"/>
          <w:sz w:val="24"/>
          <w:szCs w:val="24"/>
        </w:rPr>
        <w:t xml:space="preserve">Lists and describes the required components for operating Judge Frog web application. </w:t>
      </w:r>
    </w:p>
    <w:p w14:paraId="34F26B0D" w14:textId="6C6900E5" w:rsidR="00800777" w:rsidRDefault="00800777" w:rsidP="00FC28BB">
      <w:pPr>
        <w:rPr>
          <w:rFonts w:ascii="Times New Roman" w:hAnsi="Times New Roman" w:cs="Times New Roman"/>
          <w:sz w:val="24"/>
          <w:szCs w:val="24"/>
        </w:rPr>
      </w:pPr>
      <w:r w:rsidRPr="000F5BD6">
        <w:rPr>
          <w:rFonts w:ascii="Times New Roman" w:hAnsi="Times New Roman" w:cs="Times New Roman"/>
          <w:b/>
          <w:sz w:val="24"/>
          <w:szCs w:val="24"/>
        </w:rPr>
        <w:t>Section 3 – System Walkthrough:</w:t>
      </w:r>
      <w:r>
        <w:rPr>
          <w:rFonts w:ascii="Times New Roman" w:hAnsi="Times New Roman" w:cs="Times New Roman"/>
          <w:sz w:val="24"/>
          <w:szCs w:val="24"/>
        </w:rPr>
        <w:t xml:space="preserve"> Provides walkthroughs of the </w:t>
      </w:r>
      <w:r w:rsidR="000F5BD6">
        <w:rPr>
          <w:rFonts w:ascii="Times New Roman" w:hAnsi="Times New Roman" w:cs="Times New Roman"/>
          <w:sz w:val="24"/>
          <w:szCs w:val="24"/>
        </w:rPr>
        <w:t>features</w:t>
      </w:r>
      <w:r>
        <w:rPr>
          <w:rFonts w:ascii="Times New Roman" w:hAnsi="Times New Roman" w:cs="Times New Roman"/>
          <w:sz w:val="24"/>
          <w:szCs w:val="24"/>
        </w:rPr>
        <w:t xml:space="preserve"> that are </w:t>
      </w:r>
      <w:r w:rsidR="000F5BD6">
        <w:rPr>
          <w:rFonts w:ascii="Times New Roman" w:hAnsi="Times New Roman" w:cs="Times New Roman"/>
          <w:sz w:val="24"/>
          <w:szCs w:val="24"/>
        </w:rPr>
        <w:t xml:space="preserve">provided by the system. </w:t>
      </w:r>
    </w:p>
    <w:p w14:paraId="071FDCDF" w14:textId="4D1F6F39" w:rsidR="000F5BD6" w:rsidRPr="00536DD0" w:rsidRDefault="000F5BD6" w:rsidP="00FC28BB">
      <w:pPr>
        <w:rPr>
          <w:rFonts w:ascii="Times New Roman" w:hAnsi="Times New Roman" w:cs="Times New Roman"/>
          <w:sz w:val="24"/>
          <w:szCs w:val="24"/>
        </w:rPr>
      </w:pPr>
      <w:r w:rsidRPr="000F5BD6">
        <w:rPr>
          <w:rFonts w:ascii="Times New Roman" w:hAnsi="Times New Roman" w:cs="Times New Roman"/>
          <w:b/>
          <w:sz w:val="24"/>
          <w:szCs w:val="24"/>
        </w:rPr>
        <w:t>Section 4 – Glossary of Terms:</w:t>
      </w:r>
      <w:r>
        <w:rPr>
          <w:rFonts w:ascii="Times New Roman" w:hAnsi="Times New Roman" w:cs="Times New Roman"/>
          <w:sz w:val="24"/>
          <w:szCs w:val="24"/>
        </w:rPr>
        <w:t xml:space="preserve"> Includes a list of abbreviations and their technical terms and their associated definitions. </w:t>
      </w:r>
    </w:p>
    <w:p w14:paraId="4933735F" w14:textId="77777777" w:rsidR="00FC28BB" w:rsidRPr="00536DD0" w:rsidRDefault="00FC28BB" w:rsidP="00FC28BB">
      <w:pPr>
        <w:rPr>
          <w:rFonts w:ascii="Times New Roman" w:hAnsi="Times New Roman" w:cs="Times New Roman"/>
          <w:sz w:val="24"/>
          <w:szCs w:val="24"/>
        </w:rPr>
      </w:pPr>
    </w:p>
    <w:p w14:paraId="55DDCD04" w14:textId="74527DB2" w:rsidR="00A2029C" w:rsidRDefault="00A2029C">
      <w:pPr>
        <w:rPr>
          <w:rFonts w:ascii="Times New Roman" w:hAnsi="Times New Roman" w:cs="Times New Roman"/>
          <w:sz w:val="24"/>
          <w:szCs w:val="24"/>
        </w:rPr>
      </w:pPr>
      <w:r>
        <w:rPr>
          <w:rFonts w:ascii="Times New Roman" w:hAnsi="Times New Roman" w:cs="Times New Roman"/>
          <w:sz w:val="24"/>
          <w:szCs w:val="24"/>
        </w:rPr>
        <w:br w:type="page"/>
      </w:r>
    </w:p>
    <w:p w14:paraId="2DF78714" w14:textId="61377BA2" w:rsidR="00FC28BB" w:rsidRPr="00A2029C" w:rsidRDefault="00266209" w:rsidP="00A2029C">
      <w:pPr>
        <w:pStyle w:val="Heading1"/>
        <w:contextualSpacing/>
      </w:pPr>
      <w:bookmarkStart w:id="36" w:name="_Toc288142026"/>
      <w:r>
        <w:lastRenderedPageBreak/>
        <w:t>2</w:t>
      </w:r>
      <w:r w:rsidR="00A2029C">
        <w:t>. System Components</w:t>
      </w:r>
      <w:bookmarkEnd w:id="36"/>
    </w:p>
    <w:p w14:paraId="24E9AA9D" w14:textId="4E450355" w:rsidR="00FC28BB" w:rsidRDefault="00A2029C" w:rsidP="00A2029C">
      <w:pPr>
        <w:pStyle w:val="Heading2"/>
        <w:contextualSpacing/>
      </w:pPr>
      <w:bookmarkStart w:id="37" w:name="_Toc288142027"/>
      <w:r>
        <w:t>2.1 System Components</w:t>
      </w:r>
      <w:bookmarkEnd w:id="37"/>
      <w:r>
        <w:t xml:space="preserve"> </w:t>
      </w:r>
    </w:p>
    <w:p w14:paraId="30808A43" w14:textId="5347B90C" w:rsidR="00A2029C" w:rsidRDefault="00A2029C" w:rsidP="00A2029C">
      <w:pPr>
        <w:rPr>
          <w:rFonts w:ascii="Times New Roman" w:hAnsi="Times New Roman" w:cs="Times New Roman"/>
          <w:sz w:val="24"/>
          <w:szCs w:val="24"/>
        </w:rPr>
      </w:pPr>
      <w:r>
        <w:rPr>
          <w:rFonts w:ascii="Times New Roman" w:hAnsi="Times New Roman" w:cs="Times New Roman"/>
          <w:sz w:val="24"/>
          <w:szCs w:val="24"/>
        </w:rPr>
        <w:t>Judge Frog is comprised of two components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Judge Frog web application and a compatible web browser. </w:t>
      </w:r>
    </w:p>
    <w:p w14:paraId="0E9478E1" w14:textId="7A885FCD" w:rsidR="00A2029C" w:rsidRDefault="00A2029C" w:rsidP="00A2029C">
      <w:pPr>
        <w:contextualSpacing/>
        <w:rPr>
          <w:rFonts w:asciiTheme="majorHAnsi" w:eastAsiaTheme="majorEastAsia" w:hAnsiTheme="majorHAnsi" w:cstheme="majorBidi"/>
          <w:b/>
          <w:bCs/>
          <w:color w:val="4D1D77" w:themeColor="accent3"/>
        </w:rPr>
      </w:pPr>
      <w:r>
        <w:rPr>
          <w:rFonts w:asciiTheme="majorHAnsi" w:eastAsiaTheme="majorEastAsia" w:hAnsiTheme="majorHAnsi" w:cstheme="majorBidi"/>
          <w:b/>
          <w:bCs/>
          <w:color w:val="4D1D77" w:themeColor="accent3"/>
        </w:rPr>
        <w:t>2.1.1 Judge Frog Web Application</w:t>
      </w:r>
    </w:p>
    <w:p w14:paraId="5CD043C4" w14:textId="6C3684F0" w:rsidR="00A2029C" w:rsidRDefault="00A2029C" w:rsidP="00A2029C">
      <w:pPr>
        <w:contextualSpacing/>
        <w:rPr>
          <w:rFonts w:ascii="Times New Roman" w:eastAsiaTheme="majorEastAsia" w:hAnsi="Times New Roman" w:cs="Times New Roman"/>
          <w:bCs/>
          <w:sz w:val="24"/>
          <w:szCs w:val="24"/>
        </w:rPr>
      </w:pPr>
      <w:r w:rsidRPr="00EC79C6">
        <w:rPr>
          <w:rFonts w:ascii="Times New Roman" w:eastAsiaTheme="majorEastAsia" w:hAnsi="Times New Roman" w:cs="Times New Roman"/>
          <w:bCs/>
          <w:sz w:val="24"/>
          <w:szCs w:val="24"/>
        </w:rPr>
        <w:t>The web application is hosted on a server that can be accessed by three different domains</w:t>
      </w:r>
      <w:proofErr w:type="gramStart"/>
      <w:r w:rsidRPr="00EC79C6">
        <w:rPr>
          <w:rFonts w:ascii="Times New Roman" w:eastAsiaTheme="majorEastAsia" w:hAnsi="Times New Roman" w:cs="Times New Roman"/>
          <w:bCs/>
          <w:sz w:val="24"/>
          <w:szCs w:val="24"/>
        </w:rPr>
        <w:t>;</w:t>
      </w:r>
      <w:proofErr w:type="gramEnd"/>
      <w:r w:rsidRPr="00EC79C6">
        <w:rPr>
          <w:rFonts w:ascii="Times New Roman" w:eastAsiaTheme="majorEastAsia" w:hAnsi="Times New Roman" w:cs="Times New Roman"/>
          <w:bCs/>
          <w:sz w:val="24"/>
          <w:szCs w:val="24"/>
        </w:rPr>
        <w:t xml:space="preserve"> humantraffickingdata.org, humantraffickingdata.net, </w:t>
      </w:r>
      <w:r w:rsidR="00EC79C6" w:rsidRPr="00EC79C6">
        <w:rPr>
          <w:rFonts w:ascii="Times New Roman" w:eastAsiaTheme="majorEastAsia" w:hAnsi="Times New Roman" w:cs="Times New Roman"/>
          <w:bCs/>
          <w:sz w:val="24"/>
          <w:szCs w:val="24"/>
        </w:rPr>
        <w:t xml:space="preserve">and </w:t>
      </w:r>
      <w:r w:rsidRPr="00EC79C6">
        <w:rPr>
          <w:rFonts w:ascii="Times New Roman" w:eastAsiaTheme="majorEastAsia" w:hAnsi="Times New Roman" w:cs="Times New Roman"/>
          <w:bCs/>
          <w:sz w:val="24"/>
          <w:szCs w:val="24"/>
        </w:rPr>
        <w:t>humantraffickingdata.</w:t>
      </w:r>
      <w:r w:rsidR="00EC79C6" w:rsidRPr="00EC79C6">
        <w:rPr>
          <w:rFonts w:ascii="Times New Roman" w:eastAsiaTheme="majorEastAsia" w:hAnsi="Times New Roman" w:cs="Times New Roman"/>
          <w:bCs/>
          <w:sz w:val="24"/>
          <w:szCs w:val="24"/>
        </w:rPr>
        <w:t>com.</w:t>
      </w:r>
      <w:r w:rsidRPr="00EC79C6">
        <w:rPr>
          <w:rFonts w:ascii="Times New Roman" w:eastAsiaTheme="majorEastAsia" w:hAnsi="Times New Roman" w:cs="Times New Roman"/>
          <w:bCs/>
          <w:sz w:val="24"/>
          <w:szCs w:val="24"/>
        </w:rPr>
        <w:t xml:space="preserve"> </w:t>
      </w:r>
    </w:p>
    <w:p w14:paraId="67202F2C" w14:textId="7C58AEF6" w:rsidR="00EC79C6" w:rsidRDefault="00EC79C6" w:rsidP="00EC79C6">
      <w:pPr>
        <w:pStyle w:val="Heading3"/>
      </w:pPr>
      <w:bookmarkStart w:id="38" w:name="_Toc288142028"/>
      <w:r>
        <w:t>2.1.2 Compatible Web Browser</w:t>
      </w:r>
      <w:bookmarkEnd w:id="38"/>
    </w:p>
    <w:p w14:paraId="27553BDA" w14:textId="54C835ED" w:rsidR="00EC79C6" w:rsidRDefault="00EC79C6" w:rsidP="00EC79C6">
      <w:pPr>
        <w:pStyle w:val="ListParagraph"/>
        <w:numPr>
          <w:ilvl w:val="0"/>
          <w:numId w:val="2"/>
        </w:numPr>
      </w:pPr>
      <w:r>
        <w:t>Internet Explorer version 9 or higher</w:t>
      </w:r>
    </w:p>
    <w:p w14:paraId="0BB5B407" w14:textId="160861AC" w:rsidR="00EC79C6" w:rsidRDefault="00EC79C6" w:rsidP="00EC79C6">
      <w:pPr>
        <w:pStyle w:val="ListParagraph"/>
        <w:numPr>
          <w:ilvl w:val="0"/>
          <w:numId w:val="2"/>
        </w:numPr>
      </w:pPr>
      <w:r>
        <w:t>Google Chrome version 40 or higher</w:t>
      </w:r>
    </w:p>
    <w:p w14:paraId="1FC9A695" w14:textId="0980CAF9" w:rsidR="00EC79C6" w:rsidRDefault="00EC79C6" w:rsidP="00EC79C6">
      <w:pPr>
        <w:pStyle w:val="ListParagraph"/>
        <w:numPr>
          <w:ilvl w:val="0"/>
          <w:numId w:val="2"/>
        </w:numPr>
      </w:pPr>
      <w:r>
        <w:t>Mozilla Firefox Version 33 or higher</w:t>
      </w:r>
    </w:p>
    <w:p w14:paraId="5A97B828" w14:textId="3599A1E6" w:rsidR="002B4BDC" w:rsidRDefault="00EC79C6" w:rsidP="00EC79C6">
      <w:pPr>
        <w:pStyle w:val="ListParagraph"/>
        <w:numPr>
          <w:ilvl w:val="0"/>
          <w:numId w:val="2"/>
        </w:numPr>
      </w:pPr>
      <w:r>
        <w:t>Safari version 5 or higher</w:t>
      </w:r>
    </w:p>
    <w:p w14:paraId="61E4CEEB" w14:textId="77777777" w:rsidR="002B4BDC" w:rsidRDefault="002B4BDC">
      <w:r>
        <w:br w:type="page"/>
      </w:r>
    </w:p>
    <w:p w14:paraId="12A095A5" w14:textId="0C9CAA21" w:rsidR="00EC79C6" w:rsidRDefault="002B4BDC" w:rsidP="00266209">
      <w:pPr>
        <w:pStyle w:val="Heading1"/>
        <w:numPr>
          <w:ilvl w:val="0"/>
          <w:numId w:val="29"/>
        </w:numPr>
      </w:pPr>
      <w:bookmarkStart w:id="39" w:name="_Toc288142029"/>
      <w:r>
        <w:lastRenderedPageBreak/>
        <w:t>System Walkthrough</w:t>
      </w:r>
      <w:bookmarkEnd w:id="39"/>
    </w:p>
    <w:p w14:paraId="6FFEA538" w14:textId="171546DD" w:rsidR="002B4BDC" w:rsidRDefault="002B4BDC" w:rsidP="002B4BDC">
      <w:pPr>
        <w:pStyle w:val="Heading2"/>
      </w:pPr>
      <w:bookmarkStart w:id="40" w:name="_Toc288142030"/>
      <w:r>
        <w:t>3.1 System Overview</w:t>
      </w:r>
      <w:bookmarkEnd w:id="40"/>
    </w:p>
    <w:p w14:paraId="264C46F5" w14:textId="092AC11F" w:rsidR="002B4BDC" w:rsidRDefault="002B4BDC" w:rsidP="002B4BDC">
      <w:r>
        <w:t xml:space="preserve">The user will be presented with the following options when accessing the web application. </w:t>
      </w:r>
    </w:p>
    <w:p w14:paraId="2567B7A0" w14:textId="04C8DEEA" w:rsidR="00B15A22" w:rsidRPr="00B15A22" w:rsidRDefault="002B4BDC" w:rsidP="00B15A22">
      <w:pPr>
        <w:pStyle w:val="Heading3"/>
      </w:pPr>
      <w:bookmarkStart w:id="41" w:name="_Toc288142031"/>
      <w:r>
        <w:t xml:space="preserve">3.1.1 </w:t>
      </w:r>
      <w:r w:rsidR="00B15A22">
        <w:t>Searching the Database</w:t>
      </w:r>
      <w:bookmarkEnd w:id="41"/>
    </w:p>
    <w:p w14:paraId="5E6AC755" w14:textId="436BE3F6" w:rsidR="002B4BDC" w:rsidRDefault="00B15A22" w:rsidP="00B15A22">
      <w:pPr>
        <w:pStyle w:val="ListParagraph"/>
        <w:numPr>
          <w:ilvl w:val="0"/>
          <w:numId w:val="27"/>
        </w:numPr>
        <w:tabs>
          <w:tab w:val="left" w:pos="1131"/>
        </w:tabs>
      </w:pPr>
      <w:r>
        <w:t>Select the follow criteria to filter your search results and submit search by pressing the magnifying glass.</w:t>
      </w:r>
    </w:p>
    <w:p w14:paraId="110286E6" w14:textId="0415F901" w:rsidR="00B15A22" w:rsidRDefault="00B15A22" w:rsidP="00B15A22">
      <w:pPr>
        <w:pStyle w:val="ListParagraph"/>
        <w:numPr>
          <w:ilvl w:val="0"/>
          <w:numId w:val="27"/>
        </w:numPr>
        <w:tabs>
          <w:tab w:val="left" w:pos="1131"/>
        </w:tabs>
      </w:pPr>
      <w:r>
        <w:t>Select a case that would like to view.</w:t>
      </w:r>
    </w:p>
    <w:p w14:paraId="0E5F660B" w14:textId="67EA9BB6" w:rsidR="00B15A22" w:rsidRDefault="00B15A22" w:rsidP="00B15A22">
      <w:pPr>
        <w:pStyle w:val="ListParagraph"/>
        <w:numPr>
          <w:ilvl w:val="0"/>
          <w:numId w:val="27"/>
        </w:numPr>
        <w:tabs>
          <w:tab w:val="left" w:pos="1131"/>
        </w:tabs>
      </w:pPr>
      <w:r>
        <w:t xml:space="preserve">By default the case will be filtered according to the criteria entered for the search. Toggle the “Filtered Results” button at the top right to view all results of the selected case. </w:t>
      </w:r>
    </w:p>
    <w:p w14:paraId="3917FA50" w14:textId="6F60006F" w:rsidR="00B15A22" w:rsidRDefault="00B15A22" w:rsidP="00B15A22">
      <w:pPr>
        <w:pStyle w:val="ListParagraph"/>
        <w:numPr>
          <w:ilvl w:val="0"/>
          <w:numId w:val="27"/>
        </w:numPr>
        <w:tabs>
          <w:tab w:val="left" w:pos="1131"/>
        </w:tabs>
      </w:pPr>
      <w:r>
        <w:t xml:space="preserve">If user desires to save case details to PDF, select “Download” at top left. </w:t>
      </w:r>
    </w:p>
    <w:p w14:paraId="1D153327" w14:textId="3779E7AE" w:rsidR="00B15A22" w:rsidRDefault="00B15A22" w:rsidP="00B15A22">
      <w:pPr>
        <w:pStyle w:val="Heading3"/>
      </w:pPr>
      <w:bookmarkStart w:id="42" w:name="_Toc288142032"/>
      <w:r>
        <w:t>3.1.2 Chart Analysis</w:t>
      </w:r>
      <w:bookmarkEnd w:id="42"/>
    </w:p>
    <w:p w14:paraId="5AB9CA69" w14:textId="53781C02" w:rsidR="00B15A22" w:rsidRDefault="001C4105" w:rsidP="00B15A22">
      <w:pPr>
        <w:pStyle w:val="ListParagraph"/>
        <w:numPr>
          <w:ilvl w:val="0"/>
          <w:numId w:val="28"/>
        </w:numPr>
      </w:pPr>
      <w:r>
        <w:t xml:space="preserve">After the user has completed a successful search. The user will select the “Analyze” button. This button will present the user with a separate page that will remember the last search the user completed. </w:t>
      </w:r>
    </w:p>
    <w:p w14:paraId="41D76D3E" w14:textId="42BB33B7" w:rsidR="001C4105" w:rsidRDefault="001C4105" w:rsidP="00B15A22">
      <w:pPr>
        <w:pStyle w:val="ListParagraph"/>
        <w:numPr>
          <w:ilvl w:val="0"/>
          <w:numId w:val="28"/>
        </w:numPr>
      </w:pPr>
      <w:r>
        <w:t xml:space="preserve">Within the Chart menu, select the desired chart for analysis </w:t>
      </w:r>
    </w:p>
    <w:p w14:paraId="0F3568BE" w14:textId="174DF0A8" w:rsidR="001C4105" w:rsidRPr="00B15A22" w:rsidRDefault="001C4105" w:rsidP="00B15A22">
      <w:pPr>
        <w:pStyle w:val="ListParagraph"/>
        <w:numPr>
          <w:ilvl w:val="0"/>
          <w:numId w:val="28"/>
        </w:numPr>
      </w:pPr>
      <w:r>
        <w:t xml:space="preserve">Within the customize menu, select the according X and </w:t>
      </w:r>
      <w:proofErr w:type="gramStart"/>
      <w:r>
        <w:t>Y axis</w:t>
      </w:r>
      <w:proofErr w:type="gramEnd"/>
      <w:r>
        <w:t xml:space="preserve"> attributes for your desired chart. </w:t>
      </w:r>
    </w:p>
    <w:p w14:paraId="713D19DC" w14:textId="24162018" w:rsidR="00EC79C6" w:rsidRDefault="001C4105" w:rsidP="001C4105">
      <w:pPr>
        <w:pStyle w:val="Heading3"/>
      </w:pPr>
      <w:bookmarkStart w:id="43" w:name="_Toc288142033"/>
      <w:r>
        <w:t>3.1.3 Admin Panel</w:t>
      </w:r>
      <w:bookmarkEnd w:id="43"/>
    </w:p>
    <w:p w14:paraId="1DCF2750" w14:textId="4C0A2DFE" w:rsidR="00EC79C6" w:rsidRPr="00EC79C6" w:rsidRDefault="00EC79C6" w:rsidP="00EC79C6">
      <w:pPr>
        <w:sectPr w:rsidR="00EC79C6" w:rsidRPr="00EC79C6"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33EE263B" w14:textId="4AF81C8E" w:rsidR="00AD0EFA" w:rsidRPr="00234AD8" w:rsidRDefault="00681F8D" w:rsidP="00A2029C">
      <w:pPr>
        <w:pStyle w:val="Heading1"/>
        <w:rPr>
          <w:rFonts w:ascii="Times New Roman" w:hAnsi="Times New Roman" w:cs="Times New Roman"/>
        </w:rPr>
      </w:pPr>
      <w:bookmarkStart w:id="44" w:name="_Toc288142034"/>
      <w:r>
        <w:rPr>
          <w:rFonts w:ascii="Times New Roman" w:hAnsi="Times New Roman" w:cs="Times New Roman"/>
        </w:rPr>
        <w:lastRenderedPageBreak/>
        <w:t xml:space="preserve">4. </w:t>
      </w:r>
      <w:r w:rsidR="00C44B6D" w:rsidRPr="00234AD8">
        <w:rPr>
          <w:rFonts w:ascii="Times New Roman" w:hAnsi="Times New Roman" w:cs="Times New Roman"/>
        </w:rPr>
        <w:t xml:space="preserve">Glossary </w:t>
      </w:r>
      <w:r w:rsidR="00AD0EFA" w:rsidRPr="00234AD8">
        <w:rPr>
          <w:rFonts w:ascii="Times New Roman" w:hAnsi="Times New Roman" w:cs="Times New Roman"/>
        </w:rPr>
        <w:t>of Term</w:t>
      </w:r>
      <w:r w:rsidR="005856B2" w:rsidRPr="00234AD8">
        <w:rPr>
          <w:rFonts w:ascii="Times New Roman" w:hAnsi="Times New Roman" w:cs="Times New Roman"/>
        </w:rPr>
        <w:t>s</w:t>
      </w:r>
      <w:bookmarkEnd w:id="44"/>
    </w:p>
    <w:p w14:paraId="5A30661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Administrator</w:t>
      </w:r>
      <w:r w:rsidRPr="00D7681C">
        <w:rPr>
          <w:rFonts w:ascii="Times New Roman" w:hAnsi="Times New Roman" w:cs="Times New Roman"/>
        </w:rPr>
        <w:t xml:space="preserve"> – privileged user capable of performing major changes to database.</w:t>
      </w:r>
    </w:p>
    <w:p w14:paraId="0DC87B70"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Application</w:t>
      </w:r>
      <w:r w:rsidRPr="00D7681C">
        <w:rPr>
          <w:rFonts w:ascii="Times New Roman" w:hAnsi="Times New Roman" w:cs="Times New Roman"/>
        </w:rPr>
        <w:t xml:space="preserve"> – Group of programs designed to supply an end-user with expected functionality.</w:t>
      </w:r>
    </w:p>
    <w:p w14:paraId="5F342252" w14:textId="77777777" w:rsidR="00D7681C" w:rsidRPr="00D7681C" w:rsidRDefault="00D7681C" w:rsidP="004E298A">
      <w:pPr>
        <w:rPr>
          <w:rFonts w:ascii="Times New Roman" w:hAnsi="Times New Roman" w:cs="Arial"/>
          <w:color w:val="1A1A1A"/>
        </w:rPr>
      </w:pPr>
      <w:r w:rsidRPr="00D7681C">
        <w:rPr>
          <w:rFonts w:ascii="Times New Roman" w:hAnsi="Times New Roman" w:cs="Times New Roman"/>
          <w:b/>
        </w:rPr>
        <w:t>CakePHP</w:t>
      </w:r>
      <w:r w:rsidRPr="00D7681C">
        <w:rPr>
          <w:rFonts w:ascii="Times New Roman" w:hAnsi="Times New Roman" w:cs="Times New Roman"/>
        </w:rPr>
        <w:t xml:space="preserve"> – </w:t>
      </w:r>
      <w:r w:rsidRPr="00D7681C">
        <w:rPr>
          <w:rFonts w:ascii="Times New Roman" w:hAnsi="Times New Roman" w:cs="Arial"/>
          <w:color w:val="1A1A1A"/>
        </w:rPr>
        <w:t>A free, open-source, rapid development framework for PHP.</w:t>
      </w:r>
    </w:p>
    <w:p w14:paraId="6E158B3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Control</w:t>
      </w:r>
      <w:r w:rsidRPr="00D7681C">
        <w:rPr>
          <w:rFonts w:ascii="Times New Roman" w:hAnsi="Times New Roman" w:cs="Times New Roman"/>
        </w:rPr>
        <w:t xml:space="preserve"> </w:t>
      </w:r>
      <w:r w:rsidRPr="00D7681C">
        <w:rPr>
          <w:rFonts w:ascii="Times New Roman" w:hAnsi="Times New Roman" w:cs="Times New Roman"/>
          <w:b/>
        </w:rPr>
        <w:t>Panel</w:t>
      </w:r>
      <w:r w:rsidRPr="00D7681C">
        <w:rPr>
          <w:rFonts w:ascii="Times New Roman" w:hAnsi="Times New Roman" w:cs="Times New Roman"/>
        </w:rPr>
        <w:t xml:space="preserve"> – interface specifically designed to allow administrators to easily perform their tasks.</w:t>
      </w:r>
    </w:p>
    <w:p w14:paraId="4B89A3C0"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Database</w:t>
      </w:r>
      <w:r w:rsidRPr="00D7681C">
        <w:rPr>
          <w:rFonts w:ascii="Times New Roman" w:hAnsi="Times New Roman" w:cs="Times New Roman"/>
        </w:rPr>
        <w:t xml:space="preserve"> – A structured set of data held in a computer, accessible in various ways.</w:t>
      </w:r>
    </w:p>
    <w:p w14:paraId="7A5BEB9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Deliverable</w:t>
      </w:r>
      <w:r w:rsidRPr="00D7681C">
        <w:rPr>
          <w:rFonts w:ascii="Times New Roman" w:hAnsi="Times New Roman" w:cs="Times New Roman"/>
        </w:rPr>
        <w:t xml:space="preserve"> – A product, not necessarily finished, related to the project given to the client.</w:t>
      </w:r>
    </w:p>
    <w:p w14:paraId="33690C51"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End-User</w:t>
      </w:r>
      <w:r w:rsidRPr="00D7681C">
        <w:rPr>
          <w:rFonts w:ascii="Times New Roman" w:hAnsi="Times New Roman" w:cs="Times New Roman"/>
        </w:rPr>
        <w:t xml:space="preserve"> – A person or persons who will be using the web application for the specified purpose of our project.</w:t>
      </w:r>
    </w:p>
    <w:p w14:paraId="600A55F7"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Foreign Key</w:t>
      </w:r>
      <w:r w:rsidRPr="00D7681C">
        <w:rPr>
          <w:rFonts w:ascii="Times New Roman" w:hAnsi="Times New Roman" w:cs="Times New Roman"/>
        </w:rPr>
        <w:t xml:space="preserve"> – A field in one table that uniquely identifies a row of another table.</w:t>
      </w:r>
    </w:p>
    <w:p w14:paraId="0790DD12"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GitHub</w:t>
      </w:r>
      <w:r w:rsidRPr="00D7681C">
        <w:rPr>
          <w:rFonts w:ascii="Times New Roman" w:hAnsi="Times New Roman" w:cs="Times New Roman"/>
        </w:rPr>
        <w:t xml:space="preserve"> – A Web service for software version control.</w:t>
      </w:r>
    </w:p>
    <w:p w14:paraId="5B7DA413"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 xml:space="preserve">Host </w:t>
      </w:r>
      <w:r w:rsidRPr="00D7681C">
        <w:rPr>
          <w:rFonts w:ascii="Times New Roman" w:hAnsi="Times New Roman" w:cs="Times New Roman"/>
        </w:rPr>
        <w:t>– A website on a server accessible over the Internet.</w:t>
      </w:r>
    </w:p>
    <w:p w14:paraId="7E0C5101" w14:textId="77777777" w:rsidR="00D7681C" w:rsidRPr="00D7681C" w:rsidRDefault="00D7681C" w:rsidP="00C86CC9">
      <w:pPr>
        <w:rPr>
          <w:rFonts w:ascii="Times New Roman" w:hAnsi="Times New Roman" w:cs="Times New Roman"/>
        </w:rPr>
      </w:pPr>
      <w:r w:rsidRPr="00D7681C">
        <w:rPr>
          <w:rFonts w:ascii="Times New Roman" w:hAnsi="Times New Roman" w:cs="Times New Roman"/>
          <w:b/>
        </w:rPr>
        <w:t>Milestone</w:t>
      </w:r>
      <w:r w:rsidRPr="00D7681C">
        <w:rPr>
          <w:rFonts w:ascii="Times New Roman" w:hAnsi="Times New Roman" w:cs="Times New Roman"/>
        </w:rPr>
        <w:t xml:space="preserve"> – A point at which project progress can be assessed.</w:t>
      </w:r>
    </w:p>
    <w:p w14:paraId="398C86FA" w14:textId="77777777" w:rsidR="00D7681C" w:rsidRPr="00D7681C" w:rsidRDefault="00D7681C" w:rsidP="004E298A">
      <w:pPr>
        <w:rPr>
          <w:rFonts w:ascii="Times New Roman" w:hAnsi="Times New Roman" w:cs="Times New Roman"/>
        </w:rPr>
      </w:pPr>
      <w:r w:rsidRPr="00D7681C">
        <w:rPr>
          <w:rFonts w:ascii="Times New Roman" w:hAnsi="Times New Roman" w:cs="Arial"/>
          <w:b/>
          <w:color w:val="1A1A1A"/>
        </w:rPr>
        <w:t>PHP</w:t>
      </w:r>
      <w:r w:rsidRPr="00D7681C">
        <w:rPr>
          <w:rFonts w:ascii="Times New Roman" w:hAnsi="Times New Roman" w:cs="Arial"/>
          <w:color w:val="1A1A1A"/>
        </w:rPr>
        <w:t xml:space="preserve"> – A general-purpose scripting language that is especially suited to server-side web development.</w:t>
      </w:r>
    </w:p>
    <w:p w14:paraId="5F23092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Primary Key</w:t>
      </w:r>
      <w:r w:rsidRPr="00D7681C">
        <w:rPr>
          <w:rFonts w:ascii="Times New Roman" w:hAnsi="Times New Roman" w:cs="Times New Roman"/>
        </w:rPr>
        <w:t xml:space="preserve"> – Uniquely identifies each record in the table.</w:t>
      </w:r>
    </w:p>
    <w:p w14:paraId="5E22D8F6"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Prototype</w:t>
      </w:r>
      <w:r w:rsidRPr="00D7681C">
        <w:rPr>
          <w:rFonts w:ascii="Times New Roman" w:hAnsi="Times New Roman" w:cs="Times New Roman"/>
        </w:rPr>
        <w:t xml:space="preserve"> – simulates only a few aspects of, and may be completely different from, the final product. </w:t>
      </w:r>
    </w:p>
    <w:p w14:paraId="79EA2D41"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TCU</w:t>
      </w:r>
      <w:r w:rsidRPr="00D7681C">
        <w:rPr>
          <w:rFonts w:ascii="Times New Roman" w:hAnsi="Times New Roman" w:cs="Times New Roman"/>
        </w:rPr>
        <w:t xml:space="preserve"> – Texas Christian University</w:t>
      </w:r>
    </w:p>
    <w:p w14:paraId="27D7194A" w14:textId="77777777" w:rsidR="00D7681C" w:rsidRPr="00D7681C" w:rsidRDefault="00D7681C" w:rsidP="00D7681C">
      <w:pPr>
        <w:rPr>
          <w:rFonts w:ascii="Times New Roman" w:hAnsi="Times New Roman" w:cs="Times New Roman"/>
        </w:rPr>
      </w:pPr>
      <w:r w:rsidRPr="00D7681C">
        <w:rPr>
          <w:rFonts w:ascii="Times New Roman" w:hAnsi="Times New Roman" w:cs="Times New Roman"/>
          <w:b/>
        </w:rPr>
        <w:t xml:space="preserve">UML </w:t>
      </w:r>
      <w:r w:rsidRPr="00D7681C">
        <w:rPr>
          <w:rFonts w:ascii="Times New Roman" w:hAnsi="Times New Roman" w:cs="Times New Roman"/>
        </w:rPr>
        <w:t>– Unified Modeling Language; a modeling language designed to provide a standard way to visualize the design of a system.</w:t>
      </w:r>
    </w:p>
    <w:p w14:paraId="01F1FD55" w14:textId="77777777" w:rsidR="00D7681C" w:rsidRPr="00D7681C" w:rsidRDefault="00D7681C" w:rsidP="004E298A">
      <w:pPr>
        <w:rPr>
          <w:rFonts w:ascii="Times New Roman" w:hAnsi="Times New Roman" w:cs="Times New Roman"/>
        </w:rPr>
      </w:pPr>
      <w:r w:rsidRPr="00D7681C">
        <w:rPr>
          <w:rFonts w:ascii="Times New Roman" w:hAnsi="Times New Roman" w:cs="Times New Roman"/>
          <w:b/>
        </w:rPr>
        <w:t>Walk-through</w:t>
      </w:r>
      <w:r w:rsidRPr="00D7681C">
        <w:rPr>
          <w:rFonts w:ascii="Times New Roman" w:hAnsi="Times New Roman" w:cs="Times New Roman"/>
        </w:rPr>
        <w:t xml:space="preserve"> – Points during the project where the team describes significant project components with clients and individuals within the team.</w:t>
      </w:r>
    </w:p>
    <w:p w14:paraId="4E222E8D" w14:textId="688F5009" w:rsidR="00F96D9F" w:rsidRDefault="00D7681C" w:rsidP="00DB069D">
      <w:pPr>
        <w:rPr>
          <w:rFonts w:ascii="Times New Roman" w:hAnsi="Times New Roman" w:cs="Times New Roman"/>
        </w:rPr>
      </w:pPr>
      <w:proofErr w:type="gramStart"/>
      <w:r w:rsidRPr="00D7681C">
        <w:rPr>
          <w:rFonts w:ascii="Times New Roman" w:hAnsi="Times New Roman" w:cs="Times New Roman"/>
          <w:b/>
        </w:rPr>
        <w:t>Web Application</w:t>
      </w:r>
      <w:r w:rsidRPr="00D7681C">
        <w:rPr>
          <w:rFonts w:ascii="Times New Roman" w:hAnsi="Times New Roman" w:cs="Times New Roman"/>
        </w:rPr>
        <w:t xml:space="preserve"> – Application that is accessed by visiting a specific UR</w:t>
      </w:r>
      <w:r w:rsidR="00A2029C">
        <w:rPr>
          <w:rFonts w:ascii="Times New Roman" w:hAnsi="Times New Roman" w:cs="Times New Roman"/>
        </w:rPr>
        <w:t>L.</w:t>
      </w:r>
      <w:proofErr w:type="gramEnd"/>
    </w:p>
    <w:p w14:paraId="1060C778" w14:textId="77777777" w:rsidR="00F96D9F" w:rsidRDefault="00F96D9F" w:rsidP="00DB069D">
      <w:pPr>
        <w:rPr>
          <w:rFonts w:ascii="Times New Roman" w:hAnsi="Times New Roman" w:cs="Times New Roman"/>
        </w:rPr>
      </w:pPr>
    </w:p>
    <w:p w14:paraId="6BD0FDD0" w14:textId="77777777" w:rsidR="00F96D9F" w:rsidRDefault="00F96D9F" w:rsidP="00DB069D">
      <w:pPr>
        <w:rPr>
          <w:rFonts w:ascii="Times New Roman" w:hAnsi="Times New Roman" w:cs="Times New Roman"/>
        </w:rPr>
      </w:pPr>
    </w:p>
    <w:p w14:paraId="53ADC0FD" w14:textId="485FC10B" w:rsidR="00F96D9F" w:rsidRPr="00234AD8" w:rsidRDefault="00F96D9F" w:rsidP="00DB069D">
      <w:pPr>
        <w:rPr>
          <w:rFonts w:ascii="Times New Roman" w:hAnsi="Times New Roman" w:cs="Times New Roman"/>
        </w:rPr>
      </w:pPr>
    </w:p>
    <w:sectPr w:rsidR="00F96D9F" w:rsidRPr="00234AD8"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1FB9EE" w14:textId="77777777" w:rsidR="00800777" w:rsidRDefault="00800777" w:rsidP="002B3426">
      <w:pPr>
        <w:spacing w:after="0" w:line="240" w:lineRule="auto"/>
      </w:pPr>
      <w:r>
        <w:separator/>
      </w:r>
    </w:p>
  </w:endnote>
  <w:endnote w:type="continuationSeparator" w:id="0">
    <w:p w14:paraId="6B6360F0" w14:textId="77777777" w:rsidR="00800777" w:rsidRDefault="00800777"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800777" w14:paraId="06FC56C1" w14:textId="77777777">
      <w:tc>
        <w:tcPr>
          <w:tcW w:w="500" w:type="pct"/>
          <w:tcBorders>
            <w:top w:val="single" w:sz="4" w:space="0" w:color="3A215E" w:themeColor="accent2" w:themeShade="BF"/>
          </w:tcBorders>
          <w:shd w:val="clear" w:color="auto" w:fill="3A215E" w:themeFill="accent2" w:themeFillShade="BF"/>
        </w:tcPr>
        <w:p w14:paraId="49B6A1C8" w14:textId="77777777" w:rsidR="00800777" w:rsidRDefault="00800777">
          <w:pPr>
            <w:pStyle w:val="Footer"/>
            <w:jc w:val="right"/>
            <w:rPr>
              <w:b/>
              <w:bCs/>
              <w:color w:val="FFFFFF" w:themeColor="background1"/>
            </w:rPr>
          </w:pPr>
          <w:r>
            <w:fldChar w:fldCharType="begin"/>
          </w:r>
          <w:r>
            <w:instrText xml:space="preserve"> PAGE   \* MERGEFORMAT </w:instrText>
          </w:r>
          <w:r>
            <w:fldChar w:fldCharType="separate"/>
          </w:r>
          <w:r w:rsidR="0050283D" w:rsidRPr="0050283D">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202FDF64" w14:textId="77777777" w:rsidR="00800777" w:rsidRDefault="00800777">
          <w:pPr>
            <w:pStyle w:val="Footer"/>
          </w:pPr>
          <w:fldSimple w:instr=" STYLEREF  &quot;1&quot;  ">
            <w:r w:rsidR="0050283D">
              <w:rPr>
                <w:noProof/>
              </w:rPr>
              <w:t>Revision History</w:t>
            </w:r>
          </w:fldSimple>
          <w:r>
            <w:t xml:space="preserve"> | </w:t>
          </w:r>
          <w:sdt>
            <w:sdtPr>
              <w:alias w:val="Company"/>
              <w:id w:val="75914618"/>
              <w:placeholder>
                <w:docPart w:val="B667FE940DD9481D8C1329AE678CA25C"/>
              </w:placeholder>
              <w:dataBinding w:prefixMappings="xmlns:ns0='http://schemas.openxmlformats.org/officeDocument/2006/extended-properties'" w:xpath="/ns0:Properties[1]/ns0:Company[1]" w:storeItemID="{6668398D-A668-4E3E-A5EB-62B293D839F1}"/>
              <w:text/>
            </w:sdtPr>
            <w:sdtContent>
              <w:r>
                <w:t>Texas Christian University</w:t>
              </w:r>
            </w:sdtContent>
          </w:sdt>
        </w:p>
      </w:tc>
    </w:tr>
  </w:tbl>
  <w:p w14:paraId="1EA8FC54" w14:textId="77777777" w:rsidR="00800777" w:rsidRDefault="00800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68080" w14:textId="77777777" w:rsidR="00800777" w:rsidRDefault="00800777" w:rsidP="00CA1342">
    <w:pPr>
      <w:pStyle w:val="Footer"/>
    </w:pPr>
    <w:r>
      <w:rPr>
        <w:rFonts w:cstheme="minorHAnsi"/>
      </w:rPr>
      <w:tab/>
      <w:t>©</w:t>
    </w:r>
    <w:r>
      <w:t>2014-2015 Computer Science Department, Texas Christian University. All Rights Reserved.</w:t>
    </w:r>
  </w:p>
  <w:p w14:paraId="0857E1A9" w14:textId="77777777" w:rsidR="00800777" w:rsidRDefault="00800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C10B9D" w14:textId="77777777" w:rsidR="00800777" w:rsidRDefault="00800777" w:rsidP="002B3426">
      <w:pPr>
        <w:spacing w:after="0" w:line="240" w:lineRule="auto"/>
      </w:pPr>
      <w:r>
        <w:separator/>
      </w:r>
    </w:p>
  </w:footnote>
  <w:footnote w:type="continuationSeparator" w:id="0">
    <w:p w14:paraId="15C43A03" w14:textId="77777777" w:rsidR="00800777" w:rsidRDefault="00800777" w:rsidP="002B34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00777" w14:paraId="7CD9B3D2" w14:textId="77777777">
      <w:tc>
        <w:tcPr>
          <w:tcW w:w="0" w:type="auto"/>
          <w:tcBorders>
            <w:right w:val="single" w:sz="6" w:space="0" w:color="000000" w:themeColor="text1"/>
          </w:tcBorders>
        </w:tcPr>
        <w:sdt>
          <w:sdtPr>
            <w:alias w:val="Company"/>
            <w:id w:val="-1266157152"/>
            <w:placeholder>
              <w:docPart w:val="34CA3CFAA47340CF8C265845AB3A41BF"/>
            </w:placeholder>
            <w:dataBinding w:prefixMappings="xmlns:ns0='http://schemas.openxmlformats.org/officeDocument/2006/extended-properties'" w:xpath="/ns0:Properties[1]/ns0:Company[1]" w:storeItemID="{6668398D-A668-4E3E-A5EB-62B293D839F1}"/>
            <w:text/>
          </w:sdtPr>
          <w:sdtContent>
            <w:p w14:paraId="2998B4E8" w14:textId="77777777" w:rsidR="00800777" w:rsidRDefault="00800777">
              <w:pPr>
                <w:pStyle w:val="Header"/>
                <w:jc w:val="right"/>
              </w:pPr>
              <w:r>
                <w:t>Texas Christian University</w:t>
              </w:r>
            </w:p>
          </w:sdtContent>
        </w:sdt>
        <w:sdt>
          <w:sdtPr>
            <w:rPr>
              <w:b/>
              <w:bCs/>
            </w:rPr>
            <w:alias w:val="Title"/>
            <w:id w:val="-349190441"/>
            <w:placeholder>
              <w:docPart w:val="F96B9BD4B82E4BC9BE53E7CDB927838F"/>
            </w:placeholder>
            <w:dataBinding w:prefixMappings="xmlns:ns0='http://schemas.openxmlformats.org/package/2006/metadata/core-properties' xmlns:ns1='http://purl.org/dc/elements/1.1/'" w:xpath="/ns0:coreProperties[1]/ns1:title[1]" w:storeItemID="{6C3C8BC8-F283-45AE-878A-BAB7291924A1}"/>
            <w:text/>
          </w:sdtPr>
          <w:sdtContent>
            <w:p w14:paraId="350CA763" w14:textId="525F59FB" w:rsidR="00800777" w:rsidRDefault="00800777">
              <w:pPr>
                <w:pStyle w:val="Header"/>
                <w:jc w:val="right"/>
                <w:rPr>
                  <w:b/>
                  <w:bCs/>
                </w:rPr>
              </w:pPr>
              <w:r>
                <w:rPr>
                  <w:b/>
                  <w:bCs/>
                </w:rPr>
                <w:t>User Manual</w:t>
              </w:r>
            </w:p>
          </w:sdtContent>
        </w:sdt>
      </w:tc>
      <w:sdt>
        <w:sdtPr>
          <w:rPr>
            <w:b/>
            <w:bCs/>
          </w:rPr>
          <w:alias w:val="Status"/>
          <w:tag w:val=""/>
          <w:id w:val="2117942963"/>
          <w:placeholder>
            <w:docPart w:val="B667FE940DD9481D8C1329AE678CA25C"/>
          </w:placeholder>
          <w:dataBinding w:prefixMappings="xmlns:ns0='http://purl.org/dc/elements/1.1/' xmlns:ns1='http://schemas.openxmlformats.org/package/2006/metadata/core-properties' " w:xpath="/ns1:coreProperties[1]/ns1:contentStatus[1]" w:storeItemID="{6C3C8BC8-F283-45AE-878A-BAB7291924A1}"/>
          <w:text/>
        </w:sdtPr>
        <w:sdtContent>
          <w:tc>
            <w:tcPr>
              <w:tcW w:w="1152" w:type="dxa"/>
              <w:tcBorders>
                <w:left w:val="single" w:sz="6" w:space="0" w:color="000000" w:themeColor="text1"/>
              </w:tcBorders>
            </w:tcPr>
            <w:p w14:paraId="519A202B" w14:textId="0FB42A4A" w:rsidR="00800777" w:rsidRDefault="00800777">
              <w:pPr>
                <w:pStyle w:val="Header"/>
                <w:rPr>
                  <w:b/>
                  <w:bCs/>
                </w:rPr>
              </w:pPr>
              <w:r>
                <w:rPr>
                  <w:b/>
                  <w:bCs/>
                </w:rPr>
                <w:t>V1.0</w:t>
              </w:r>
            </w:p>
          </w:tc>
        </w:sdtContent>
      </w:sdt>
    </w:tr>
  </w:tbl>
  <w:p w14:paraId="1CBF806E" w14:textId="77777777" w:rsidR="00800777" w:rsidRDefault="00800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503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A1E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8078D"/>
    <w:multiLevelType w:val="hybridMultilevel"/>
    <w:tmpl w:val="D6701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6415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8F6E4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2660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7F1BBA"/>
    <w:multiLevelType w:val="hybridMultilevel"/>
    <w:tmpl w:val="F65CC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9652E3"/>
    <w:multiLevelType w:val="multilevel"/>
    <w:tmpl w:val="F65CC43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D206B79"/>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277C88"/>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C2128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661EA"/>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6E4853"/>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5D06C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87654B"/>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953F3"/>
    <w:multiLevelType w:val="hybridMultilevel"/>
    <w:tmpl w:val="D00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874BEE"/>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A76131"/>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700197"/>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B41C30"/>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D76280"/>
    <w:multiLevelType w:val="hybridMultilevel"/>
    <w:tmpl w:val="17CA1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82490C"/>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18B4E15"/>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414BA4"/>
    <w:multiLevelType w:val="hybridMultilevel"/>
    <w:tmpl w:val="25385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C098F"/>
    <w:multiLevelType w:val="multilevel"/>
    <w:tmpl w:val="8FC05F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1"/>
  </w:num>
  <w:num w:numId="3">
    <w:abstractNumId w:val="6"/>
    <w:lvlOverride w:ilvl="0">
      <w:startOverride w:val="1"/>
    </w:lvlOverride>
  </w:num>
  <w:num w:numId="4">
    <w:abstractNumId w:val="0"/>
  </w:num>
  <w:num w:numId="5">
    <w:abstractNumId w:val="4"/>
  </w:num>
  <w:num w:numId="6">
    <w:abstractNumId w:val="15"/>
  </w:num>
  <w:num w:numId="7">
    <w:abstractNumId w:val="13"/>
  </w:num>
  <w:num w:numId="8">
    <w:abstractNumId w:val="9"/>
  </w:num>
  <w:num w:numId="9">
    <w:abstractNumId w:val="10"/>
  </w:num>
  <w:num w:numId="10">
    <w:abstractNumId w:val="23"/>
  </w:num>
  <w:num w:numId="11">
    <w:abstractNumId w:val="2"/>
  </w:num>
  <w:num w:numId="12">
    <w:abstractNumId w:val="16"/>
  </w:num>
  <w:num w:numId="13">
    <w:abstractNumId w:val="19"/>
  </w:num>
  <w:num w:numId="14">
    <w:abstractNumId w:val="12"/>
  </w:num>
  <w:num w:numId="15">
    <w:abstractNumId w:val="17"/>
  </w:num>
  <w:num w:numId="16">
    <w:abstractNumId w:val="11"/>
  </w:num>
  <w:num w:numId="17">
    <w:abstractNumId w:val="18"/>
  </w:num>
  <w:num w:numId="18">
    <w:abstractNumId w:val="5"/>
  </w:num>
  <w:num w:numId="19">
    <w:abstractNumId w:val="20"/>
  </w:num>
  <w:num w:numId="20">
    <w:abstractNumId w:val="3"/>
  </w:num>
  <w:num w:numId="21">
    <w:abstractNumId w:val="14"/>
  </w:num>
  <w:num w:numId="22">
    <w:abstractNumId w:val="22"/>
  </w:num>
  <w:num w:numId="23">
    <w:abstractNumId w:val="1"/>
  </w:num>
  <w:num w:numId="24">
    <w:abstractNumId w:val="24"/>
  </w:num>
  <w:num w:numId="25">
    <w:abstractNumId w:val="25"/>
  </w:num>
  <w:num w:numId="26">
    <w:abstractNumId w:val="6"/>
  </w:num>
  <w:num w:numId="27">
    <w:abstractNumId w:val="7"/>
  </w:num>
  <w:num w:numId="28">
    <w:abstractNumId w:val="8"/>
  </w:num>
  <w:num w:numId="29">
    <w:abstractNumId w:val="6"/>
    <w:lvlOverride w:ilvl="0">
      <w:startOverride w:val="3"/>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BE"/>
    <w:rsid w:val="00002AA3"/>
    <w:rsid w:val="0000419D"/>
    <w:rsid w:val="0001567B"/>
    <w:rsid w:val="000426E6"/>
    <w:rsid w:val="00042B48"/>
    <w:rsid w:val="0005491D"/>
    <w:rsid w:val="0005663E"/>
    <w:rsid w:val="0009260E"/>
    <w:rsid w:val="000A05C7"/>
    <w:rsid w:val="000A2A2E"/>
    <w:rsid w:val="000B045D"/>
    <w:rsid w:val="000B5AD6"/>
    <w:rsid w:val="000D6D76"/>
    <w:rsid w:val="000F50E9"/>
    <w:rsid w:val="000F5BD6"/>
    <w:rsid w:val="0013020E"/>
    <w:rsid w:val="00140068"/>
    <w:rsid w:val="0014286B"/>
    <w:rsid w:val="00145FB0"/>
    <w:rsid w:val="00164D24"/>
    <w:rsid w:val="0017663B"/>
    <w:rsid w:val="001766D3"/>
    <w:rsid w:val="00187876"/>
    <w:rsid w:val="00187A7B"/>
    <w:rsid w:val="001A5ABE"/>
    <w:rsid w:val="001B31BD"/>
    <w:rsid w:val="001C4105"/>
    <w:rsid w:val="001E18C4"/>
    <w:rsid w:val="00210F3B"/>
    <w:rsid w:val="00216580"/>
    <w:rsid w:val="00231A73"/>
    <w:rsid w:val="00234AD8"/>
    <w:rsid w:val="00241570"/>
    <w:rsid w:val="00253504"/>
    <w:rsid w:val="00255BE1"/>
    <w:rsid w:val="00257DC9"/>
    <w:rsid w:val="00264E66"/>
    <w:rsid w:val="00266209"/>
    <w:rsid w:val="0027649C"/>
    <w:rsid w:val="00276B2A"/>
    <w:rsid w:val="002848F2"/>
    <w:rsid w:val="002964CB"/>
    <w:rsid w:val="002B3426"/>
    <w:rsid w:val="002B4BDC"/>
    <w:rsid w:val="002B7DC5"/>
    <w:rsid w:val="002D558A"/>
    <w:rsid w:val="002E1294"/>
    <w:rsid w:val="002E75D1"/>
    <w:rsid w:val="002F4E79"/>
    <w:rsid w:val="003003CF"/>
    <w:rsid w:val="00307414"/>
    <w:rsid w:val="00314B2F"/>
    <w:rsid w:val="003405EA"/>
    <w:rsid w:val="003663C3"/>
    <w:rsid w:val="003723D8"/>
    <w:rsid w:val="0037303A"/>
    <w:rsid w:val="00374C0B"/>
    <w:rsid w:val="003A2D82"/>
    <w:rsid w:val="003B3658"/>
    <w:rsid w:val="003B3B88"/>
    <w:rsid w:val="003D3801"/>
    <w:rsid w:val="003D4510"/>
    <w:rsid w:val="003E7F8A"/>
    <w:rsid w:val="0043288C"/>
    <w:rsid w:val="004520FB"/>
    <w:rsid w:val="00466DA7"/>
    <w:rsid w:val="00494FF9"/>
    <w:rsid w:val="004A1E67"/>
    <w:rsid w:val="004B5098"/>
    <w:rsid w:val="004C5910"/>
    <w:rsid w:val="004D5EF9"/>
    <w:rsid w:val="004E04AC"/>
    <w:rsid w:val="004E298A"/>
    <w:rsid w:val="0050283D"/>
    <w:rsid w:val="00543085"/>
    <w:rsid w:val="00544278"/>
    <w:rsid w:val="00552FD8"/>
    <w:rsid w:val="0056182B"/>
    <w:rsid w:val="00563F18"/>
    <w:rsid w:val="00576ABC"/>
    <w:rsid w:val="005856B2"/>
    <w:rsid w:val="005A206D"/>
    <w:rsid w:val="005A2A87"/>
    <w:rsid w:val="005A3D33"/>
    <w:rsid w:val="005B6DEB"/>
    <w:rsid w:val="005C4D48"/>
    <w:rsid w:val="005C669D"/>
    <w:rsid w:val="005C6749"/>
    <w:rsid w:val="005E3931"/>
    <w:rsid w:val="0060048B"/>
    <w:rsid w:val="0060298B"/>
    <w:rsid w:val="00617420"/>
    <w:rsid w:val="00631DCC"/>
    <w:rsid w:val="006473F1"/>
    <w:rsid w:val="00647EE1"/>
    <w:rsid w:val="006757A7"/>
    <w:rsid w:val="00681F8D"/>
    <w:rsid w:val="00684512"/>
    <w:rsid w:val="006A2448"/>
    <w:rsid w:val="006A6C71"/>
    <w:rsid w:val="006B649F"/>
    <w:rsid w:val="006C20F3"/>
    <w:rsid w:val="006E27C9"/>
    <w:rsid w:val="006E599B"/>
    <w:rsid w:val="00714D8E"/>
    <w:rsid w:val="007379CB"/>
    <w:rsid w:val="00752712"/>
    <w:rsid w:val="00775D13"/>
    <w:rsid w:val="007A799B"/>
    <w:rsid w:val="007F1B15"/>
    <w:rsid w:val="007F326E"/>
    <w:rsid w:val="007F6C46"/>
    <w:rsid w:val="00800777"/>
    <w:rsid w:val="008207D7"/>
    <w:rsid w:val="00845CCA"/>
    <w:rsid w:val="00850A87"/>
    <w:rsid w:val="00861C01"/>
    <w:rsid w:val="008632E6"/>
    <w:rsid w:val="00885173"/>
    <w:rsid w:val="008944A6"/>
    <w:rsid w:val="00896264"/>
    <w:rsid w:val="008B2CFB"/>
    <w:rsid w:val="008B74C6"/>
    <w:rsid w:val="008C5FFE"/>
    <w:rsid w:val="008D1207"/>
    <w:rsid w:val="008D129B"/>
    <w:rsid w:val="008D6A98"/>
    <w:rsid w:val="008E6855"/>
    <w:rsid w:val="009170BA"/>
    <w:rsid w:val="00952142"/>
    <w:rsid w:val="0096099F"/>
    <w:rsid w:val="009A6488"/>
    <w:rsid w:val="009B5693"/>
    <w:rsid w:val="009C2DDE"/>
    <w:rsid w:val="009E5418"/>
    <w:rsid w:val="009F2D5C"/>
    <w:rsid w:val="00A037CA"/>
    <w:rsid w:val="00A2029C"/>
    <w:rsid w:val="00A33FBF"/>
    <w:rsid w:val="00A63BF1"/>
    <w:rsid w:val="00A71C95"/>
    <w:rsid w:val="00A80796"/>
    <w:rsid w:val="00AA2C72"/>
    <w:rsid w:val="00AB0942"/>
    <w:rsid w:val="00AB76D3"/>
    <w:rsid w:val="00AD0EFA"/>
    <w:rsid w:val="00AD4C33"/>
    <w:rsid w:val="00AE06B8"/>
    <w:rsid w:val="00AF5099"/>
    <w:rsid w:val="00B03996"/>
    <w:rsid w:val="00B15A22"/>
    <w:rsid w:val="00B17CE1"/>
    <w:rsid w:val="00B343E9"/>
    <w:rsid w:val="00B35B12"/>
    <w:rsid w:val="00B51BAB"/>
    <w:rsid w:val="00B70421"/>
    <w:rsid w:val="00B77EAB"/>
    <w:rsid w:val="00B807DA"/>
    <w:rsid w:val="00B80930"/>
    <w:rsid w:val="00B97F66"/>
    <w:rsid w:val="00BB622D"/>
    <w:rsid w:val="00BD1FDD"/>
    <w:rsid w:val="00C053A7"/>
    <w:rsid w:val="00C076C2"/>
    <w:rsid w:val="00C15CC9"/>
    <w:rsid w:val="00C44B6D"/>
    <w:rsid w:val="00C6078D"/>
    <w:rsid w:val="00C86CC9"/>
    <w:rsid w:val="00C97BD7"/>
    <w:rsid w:val="00CA1342"/>
    <w:rsid w:val="00CC0620"/>
    <w:rsid w:val="00CC3A0E"/>
    <w:rsid w:val="00CD5082"/>
    <w:rsid w:val="00CE541D"/>
    <w:rsid w:val="00CF112C"/>
    <w:rsid w:val="00D10B4B"/>
    <w:rsid w:val="00D1349B"/>
    <w:rsid w:val="00D235AF"/>
    <w:rsid w:val="00D3038D"/>
    <w:rsid w:val="00D308C2"/>
    <w:rsid w:val="00D35FA0"/>
    <w:rsid w:val="00D42098"/>
    <w:rsid w:val="00D7681C"/>
    <w:rsid w:val="00D90CA0"/>
    <w:rsid w:val="00D90CB5"/>
    <w:rsid w:val="00D9684D"/>
    <w:rsid w:val="00DA6CDB"/>
    <w:rsid w:val="00DB069D"/>
    <w:rsid w:val="00DD0320"/>
    <w:rsid w:val="00DE152E"/>
    <w:rsid w:val="00E0461E"/>
    <w:rsid w:val="00E13AD8"/>
    <w:rsid w:val="00E228F5"/>
    <w:rsid w:val="00E31788"/>
    <w:rsid w:val="00E44707"/>
    <w:rsid w:val="00E46B42"/>
    <w:rsid w:val="00E475DD"/>
    <w:rsid w:val="00E61355"/>
    <w:rsid w:val="00E76395"/>
    <w:rsid w:val="00EA7AA2"/>
    <w:rsid w:val="00EB4F1E"/>
    <w:rsid w:val="00EC57A6"/>
    <w:rsid w:val="00EC79C6"/>
    <w:rsid w:val="00ED159D"/>
    <w:rsid w:val="00EE00B7"/>
    <w:rsid w:val="00F04283"/>
    <w:rsid w:val="00F0467B"/>
    <w:rsid w:val="00F679AE"/>
    <w:rsid w:val="00F76ED2"/>
    <w:rsid w:val="00F96D9F"/>
    <w:rsid w:val="00FA491C"/>
    <w:rsid w:val="00FB4AA4"/>
    <w:rsid w:val="00FC28BB"/>
    <w:rsid w:val="00FD389C"/>
    <w:rsid w:val="00FD4CD8"/>
    <w:rsid w:val="00FE3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72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26"/>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5E3931"/>
    <w:pPr>
      <w:tabs>
        <w:tab w:val="left" w:pos="1080"/>
        <w:tab w:val="right" w:leader="dot" w:pos="9350"/>
      </w:tabs>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Ind w:w="0" w:type="dxa"/>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Ind w:w="0" w:type="dxa"/>
      <w:tblBorders>
        <w:top w:val="single" w:sz="8" w:space="0" w:color="342A7B" w:themeColor="accent4"/>
        <w:left w:val="single" w:sz="8" w:space="0" w:color="342A7B" w:themeColor="accent4"/>
        <w:bottom w:val="single" w:sz="8" w:space="0" w:color="342A7B" w:themeColor="accent4"/>
        <w:right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Ind w:w="0" w:type="dxa"/>
      <w:tblBorders>
        <w:top w:val="single" w:sz="8" w:space="0" w:color="342A7B" w:themeColor="accent6"/>
        <w:left w:val="single" w:sz="8" w:space="0" w:color="342A7B" w:themeColor="accent6"/>
        <w:bottom w:val="single" w:sz="8" w:space="0" w:color="342A7B" w:themeColor="accent6"/>
        <w:right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Ind w:w="0" w:type="dxa"/>
      <w:tblBorders>
        <w:top w:val="single" w:sz="8" w:space="0" w:color="342A7B" w:themeColor="accent5"/>
        <w:left w:val="single" w:sz="8" w:space="0" w:color="342A7B" w:themeColor="accent5"/>
        <w:bottom w:val="single" w:sz="8" w:space="0" w:color="342A7B" w:themeColor="accent5"/>
        <w:right w:val="single" w:sz="8" w:space="0" w:color="342A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Ind w:w="0" w:type="dxa"/>
      <w:tblBorders>
        <w:top w:val="single" w:sz="8" w:space="0" w:color="4D1D77" w:themeColor="accent3"/>
        <w:left w:val="single" w:sz="8" w:space="0" w:color="4D1D77" w:themeColor="accent3"/>
        <w:bottom w:val="single" w:sz="8" w:space="0" w:color="4D1D77" w:themeColor="accent3"/>
        <w:right w:val="single" w:sz="8" w:space="0" w:color="4D1D77"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Ind w:w="0" w:type="dxa"/>
      <w:tblBorders>
        <w:top w:val="single" w:sz="8" w:space="0" w:color="4F2D7F" w:themeColor="accent2"/>
        <w:left w:val="single" w:sz="8" w:space="0" w:color="4F2D7F" w:themeColor="accent2"/>
        <w:bottom w:val="single" w:sz="8" w:space="0" w:color="4F2D7F" w:themeColor="accent2"/>
        <w:right w:val="single" w:sz="8" w:space="0" w:color="4F2D7F"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Ind w:w="0" w:type="dxa"/>
      <w:tblBorders>
        <w:top w:val="single" w:sz="8" w:space="0" w:color="342A7B" w:themeColor="accent6"/>
        <w:bottom w:val="single" w:sz="8" w:space="0" w:color="342A7B"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Ind w:w="0" w:type="dxa"/>
      <w:tblBorders>
        <w:top w:val="single" w:sz="8" w:space="0" w:color="342A7B" w:themeColor="accent4"/>
        <w:bottom w:val="single" w:sz="8" w:space="0" w:color="342A7B"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Ind w:w="0" w:type="dxa"/>
      <w:tblBorders>
        <w:top w:val="single" w:sz="8" w:space="0" w:color="342A7B" w:themeColor="accent1"/>
        <w:left w:val="single" w:sz="8" w:space="0" w:color="342A7B" w:themeColor="accent1"/>
        <w:bottom w:val="single" w:sz="8" w:space="0" w:color="342A7B" w:themeColor="accent1"/>
        <w:right w:val="single" w:sz="8" w:space="0" w:color="342A7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7F6C46"/>
    <w:rPr>
      <w:sz w:val="16"/>
      <w:szCs w:val="16"/>
    </w:rPr>
  </w:style>
  <w:style w:type="paragraph" w:styleId="CommentText">
    <w:name w:val="annotation text"/>
    <w:basedOn w:val="Normal"/>
    <w:link w:val="CommentTextChar"/>
    <w:uiPriority w:val="99"/>
    <w:semiHidden/>
    <w:unhideWhenUsed/>
    <w:rsid w:val="007F6C46"/>
    <w:pPr>
      <w:spacing w:line="240" w:lineRule="auto"/>
    </w:pPr>
    <w:rPr>
      <w:sz w:val="20"/>
      <w:szCs w:val="20"/>
    </w:rPr>
  </w:style>
  <w:style w:type="character" w:customStyle="1" w:styleId="CommentTextChar">
    <w:name w:val="Comment Text Char"/>
    <w:basedOn w:val="DefaultParagraphFont"/>
    <w:link w:val="CommentText"/>
    <w:uiPriority w:val="99"/>
    <w:semiHidden/>
    <w:rsid w:val="007F6C46"/>
    <w:rPr>
      <w:sz w:val="20"/>
      <w:szCs w:val="20"/>
    </w:rPr>
  </w:style>
  <w:style w:type="paragraph" w:styleId="CommentSubject">
    <w:name w:val="annotation subject"/>
    <w:basedOn w:val="CommentText"/>
    <w:next w:val="CommentText"/>
    <w:link w:val="CommentSubjectChar"/>
    <w:uiPriority w:val="99"/>
    <w:semiHidden/>
    <w:unhideWhenUsed/>
    <w:rsid w:val="007F6C46"/>
    <w:rPr>
      <w:b/>
      <w:bCs/>
    </w:rPr>
  </w:style>
  <w:style w:type="character" w:customStyle="1" w:styleId="CommentSubjectChar">
    <w:name w:val="Comment Subject Char"/>
    <w:basedOn w:val="CommentTextChar"/>
    <w:link w:val="CommentSubject"/>
    <w:uiPriority w:val="99"/>
    <w:semiHidden/>
    <w:rsid w:val="007F6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183601">
      <w:bodyDiv w:val="1"/>
      <w:marLeft w:val="0"/>
      <w:marRight w:val="0"/>
      <w:marTop w:val="0"/>
      <w:marBottom w:val="0"/>
      <w:divBdr>
        <w:top w:val="none" w:sz="0" w:space="0" w:color="auto"/>
        <w:left w:val="none" w:sz="0" w:space="0" w:color="auto"/>
        <w:bottom w:val="none" w:sz="0" w:space="0" w:color="auto"/>
        <w:right w:val="none" w:sz="0" w:space="0" w:color="auto"/>
      </w:divBdr>
      <w:divsChild>
        <w:div w:id="1777171580">
          <w:marLeft w:val="0"/>
          <w:marRight w:val="0"/>
          <w:marTop w:val="0"/>
          <w:marBottom w:val="0"/>
          <w:divBdr>
            <w:top w:val="none" w:sz="0" w:space="0" w:color="auto"/>
            <w:left w:val="none" w:sz="0" w:space="0" w:color="auto"/>
            <w:bottom w:val="none" w:sz="0" w:space="0" w:color="auto"/>
            <w:right w:val="none" w:sz="0" w:space="0" w:color="auto"/>
          </w:divBdr>
          <w:divsChild>
            <w:div w:id="360055741">
              <w:marLeft w:val="0"/>
              <w:marRight w:val="0"/>
              <w:marTop w:val="0"/>
              <w:marBottom w:val="0"/>
              <w:divBdr>
                <w:top w:val="none" w:sz="0" w:space="0" w:color="auto"/>
                <w:left w:val="none" w:sz="0" w:space="0" w:color="auto"/>
                <w:bottom w:val="none" w:sz="0" w:space="0" w:color="auto"/>
                <w:right w:val="none" w:sz="0" w:space="0" w:color="auto"/>
              </w:divBdr>
              <w:divsChild>
                <w:div w:id="16973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microsoft.com/office/2007/relationships/stylesWithEffects" Target="stylesWithEffects.xml"/><Relationship Id="rId9" Type="http://schemas.openxmlformats.org/officeDocument/2006/relationships/settings" Target="settings.xml"/><Relationship Id="rId10"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tomlinson\Desktop\ProjectPlan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CA3CFAA47340CF8C265845AB3A41BF"/>
        <w:category>
          <w:name w:val="General"/>
          <w:gallery w:val="placeholder"/>
        </w:category>
        <w:types>
          <w:type w:val="bbPlcHdr"/>
        </w:types>
        <w:behaviors>
          <w:behavior w:val="content"/>
        </w:behaviors>
        <w:guid w:val="{BDA121B7-BEF2-4287-AA3F-BD2D8DC9B149}"/>
      </w:docPartPr>
      <w:docPartBody>
        <w:p w:rsidR="00DF4583" w:rsidRDefault="004D021F" w:rsidP="004D021F">
          <w:pPr>
            <w:pStyle w:val="34CA3CFAA47340CF8C265845AB3A41BF"/>
          </w:pPr>
          <w:r>
            <w:t>[Type the company name]</w:t>
          </w:r>
        </w:p>
      </w:docPartBody>
    </w:docPart>
    <w:docPart>
      <w:docPartPr>
        <w:name w:val="F96B9BD4B82E4BC9BE53E7CDB927838F"/>
        <w:category>
          <w:name w:val="General"/>
          <w:gallery w:val="placeholder"/>
        </w:category>
        <w:types>
          <w:type w:val="bbPlcHdr"/>
        </w:types>
        <w:behaviors>
          <w:behavior w:val="content"/>
        </w:behaviors>
        <w:guid w:val="{BF1333A7-D729-4A72-9ACA-C6BDE61B3142}"/>
      </w:docPartPr>
      <w:docPartBody>
        <w:p w:rsidR="00DF4583" w:rsidRDefault="004D021F" w:rsidP="004D021F">
          <w:pPr>
            <w:pStyle w:val="F96B9BD4B82E4BC9BE53E7CDB927838F"/>
          </w:pPr>
          <w:r>
            <w:rPr>
              <w:rFonts w:asciiTheme="majorHAnsi" w:eastAsiaTheme="majorEastAsia" w:hAnsiTheme="majorHAnsi" w:cstheme="majorBidi"/>
            </w:rPr>
            <w:t>[Type text]</w:t>
          </w:r>
        </w:p>
      </w:docPartBody>
    </w:docPart>
    <w:docPart>
      <w:docPartPr>
        <w:name w:val="B667FE940DD9481D8C1329AE678CA25C"/>
        <w:category>
          <w:name w:val="General"/>
          <w:gallery w:val="placeholder"/>
        </w:category>
        <w:types>
          <w:type w:val="bbPlcHdr"/>
        </w:types>
        <w:behaviors>
          <w:behavior w:val="content"/>
        </w:behaviors>
        <w:guid w:val="{C49843C8-91D7-4BA8-85BC-B5C96FE79C2B}"/>
      </w:docPartPr>
      <w:docPartBody>
        <w:p w:rsidR="00DF4583" w:rsidRDefault="004D021F" w:rsidP="004D021F">
          <w:pPr>
            <w:pStyle w:val="B667FE940DD9481D8C1329AE678CA25C"/>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1F"/>
    <w:rsid w:val="00043F7A"/>
    <w:rsid w:val="002118CA"/>
    <w:rsid w:val="0022437E"/>
    <w:rsid w:val="00366C4F"/>
    <w:rsid w:val="004B6F8E"/>
    <w:rsid w:val="004D021F"/>
    <w:rsid w:val="004D621A"/>
    <w:rsid w:val="006E0FF1"/>
    <w:rsid w:val="00745F6B"/>
    <w:rsid w:val="007B09BE"/>
    <w:rsid w:val="007C1CE2"/>
    <w:rsid w:val="00B056FB"/>
    <w:rsid w:val="00BF3C42"/>
    <w:rsid w:val="00DF4583"/>
    <w:rsid w:val="00E06BF0"/>
    <w:rsid w:val="00EB2726"/>
    <w:rsid w:val="00EF3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021F"/>
    <w:rPr>
      <w:color w:val="808080"/>
    </w:rPr>
  </w:style>
  <w:style w:type="paragraph" w:customStyle="1" w:styleId="5B095A6226CB4C878FEE98F641FDA73E">
    <w:name w:val="5B095A6226CB4C878FEE98F641FDA73E"/>
  </w:style>
  <w:style w:type="paragraph" w:customStyle="1" w:styleId="34CA3CFAA47340CF8C265845AB3A41BF">
    <w:name w:val="34CA3CFAA47340CF8C265845AB3A41BF"/>
    <w:rsid w:val="004D021F"/>
  </w:style>
  <w:style w:type="paragraph" w:customStyle="1" w:styleId="F96B9BD4B82E4BC9BE53E7CDB927838F">
    <w:name w:val="F96B9BD4B82E4BC9BE53E7CDB927838F"/>
    <w:rsid w:val="004D021F"/>
  </w:style>
  <w:style w:type="paragraph" w:customStyle="1" w:styleId="B667FE940DD9481D8C1329AE678CA25C">
    <w:name w:val="B667FE940DD9481D8C1329AE678CA25C"/>
    <w:rsid w:val="004D02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2015-03-15T00:00:00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5DB92674CDA4A949BA3F8800BF70C" ma:contentTypeVersion="0" ma:contentTypeDescription="Create a new document." ma:contentTypeScope="" ma:versionID="fcddf2d0a4a8558535c06d9cb1527308">
  <xsd:schema xmlns:xsd="http://www.w3.org/2001/XMLSchema" xmlns:xs="http://www.w3.org/2001/XMLSchema" xmlns:p="http://schemas.microsoft.com/office/2006/metadata/properties" targetNamespace="http://schemas.microsoft.com/office/2006/metadata/properties" ma:root="true" ma:fieldsID="953742a93e059fd2b4fe7ae2144a7c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34CBDA-68CA-4016-9273-6334153E339E}">
  <ds:schemaRefs>
    <ds:schemaRef ds:uri="http://schemas.microsoft.com/sharepoint/v3/contenttype/forms"/>
  </ds:schemaRefs>
</ds:datastoreItem>
</file>

<file path=customXml/itemProps3.xml><?xml version="1.0" encoding="utf-8"?>
<ds:datastoreItem xmlns:ds="http://schemas.openxmlformats.org/officeDocument/2006/customXml" ds:itemID="{904F7E0B-712C-4600-B9AB-12178F096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F75542-B657-4610-A8BE-B008EE45D72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F7A18F1-AD83-6C43-A75A-7BBC0D7B2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\Users\davidtomlinson\Desktop\ProjectPlan_v1.dotx</Template>
  <TotalTime>151</TotalTime>
  <Pages>7</Pages>
  <Words>852</Words>
  <Characters>4860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Project Requirements</vt:lpstr>
    </vt:vector>
  </TitlesOfParts>
  <Company>Texas Christian University</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creator>Tomlinson, David</dc:creator>
  <cp:keywords>seniordesign</cp:keywords>
  <cp:lastModifiedBy>Landon</cp:lastModifiedBy>
  <cp:revision>39</cp:revision>
  <cp:lastPrinted>2014-10-27T16:06:00Z</cp:lastPrinted>
  <dcterms:created xsi:type="dcterms:W3CDTF">2014-12-09T23:09:00Z</dcterms:created>
  <dcterms:modified xsi:type="dcterms:W3CDTF">2015-03-16T21:18:00Z</dcterms:modified>
  <cp:contentStatus>V1.0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y fmtid="{D5CDD505-2E9C-101B-9397-08002B2CF9AE}" pid="3" name="ContentTypeId">
    <vt:lpwstr>0x01010051B5DB92674CDA4A949BA3F8800BF70C</vt:lpwstr>
  </property>
  <property fmtid="{D5CDD505-2E9C-101B-9397-08002B2CF9AE}" pid="4" name="IsMyDocuments">
    <vt:bool>true</vt:bool>
  </property>
</Properties>
</file>